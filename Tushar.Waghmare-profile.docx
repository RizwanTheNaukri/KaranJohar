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Look w:val="00A0"/>
      </w:tblPr>
      <w:tblGrid>
        <w:gridCol w:w="5507"/>
        <w:gridCol w:w="4602"/>
      </w:tblGrid>
      <w:tr w:rsidR="00422E4E" w:rsidRPr="00CE689F">
        <w:tc>
          <w:tcPr>
            <w:tcW w:w="5000" w:type="pct"/>
            <w:gridSpan w:val="2"/>
          </w:tcPr>
          <w:p w:rsidR="00422E4E" w:rsidRPr="00CE689F" w:rsidRDefault="00422E4E" w:rsidP="00CE689F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  <w:r w:rsidRPr="00CE689F">
              <w:rPr>
                <w:rFonts w:ascii="Verdana" w:hAnsi="Verdana" w:cs="Verdana"/>
                <w:b/>
                <w:bCs/>
                <w:w w:val="90"/>
                <w:position w:val="-1"/>
                <w:sz w:val="20"/>
                <w:szCs w:val="20"/>
                <w:u w:val="single"/>
              </w:rPr>
              <w:t>CURRICULUM</w:t>
            </w:r>
            <w:r w:rsidRPr="00CE689F">
              <w:rPr>
                <w:rFonts w:ascii="Verdana" w:hAnsi="Verdana" w:cs="Verdana"/>
                <w:b/>
                <w:bCs/>
                <w:spacing w:val="1"/>
                <w:w w:val="90"/>
                <w:position w:val="-1"/>
                <w:sz w:val="20"/>
                <w:szCs w:val="20"/>
                <w:u w:val="single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w w:val="92"/>
                <w:position w:val="-1"/>
                <w:sz w:val="20"/>
                <w:szCs w:val="20"/>
                <w:u w:val="single"/>
              </w:rPr>
              <w:t>VITAE</w:t>
            </w:r>
          </w:p>
          <w:p w:rsidR="00422E4E" w:rsidRPr="00CE689F" w:rsidRDefault="00422E4E" w:rsidP="00CE689F">
            <w:pPr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</w:tc>
      </w:tr>
      <w:tr w:rsidR="00422E4E" w:rsidRPr="00CE689F">
        <w:tc>
          <w:tcPr>
            <w:tcW w:w="2724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MR. TUSHAR S W</w:t>
            </w:r>
            <w:r w:rsidRPr="00CE689F">
              <w:rPr>
                <w:rFonts w:ascii="Verdana" w:hAnsi="Verdana" w:cs="Verdana"/>
                <w:b/>
                <w:bCs/>
                <w:w w:val="102"/>
                <w:sz w:val="20"/>
                <w:szCs w:val="20"/>
                <w:u w:val="single"/>
              </w:rPr>
              <w:t>AGHMARE</w:t>
            </w:r>
            <w:r w:rsidRPr="00CE689F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422E4E" w:rsidRPr="00CE689F" w:rsidRDefault="00422E4E" w:rsidP="00CE689F">
            <w:pPr>
              <w:tabs>
                <w:tab w:val="left" w:pos="900"/>
              </w:tabs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E-mail: Tus</w:t>
            </w:r>
            <w:r>
              <w:rPr>
                <w:rFonts w:ascii="Verdana" w:hAnsi="Verdana" w:cs="Verdana"/>
                <w:sz w:val="20"/>
                <w:szCs w:val="20"/>
              </w:rPr>
              <w:t>sne80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_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@</w:t>
            </w:r>
            <w:r>
              <w:rPr>
                <w:rFonts w:ascii="Verdana" w:hAnsi="Verdana" w:cs="Verdana"/>
                <w:w w:val="102"/>
                <w:sz w:val="20"/>
                <w:szCs w:val="20"/>
              </w:rPr>
              <w:t>gmail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.com</w:t>
            </w:r>
          </w:p>
          <w:p w:rsidR="00422E4E" w:rsidRPr="00CE689F" w:rsidRDefault="00422E4E" w:rsidP="00CE689F">
            <w:pPr>
              <w:tabs>
                <w:tab w:val="left" w:pos="900"/>
              </w:tabs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10"/>
                <w:sz w:val="20"/>
                <w:szCs w:val="20"/>
              </w:rPr>
              <w:t>Mobile:</w:t>
            </w:r>
            <w:r w:rsidRPr="00CE689F">
              <w:rPr>
                <w:rFonts w:ascii="Verdana" w:hAnsi="Verdana" w:cs="Verdana"/>
                <w:w w:val="110"/>
                <w:sz w:val="20"/>
                <w:szCs w:val="20"/>
              </w:rPr>
              <w:tab/>
            </w:r>
            <w:r w:rsidRPr="00CE689F">
              <w:rPr>
                <w:rFonts w:ascii="Verdana" w:hAnsi="Verdana" w:cs="Verdana"/>
                <w:sz w:val="20"/>
                <w:szCs w:val="20"/>
              </w:rPr>
              <w:t>91</w:t>
            </w:r>
            <w:r w:rsidRPr="00CE689F">
              <w:rPr>
                <w:rFonts w:ascii="Verdana" w:hAnsi="Verdana" w:cs="Verdana"/>
                <w:spacing w:val="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6"/>
                <w:sz w:val="20"/>
                <w:szCs w:val="20"/>
              </w:rPr>
              <w:t>9924545669/08264267380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276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A/16,</w:t>
            </w:r>
            <w:r w:rsidRPr="00CE689F">
              <w:rPr>
                <w:rFonts w:ascii="Verdana" w:hAnsi="Verdana" w:cs="Verdana"/>
                <w:spacing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Shiva</w:t>
            </w:r>
            <w:r w:rsidRPr="00CE689F">
              <w:rPr>
                <w:rFonts w:ascii="Verdana" w:hAnsi="Verdana" w:cs="Verdana"/>
                <w:spacing w:val="1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shish</w:t>
            </w:r>
            <w:r w:rsidRPr="00CE689F">
              <w:rPr>
                <w:rFonts w:ascii="Verdana" w:hAnsi="Verdana" w:cs="Verdana"/>
                <w:spacing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sz w:val="20"/>
                <w:szCs w:val="20"/>
              </w:rPr>
              <w:t>Apartment,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Opp.</w:t>
            </w:r>
            <w:r w:rsidRPr="00CE689F">
              <w:rPr>
                <w:rFonts w:ascii="Verdana" w:hAnsi="Verdana" w:cs="Verdana"/>
                <w:spacing w:val="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Nilkanth</w:t>
            </w:r>
            <w:r w:rsidRPr="00CE689F">
              <w:rPr>
                <w:rFonts w:ascii="Verdana" w:hAnsi="Verdana" w:cs="Verdana"/>
                <w:spacing w:val="1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4"/>
                <w:sz w:val="20"/>
                <w:szCs w:val="20"/>
              </w:rPr>
              <w:t>Mahadev,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Vallabhpark,</w:t>
            </w:r>
            <w:r w:rsidRPr="00CE689F">
              <w:rPr>
                <w:rFonts w:ascii="Verdana" w:hAnsi="Verdana" w:cs="Verdana"/>
                <w:spacing w:val="1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D'</w:t>
            </w:r>
            <w:r w:rsidRPr="00CE689F">
              <w:rPr>
                <w:rFonts w:ascii="Verdana" w:hAnsi="Verdana" w:cs="Verdana"/>
                <w:spacing w:val="2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 xml:space="preserve">Cabin, </w:t>
            </w:r>
            <w:r w:rsidRPr="00CE689F">
              <w:rPr>
                <w:rFonts w:ascii="Verdana" w:hAnsi="Verdana" w:cs="Verdana"/>
                <w:spacing w:val="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Sabarmati,</w:t>
            </w:r>
            <w:r w:rsidRPr="00CE689F">
              <w:rPr>
                <w:rFonts w:ascii="Verdana" w:hAnsi="Verdana" w:cs="Verdana"/>
                <w:spacing w:val="2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sz w:val="20"/>
                <w:szCs w:val="20"/>
              </w:rPr>
              <w:t xml:space="preserve">Ahmedabad,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Pin:</w:t>
            </w:r>
            <w:r w:rsidRPr="00CE689F">
              <w:rPr>
                <w:rFonts w:ascii="Verdana" w:hAnsi="Verdana" w:cs="Verdana"/>
                <w:spacing w:val="-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sz w:val="20"/>
                <w:szCs w:val="20"/>
              </w:rPr>
              <w:t>380019,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17"/>
                <w:position w:val="-1"/>
                <w:sz w:val="20"/>
                <w:szCs w:val="20"/>
              </w:rPr>
              <w:t>Ph-079-</w:t>
            </w:r>
            <w:r w:rsidRPr="00CE689F">
              <w:rPr>
                <w:rFonts w:ascii="Verdana" w:hAnsi="Verdana" w:cs="Verdana"/>
                <w:spacing w:val="-2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-1"/>
                <w:sz w:val="20"/>
                <w:szCs w:val="20"/>
              </w:rPr>
              <w:t>27503406</w:t>
            </w:r>
          </w:p>
        </w:tc>
      </w:tr>
    </w:tbl>
    <w:p w:rsidR="00422E4E" w:rsidRPr="00AA4C20" w:rsidRDefault="00422E4E">
      <w:pPr>
        <w:rPr>
          <w:sz w:val="2"/>
          <w:szCs w:val="2"/>
        </w:rPr>
      </w:pPr>
    </w:p>
    <w:tbl>
      <w:tblPr>
        <w:tblW w:w="5178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628"/>
        <w:gridCol w:w="7841"/>
      </w:tblGrid>
      <w:tr w:rsidR="00422E4E" w:rsidRPr="00CE689F">
        <w:trPr>
          <w:trHeight w:val="944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w w:val="105"/>
                <w:sz w:val="20"/>
                <w:szCs w:val="20"/>
              </w:rPr>
              <w:t>Objective</w:t>
            </w:r>
          </w:p>
        </w:tc>
        <w:tc>
          <w:tcPr>
            <w:tcW w:w="3745" w:type="pct"/>
          </w:tcPr>
          <w:p w:rsidR="00422E4E" w:rsidRPr="00234282" w:rsidRDefault="00422E4E" w:rsidP="00234282">
            <w:pPr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34282">
              <w:rPr>
                <w:rFonts w:ascii="Verdana" w:hAnsi="Verdana" w:cs="Verdana"/>
              </w:rPr>
              <w:t>To join an organization to explore my knowledge &amp; skills and allot me responsibilities and opportunities to achieve pinnacle in the organization.</w:t>
            </w:r>
          </w:p>
        </w:tc>
      </w:tr>
      <w:tr w:rsidR="00422E4E" w:rsidRPr="00CE689F"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>Academic Details</w:t>
            </w:r>
          </w:p>
        </w:tc>
        <w:tc>
          <w:tcPr>
            <w:tcW w:w="3745" w:type="pct"/>
          </w:tcPr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Bachelor</w:t>
            </w:r>
            <w:r w:rsidRPr="00CE689F">
              <w:rPr>
                <w:rFonts w:ascii="Verdana" w:hAnsi="Verdana" w:cs="Verdana"/>
                <w:spacing w:val="19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Commerce.</w:t>
            </w:r>
            <w:r w:rsidRPr="00CE689F">
              <w:rPr>
                <w:rFonts w:ascii="Verdana" w:hAnsi="Verdana" w:cs="Verdana"/>
                <w:spacing w:val="1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[Gujarat</w:t>
            </w:r>
            <w:r w:rsidRPr="00CE689F">
              <w:rPr>
                <w:rFonts w:ascii="Verdana" w:hAnsi="Verdana" w:cs="Verdana"/>
                <w:spacing w:val="2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University</w:t>
            </w:r>
            <w:r w:rsidRPr="00CE689F">
              <w:rPr>
                <w:rFonts w:ascii="Verdana" w:hAnsi="Verdana" w:cs="Verdana"/>
                <w:spacing w:val="1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4"/>
                <w:sz w:val="20"/>
                <w:szCs w:val="20"/>
              </w:rPr>
              <w:t xml:space="preserve">2001] 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M.</w:t>
            </w:r>
            <w:r w:rsidRPr="00CE689F">
              <w:rPr>
                <w:rFonts w:ascii="Verdana" w:hAnsi="Verdana" w:cs="Verdana"/>
                <w:spacing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Com.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29"/>
                <w:sz w:val="20"/>
                <w:szCs w:val="20"/>
              </w:rPr>
              <w:t>Part</w:t>
            </w:r>
            <w:r w:rsidRPr="00CE689F">
              <w:rPr>
                <w:rFonts w:ascii="Verdana" w:hAnsi="Verdana" w:cs="Verdana"/>
                <w:w w:val="130"/>
                <w:sz w:val="20"/>
                <w:szCs w:val="20"/>
              </w:rPr>
              <w:t>-</w:t>
            </w:r>
            <w:r w:rsidRPr="00CE689F">
              <w:rPr>
                <w:rFonts w:ascii="Verdana" w:hAnsi="Verdana" w:cs="Verdana"/>
                <w:spacing w:val="-2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I</w:t>
            </w:r>
            <w:r w:rsidRPr="00CE689F">
              <w:rPr>
                <w:rFonts w:ascii="Verdana" w:hAnsi="Verdana" w:cs="Verdana"/>
                <w:spacing w:val="-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[Gujarat</w:t>
            </w:r>
            <w:r w:rsidRPr="00CE689F">
              <w:rPr>
                <w:rFonts w:ascii="Verdana" w:hAnsi="Verdana" w:cs="Verdana"/>
                <w:spacing w:val="1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University</w:t>
            </w:r>
            <w:r w:rsidRPr="00CE689F">
              <w:rPr>
                <w:rFonts w:ascii="Verdana" w:hAnsi="Verdana" w:cs="Verdana"/>
                <w:spacing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4"/>
                <w:sz w:val="20"/>
                <w:szCs w:val="20"/>
              </w:rPr>
              <w:t>2004]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  <w:t>OTHER</w:t>
            </w:r>
            <w:r w:rsidRPr="00CE689F">
              <w:rPr>
                <w:rFonts w:ascii="Verdana" w:hAnsi="Verdana" w:cs="Verdana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w w:val="105"/>
                <w:sz w:val="20"/>
                <w:szCs w:val="20"/>
              </w:rPr>
              <w:t>QUALIFICATIONS:-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D.C.A.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(Dip.</w:t>
            </w:r>
            <w:r w:rsidRPr="00CE689F">
              <w:rPr>
                <w:rFonts w:ascii="Verdana" w:hAnsi="Verdana" w:cs="Verdana"/>
                <w:spacing w:val="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In</w:t>
            </w:r>
            <w:r w:rsidRPr="00CE689F">
              <w:rPr>
                <w:rFonts w:ascii="Verdana" w:hAnsi="Verdana" w:cs="Verdana"/>
                <w:spacing w:val="9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Computer</w:t>
            </w:r>
            <w:r w:rsidRPr="00CE689F">
              <w:rPr>
                <w:rFonts w:ascii="Verdana" w:hAnsi="Verdana" w:cs="Verdana"/>
                <w:spacing w:val="1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Application)[INDO-GERMAN</w:t>
            </w:r>
            <w:r w:rsidRPr="00CE689F">
              <w:rPr>
                <w:rFonts w:ascii="Verdana" w:hAnsi="Verdana" w:cs="Verdana"/>
                <w:spacing w:val="3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(Genes</w:t>
            </w:r>
            <w:r w:rsidRPr="00CE689F">
              <w:rPr>
                <w:rFonts w:ascii="Verdana" w:hAnsi="Verdana" w:cs="Verdana"/>
                <w:spacing w:val="1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Computer</w:t>
            </w:r>
            <w:r w:rsidRPr="00CE689F">
              <w:rPr>
                <w:rFonts w:ascii="Verdana" w:hAnsi="Verdana" w:cs="Verdana"/>
                <w:spacing w:val="2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Center)</w:t>
            </w:r>
            <w:r w:rsidRPr="00CE689F">
              <w:rPr>
                <w:rFonts w:ascii="Verdana" w:hAnsi="Verdana" w:cs="Verdana"/>
                <w:spacing w:val="2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1996</w:t>
            </w:r>
            <w:r w:rsidRPr="00CE689F">
              <w:rPr>
                <w:rFonts w:ascii="Verdana" w:hAnsi="Verdana" w:cs="Verdana"/>
                <w:spacing w:val="1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Grade</w:t>
            </w:r>
            <w:r w:rsidRPr="00CE689F">
              <w:rPr>
                <w:rFonts w:ascii="Verdana" w:hAnsi="Verdana" w:cs="Verdana"/>
                <w:spacing w:val="1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A]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16"/>
                <w:position w:val="-2"/>
                <w:sz w:val="20"/>
                <w:szCs w:val="20"/>
              </w:rPr>
              <w:t>VIVDIA-</w:t>
            </w:r>
            <w:r w:rsidRPr="00CE689F">
              <w:rPr>
                <w:rFonts w:ascii="Verdana" w:hAnsi="Verdana" w:cs="Verdana"/>
                <w:spacing w:val="-30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2"/>
                <w:sz w:val="20"/>
                <w:szCs w:val="20"/>
              </w:rPr>
              <w:t>MS</w:t>
            </w:r>
            <w:r w:rsidRPr="00CE689F">
              <w:rPr>
                <w:rFonts w:ascii="Verdana" w:hAnsi="Verdana" w:cs="Verdana"/>
                <w:spacing w:val="15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2"/>
                <w:sz w:val="20"/>
                <w:szCs w:val="20"/>
              </w:rPr>
              <w:t>Office</w:t>
            </w:r>
            <w:r w:rsidRPr="00CE689F">
              <w:rPr>
                <w:rFonts w:ascii="Verdana" w:hAnsi="Verdana" w:cs="Verdana"/>
                <w:spacing w:val="7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2"/>
                <w:sz w:val="20"/>
                <w:szCs w:val="20"/>
              </w:rPr>
              <w:t>[APTECH</w:t>
            </w:r>
            <w:r w:rsidRPr="00CE689F">
              <w:rPr>
                <w:rFonts w:ascii="Verdana" w:hAnsi="Verdana" w:cs="Verdana"/>
                <w:spacing w:val="16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2"/>
                <w:sz w:val="20"/>
                <w:szCs w:val="20"/>
              </w:rPr>
              <w:t>2000</w:t>
            </w:r>
            <w:r w:rsidRPr="00CE689F">
              <w:rPr>
                <w:rFonts w:ascii="Verdana" w:hAnsi="Verdana" w:cs="Verdana"/>
                <w:spacing w:val="13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2"/>
                <w:sz w:val="20"/>
                <w:szCs w:val="20"/>
              </w:rPr>
              <w:t>Grade</w:t>
            </w:r>
            <w:r w:rsidRPr="00CE689F">
              <w:rPr>
                <w:rFonts w:ascii="Verdana" w:hAnsi="Verdana" w:cs="Verdana"/>
                <w:spacing w:val="12"/>
                <w:position w:val="-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-2"/>
                <w:sz w:val="20"/>
                <w:szCs w:val="20"/>
              </w:rPr>
              <w:t>A]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C.I.C.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[IGNOU</w:t>
            </w:r>
            <w:r w:rsidRPr="00CE689F">
              <w:rPr>
                <w:rFonts w:ascii="Verdana" w:hAnsi="Verdana" w:cs="Verdana"/>
                <w:spacing w:val="4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2002</w:t>
            </w:r>
            <w:r w:rsidRPr="00CE689F">
              <w:rPr>
                <w:rFonts w:ascii="Verdana" w:hAnsi="Verdana" w:cs="Verdana"/>
                <w:spacing w:val="1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Grade</w:t>
            </w:r>
            <w:r w:rsidRPr="00CE689F">
              <w:rPr>
                <w:rFonts w:ascii="Verdana" w:hAnsi="Verdana" w:cs="Verdana"/>
                <w:spacing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B]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8"/>
                <w:sz w:val="20"/>
                <w:szCs w:val="20"/>
              </w:rPr>
              <w:t>Tally 6.3 [APEX</w:t>
            </w:r>
            <w:r w:rsidRPr="00CE689F">
              <w:rPr>
                <w:rFonts w:ascii="Verdana" w:hAnsi="Verdana" w:cs="Verdana"/>
                <w:spacing w:val="26"/>
                <w:position w:val="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15"/>
                <w:position w:val="8"/>
                <w:sz w:val="20"/>
                <w:szCs w:val="20"/>
              </w:rPr>
              <w:t>Insti.</w:t>
            </w:r>
            <w:r w:rsidRPr="00CE689F">
              <w:rPr>
                <w:rFonts w:ascii="Verdana" w:hAnsi="Verdana" w:cs="Verdana"/>
                <w:spacing w:val="-9"/>
                <w:w w:val="115"/>
                <w:position w:val="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8"/>
                <w:sz w:val="20"/>
                <w:szCs w:val="20"/>
              </w:rPr>
              <w:t>200</w:t>
            </w:r>
            <w:r w:rsidRPr="00CE689F">
              <w:rPr>
                <w:rFonts w:ascii="Verdana" w:hAnsi="Verdana" w:cs="Verdana"/>
                <w:spacing w:val="-1"/>
                <w:w w:val="102"/>
                <w:position w:val="8"/>
                <w:sz w:val="20"/>
                <w:szCs w:val="20"/>
              </w:rPr>
              <w:t>5 Grade A</w:t>
            </w:r>
            <w:r w:rsidRPr="00CE689F">
              <w:rPr>
                <w:rFonts w:ascii="Verdana" w:hAnsi="Verdana" w:cs="Verdana"/>
                <w:spacing w:val="-47"/>
                <w:w w:val="102"/>
                <w:position w:val="8"/>
                <w:sz w:val="20"/>
                <w:szCs w:val="20"/>
              </w:rPr>
              <w:t>]</w:t>
            </w:r>
          </w:p>
        </w:tc>
      </w:tr>
      <w:tr w:rsidR="00422E4E" w:rsidRPr="00CE689F"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>Area</w:t>
            </w:r>
            <w:r w:rsidRPr="00CE689F">
              <w:rPr>
                <w:rFonts w:ascii="Verdana" w:hAnsi="Verdana" w:cs="Verdana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w w:val="116"/>
                <w:sz w:val="20"/>
                <w:szCs w:val="20"/>
              </w:rPr>
              <w:t>of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w w:val="111"/>
                <w:sz w:val="20"/>
                <w:szCs w:val="20"/>
              </w:rPr>
              <w:t>Interests</w:t>
            </w:r>
          </w:p>
        </w:tc>
        <w:tc>
          <w:tcPr>
            <w:tcW w:w="374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545.3pt;margin-top:18.35pt;width:14.15pt;height:41pt;z-index:-251658240;mso-position-horizontal-relative:page;mso-position-vertical-relative:text" filled="f" stroked="f">
                  <v:textbox style="mso-next-textbox:#_x0000_s1026" inset="0,0,0,0">
                    <w:txbxContent>
                      <w:p w:rsidR="00422E4E" w:rsidRDefault="00422E4E" w:rsidP="00333972">
                        <w:pPr>
                          <w:spacing w:line="820" w:lineRule="exact"/>
                          <w:ind w:right="-163"/>
                          <w:rPr>
                            <w:rFonts w:ascii="Arial" w:hAnsi="Arial" w:cs="Arial"/>
                            <w:sz w:val="82"/>
                            <w:szCs w:val="82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551.05pt;margin-top:4.8pt;width:2.8pt;height:19.5pt;z-index:-251657216;mso-position-horizontal-relative:page;mso-position-vertical-relative:text" filled="f" stroked="f">
                  <v:textbox style="mso-next-textbox:#_x0000_s1027" inset="0,0,0,0">
                    <w:txbxContent>
                      <w:p w:rsidR="00422E4E" w:rsidRDefault="00422E4E" w:rsidP="00333972">
                        <w:pPr>
                          <w:spacing w:line="390" w:lineRule="exact"/>
                          <w:ind w:right="-98"/>
                          <w:rPr>
                            <w:rFonts w:ascii="Arial" w:hAnsi="Arial" w:cs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 w:hAnsi="Arial" w:cs="Arial"/>
                            <w:w w:val="51"/>
                            <w:sz w:val="39"/>
                            <w:szCs w:val="39"/>
                          </w:rPr>
                          <w:t>I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CE689F">
              <w:rPr>
                <w:rFonts w:ascii="Verdana" w:hAnsi="Verdana" w:cs="Verdana"/>
                <w:sz w:val="20"/>
                <w:szCs w:val="20"/>
              </w:rPr>
              <w:t>Export</w:t>
            </w:r>
            <w:r w:rsidRPr="00CE689F">
              <w:rPr>
                <w:rFonts w:ascii="Verdana" w:hAnsi="Verdana" w:cs="Verdana"/>
                <w:spacing w:val="3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-1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7"/>
                <w:sz w:val="20"/>
                <w:szCs w:val="20"/>
              </w:rPr>
              <w:t>Import,</w:t>
            </w:r>
            <w:r w:rsidRPr="00CE689F">
              <w:rPr>
                <w:rFonts w:ascii="Verdana" w:hAnsi="Verdana" w:cs="Verdana"/>
                <w:spacing w:val="5"/>
                <w:w w:val="10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7"/>
                <w:sz w:val="20"/>
                <w:szCs w:val="20"/>
              </w:rPr>
              <w:t>M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arketing</w:t>
            </w:r>
            <w:r w:rsidRPr="00CE689F">
              <w:rPr>
                <w:rFonts w:ascii="Verdana" w:hAnsi="Verdana" w:cs="Verdana"/>
                <w:w w:val="107"/>
                <w:sz w:val="20"/>
                <w:szCs w:val="20"/>
              </w:rPr>
              <w:t xml:space="preserve"> , PPC,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422E4E" w:rsidRPr="00CE689F"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w w:val="106"/>
                <w:sz w:val="20"/>
                <w:szCs w:val="20"/>
              </w:rPr>
              <w:t>Professional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  <w:t>Experience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w w:val="106"/>
                <w:sz w:val="20"/>
                <w:szCs w:val="20"/>
              </w:rPr>
            </w:pPr>
          </w:p>
        </w:tc>
        <w:tc>
          <w:tcPr>
            <w:tcW w:w="374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>Total</w:t>
            </w:r>
            <w:r w:rsidRPr="00CE689F">
              <w:rPr>
                <w:rFonts w:ascii="Verdana" w:hAnsi="Verdana" w:cs="Verdana"/>
                <w:b/>
                <w:bCs/>
                <w:spacing w:val="19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>Professional</w:t>
            </w:r>
            <w:r w:rsidRPr="00CE689F">
              <w:rPr>
                <w:rFonts w:ascii="Verdana" w:hAnsi="Verdana" w:cs="Verdana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>Experience</w:t>
            </w:r>
            <w:r w:rsidRPr="00CE689F">
              <w:rPr>
                <w:rFonts w:ascii="Verdana" w:hAnsi="Verdana" w:cs="Verdana"/>
                <w:b/>
                <w:bCs/>
                <w:spacing w:val="3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of 11 </w:t>
            </w:r>
            <w:r w:rsidRPr="00CE689F"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  <w:t>year.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-4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-4"/>
                <w:sz w:val="20"/>
                <w:szCs w:val="20"/>
              </w:rPr>
              <w:t>Presently</w:t>
            </w:r>
            <w:r w:rsidRPr="00CE689F">
              <w:rPr>
                <w:rFonts w:ascii="Verdana" w:hAnsi="Verdana" w:cs="Verdana"/>
                <w:b/>
                <w:bCs/>
                <w:spacing w:val="6"/>
                <w:position w:val="-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b/>
                <w:bCs/>
                <w:position w:val="-4"/>
                <w:sz w:val="20"/>
                <w:szCs w:val="20"/>
              </w:rPr>
              <w:t>working SOMA TEXTILES &amp; INDUSTRIES LTD.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Manufacturer</w:t>
            </w:r>
            <w:r w:rsidRPr="00CE689F">
              <w:rPr>
                <w:rFonts w:ascii="Verdana" w:hAnsi="Verdana" w:cs="Verdana"/>
                <w:spacing w:val="1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of Denim Fabrics Garments.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position w:val="-1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Position</w:t>
            </w:r>
            <w:r w:rsidRPr="00CE689F">
              <w:rPr>
                <w:rFonts w:ascii="Verdana" w:hAnsi="Verdana" w:cs="Verdana"/>
                <w:spacing w:val="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5"/>
                <w:position w:val="-1"/>
                <w:sz w:val="20"/>
                <w:szCs w:val="20"/>
              </w:rPr>
              <w:t xml:space="preserve"> Sr. Officer (MKT</w:t>
            </w:r>
            <w:r>
              <w:rPr>
                <w:rFonts w:ascii="Verdana" w:hAnsi="Verdana" w:cs="Verdana"/>
                <w:spacing w:val="5"/>
                <w:position w:val="-1"/>
                <w:sz w:val="20"/>
                <w:szCs w:val="20"/>
              </w:rPr>
              <w:t>G</w:t>
            </w:r>
            <w:r w:rsidRPr="00CE689F">
              <w:rPr>
                <w:rFonts w:ascii="Verdana" w:hAnsi="Verdana" w:cs="Verdana"/>
                <w:spacing w:val="5"/>
                <w:position w:val="-1"/>
                <w:sz w:val="20"/>
                <w:szCs w:val="20"/>
              </w:rPr>
              <w:t>) May 2015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"/>
                <w:szCs w:val="2"/>
              </w:rPr>
            </w:pP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Key </w:t>
            </w:r>
            <w:r w:rsidRPr="00CE689F"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  <w:t>Responsibilities</w:t>
            </w:r>
          </w:p>
          <w:p w:rsidR="00422E4E" w:rsidRPr="00CE689F" w:rsidRDefault="00422E4E" w:rsidP="00CE689F">
            <w:pPr>
              <w:tabs>
                <w:tab w:val="left" w:pos="820"/>
              </w:tabs>
              <w:spacing w:after="0" w:line="240" w:lineRule="auto"/>
              <w:rPr>
                <w:rFonts w:ascii="Verdana" w:hAnsi="Verdana" w:cs="Verdana"/>
                <w:sz w:val="6"/>
                <w:szCs w:val="6"/>
              </w:rPr>
            </w:pP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Monthly planning the marketing targets as per received order.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Over all</w:t>
            </w:r>
            <w:r w:rsidRPr="00CE689F">
              <w:rPr>
                <w:rFonts w:ascii="Verdana" w:hAnsi="Verdana" w:cs="Verdana"/>
                <w:spacing w:val="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responsible</w:t>
            </w:r>
            <w:r w:rsidRPr="00CE689F">
              <w:rPr>
                <w:rFonts w:ascii="Verdana" w:hAnsi="Verdana" w:cs="Verdana"/>
                <w:spacing w:val="3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coordination</w:t>
            </w:r>
            <w:r w:rsidRPr="00CE689F">
              <w:rPr>
                <w:rFonts w:ascii="Verdana" w:hAnsi="Verdana" w:cs="Verdana"/>
                <w:spacing w:val="1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production &amp; QA, warehouse team</w:t>
            </w:r>
            <w:r w:rsidRPr="00CE689F">
              <w:rPr>
                <w:rFonts w:ascii="Verdana" w:hAnsi="Verdana" w:cs="Verdana"/>
                <w:spacing w:val="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regarding</w:t>
            </w:r>
            <w:r w:rsidRPr="00CE689F">
              <w:rPr>
                <w:rFonts w:ascii="Verdana" w:hAnsi="Verdana" w:cs="Verdana"/>
                <w:spacing w:val="1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customer</w:t>
            </w:r>
            <w:r w:rsidRPr="00CE689F">
              <w:rPr>
                <w:rFonts w:ascii="Verdana" w:hAnsi="Verdana" w:cs="Verdana"/>
                <w:spacing w:val="1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 xml:space="preserve">order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Fulfillment,</w:t>
            </w:r>
            <w:r w:rsidRPr="00CE689F">
              <w:rPr>
                <w:rFonts w:ascii="Verdana" w:hAnsi="Verdana" w:cs="Verdana"/>
                <w:spacing w:val="22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from</w:t>
            </w:r>
            <w:r w:rsidRPr="00CE689F">
              <w:rPr>
                <w:rFonts w:ascii="Verdana" w:hAnsi="Verdana" w:cs="Verdana"/>
                <w:spacing w:val="1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receipt</w:t>
            </w:r>
            <w:r w:rsidRPr="00CE689F">
              <w:rPr>
                <w:rFonts w:ascii="Verdana" w:hAnsi="Verdana" w:cs="Verdana"/>
                <w:spacing w:val="1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of the</w:t>
            </w:r>
            <w:r w:rsidRPr="00CE689F">
              <w:rPr>
                <w:rFonts w:ascii="Verdana" w:hAnsi="Verdana" w:cs="Verdana"/>
                <w:spacing w:val="7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Customer</w:t>
            </w:r>
            <w:r w:rsidRPr="00CE689F">
              <w:rPr>
                <w:rFonts w:ascii="Verdana" w:hAnsi="Verdana" w:cs="Verdana"/>
                <w:spacing w:val="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order</w:t>
            </w:r>
            <w:r w:rsidRPr="00CE689F">
              <w:rPr>
                <w:rFonts w:ascii="Verdana" w:hAnsi="Verdana" w:cs="Verdana"/>
                <w:spacing w:val="1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-3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delivery</w:t>
            </w:r>
            <w:r w:rsidRPr="00CE689F">
              <w:rPr>
                <w:rFonts w:ascii="Verdana" w:hAnsi="Verdana" w:cs="Verdana"/>
                <w:spacing w:val="11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1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-1"/>
                <w:sz w:val="20"/>
                <w:szCs w:val="20"/>
              </w:rPr>
              <w:t>customer.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position w:val="1"/>
                <w:sz w:val="20"/>
                <w:szCs w:val="20"/>
              </w:rPr>
              <w:t>Preparation sales</w:t>
            </w:r>
            <w:r w:rsidRPr="00CE689F">
              <w:rPr>
                <w:rFonts w:ascii="Verdana" w:hAnsi="Verdana" w:cs="Verdana"/>
                <w:spacing w:val="9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1"/>
                <w:sz w:val="20"/>
                <w:szCs w:val="20"/>
              </w:rPr>
              <w:t>orders.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Shipment</w:t>
            </w:r>
            <w:r w:rsidRPr="00CE689F">
              <w:rPr>
                <w:rFonts w:ascii="Verdana" w:hAnsi="Verdana" w:cs="Verdana"/>
                <w:spacing w:val="1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planning</w:t>
            </w:r>
            <w:r w:rsidRPr="00CE689F">
              <w:rPr>
                <w:rFonts w:ascii="Verdana" w:hAnsi="Verdana" w:cs="Verdana"/>
                <w:spacing w:val="16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coordination</w:t>
            </w:r>
            <w:r w:rsidRPr="00CE689F">
              <w:rPr>
                <w:rFonts w:ascii="Verdana" w:hAnsi="Verdana" w:cs="Verdana"/>
                <w:spacing w:val="14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2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production</w:t>
            </w:r>
            <w:r w:rsidRPr="00CE689F">
              <w:rPr>
                <w:rFonts w:ascii="Verdana" w:hAnsi="Verdana" w:cs="Verdana"/>
                <w:spacing w:val="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4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timely</w:t>
            </w:r>
            <w:r w:rsidRPr="00CE689F">
              <w:rPr>
                <w:rFonts w:ascii="Verdana" w:hAnsi="Verdana" w:cs="Verdana"/>
                <w:spacing w:val="9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delivery</w:t>
            </w:r>
            <w:r w:rsidRPr="00CE689F">
              <w:rPr>
                <w:rFonts w:ascii="Verdana" w:hAnsi="Verdana" w:cs="Verdana"/>
                <w:spacing w:val="1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6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4"/>
                <w:sz w:val="20"/>
                <w:szCs w:val="20"/>
              </w:rPr>
              <w:t>customer.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>
              <w:rPr>
                <w:rFonts w:ascii="Verdana" w:hAnsi="Verdana" w:cs="Verdana"/>
                <w:w w:val="102"/>
                <w:sz w:val="20"/>
                <w:szCs w:val="20"/>
              </w:rPr>
              <w:t>Coordinating with the CHA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w w:val="102"/>
                <w:sz w:val="20"/>
                <w:szCs w:val="20"/>
              </w:rPr>
              <w:t xml:space="preserve">and other agents 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of the company.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As per agent requirement submit various samples for various buyers</w:t>
            </w:r>
            <w:r>
              <w:rPr>
                <w:rFonts w:ascii="Verdana" w:hAnsi="Verdana" w:cs="Verdana"/>
                <w:w w:val="102"/>
                <w:sz w:val="20"/>
                <w:szCs w:val="20"/>
              </w:rPr>
              <w:t xml:space="preserve"> and follow up for new order.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Making daily reports and sending them to the senior’s officer (GM).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 xml:space="preserve">Updating all records and documents (Hard copy as well as Soft copy), maintaining stocks Data, Data Entry, Updating accounts, 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Getting order through buying house and agent.</w:t>
            </w:r>
          </w:p>
          <w:p w:rsidR="00422E4E" w:rsidRPr="00CE689F" w:rsidRDefault="00422E4E" w:rsidP="00234282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Follow u</w:t>
            </w:r>
            <w:r>
              <w:rPr>
                <w:rFonts w:ascii="Verdana" w:hAnsi="Verdana" w:cs="Verdana"/>
                <w:w w:val="102"/>
                <w:sz w:val="20"/>
                <w:szCs w:val="20"/>
              </w:rPr>
              <w:t xml:space="preserve">p for payment with the 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>agent.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Preparation</w:t>
            </w:r>
            <w:r w:rsidRPr="00CE689F">
              <w:rPr>
                <w:rFonts w:ascii="Verdana" w:hAnsi="Verdana" w:cs="Verdana"/>
                <w:spacing w:val="22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18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pre-shipment</w:t>
            </w:r>
            <w:r w:rsidRPr="00CE689F">
              <w:rPr>
                <w:rFonts w:ascii="Verdana" w:hAnsi="Verdana" w:cs="Verdana"/>
                <w:spacing w:val="9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document</w:t>
            </w:r>
            <w:r w:rsidRPr="00CE689F">
              <w:rPr>
                <w:rFonts w:ascii="Verdana" w:hAnsi="Verdana" w:cs="Verdana"/>
                <w:spacing w:val="9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1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customs</w:t>
            </w:r>
            <w:r w:rsidRPr="00CE689F">
              <w:rPr>
                <w:rFonts w:ascii="Verdana" w:hAnsi="Verdana" w:cs="Verdana"/>
                <w:spacing w:val="8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clearance</w:t>
            </w:r>
            <w:r w:rsidRPr="00CE689F">
              <w:rPr>
                <w:rFonts w:ascii="Verdana" w:hAnsi="Verdana" w:cs="Verdana"/>
                <w:spacing w:val="12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0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submit</w:t>
            </w:r>
            <w:r w:rsidRPr="00CE689F">
              <w:rPr>
                <w:rFonts w:ascii="Verdana" w:hAnsi="Verdana" w:cs="Verdana"/>
                <w:spacing w:val="17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Excise</w:t>
            </w:r>
            <w:r w:rsidRPr="00CE689F">
              <w:rPr>
                <w:rFonts w:ascii="Verdana" w:hAnsi="Verdana" w:cs="Verdana"/>
                <w:spacing w:val="3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6"/>
                <w:sz w:val="20"/>
                <w:szCs w:val="20"/>
              </w:rPr>
              <w:t>offic</w:t>
            </w:r>
            <w:r w:rsidRPr="00CE689F">
              <w:rPr>
                <w:rFonts w:ascii="Verdana" w:hAnsi="Verdana" w:cs="Verdana"/>
                <w:spacing w:val="-5"/>
                <w:w w:val="103"/>
                <w:position w:val="6"/>
                <w:sz w:val="20"/>
                <w:szCs w:val="20"/>
              </w:rPr>
              <w:t>e</w:t>
            </w:r>
            <w:r w:rsidRPr="00CE689F">
              <w:rPr>
                <w:rFonts w:ascii="Verdana" w:hAnsi="Verdana" w:cs="Verdana"/>
                <w:w w:val="140"/>
                <w:position w:val="6"/>
                <w:sz w:val="20"/>
                <w:szCs w:val="20"/>
              </w:rPr>
              <w:t>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clearing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agent</w:t>
            </w:r>
            <w:r w:rsidRPr="00CE689F">
              <w:rPr>
                <w:rFonts w:ascii="Verdana" w:hAnsi="Verdana" w:cs="Verdana"/>
                <w:spacing w:val="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10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forwarder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release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of BL/FCR </w:t>
            </w:r>
            <w:r w:rsidRPr="00CE689F">
              <w:rPr>
                <w:rFonts w:ascii="Verdana" w:hAnsi="Verdana" w:cs="Verdana"/>
                <w:spacing w:val="14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S.</w:t>
            </w:r>
            <w:r w:rsidRPr="00CE689F">
              <w:rPr>
                <w:rFonts w:ascii="Verdana" w:hAnsi="Verdana" w:cs="Verdana"/>
                <w:spacing w:val="5"/>
                <w:w w:val="101"/>
                <w:position w:val="3"/>
                <w:sz w:val="20"/>
                <w:szCs w:val="20"/>
              </w:rPr>
              <w:t>B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Arranging</w:t>
            </w:r>
            <w:r w:rsidRPr="00CE689F">
              <w:rPr>
                <w:rFonts w:ascii="Verdana" w:hAnsi="Verdana" w:cs="Verdana"/>
                <w:spacing w:val="1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transport</w:t>
            </w:r>
            <w:r w:rsidRPr="00CE689F">
              <w:rPr>
                <w:rFonts w:ascii="Verdana" w:hAnsi="Verdana" w:cs="Verdana"/>
                <w:spacing w:val="2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shipment.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Exports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orders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LIC</w:t>
            </w:r>
            <w:r w:rsidRPr="00CE689F">
              <w:rPr>
                <w:rFonts w:ascii="Verdana" w:hAnsi="Verdana" w:cs="Verdana"/>
                <w:spacing w:val="-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study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LC</w:t>
            </w:r>
            <w:r w:rsidRPr="00CE689F">
              <w:rPr>
                <w:rFonts w:ascii="Verdana" w:hAnsi="Verdana" w:cs="Verdana"/>
                <w:spacing w:val="-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requirement</w:t>
            </w:r>
            <w:r w:rsidRPr="00CE689F">
              <w:rPr>
                <w:rFonts w:ascii="Verdana" w:hAnsi="Verdana" w:cs="Verdana"/>
                <w:spacing w:val="-2"/>
                <w:w w:val="103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Preparation</w:t>
            </w:r>
            <w:r w:rsidRPr="00CE689F">
              <w:rPr>
                <w:rFonts w:ascii="Verdana" w:hAnsi="Verdana" w:cs="Verdana"/>
                <w:spacing w:val="2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post shipment</w:t>
            </w:r>
            <w:r w:rsidRPr="00CE689F">
              <w:rPr>
                <w:rFonts w:ascii="Verdana" w:hAnsi="Verdana" w:cs="Verdana"/>
                <w:spacing w:val="24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documents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their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submission</w:t>
            </w:r>
            <w:r w:rsidRPr="00CE689F">
              <w:rPr>
                <w:rFonts w:ascii="Verdana" w:hAnsi="Verdana" w:cs="Verdana"/>
                <w:spacing w:val="2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various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bank</w:t>
            </w:r>
            <w:r w:rsidRPr="00CE689F">
              <w:rPr>
                <w:rFonts w:ascii="Verdana" w:hAnsi="Verdana" w:cs="Verdana"/>
                <w:spacing w:val="-2"/>
                <w:w w:val="101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40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6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Arranging</w:t>
            </w:r>
            <w:r w:rsidRPr="00CE689F">
              <w:rPr>
                <w:rFonts w:ascii="Verdana" w:hAnsi="Verdana" w:cs="Verdana"/>
                <w:spacing w:val="17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certificate</w:t>
            </w:r>
            <w:r w:rsidRPr="00CE689F">
              <w:rPr>
                <w:rFonts w:ascii="Verdana" w:hAnsi="Verdana" w:cs="Verdana"/>
                <w:spacing w:val="21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Textile</w:t>
            </w:r>
            <w:r w:rsidRPr="00CE689F">
              <w:rPr>
                <w:rFonts w:ascii="Verdana" w:hAnsi="Verdana" w:cs="Verdana"/>
                <w:spacing w:val="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Committee,</w:t>
            </w:r>
            <w:r w:rsidRPr="00CE689F">
              <w:rPr>
                <w:rFonts w:ascii="Verdana" w:hAnsi="Verdana" w:cs="Verdana"/>
                <w:spacing w:val="2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Insurance</w:t>
            </w:r>
            <w:r w:rsidRPr="00CE689F">
              <w:rPr>
                <w:rFonts w:ascii="Verdana" w:hAnsi="Verdana" w:cs="Verdana"/>
                <w:spacing w:val="1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Company</w:t>
            </w:r>
            <w:r w:rsidRPr="00CE689F">
              <w:rPr>
                <w:rFonts w:ascii="Verdana" w:hAnsi="Verdana" w:cs="Verdana"/>
                <w:spacing w:val="1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Chamber</w:t>
            </w:r>
            <w:r w:rsidRPr="00CE689F">
              <w:rPr>
                <w:rFonts w:ascii="Verdana" w:hAnsi="Verdana" w:cs="Verdana"/>
                <w:spacing w:val="1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9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4"/>
                <w:sz w:val="20"/>
                <w:szCs w:val="20"/>
              </w:rPr>
              <w:t>Commercial r</w:t>
            </w:r>
            <w:r w:rsidRPr="00CE689F">
              <w:rPr>
                <w:rFonts w:ascii="Verdana" w:hAnsi="Verdana" w:cs="Verdana"/>
                <w:position w:val="1"/>
                <w:sz w:val="20"/>
                <w:szCs w:val="20"/>
              </w:rPr>
              <w:t>elated</w:t>
            </w:r>
            <w:r w:rsidRPr="00CE689F">
              <w:rPr>
                <w:rFonts w:ascii="Verdana" w:hAnsi="Verdana" w:cs="Verdana"/>
                <w:spacing w:val="11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1"/>
                <w:sz w:val="20"/>
                <w:szCs w:val="20"/>
              </w:rPr>
              <w:t>activity.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position w:val="3"/>
                <w:sz w:val="20"/>
                <w:szCs w:val="20"/>
              </w:rPr>
              <w:t>F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position w:val="3"/>
                <w:sz w:val="20"/>
                <w:szCs w:val="20"/>
              </w:rPr>
              <w:t>e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ight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negotiations</w:t>
            </w:r>
            <w:r w:rsidRPr="00CE689F">
              <w:rPr>
                <w:rFonts w:ascii="Verdana" w:hAnsi="Verdana" w:cs="Verdana"/>
                <w:spacing w:val="1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-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shipping</w:t>
            </w:r>
            <w:r w:rsidRPr="00CE689F">
              <w:rPr>
                <w:rFonts w:ascii="Verdana" w:hAnsi="Verdana" w:cs="Verdana"/>
                <w:spacing w:val="2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1"/>
                <w:position w:val="3"/>
                <w:sz w:val="20"/>
                <w:szCs w:val="20"/>
              </w:rPr>
              <w:t>transpor</w:t>
            </w:r>
            <w:r w:rsidRPr="00CE689F">
              <w:rPr>
                <w:rFonts w:ascii="Verdana" w:hAnsi="Verdana" w:cs="Verdana"/>
                <w:spacing w:val="6"/>
                <w:w w:val="101"/>
                <w:position w:val="3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 xml:space="preserve"> companies.</w:t>
            </w:r>
          </w:p>
          <w:p w:rsidR="00422E4E" w:rsidRPr="00CE689F" w:rsidRDefault="00422E4E" w:rsidP="00450CAA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252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Responsible</w:t>
            </w:r>
            <w:r w:rsidRPr="00CE689F">
              <w:rPr>
                <w:rFonts w:ascii="Verdana" w:hAnsi="Verdana" w:cs="Verdana"/>
                <w:spacing w:val="1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all</w:t>
            </w:r>
            <w:r w:rsidRPr="00CE689F">
              <w:rPr>
                <w:rFonts w:ascii="Verdana" w:hAnsi="Verdana" w:cs="Verdana"/>
                <w:spacing w:val="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activities</w:t>
            </w:r>
            <w:r w:rsidRPr="00CE689F">
              <w:rPr>
                <w:rFonts w:ascii="Verdana" w:hAnsi="Verdana" w:cs="Verdana"/>
                <w:spacing w:val="1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relating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cost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effective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3"/>
                <w:sz w:val="20"/>
                <w:szCs w:val="20"/>
              </w:rPr>
              <w:t>logistic</w:t>
            </w:r>
            <w:r w:rsidRPr="00CE689F">
              <w:rPr>
                <w:rFonts w:ascii="Verdana" w:hAnsi="Verdana" w:cs="Verdana"/>
                <w:spacing w:val="-8"/>
                <w:w w:val="104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CE689F">
            <w:pPr>
              <w:pStyle w:val="ListParagraph"/>
              <w:spacing w:after="0" w:line="240" w:lineRule="auto"/>
              <w:ind w:left="342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422E4E" w:rsidRPr="00CE689F">
        <w:trPr>
          <w:trHeight w:val="6830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3745" w:type="pct"/>
            <w:vMerge w:val="restart"/>
            <w:tcBorders>
              <w:right w:val="single" w:sz="4" w:space="0" w:color="auto"/>
            </w:tcBorders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November 2011 to May 2015 with Working Jindal Worldwide Ltd.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Manufacturer</w:t>
            </w:r>
            <w:r w:rsidRPr="00CE689F">
              <w:rPr>
                <w:rFonts w:ascii="Verdana" w:hAnsi="Verdana" w:cs="Verdana"/>
                <w:spacing w:val="1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10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Made</w:t>
            </w:r>
            <w:r w:rsidRPr="00CE689F">
              <w:rPr>
                <w:rFonts w:ascii="Verdana" w:hAnsi="Verdana" w:cs="Verdana"/>
                <w:spacing w:val="1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ups</w:t>
            </w:r>
            <w:r w:rsidRPr="00CE689F">
              <w:rPr>
                <w:rFonts w:ascii="Verdana" w:hAnsi="Verdana" w:cs="Verdana"/>
                <w:spacing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Articles.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position w:val="-1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Position</w:t>
            </w:r>
            <w:r w:rsidRPr="00CE689F">
              <w:rPr>
                <w:rFonts w:ascii="Verdana" w:hAnsi="Verdana" w:cs="Verdana"/>
                <w:spacing w:val="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5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export</w:t>
            </w:r>
            <w:r w:rsidRPr="00CE689F">
              <w:rPr>
                <w:rFonts w:ascii="Verdana" w:hAnsi="Verdana" w:cs="Verdana"/>
                <w:spacing w:val="1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documentation</w:t>
            </w:r>
            <w:r w:rsidRPr="00CE689F">
              <w:rPr>
                <w:rFonts w:ascii="Verdana" w:hAnsi="Verdana" w:cs="Verdana"/>
                <w:spacing w:val="26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executive.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sz w:val="8"/>
                <w:szCs w:val="8"/>
              </w:rPr>
            </w:pP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Key </w:t>
            </w:r>
            <w:r w:rsidRPr="00CE689F">
              <w:rPr>
                <w:rFonts w:ascii="Verdana" w:hAnsi="Verdana" w:cs="Verdana"/>
                <w:b/>
                <w:bCs/>
                <w:w w:val="102"/>
                <w:sz w:val="20"/>
                <w:szCs w:val="20"/>
              </w:rPr>
              <w:t>Responsibilities</w:t>
            </w:r>
          </w:p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w w:val="102"/>
                <w:sz w:val="6"/>
                <w:szCs w:val="6"/>
              </w:rPr>
            </w:pP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sz w:val="20"/>
                <w:szCs w:val="20"/>
              </w:rPr>
              <w:t>Over</w:t>
            </w:r>
            <w:r w:rsidRPr="00CE689F">
              <w:rPr>
                <w:rFonts w:ascii="Verdana" w:hAnsi="Verdana" w:cs="Verdana"/>
                <w:spacing w:val="1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all</w:t>
            </w:r>
            <w:r w:rsidRPr="00CE689F">
              <w:rPr>
                <w:rFonts w:ascii="Verdana" w:hAnsi="Verdana" w:cs="Verdana"/>
                <w:spacing w:val="2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responsible</w:t>
            </w:r>
            <w:r w:rsidRPr="00CE689F">
              <w:rPr>
                <w:rFonts w:ascii="Verdana" w:hAnsi="Verdana" w:cs="Verdana"/>
                <w:spacing w:val="3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coordination</w:t>
            </w:r>
            <w:r w:rsidRPr="00CE689F">
              <w:rPr>
                <w:rFonts w:ascii="Verdana" w:hAnsi="Verdana" w:cs="Verdana"/>
                <w:spacing w:val="1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7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production &amp; QA, warehouse team</w:t>
            </w:r>
            <w:r w:rsidRPr="00CE689F">
              <w:rPr>
                <w:rFonts w:ascii="Verdana" w:hAnsi="Verdana" w:cs="Verdana"/>
                <w:spacing w:val="8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regarding</w:t>
            </w:r>
            <w:r w:rsidRPr="00CE689F">
              <w:rPr>
                <w:rFonts w:ascii="Verdana" w:hAnsi="Verdana" w:cs="Verdana"/>
                <w:spacing w:val="1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sz w:val="20"/>
                <w:szCs w:val="20"/>
              </w:rPr>
              <w:t>customer</w:t>
            </w:r>
            <w:r w:rsidRPr="00CE689F">
              <w:rPr>
                <w:rFonts w:ascii="Verdana" w:hAnsi="Verdana" w:cs="Verdana"/>
                <w:spacing w:val="15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sz w:val="20"/>
                <w:szCs w:val="20"/>
              </w:rPr>
              <w:t xml:space="preserve">order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Fulfillment,</w:t>
            </w:r>
            <w:r w:rsidRPr="00CE689F">
              <w:rPr>
                <w:rFonts w:ascii="Verdana" w:hAnsi="Verdana" w:cs="Verdana"/>
                <w:spacing w:val="22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from</w:t>
            </w:r>
            <w:r w:rsidRPr="00CE689F">
              <w:rPr>
                <w:rFonts w:ascii="Verdana" w:hAnsi="Verdana" w:cs="Verdana"/>
                <w:spacing w:val="1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receipt</w:t>
            </w:r>
            <w:r w:rsidRPr="00CE689F">
              <w:rPr>
                <w:rFonts w:ascii="Verdana" w:hAnsi="Verdana" w:cs="Verdana"/>
                <w:spacing w:val="1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of the</w:t>
            </w:r>
            <w:r w:rsidRPr="00CE689F">
              <w:rPr>
                <w:rFonts w:ascii="Verdana" w:hAnsi="Verdana" w:cs="Verdana"/>
                <w:spacing w:val="7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Customer</w:t>
            </w:r>
            <w:r w:rsidRPr="00CE689F">
              <w:rPr>
                <w:rFonts w:ascii="Verdana" w:hAnsi="Verdana" w:cs="Verdana"/>
                <w:spacing w:val="8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order</w:t>
            </w:r>
            <w:r w:rsidRPr="00CE689F">
              <w:rPr>
                <w:rFonts w:ascii="Verdana" w:hAnsi="Verdana" w:cs="Verdana"/>
                <w:spacing w:val="14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-3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delivery</w:t>
            </w:r>
            <w:r w:rsidRPr="00CE689F">
              <w:rPr>
                <w:rFonts w:ascii="Verdana" w:hAnsi="Verdana" w:cs="Verdana"/>
                <w:spacing w:val="11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-1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1"/>
                <w:position w:val="-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-1"/>
                <w:sz w:val="20"/>
                <w:szCs w:val="20"/>
              </w:rPr>
              <w:t>customer.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240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1"/>
                <w:sz w:val="20"/>
                <w:szCs w:val="20"/>
              </w:rPr>
              <w:t>Managing</w:t>
            </w:r>
            <w:r w:rsidRPr="00CE689F">
              <w:rPr>
                <w:rFonts w:ascii="Verdana" w:hAnsi="Verdana" w:cs="Verdana"/>
                <w:spacing w:val="13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1"/>
                <w:sz w:val="20"/>
                <w:szCs w:val="20"/>
              </w:rPr>
              <w:t>completion</w:t>
            </w:r>
            <w:r w:rsidRPr="00CE689F">
              <w:rPr>
                <w:rFonts w:ascii="Verdana" w:hAnsi="Verdana" w:cs="Verdana"/>
                <w:spacing w:val="21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1"/>
                <w:sz w:val="20"/>
                <w:szCs w:val="20"/>
              </w:rPr>
              <w:t>export</w:t>
            </w:r>
            <w:r w:rsidRPr="00CE689F">
              <w:rPr>
                <w:rFonts w:ascii="Verdana" w:hAnsi="Verdana" w:cs="Verdana"/>
                <w:spacing w:val="9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1"/>
                <w:sz w:val="20"/>
                <w:szCs w:val="20"/>
              </w:rPr>
              <w:t>orders.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Shipment</w:t>
            </w:r>
            <w:r w:rsidRPr="00CE689F">
              <w:rPr>
                <w:rFonts w:ascii="Verdana" w:hAnsi="Verdana" w:cs="Verdana"/>
                <w:spacing w:val="1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planning</w:t>
            </w:r>
            <w:r w:rsidRPr="00CE689F">
              <w:rPr>
                <w:rFonts w:ascii="Verdana" w:hAnsi="Verdana" w:cs="Verdana"/>
                <w:spacing w:val="16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coordination</w:t>
            </w:r>
            <w:r w:rsidRPr="00CE689F">
              <w:rPr>
                <w:rFonts w:ascii="Verdana" w:hAnsi="Verdana" w:cs="Verdana"/>
                <w:spacing w:val="14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2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production</w:t>
            </w:r>
            <w:r w:rsidRPr="00CE689F">
              <w:rPr>
                <w:rFonts w:ascii="Verdana" w:hAnsi="Verdana" w:cs="Verdana"/>
                <w:spacing w:val="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4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timely</w:t>
            </w:r>
            <w:r w:rsidRPr="00CE689F">
              <w:rPr>
                <w:rFonts w:ascii="Verdana" w:hAnsi="Verdana" w:cs="Verdana"/>
                <w:spacing w:val="9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delivery</w:t>
            </w:r>
            <w:r w:rsidRPr="00CE689F">
              <w:rPr>
                <w:rFonts w:ascii="Verdana" w:hAnsi="Verdana" w:cs="Verdana"/>
                <w:spacing w:val="1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6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4"/>
                <w:sz w:val="20"/>
                <w:szCs w:val="20"/>
              </w:rPr>
              <w:t>customer.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240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Preparation</w:t>
            </w:r>
            <w:r w:rsidRPr="00CE689F">
              <w:rPr>
                <w:rFonts w:ascii="Verdana" w:hAnsi="Verdana" w:cs="Verdana"/>
                <w:spacing w:val="22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18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pre-shipment</w:t>
            </w:r>
            <w:r w:rsidRPr="00CE689F">
              <w:rPr>
                <w:rFonts w:ascii="Verdana" w:hAnsi="Verdana" w:cs="Verdana"/>
                <w:spacing w:val="9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document</w:t>
            </w:r>
            <w:r w:rsidRPr="00CE689F">
              <w:rPr>
                <w:rFonts w:ascii="Verdana" w:hAnsi="Verdana" w:cs="Verdana"/>
                <w:spacing w:val="9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1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customs</w:t>
            </w:r>
            <w:r w:rsidRPr="00CE689F">
              <w:rPr>
                <w:rFonts w:ascii="Verdana" w:hAnsi="Verdana" w:cs="Verdana"/>
                <w:spacing w:val="8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clearance</w:t>
            </w:r>
            <w:r w:rsidRPr="00CE689F">
              <w:rPr>
                <w:rFonts w:ascii="Verdana" w:hAnsi="Verdana" w:cs="Verdana"/>
                <w:spacing w:val="12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0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submit</w:t>
            </w:r>
            <w:r w:rsidRPr="00CE689F">
              <w:rPr>
                <w:rFonts w:ascii="Verdana" w:hAnsi="Verdana" w:cs="Verdana"/>
                <w:spacing w:val="17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6"/>
                <w:sz w:val="20"/>
                <w:szCs w:val="20"/>
              </w:rPr>
              <w:t>Excise</w:t>
            </w:r>
            <w:r w:rsidRPr="00CE689F">
              <w:rPr>
                <w:rFonts w:ascii="Verdana" w:hAnsi="Verdana" w:cs="Verdana"/>
                <w:spacing w:val="3"/>
                <w:position w:val="6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6"/>
                <w:sz w:val="20"/>
                <w:szCs w:val="20"/>
              </w:rPr>
              <w:t>offic</w:t>
            </w:r>
            <w:r w:rsidRPr="00CE689F">
              <w:rPr>
                <w:rFonts w:ascii="Verdana" w:hAnsi="Verdana" w:cs="Verdana"/>
                <w:spacing w:val="-5"/>
                <w:w w:val="103"/>
                <w:position w:val="6"/>
                <w:sz w:val="20"/>
                <w:szCs w:val="20"/>
              </w:rPr>
              <w:t>e</w:t>
            </w:r>
            <w:r w:rsidRPr="00CE689F">
              <w:rPr>
                <w:rFonts w:ascii="Verdana" w:hAnsi="Verdana" w:cs="Verdana"/>
                <w:w w:val="140"/>
                <w:position w:val="6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</w:t>
            </w:r>
            <w:r w:rsidRPr="00CE689F">
              <w:rPr>
                <w:rFonts w:ascii="Verdana" w:hAnsi="Verdana" w:cs="Verdana"/>
                <w:spacing w:val="2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up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clearing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agent</w:t>
            </w:r>
            <w:r w:rsidRPr="00CE689F">
              <w:rPr>
                <w:rFonts w:ascii="Verdana" w:hAnsi="Verdana" w:cs="Verdana"/>
                <w:spacing w:val="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10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forwarder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release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of BL/FCR </w:t>
            </w:r>
            <w:r w:rsidRPr="00CE689F">
              <w:rPr>
                <w:rFonts w:ascii="Verdana" w:hAnsi="Verdana" w:cs="Verdana"/>
                <w:spacing w:val="14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S.</w:t>
            </w:r>
            <w:r w:rsidRPr="00CE689F">
              <w:rPr>
                <w:rFonts w:ascii="Verdana" w:hAnsi="Verdana" w:cs="Verdana"/>
                <w:spacing w:val="5"/>
                <w:w w:val="101"/>
                <w:position w:val="3"/>
                <w:sz w:val="20"/>
                <w:szCs w:val="20"/>
              </w:rPr>
              <w:t>B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Arranging</w:t>
            </w:r>
            <w:r w:rsidRPr="00CE689F">
              <w:rPr>
                <w:rFonts w:ascii="Verdana" w:hAnsi="Verdana" w:cs="Verdana"/>
                <w:spacing w:val="1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transport</w:t>
            </w:r>
            <w:r w:rsidRPr="00CE689F">
              <w:rPr>
                <w:rFonts w:ascii="Verdana" w:hAnsi="Verdana" w:cs="Verdana"/>
                <w:spacing w:val="2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shipment.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Exports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orders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LC</w:t>
            </w:r>
            <w:r w:rsidRPr="00CE689F">
              <w:rPr>
                <w:rFonts w:ascii="Verdana" w:hAnsi="Verdana" w:cs="Verdana"/>
                <w:spacing w:val="-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study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1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LC</w:t>
            </w:r>
            <w:r w:rsidRPr="00CE689F">
              <w:rPr>
                <w:rFonts w:ascii="Verdana" w:hAnsi="Verdana" w:cs="Verdana"/>
                <w:spacing w:val="-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3"/>
                <w:sz w:val="20"/>
                <w:szCs w:val="20"/>
              </w:rPr>
              <w:t>requirement</w:t>
            </w:r>
            <w:r w:rsidRPr="00CE689F">
              <w:rPr>
                <w:rFonts w:ascii="Verdana" w:hAnsi="Verdana" w:cs="Verdana"/>
                <w:spacing w:val="-2"/>
                <w:w w:val="103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Preparation</w:t>
            </w:r>
            <w:r w:rsidRPr="00CE689F">
              <w:rPr>
                <w:rFonts w:ascii="Verdana" w:hAnsi="Verdana" w:cs="Verdana"/>
                <w:spacing w:val="2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post shipment</w:t>
            </w:r>
            <w:r w:rsidRPr="00CE689F">
              <w:rPr>
                <w:rFonts w:ascii="Verdana" w:hAnsi="Verdana" w:cs="Verdana"/>
                <w:spacing w:val="24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documents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their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submission</w:t>
            </w:r>
            <w:r w:rsidRPr="00CE689F">
              <w:rPr>
                <w:rFonts w:ascii="Verdana" w:hAnsi="Verdana" w:cs="Verdana"/>
                <w:spacing w:val="2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various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bank</w:t>
            </w:r>
            <w:r w:rsidRPr="00CE689F">
              <w:rPr>
                <w:rFonts w:ascii="Verdana" w:hAnsi="Verdana" w:cs="Verdana"/>
                <w:spacing w:val="-2"/>
                <w:w w:val="101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40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6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Arranging</w:t>
            </w:r>
            <w:r w:rsidRPr="00CE689F">
              <w:rPr>
                <w:rFonts w:ascii="Verdana" w:hAnsi="Verdana" w:cs="Verdana"/>
                <w:spacing w:val="17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certificate</w:t>
            </w:r>
            <w:r w:rsidRPr="00CE689F">
              <w:rPr>
                <w:rFonts w:ascii="Verdana" w:hAnsi="Verdana" w:cs="Verdana"/>
                <w:spacing w:val="21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Textile</w:t>
            </w:r>
            <w:r w:rsidRPr="00CE689F">
              <w:rPr>
                <w:rFonts w:ascii="Verdana" w:hAnsi="Verdana" w:cs="Verdana"/>
                <w:spacing w:val="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Committee,</w:t>
            </w:r>
            <w:r w:rsidRPr="00CE689F">
              <w:rPr>
                <w:rFonts w:ascii="Verdana" w:hAnsi="Verdana" w:cs="Verdana"/>
                <w:spacing w:val="2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Insurance</w:t>
            </w:r>
            <w:r w:rsidRPr="00CE689F">
              <w:rPr>
                <w:rFonts w:ascii="Verdana" w:hAnsi="Verdana" w:cs="Verdana"/>
                <w:spacing w:val="13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Company</w:t>
            </w:r>
            <w:r w:rsidRPr="00CE689F">
              <w:rPr>
                <w:rFonts w:ascii="Verdana" w:hAnsi="Verdana" w:cs="Verdana"/>
                <w:spacing w:val="1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and</w:t>
            </w:r>
            <w:r w:rsidRPr="00CE689F">
              <w:rPr>
                <w:rFonts w:ascii="Verdana" w:hAnsi="Verdana" w:cs="Verdana"/>
                <w:spacing w:val="8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Chamber</w:t>
            </w:r>
            <w:r w:rsidRPr="00CE689F">
              <w:rPr>
                <w:rFonts w:ascii="Verdana" w:hAnsi="Verdana" w:cs="Verdana"/>
                <w:spacing w:val="15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4"/>
                <w:sz w:val="20"/>
                <w:szCs w:val="20"/>
              </w:rPr>
              <w:t>of</w:t>
            </w:r>
            <w:r w:rsidRPr="00CE689F">
              <w:rPr>
                <w:rFonts w:ascii="Verdana" w:hAnsi="Verdana" w:cs="Verdana"/>
                <w:spacing w:val="9"/>
                <w:position w:val="4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2"/>
                <w:position w:val="4"/>
                <w:sz w:val="20"/>
                <w:szCs w:val="20"/>
              </w:rPr>
              <w:t>Commercial r</w:t>
            </w:r>
            <w:r w:rsidRPr="00CE689F">
              <w:rPr>
                <w:rFonts w:ascii="Verdana" w:hAnsi="Verdana" w:cs="Verdana"/>
                <w:position w:val="1"/>
                <w:sz w:val="20"/>
                <w:szCs w:val="20"/>
              </w:rPr>
              <w:t>elated</w:t>
            </w:r>
            <w:r w:rsidRPr="00CE689F">
              <w:rPr>
                <w:rFonts w:ascii="Verdana" w:hAnsi="Verdana" w:cs="Verdana"/>
                <w:spacing w:val="11"/>
                <w:position w:val="1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1"/>
                <w:sz w:val="20"/>
                <w:szCs w:val="20"/>
              </w:rPr>
              <w:t>activity.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Undertaking</w:t>
            </w:r>
            <w:r w:rsidRPr="00CE689F">
              <w:rPr>
                <w:rFonts w:ascii="Verdana" w:hAnsi="Verdana" w:cs="Verdana"/>
                <w:spacing w:val="1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fright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negotiations</w:t>
            </w:r>
            <w:r w:rsidRPr="00CE689F">
              <w:rPr>
                <w:rFonts w:ascii="Verdana" w:hAnsi="Verdana" w:cs="Verdana"/>
                <w:spacing w:val="1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-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shipping</w:t>
            </w:r>
            <w:r w:rsidRPr="00CE689F">
              <w:rPr>
                <w:rFonts w:ascii="Verdana" w:hAnsi="Verdana" w:cs="Verdana"/>
                <w:spacing w:val="2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companies</w:t>
            </w:r>
            <w:r w:rsidRPr="00CE689F">
              <w:rPr>
                <w:rFonts w:ascii="Verdana" w:hAnsi="Verdana" w:cs="Verdana"/>
                <w:spacing w:val="1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1"/>
                <w:position w:val="3"/>
                <w:sz w:val="20"/>
                <w:szCs w:val="20"/>
              </w:rPr>
              <w:t>transpor</w:t>
            </w:r>
            <w:r w:rsidRPr="00CE689F">
              <w:rPr>
                <w:rFonts w:ascii="Verdana" w:hAnsi="Verdana" w:cs="Verdana"/>
                <w:spacing w:val="6"/>
                <w:w w:val="101"/>
                <w:position w:val="3"/>
                <w:sz w:val="20"/>
                <w:szCs w:val="20"/>
              </w:rPr>
              <w:t>t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Responsible</w:t>
            </w:r>
            <w:r w:rsidRPr="00CE689F">
              <w:rPr>
                <w:rFonts w:ascii="Verdana" w:hAnsi="Verdana" w:cs="Verdana"/>
                <w:spacing w:val="1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</w:t>
            </w:r>
            <w:r w:rsidRPr="00CE689F">
              <w:rPr>
                <w:rFonts w:ascii="Verdana" w:hAnsi="Verdana" w:cs="Verdana"/>
                <w:spacing w:val="9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all</w:t>
            </w:r>
            <w:r w:rsidRPr="00CE689F">
              <w:rPr>
                <w:rFonts w:ascii="Verdana" w:hAnsi="Verdana" w:cs="Verdana"/>
                <w:spacing w:val="2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activities</w:t>
            </w:r>
            <w:r w:rsidRPr="00CE689F">
              <w:rPr>
                <w:rFonts w:ascii="Verdana" w:hAnsi="Verdana" w:cs="Verdana"/>
                <w:spacing w:val="1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relating</w:t>
            </w:r>
            <w:r w:rsidRPr="00CE689F">
              <w:rPr>
                <w:rFonts w:ascii="Verdana" w:hAnsi="Verdana" w:cs="Verdana"/>
                <w:spacing w:val="13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to</w:t>
            </w:r>
            <w:r w:rsidRPr="00CE689F">
              <w:rPr>
                <w:rFonts w:ascii="Verdana" w:hAnsi="Verdana" w:cs="Verdana"/>
                <w:spacing w:val="1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cost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effective</w:t>
            </w:r>
            <w:r w:rsidRPr="00CE689F">
              <w:rPr>
                <w:rFonts w:ascii="Verdana" w:hAnsi="Verdana" w:cs="Verdana"/>
                <w:spacing w:val="18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w w:val="103"/>
                <w:position w:val="3"/>
                <w:sz w:val="20"/>
                <w:szCs w:val="20"/>
              </w:rPr>
              <w:t>logistic</w:t>
            </w:r>
            <w:r w:rsidRPr="00CE689F">
              <w:rPr>
                <w:rFonts w:ascii="Verdana" w:hAnsi="Verdana" w:cs="Verdana"/>
                <w:spacing w:val="-8"/>
                <w:w w:val="104"/>
                <w:position w:val="3"/>
                <w:sz w:val="20"/>
                <w:szCs w:val="20"/>
              </w:rPr>
              <w:t>s</w:t>
            </w:r>
            <w:r w:rsidRPr="00CE689F">
              <w:rPr>
                <w:rFonts w:ascii="Verdana" w:hAnsi="Verdana" w:cs="Verdana"/>
                <w:w w:val="117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up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0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</w:t>
            </w:r>
            <w:r w:rsidRPr="00CE689F">
              <w:rPr>
                <w:rFonts w:ascii="Verdana" w:hAnsi="Verdana" w:cs="Verdana"/>
                <w:spacing w:val="14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bank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Payment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relate</w:t>
            </w:r>
            <w:r w:rsidRPr="00CE689F">
              <w:rPr>
                <w:rFonts w:ascii="Verdana" w:hAnsi="Verdana" w:cs="Verdana"/>
                <w:spacing w:val="6"/>
                <w:w w:val="101"/>
                <w:position w:val="3"/>
                <w:sz w:val="20"/>
                <w:szCs w:val="20"/>
              </w:rPr>
              <w:t>d</w:t>
            </w:r>
            <w:r w:rsidRPr="00CE689F">
              <w:rPr>
                <w:rFonts w:ascii="Verdana" w:hAnsi="Verdana" w:cs="Verdana"/>
                <w:w w:val="140"/>
                <w:position w:val="3"/>
                <w:sz w:val="20"/>
                <w:szCs w:val="20"/>
              </w:rPr>
              <w:t>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2680"/>
              </w:tabs>
              <w:spacing w:after="0" w:line="240" w:lineRule="auto"/>
              <w:ind w:left="252" w:hanging="346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up</w:t>
            </w:r>
            <w:r w:rsidRPr="00CE689F">
              <w:rPr>
                <w:rFonts w:ascii="Verdana" w:hAnsi="Verdana" w:cs="Verdana"/>
                <w:spacing w:val="5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with</w:t>
            </w:r>
            <w:r w:rsidRPr="00CE689F">
              <w:rPr>
                <w:rFonts w:ascii="Verdana" w:hAnsi="Verdana" w:cs="Verdana"/>
                <w:spacing w:val="10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agencies</w:t>
            </w:r>
            <w:r w:rsidRPr="00CE689F">
              <w:rPr>
                <w:rFonts w:ascii="Verdana" w:hAnsi="Verdana" w:cs="Verdana"/>
                <w:spacing w:val="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&amp;</w:t>
            </w:r>
            <w:r w:rsidRPr="00CE689F">
              <w:rPr>
                <w:rFonts w:ascii="Verdana" w:hAnsi="Verdana" w:cs="Verdana"/>
                <w:spacing w:val="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agents</w:t>
            </w:r>
            <w:r w:rsidRPr="00CE689F">
              <w:rPr>
                <w:rFonts w:ascii="Verdana" w:hAnsi="Verdana" w:cs="Verdana"/>
                <w:spacing w:val="10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released</w:t>
            </w:r>
            <w:r w:rsidRPr="00CE689F">
              <w:rPr>
                <w:rFonts w:ascii="Verdana" w:hAnsi="Verdana" w:cs="Verdana"/>
                <w:spacing w:val="17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</w:t>
            </w:r>
            <w:r w:rsidRPr="00CE689F">
              <w:rPr>
                <w:rFonts w:ascii="Verdana" w:hAnsi="Verdana" w:cs="Verdana"/>
                <w:spacing w:val="4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DBK</w:t>
            </w:r>
            <w:r w:rsidRPr="00CE689F">
              <w:rPr>
                <w:rFonts w:ascii="Verdana" w:hAnsi="Verdana" w:cs="Verdana"/>
                <w:spacing w:val="16"/>
                <w:position w:val="3"/>
                <w:sz w:val="20"/>
                <w:szCs w:val="20"/>
              </w:rPr>
              <w:t xml:space="preserve">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amoun</w:t>
            </w:r>
            <w:r w:rsidRPr="00CE689F">
              <w:rPr>
                <w:rFonts w:ascii="Verdana" w:hAnsi="Verdana" w:cs="Verdana"/>
                <w:spacing w:val="6"/>
                <w:position w:val="3"/>
                <w:sz w:val="20"/>
                <w:szCs w:val="20"/>
              </w:rPr>
              <w:t>t</w:t>
            </w:r>
            <w:r w:rsidRPr="00CE689F">
              <w:rPr>
                <w:rFonts w:ascii="Verdana" w:hAnsi="Verdana" w:cs="Verdana"/>
                <w:w w:val="140"/>
                <w:position w:val="3"/>
                <w:sz w:val="20"/>
                <w:szCs w:val="20"/>
              </w:rPr>
              <w:t>.</w:t>
            </w:r>
          </w:p>
          <w:p w:rsidR="00422E4E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</w:p>
          <w:p w:rsidR="00422E4E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June 2011 to November 2011 with Divine Tubes Pvt. Ltd.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10"/>
                <w:szCs w:val="1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Manufacturer of stainless steel &amp; brass tubes &amp; pipes. 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Pervious working as Export Executive officer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8"/>
                <w:szCs w:val="8"/>
              </w:rPr>
            </w:pPr>
          </w:p>
          <w:p w:rsidR="00422E4E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Key Responsibilities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10"/>
                <w:szCs w:val="1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Export Co-ordination &amp; Prepaid the tender document , vender registration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Over all responsible for coordination with marketing team regarding customer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Order fulfillment, form receipt of the Customer order to delivery to customer.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Shipment planning and coordination with production for timely delivery to customer.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Undertaking fright negotiations with shipping companies.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Preparation of pre and post shipment documents and their submission to various banks.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spacing w:after="0" w:line="240" w:lineRule="auto"/>
              <w:ind w:left="252" w:hanging="346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Arranging certificate Textile Committee (GSP/CO), Insurance Company and Chamber of Commercial related activity.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April 2007 To June 2011 with Arvind Ltd since then.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Pervious working as Export Commercial officer- Export Division. 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6"/>
                <w:szCs w:val="6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Key Responsibilities: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10"/>
                <w:szCs w:val="1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Pre shipment work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8"/>
                <w:szCs w:val="8"/>
              </w:rPr>
            </w:pP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spacing w:after="0" w:line="240" w:lineRule="auto"/>
              <w:ind w:left="34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Arranging transport for shipment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spacing w:after="0" w:line="240" w:lineRule="auto"/>
              <w:ind w:left="34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 with excise &amp; warehouse.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spacing w:after="0" w:line="240" w:lineRule="auto"/>
              <w:ind w:left="34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Prepare shipment documents for customs clearance.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5"/>
              </w:numPr>
              <w:tabs>
                <w:tab w:val="left" w:pos="252"/>
              </w:tabs>
              <w:spacing w:after="0" w:line="240" w:lineRule="auto"/>
              <w:ind w:left="34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Follow up with clearing agent &amp; forwarder (CHA). </w:t>
            </w:r>
          </w:p>
          <w:p w:rsidR="00422E4E" w:rsidRPr="00CE689F" w:rsidRDefault="00422E4E" w:rsidP="00CE689F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8"/>
                <w:szCs w:val="8"/>
              </w:rPr>
            </w:pPr>
          </w:p>
          <w:p w:rsidR="00422E4E" w:rsidRPr="00CE689F" w:rsidRDefault="00422E4E" w:rsidP="00CE689F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Post shipment work</w:t>
            </w:r>
          </w:p>
          <w:p w:rsidR="00422E4E" w:rsidRPr="00CE689F" w:rsidRDefault="00422E4E" w:rsidP="00CE689F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6"/>
                <w:szCs w:val="6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Independently Handling Export Commercial Documents starting from Per-shipment Level to Documentation Negotiation.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Exports orders and LC study for LC requirements.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Direct Communication with overseas buyer for related shipping documents &amp; Our Banks, Textile Committee, Insurance Company and Chamber of Commercial related activity.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Shipment intimation to customer.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Prepare negotiation documentation.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 with forwards and release of BL/FCR &amp; S.B.</w:t>
            </w:r>
          </w:p>
          <w:p w:rsidR="00422E4E" w:rsidRPr="00CE689F" w:rsidRDefault="00422E4E" w:rsidP="00CE689F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Verdana" w:hAnsi="Verdana" w:cs="Verdana"/>
                <w:position w:val="3"/>
                <w:sz w:val="2"/>
                <w:szCs w:val="2"/>
              </w:rPr>
            </w:pPr>
          </w:p>
          <w:p w:rsidR="00422E4E" w:rsidRPr="00CE689F" w:rsidRDefault="00422E4E" w:rsidP="00CE689F">
            <w:pPr>
              <w:tabs>
                <w:tab w:val="left" w:pos="1220"/>
              </w:tabs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Handling manual system of entire commercial documentation.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6"/>
                <w:szCs w:val="6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August   2005 to April 2007.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4"/>
                <w:szCs w:val="4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Started  career  in  zydus  cedilla  ltd. in PRODUCTION  PLANNING AND  MATERIAL  CONTROL  (PPMC) department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10"/>
                <w:szCs w:val="10"/>
              </w:rPr>
            </w:pP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Key Responsibilities:</w:t>
            </w:r>
          </w:p>
          <w:p w:rsidR="00422E4E" w:rsidRPr="00CE689F" w:rsidRDefault="00422E4E" w:rsidP="00CE689F">
            <w:pPr>
              <w:spacing w:after="0" w:line="240" w:lineRule="auto"/>
              <w:jc w:val="both"/>
              <w:rPr>
                <w:rFonts w:ascii="Verdana" w:hAnsi="Verdana" w:cs="Verdana"/>
                <w:position w:val="3"/>
                <w:sz w:val="10"/>
                <w:szCs w:val="10"/>
              </w:rPr>
            </w:pP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Planning the marketing targets on six-month basis with monthly break up (target refers to Sales and samples).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Maintains BMR records, which has been converted into Bills of Material in vision using &amp; generate MIS report for production planning.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Forwarding requisition to QA dept. for issuance of batch manufacturing record and batch packaging record.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Checking and stamping the batch no. allocated by the QA dept.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 with the F&amp;D dept. regarding batch records for new revise BMR products.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Issuing production order on receipt of requisition from production department after approval from Manager.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 with production personnel for the status of batches in production.</w:t>
            </w:r>
          </w:p>
          <w:p w:rsidR="00422E4E" w:rsidRPr="00CE689F" w:rsidRDefault="00422E4E" w:rsidP="00CE689F">
            <w:pPr>
              <w:pStyle w:val="ListParagraph"/>
              <w:tabs>
                <w:tab w:val="left" w:pos="1220"/>
              </w:tabs>
              <w:spacing w:after="0" w:line="240" w:lineRule="auto"/>
              <w:ind w:left="432"/>
              <w:jc w:val="both"/>
              <w:rPr>
                <w:rFonts w:ascii="Verdana" w:hAnsi="Verdana" w:cs="Verdana"/>
                <w:b/>
                <w:bCs/>
                <w:position w:val="3"/>
                <w:sz w:val="14"/>
                <w:szCs w:val="14"/>
              </w:rPr>
            </w:pPr>
          </w:p>
          <w:p w:rsidR="00422E4E" w:rsidRPr="00CE689F" w:rsidRDefault="00422E4E" w:rsidP="00CE689F">
            <w:pPr>
              <w:pStyle w:val="ListParagraph"/>
              <w:tabs>
                <w:tab w:val="left" w:pos="1220"/>
              </w:tabs>
              <w:spacing w:after="0" w:line="240" w:lineRule="auto"/>
              <w:ind w:left="432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MATERIAL</w:t>
            </w:r>
          </w:p>
          <w:p w:rsidR="00422E4E" w:rsidRPr="00CE689F" w:rsidRDefault="00422E4E" w:rsidP="00CE689F">
            <w:pPr>
              <w:pStyle w:val="ListParagraph"/>
              <w:tabs>
                <w:tab w:val="left" w:pos="1220"/>
              </w:tabs>
              <w:spacing w:after="0" w:line="240" w:lineRule="auto"/>
              <w:ind w:left="432"/>
              <w:jc w:val="both"/>
              <w:rPr>
                <w:rFonts w:ascii="Verdana" w:hAnsi="Verdana" w:cs="Verdana"/>
                <w:sz w:val="12"/>
                <w:szCs w:val="12"/>
              </w:rPr>
            </w:pP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Production which includes the following details shall be fed into the computer (vision) program, which will convert production plan into a material procurement plan giving Details for material item, month wise with quantity.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Providing details for material item wise, month wise with quantity through Computer (vision) programming.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Generating monthly report and stock.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The indent is prepared and approved by the manger, indent is generated the copy and Send to the following department.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Taking daily record in the floor shop to observe the actual material movement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0"/>
              <w:jc w:val="both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Follow up with purchase department &amp; purchase indents preparation.</w:t>
            </w:r>
          </w:p>
          <w:p w:rsidR="00422E4E" w:rsidRPr="00CE689F" w:rsidRDefault="00422E4E" w:rsidP="0068262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after="0" w:line="240" w:lineRule="auto"/>
              <w:ind w:left="432" w:hanging="274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Daily register maintenance.</w:t>
            </w:r>
          </w:p>
        </w:tc>
      </w:tr>
      <w:tr w:rsidR="00422E4E" w:rsidRPr="00CE689F">
        <w:trPr>
          <w:trHeight w:val="8090"/>
        </w:trPr>
        <w:tc>
          <w:tcPr>
            <w:tcW w:w="1255" w:type="pct"/>
            <w:vMerge w:val="restar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74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22E4E" w:rsidRPr="00CE689F" w:rsidRDefault="00422E4E" w:rsidP="00CE689F">
            <w:pPr>
              <w:tabs>
                <w:tab w:val="left" w:pos="2060"/>
                <w:tab w:val="left" w:pos="4140"/>
              </w:tabs>
              <w:spacing w:after="0" w:line="24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422E4E" w:rsidRPr="00CE689F">
        <w:trPr>
          <w:trHeight w:val="77"/>
        </w:trPr>
        <w:tc>
          <w:tcPr>
            <w:tcW w:w="1255" w:type="pct"/>
            <w:vMerge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745" w:type="pct"/>
            <w:tcBorders>
              <w:top w:val="single" w:sz="4" w:space="0" w:color="auto"/>
            </w:tcBorders>
          </w:tcPr>
          <w:p w:rsidR="00422E4E" w:rsidRPr="00CE689F" w:rsidRDefault="00422E4E" w:rsidP="00CE689F">
            <w:pPr>
              <w:tabs>
                <w:tab w:val="left" w:pos="2060"/>
                <w:tab w:val="left" w:pos="4140"/>
              </w:tabs>
              <w:spacing w:after="0" w:line="240" w:lineRule="auto"/>
              <w:jc w:val="both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</w:p>
        </w:tc>
      </w:tr>
      <w:tr w:rsidR="00422E4E" w:rsidRPr="00CE689F">
        <w:trPr>
          <w:trHeight w:val="1241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Accomplishments in professional career</w:t>
            </w:r>
          </w:p>
        </w:tc>
        <w:tc>
          <w:tcPr>
            <w:tcW w:w="3745" w:type="pct"/>
            <w:tcBorders>
              <w:top w:val="single" w:sz="4" w:space="0" w:color="auto"/>
              <w:bottom w:val="single" w:sz="4" w:space="0" w:color="auto"/>
            </w:tcBorders>
          </w:tcPr>
          <w:p w:rsidR="00422E4E" w:rsidRPr="00CE689F" w:rsidRDefault="00422E4E" w:rsidP="00CE689F">
            <w:pPr>
              <w:pStyle w:val="ListParagraph"/>
              <w:numPr>
                <w:ilvl w:val="0"/>
                <w:numId w:val="7"/>
              </w:numPr>
              <w:tabs>
                <w:tab w:val="left" w:pos="340"/>
              </w:tabs>
              <w:spacing w:after="0" w:line="240" w:lineRule="auto"/>
              <w:ind w:left="522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On time action on each of the assigned Jobs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7"/>
              </w:numPr>
              <w:tabs>
                <w:tab w:val="left" w:pos="320"/>
              </w:tabs>
              <w:spacing w:after="0" w:line="240" w:lineRule="auto"/>
              <w:ind w:left="522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Customer evaluation in terms of quality, delivery &amp; service.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7"/>
              </w:numPr>
              <w:tabs>
                <w:tab w:val="left" w:pos="320"/>
              </w:tabs>
              <w:spacing w:after="0" w:line="240" w:lineRule="auto"/>
              <w:ind w:left="522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Project for cost control initiative in logistic freight proposing once in a week sailing concept.</w:t>
            </w:r>
          </w:p>
        </w:tc>
      </w:tr>
      <w:tr w:rsidR="00422E4E" w:rsidRPr="00CE689F">
        <w:trPr>
          <w:trHeight w:val="1250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Core Qualities &amp; Achievements</w:t>
            </w:r>
          </w:p>
        </w:tc>
        <w:tc>
          <w:tcPr>
            <w:tcW w:w="3745" w:type="pct"/>
            <w:tcBorders>
              <w:top w:val="single" w:sz="4" w:space="0" w:color="auto"/>
              <w:bottom w:val="single" w:sz="4" w:space="0" w:color="auto"/>
            </w:tcBorders>
          </w:tcPr>
          <w:p w:rsidR="00422E4E" w:rsidRPr="00CE689F" w:rsidRDefault="00422E4E" w:rsidP="00CE689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hanging="558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High adaptability to new environments and people.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hanging="558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 strong grasping  power  and quick learning  ability, good language command  and communication skill and energetic</w:t>
            </w:r>
          </w:p>
          <w:p w:rsidR="00422E4E" w:rsidRPr="00CE689F" w:rsidRDefault="00422E4E" w:rsidP="00CE689F">
            <w:pPr>
              <w:pStyle w:val="ListParagraph"/>
              <w:numPr>
                <w:ilvl w:val="0"/>
                <w:numId w:val="8"/>
              </w:numPr>
              <w:tabs>
                <w:tab w:val="left" w:pos="432"/>
              </w:tabs>
              <w:spacing w:after="0" w:line="240" w:lineRule="auto"/>
              <w:ind w:hanging="558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A Co-operative team player with creative and resourceful talents along with excellent statistical skills.</w:t>
            </w:r>
          </w:p>
        </w:tc>
      </w:tr>
      <w:tr w:rsidR="00422E4E" w:rsidRPr="00CE689F">
        <w:trPr>
          <w:trHeight w:val="431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>Software</w:t>
            </w:r>
          </w:p>
        </w:tc>
        <w:tc>
          <w:tcPr>
            <w:tcW w:w="3745" w:type="pct"/>
            <w:tcBorders>
              <w:top w:val="single" w:sz="4" w:space="0" w:color="auto"/>
              <w:bottom w:val="single" w:sz="4" w:space="0" w:color="auto"/>
            </w:tcBorders>
          </w:tcPr>
          <w:p w:rsidR="00422E4E" w:rsidRPr="00CE689F" w:rsidRDefault="00422E4E" w:rsidP="00CE689F">
            <w:pPr>
              <w:tabs>
                <w:tab w:val="left" w:pos="660"/>
              </w:tabs>
              <w:spacing w:after="0" w:line="24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Entire Company working under SAP, Oraps &amp; New ERP environment. </w:t>
            </w:r>
          </w:p>
        </w:tc>
      </w:tr>
      <w:tr w:rsidR="00422E4E" w:rsidRPr="00CE689F">
        <w:trPr>
          <w:trHeight w:val="1520"/>
        </w:trPr>
        <w:tc>
          <w:tcPr>
            <w:tcW w:w="1255" w:type="pct"/>
          </w:tcPr>
          <w:p w:rsidR="00422E4E" w:rsidRPr="00CE689F" w:rsidRDefault="00422E4E" w:rsidP="00CE689F">
            <w:pPr>
              <w:spacing w:after="0" w:line="240" w:lineRule="auto"/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b/>
                <w:bCs/>
                <w:position w:val="3"/>
                <w:sz w:val="20"/>
                <w:szCs w:val="20"/>
              </w:rPr>
              <w:t xml:space="preserve">Personal Details </w:t>
            </w:r>
          </w:p>
        </w:tc>
        <w:tc>
          <w:tcPr>
            <w:tcW w:w="3745" w:type="pct"/>
            <w:tcBorders>
              <w:top w:val="single" w:sz="4" w:space="0" w:color="auto"/>
            </w:tcBorders>
          </w:tcPr>
          <w:p w:rsidR="00422E4E" w:rsidRPr="00CE689F" w:rsidRDefault="00422E4E" w:rsidP="00CE689F">
            <w:pPr>
              <w:tabs>
                <w:tab w:val="left" w:pos="1782"/>
              </w:tabs>
              <w:spacing w:after="0" w:line="36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Date of Birth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>: 2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  <w:vertAlign w:val="superscript"/>
              </w:rPr>
              <w:t>nd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 July 1980</w:t>
            </w:r>
          </w:p>
          <w:p w:rsidR="00422E4E" w:rsidRPr="00CE689F" w:rsidRDefault="00422E4E" w:rsidP="00CE689F">
            <w:pPr>
              <w:tabs>
                <w:tab w:val="left" w:pos="1782"/>
              </w:tabs>
              <w:spacing w:after="0" w:line="36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Phone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>: 079-27503406</w:t>
            </w:r>
          </w:p>
          <w:p w:rsidR="00422E4E" w:rsidRPr="00CE689F" w:rsidRDefault="00422E4E" w:rsidP="00CE689F">
            <w:pPr>
              <w:tabs>
                <w:tab w:val="left" w:pos="1782"/>
              </w:tabs>
              <w:spacing w:after="0" w:line="36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Marital Status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>: Married</w:t>
            </w:r>
          </w:p>
          <w:p w:rsidR="00422E4E" w:rsidRPr="00CE689F" w:rsidRDefault="00422E4E" w:rsidP="00CE689F">
            <w:pPr>
              <w:tabs>
                <w:tab w:val="left" w:pos="660"/>
                <w:tab w:val="left" w:pos="1782"/>
              </w:tabs>
              <w:spacing w:after="0" w:line="36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Nationality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>: Indian</w:t>
            </w:r>
          </w:p>
          <w:p w:rsidR="00422E4E" w:rsidRPr="00CE689F" w:rsidRDefault="00422E4E" w:rsidP="00CE689F">
            <w:pPr>
              <w:tabs>
                <w:tab w:val="left" w:pos="660"/>
                <w:tab w:val="left" w:pos="1782"/>
              </w:tabs>
              <w:spacing w:after="0" w:line="360" w:lineRule="auto"/>
              <w:rPr>
                <w:rFonts w:ascii="Verdana" w:hAnsi="Verdana" w:cs="Verdana"/>
                <w:position w:val="3"/>
                <w:sz w:val="20"/>
                <w:szCs w:val="20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 xml:space="preserve">Languages 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>: 1. Mother tongue : Marathi</w:t>
            </w:r>
          </w:p>
          <w:p w:rsidR="00422E4E" w:rsidRPr="00CE689F" w:rsidRDefault="00422E4E" w:rsidP="00CE689F">
            <w:pPr>
              <w:tabs>
                <w:tab w:val="left" w:pos="660"/>
                <w:tab w:val="left" w:pos="1782"/>
              </w:tabs>
              <w:spacing w:after="0" w:line="360" w:lineRule="auto"/>
              <w:rPr>
                <w:rFonts w:ascii="Times New Roman" w:hAnsi="Times New Roman" w:cs="Times New Roman"/>
                <w:position w:val="3"/>
                <w:sz w:val="20"/>
                <w:szCs w:val="20"/>
                <w:cs/>
                <w:lang w:bidi="hi-IN"/>
              </w:rPr>
            </w:pP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>Known</w:t>
            </w:r>
            <w:r w:rsidRPr="00CE689F">
              <w:rPr>
                <w:rFonts w:ascii="Verdana" w:hAnsi="Verdana" w:cs="Verdana"/>
                <w:position w:val="3"/>
                <w:sz w:val="20"/>
                <w:szCs w:val="20"/>
              </w:rPr>
              <w:tab/>
              <w:t xml:space="preserve">  2. Other languages : Hindi, English, Gujarati </w:t>
            </w:r>
          </w:p>
        </w:tc>
      </w:tr>
    </w:tbl>
    <w:p w:rsidR="00422E4E" w:rsidRPr="003205FD" w:rsidRDefault="00422E4E" w:rsidP="00B75B13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sectPr w:rsidR="00422E4E" w:rsidRPr="003205FD" w:rsidSect="008C3DE8">
      <w:pgSz w:w="11909" w:h="16834" w:code="9"/>
      <w:pgMar w:top="720" w:right="1008" w:bottom="1008" w:left="1008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3499"/>
    <w:multiLevelType w:val="hybridMultilevel"/>
    <w:tmpl w:val="1C3A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C476A1"/>
    <w:multiLevelType w:val="hybridMultilevel"/>
    <w:tmpl w:val="9E8E4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8B77A29"/>
    <w:multiLevelType w:val="hybridMultilevel"/>
    <w:tmpl w:val="EED4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D7A3B26"/>
    <w:multiLevelType w:val="hybridMultilevel"/>
    <w:tmpl w:val="DA62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4E2987"/>
    <w:multiLevelType w:val="hybridMultilevel"/>
    <w:tmpl w:val="B09E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9792DF8"/>
    <w:multiLevelType w:val="hybridMultilevel"/>
    <w:tmpl w:val="5F1A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33D579C"/>
    <w:multiLevelType w:val="hybridMultilevel"/>
    <w:tmpl w:val="97FC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103609F"/>
    <w:multiLevelType w:val="hybridMultilevel"/>
    <w:tmpl w:val="F1062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21E3D25"/>
    <w:multiLevelType w:val="hybridMultilevel"/>
    <w:tmpl w:val="0DDC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501"/>
    <w:rsid w:val="000154F3"/>
    <w:rsid w:val="000202D0"/>
    <w:rsid w:val="000274EC"/>
    <w:rsid w:val="00043000"/>
    <w:rsid w:val="00047A58"/>
    <w:rsid w:val="00085FCA"/>
    <w:rsid w:val="000F4BBF"/>
    <w:rsid w:val="00111620"/>
    <w:rsid w:val="00157358"/>
    <w:rsid w:val="001612B9"/>
    <w:rsid w:val="00196912"/>
    <w:rsid w:val="001A4787"/>
    <w:rsid w:val="001E1070"/>
    <w:rsid w:val="001F3491"/>
    <w:rsid w:val="002221DC"/>
    <w:rsid w:val="00234282"/>
    <w:rsid w:val="00246547"/>
    <w:rsid w:val="00251934"/>
    <w:rsid w:val="002649C7"/>
    <w:rsid w:val="002F5BC2"/>
    <w:rsid w:val="0030549F"/>
    <w:rsid w:val="003205FD"/>
    <w:rsid w:val="00323F4B"/>
    <w:rsid w:val="00331ACA"/>
    <w:rsid w:val="00333972"/>
    <w:rsid w:val="003520A0"/>
    <w:rsid w:val="00384D69"/>
    <w:rsid w:val="003A036B"/>
    <w:rsid w:val="003B632D"/>
    <w:rsid w:val="003C0044"/>
    <w:rsid w:val="003F0B01"/>
    <w:rsid w:val="00421D16"/>
    <w:rsid w:val="0042201C"/>
    <w:rsid w:val="00422E4E"/>
    <w:rsid w:val="0043332C"/>
    <w:rsid w:val="004412AC"/>
    <w:rsid w:val="00450CAA"/>
    <w:rsid w:val="0047232E"/>
    <w:rsid w:val="00477675"/>
    <w:rsid w:val="004A6BD3"/>
    <w:rsid w:val="004D1501"/>
    <w:rsid w:val="005367AD"/>
    <w:rsid w:val="00550320"/>
    <w:rsid w:val="00562DAF"/>
    <w:rsid w:val="005768B3"/>
    <w:rsid w:val="00581AD7"/>
    <w:rsid w:val="005B2DF9"/>
    <w:rsid w:val="005F09DE"/>
    <w:rsid w:val="00632064"/>
    <w:rsid w:val="00645F1C"/>
    <w:rsid w:val="0065664B"/>
    <w:rsid w:val="0068262A"/>
    <w:rsid w:val="006C55AC"/>
    <w:rsid w:val="00702930"/>
    <w:rsid w:val="00714930"/>
    <w:rsid w:val="00731DD6"/>
    <w:rsid w:val="00762D7E"/>
    <w:rsid w:val="00780D1E"/>
    <w:rsid w:val="007A3904"/>
    <w:rsid w:val="007E566E"/>
    <w:rsid w:val="007E75E9"/>
    <w:rsid w:val="00811C9B"/>
    <w:rsid w:val="00835EEE"/>
    <w:rsid w:val="00885196"/>
    <w:rsid w:val="008A2744"/>
    <w:rsid w:val="008C3DE8"/>
    <w:rsid w:val="008E5136"/>
    <w:rsid w:val="00916138"/>
    <w:rsid w:val="0092551C"/>
    <w:rsid w:val="00981024"/>
    <w:rsid w:val="009B35E6"/>
    <w:rsid w:val="009C6745"/>
    <w:rsid w:val="009E6A2A"/>
    <w:rsid w:val="00A01089"/>
    <w:rsid w:val="00A26FB0"/>
    <w:rsid w:val="00A3291A"/>
    <w:rsid w:val="00A7140A"/>
    <w:rsid w:val="00A76AF2"/>
    <w:rsid w:val="00AA4C20"/>
    <w:rsid w:val="00AB31CE"/>
    <w:rsid w:val="00AD6AF7"/>
    <w:rsid w:val="00AF1BB1"/>
    <w:rsid w:val="00B15338"/>
    <w:rsid w:val="00B64F55"/>
    <w:rsid w:val="00B75B13"/>
    <w:rsid w:val="00BA2CDF"/>
    <w:rsid w:val="00BB682A"/>
    <w:rsid w:val="00BB710B"/>
    <w:rsid w:val="00BE4E64"/>
    <w:rsid w:val="00C1093D"/>
    <w:rsid w:val="00C6094B"/>
    <w:rsid w:val="00C656D4"/>
    <w:rsid w:val="00C657BD"/>
    <w:rsid w:val="00C66703"/>
    <w:rsid w:val="00C92B75"/>
    <w:rsid w:val="00CE689F"/>
    <w:rsid w:val="00D22969"/>
    <w:rsid w:val="00D677F2"/>
    <w:rsid w:val="00D76158"/>
    <w:rsid w:val="00D8561F"/>
    <w:rsid w:val="00E01B55"/>
    <w:rsid w:val="00E55789"/>
    <w:rsid w:val="00E82FDE"/>
    <w:rsid w:val="00EC788A"/>
    <w:rsid w:val="00EE7019"/>
    <w:rsid w:val="00F4439D"/>
    <w:rsid w:val="00F65561"/>
    <w:rsid w:val="00F77548"/>
    <w:rsid w:val="00F92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72"/>
    <w:pPr>
      <w:widowControl w:val="0"/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D150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C674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45</TotalTime>
  <Pages>3</Pages>
  <Words>1104</Words>
  <Characters>6297</Characters>
  <Application>Microsoft Office Outlook</Application>
  <DocSecurity>0</DocSecurity>
  <Lines>0</Lines>
  <Paragraphs>0</Paragraphs>
  <ScaleCrop>false</ScaleCrop>
  <Company>Soma Textiles &amp; Industries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HP</dc:creator>
  <cp:keywords/>
  <dc:description/>
  <cp:lastModifiedBy>admin</cp:lastModifiedBy>
  <cp:revision>13</cp:revision>
  <cp:lastPrinted>2017-04-29T00:50:00Z</cp:lastPrinted>
  <dcterms:created xsi:type="dcterms:W3CDTF">2016-06-02T12:30:00Z</dcterms:created>
  <dcterms:modified xsi:type="dcterms:W3CDTF">2017-04-29T00:56:00Z</dcterms:modified>
</cp:coreProperties>
</file>