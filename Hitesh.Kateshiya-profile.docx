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17" w:type="pct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2657"/>
        <w:gridCol w:w="797"/>
        <w:gridCol w:w="20"/>
        <w:gridCol w:w="6205"/>
        <w:gridCol w:w="17"/>
      </w:tblGrid>
      <w:tr w:rsidR="00DA1CFB" w:rsidRPr="00DA1CFB" w14:paraId="4FD9BDC3" w14:textId="77777777" w:rsidTr="003377D9">
        <w:trPr>
          <w:gridAfter w:val="1"/>
          <w:wAfter w:w="17" w:type="dxa"/>
          <w:trHeight w:val="1809"/>
        </w:trPr>
        <w:tc>
          <w:tcPr>
            <w:tcW w:w="1573" w:type="dxa"/>
          </w:tcPr>
          <w:p w14:paraId="56868D63" w14:textId="47CB243B" w:rsidR="00F71244" w:rsidRPr="00DA1CFB" w:rsidRDefault="00F71244" w:rsidP="004B4147">
            <w:pPr>
              <w:pStyle w:val="Log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9679" w:type="dxa"/>
            <w:gridSpan w:val="4"/>
            <w:tcBorders>
              <w:bottom w:val="single" w:sz="4" w:space="0" w:color="FFFFFF" w:themeColor="background1"/>
            </w:tcBorders>
          </w:tcPr>
          <w:p w14:paraId="02EAF6D2" w14:textId="77777777" w:rsidR="00F71244" w:rsidRPr="00DA1CFB" w:rsidRDefault="00022056" w:rsidP="00301A08">
            <w:pPr>
              <w:pStyle w:val="Subtitle"/>
              <w:jc w:val="center"/>
              <w:rPr>
                <w:color w:val="auto"/>
                <w:sz w:val="52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CFB">
              <w:rPr>
                <w:rFonts w:eastAsiaTheme="majorEastAsia" w:cstheme="majorBidi"/>
                <w:caps/>
                <w:noProof/>
                <w:color w:val="auto"/>
                <w:spacing w:val="120"/>
                <w:sz w:val="4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1" behindDoc="1" locked="0" layoutInCell="1" allowOverlap="1" wp14:anchorId="42A1A0B2" wp14:editId="7015D689">
                      <wp:simplePos x="0" y="0"/>
                      <wp:positionH relativeFrom="column">
                        <wp:posOffset>-902970</wp:posOffset>
                      </wp:positionH>
                      <wp:positionV relativeFrom="paragraph">
                        <wp:posOffset>-32385</wp:posOffset>
                      </wp:positionV>
                      <wp:extent cx="7219950" cy="1447800"/>
                      <wp:effectExtent l="57150" t="38100" r="57150" b="762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9950" cy="14478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9AB33B" id="Rectangle 23" o:spid="_x0000_s1026" style="position:absolute;margin-left:-71.1pt;margin-top:-2.55pt;width:568.5pt;height:114pt;z-index:-251650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" fillcolor="#cfdcee [3032]" stroked="f">
                      <v:fill color2="#c9d7eb [3176]" rotate="t" colors="0 #d6e1f1;.5 #cbdaef;1 #b1c0d6" focus="100%" type="gradient">
                        <o:fill v:ext="view" type="gradientUnscaled"/>
                      </v:fill>
                      <v:shadow on="t" color="black" opacity="41287f" offset="0,1.5pt"/>
                    </v:rect>
                  </w:pict>
                </mc:Fallback>
              </mc:AlternateContent>
            </w:r>
            <w:r w:rsidR="00F71244" w:rsidRPr="00DA1CFB">
              <w:rPr>
                <w:rFonts w:eastAsiaTheme="majorEastAsia" w:cstheme="majorBidi"/>
                <w:caps/>
                <w:color w:val="auto"/>
                <w:spacing w:val="120"/>
                <w:sz w:val="48"/>
                <w:szCs w:val="28"/>
              </w:rPr>
              <w:t>HITESH KATESHIYA</w:t>
            </w:r>
          </w:p>
          <w:p w14:paraId="0B0B8054" w14:textId="77777777" w:rsidR="008C7D2B" w:rsidRPr="00DA1CFB" w:rsidRDefault="008C7D2B" w:rsidP="00301A08">
            <w:pPr>
              <w:jc w:val="center"/>
              <w:rPr>
                <w:rFonts w:asciiTheme="majorHAnsi" w:hAnsiTheme="majorHAnsi"/>
                <w:color w:val="auto"/>
                <w:sz w:val="24"/>
              </w:rPr>
            </w:pPr>
          </w:p>
          <w:p w14:paraId="5346C62C" w14:textId="5EB6CD75" w:rsidR="00022056" w:rsidRPr="00DA1CFB" w:rsidRDefault="00F71244" w:rsidP="00301A08">
            <w:pPr>
              <w:jc w:val="center"/>
              <w:rPr>
                <w:rFonts w:asciiTheme="majorHAnsi" w:hAnsiTheme="majorHAnsi"/>
                <w:color w:val="auto"/>
                <w:sz w:val="24"/>
              </w:rPr>
            </w:pPr>
            <w:r w:rsidRPr="00DA1CFB">
              <w:rPr>
                <w:noProof/>
                <w:color w:val="auto"/>
                <w:sz w:val="20"/>
              </w:rPr>
              <mc:AlternateContent>
                <mc:Choice Requires="wpg">
                  <w:drawing>
                    <wp:inline distT="0" distB="0" distL="0" distR="0" wp14:anchorId="5960E04D" wp14:editId="13C2E200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D99BB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DA1CFB">
              <w:rPr>
                <w:rFonts w:asciiTheme="majorHAnsi" w:hAnsiTheme="majorHAnsi"/>
                <w:color w:val="auto"/>
                <w:sz w:val="24"/>
              </w:rPr>
              <w:t>+91 98252</w:t>
            </w:r>
            <w:r w:rsidR="00326F3A" w:rsidRPr="00DA1CFB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r w:rsidRPr="00DA1CFB">
              <w:rPr>
                <w:rFonts w:asciiTheme="majorHAnsi" w:hAnsiTheme="majorHAnsi"/>
                <w:color w:val="auto"/>
                <w:sz w:val="24"/>
              </w:rPr>
              <w:t>12187</w:t>
            </w:r>
            <w:r w:rsidR="00301A08" w:rsidRPr="00DA1CFB">
              <w:rPr>
                <w:rFonts w:asciiTheme="majorHAnsi" w:hAnsiTheme="majorHAnsi"/>
                <w:color w:val="auto"/>
                <w:sz w:val="24"/>
              </w:rPr>
              <w:t xml:space="preserve">    </w:t>
            </w:r>
            <w:r w:rsidRPr="00DA1CFB">
              <w:rPr>
                <w:noProof/>
                <w:color w:val="auto"/>
                <w:sz w:val="20"/>
              </w:rPr>
              <w:t xml:space="preserve"> </w:t>
            </w:r>
            <w:r w:rsidRPr="00DA1CFB">
              <w:rPr>
                <w:noProof/>
                <w:color w:val="auto"/>
                <w:sz w:val="20"/>
              </w:rPr>
              <mc:AlternateContent>
                <mc:Choice Requires="wpg">
                  <w:drawing>
                    <wp:inline distT="0" distB="0" distL="0" distR="0" wp14:anchorId="688DC1AA" wp14:editId="3664C7B5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762DFB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 w:rsidRPr="00DA1CFB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  <w:r w:rsidR="00022056" w:rsidRPr="00DA1CFB">
              <w:rPr>
                <w:rFonts w:asciiTheme="majorHAnsi" w:hAnsiTheme="majorHAnsi"/>
                <w:color w:val="auto"/>
                <w:sz w:val="24"/>
              </w:rPr>
              <w:t>hitesh_kateshiya@yahoo.co.in</w:t>
            </w:r>
          </w:p>
          <w:p w14:paraId="5D2D6488" w14:textId="5DE1C525" w:rsidR="00F71244" w:rsidRPr="00DA1CFB" w:rsidRDefault="00F71244" w:rsidP="00301A08">
            <w:pPr>
              <w:jc w:val="center"/>
              <w:rPr>
                <w:rFonts w:asciiTheme="majorHAnsi" w:hAnsiTheme="majorHAnsi"/>
                <w:color w:val="auto"/>
                <w:sz w:val="24"/>
              </w:rPr>
            </w:pPr>
            <w:r w:rsidRPr="00DA1CFB">
              <w:rPr>
                <w:noProof/>
                <w:color w:val="auto"/>
                <w:sz w:val="20"/>
              </w:rPr>
              <mc:AlternateContent>
                <mc:Choice Requires="wpg">
                  <w:drawing>
                    <wp:inline distT="0" distB="0" distL="0" distR="0" wp14:anchorId="6BD9EDD0" wp14:editId="534E3CF3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22E6E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  <w:r w:rsidR="00022056" w:rsidRPr="00DA1CFB">
              <w:rPr>
                <w:rFonts w:asciiTheme="majorHAnsi" w:hAnsiTheme="majorHAnsi"/>
                <w:color w:val="auto"/>
                <w:sz w:val="24"/>
              </w:rPr>
              <w:t xml:space="preserve">302 Navkar 2 flats, Naranpura, </w:t>
            </w:r>
            <w:r w:rsidRPr="00DA1CFB">
              <w:rPr>
                <w:rFonts w:asciiTheme="majorHAnsi" w:hAnsiTheme="majorHAnsi"/>
                <w:color w:val="auto"/>
                <w:sz w:val="24"/>
              </w:rPr>
              <w:t>Ahmedabad, Gujarat.</w:t>
            </w:r>
          </w:p>
          <w:p w14:paraId="3176AF2A" w14:textId="77777777" w:rsidR="00F71244" w:rsidRPr="00DA1CFB" w:rsidRDefault="00F71244" w:rsidP="003377D9">
            <w:pPr>
              <w:jc w:val="right"/>
              <w:rPr>
                <w:rFonts w:asciiTheme="majorHAnsi" w:hAnsiTheme="majorHAnsi"/>
                <w:color w:val="auto"/>
              </w:rPr>
            </w:pPr>
          </w:p>
          <w:p w14:paraId="312ABE78" w14:textId="77777777" w:rsidR="00F71244" w:rsidRPr="00DA1CFB" w:rsidRDefault="00F71244" w:rsidP="001C36EB">
            <w:pPr>
              <w:rPr>
                <w:color w:val="auto"/>
              </w:rPr>
            </w:pPr>
          </w:p>
        </w:tc>
      </w:tr>
      <w:tr w:rsidR="00DA1CFB" w:rsidRPr="00DA1CFB" w14:paraId="0BAD687E" w14:textId="77777777" w:rsidTr="003377D9">
        <w:trPr>
          <w:trHeight w:val="432"/>
        </w:trPr>
        <w:tc>
          <w:tcPr>
            <w:tcW w:w="1573" w:type="dxa"/>
            <w:vAlign w:val="center"/>
          </w:tcPr>
          <w:p w14:paraId="6F51B635" w14:textId="77777777" w:rsidR="00F71244" w:rsidRPr="00DA1CFB" w:rsidRDefault="00F71244" w:rsidP="00A3020A">
            <w:pPr>
              <w:pStyle w:val="Contact"/>
              <w:spacing w:after="0"/>
              <w:rPr>
                <w:color w:val="auto"/>
              </w:rPr>
            </w:pPr>
          </w:p>
        </w:tc>
        <w:tc>
          <w:tcPr>
            <w:tcW w:w="2657" w:type="dxa"/>
            <w:vAlign w:val="center"/>
          </w:tcPr>
          <w:p w14:paraId="2CC7FD53" w14:textId="77777777" w:rsidR="00F71244" w:rsidRPr="00DA1CFB" w:rsidRDefault="00F71244" w:rsidP="00A3020A">
            <w:pPr>
              <w:pStyle w:val="Contact"/>
              <w:spacing w:after="0"/>
              <w:rPr>
                <w:color w:val="auto"/>
              </w:rPr>
            </w:pPr>
          </w:p>
          <w:p w14:paraId="0F4E2C8D" w14:textId="77777777" w:rsidR="00F71244" w:rsidRPr="00DA1CFB" w:rsidRDefault="00F71244" w:rsidP="00A3020A">
            <w:pPr>
              <w:pStyle w:val="Contact"/>
              <w:spacing w:after="0"/>
              <w:rPr>
                <w:color w:val="auto"/>
              </w:rPr>
            </w:pPr>
          </w:p>
        </w:tc>
        <w:tc>
          <w:tcPr>
            <w:tcW w:w="817" w:type="dxa"/>
            <w:gridSpan w:val="2"/>
          </w:tcPr>
          <w:p w14:paraId="450FD711" w14:textId="77777777" w:rsidR="00F71244" w:rsidRPr="00DA1CFB" w:rsidRDefault="00F71244" w:rsidP="00A3020A">
            <w:pPr>
              <w:spacing w:after="0"/>
              <w:jc w:val="both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6205" w:type="dxa"/>
            <w:vMerge w:val="restart"/>
          </w:tcPr>
          <w:p w14:paraId="0BBA89B6" w14:textId="77777777" w:rsidR="00F71244" w:rsidRPr="00DA1CFB" w:rsidRDefault="00F71244" w:rsidP="00A3020A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hAnsiTheme="majorHAnsi"/>
                <w:iCs/>
                <w:sz w:val="22"/>
                <w:szCs w:val="22"/>
              </w:rPr>
            </w:pPr>
            <w:r w:rsidRPr="00DA1CFB">
              <w:rPr>
                <w:rFonts w:asciiTheme="majorHAnsi" w:eastAsiaTheme="majorEastAsia" w:hAnsiTheme="majorHAnsi" w:cstheme="majorBidi"/>
                <w:caps/>
                <w:spacing w:val="120"/>
                <w:sz w:val="28"/>
                <w:szCs w:val="28"/>
              </w:rPr>
              <w:t>PROFILE SUMMARY</w:t>
            </w:r>
          </w:p>
          <w:p w14:paraId="6359B2AB" w14:textId="4339A900" w:rsidR="00301A08" w:rsidRPr="00DA1CFB" w:rsidRDefault="00F71244" w:rsidP="00A3020A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hAnsiTheme="majorHAnsi"/>
                <w:iCs/>
                <w:sz w:val="22"/>
                <w:szCs w:val="22"/>
              </w:rPr>
            </w:pP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Highly organized, analytical &amp; strategic problem-solver. Effective in managing multiple projects and initiatives to completion, </w:t>
            </w:r>
            <w:r w:rsidR="00946E94"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and </w:t>
            </w: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>meeting deadlines in a fast-paced environment.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 </w:t>
            </w:r>
            <w:r w:rsidR="00CD0D19" w:rsidRPr="00DA1CFB">
              <w:rPr>
                <w:rFonts w:asciiTheme="majorHAnsi" w:hAnsiTheme="majorHAnsi"/>
                <w:iCs/>
                <w:sz w:val="22"/>
                <w:szCs w:val="22"/>
              </w:rPr>
              <w:t>20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 years of experience in</w:t>
            </w: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 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B2B, B2C, and Government business </w:t>
            </w:r>
          </w:p>
          <w:p w14:paraId="0791D520" w14:textId="4846BEF3" w:rsidR="00301A08" w:rsidRPr="00DA1CFB" w:rsidRDefault="00301A08" w:rsidP="00A3020A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hAnsiTheme="majorHAnsi"/>
                <w:iCs/>
                <w:sz w:val="22"/>
                <w:szCs w:val="22"/>
              </w:rPr>
            </w:pP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B2B – </w:t>
            </w:r>
            <w:r w:rsidR="00297238">
              <w:rPr>
                <w:rFonts w:asciiTheme="majorHAnsi" w:hAnsiTheme="majorHAnsi"/>
                <w:iCs/>
                <w:sz w:val="22"/>
                <w:szCs w:val="22"/>
              </w:rPr>
              <w:t xml:space="preserve">Higher education, Overseas Education with </w:t>
            </w: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Schools, Colleges, and university tie-ups. Corporate sales, Key Account Management. </w:t>
            </w:r>
          </w:p>
          <w:p w14:paraId="1A388510" w14:textId="07D5DB50" w:rsidR="00301A08" w:rsidRPr="00DA1CFB" w:rsidRDefault="00F71244" w:rsidP="00A3020A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hAnsiTheme="majorHAnsi"/>
                <w:iCs/>
                <w:sz w:val="22"/>
                <w:szCs w:val="22"/>
              </w:rPr>
            </w:pP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B2C - 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>F</w:t>
            </w: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ull 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>Sales</w:t>
            </w: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 cycle 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of </w:t>
            </w: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>admission/recruitment process,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 Marketing planning of ATL &amp; BTL both</w:t>
            </w:r>
            <w:r w:rsidR="00297238">
              <w:rPr>
                <w:rFonts w:asciiTheme="majorHAnsi" w:hAnsiTheme="majorHAnsi"/>
                <w:iCs/>
                <w:sz w:val="22"/>
                <w:szCs w:val="22"/>
              </w:rPr>
              <w:t xml:space="preserve"> in Higher education, Overseas Education.</w:t>
            </w:r>
          </w:p>
          <w:p w14:paraId="055FA124" w14:textId="3E5334D6" w:rsidR="00301A08" w:rsidRPr="00DA1CFB" w:rsidRDefault="00F71244" w:rsidP="00A3020A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hAnsiTheme="majorHAnsi"/>
                <w:iCs/>
                <w:sz w:val="22"/>
                <w:szCs w:val="22"/>
              </w:rPr>
            </w:pP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>B2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>G</w:t>
            </w:r>
            <w:r w:rsidRPr="00DA1CFB">
              <w:rPr>
                <w:rFonts w:asciiTheme="majorHAnsi" w:hAnsiTheme="majorHAnsi"/>
                <w:iCs/>
                <w:sz w:val="22"/>
                <w:szCs w:val="22"/>
              </w:rPr>
              <w:t xml:space="preserve">- </w:t>
            </w:r>
            <w:r w:rsidR="00301A08" w:rsidRPr="00DA1CFB">
              <w:rPr>
                <w:rFonts w:asciiTheme="majorHAnsi" w:hAnsiTheme="majorHAnsi"/>
                <w:iCs/>
                <w:sz w:val="22"/>
                <w:szCs w:val="22"/>
              </w:rPr>
              <w:t>Skill Development projects in Schools, Training, and Lab setup projects.</w:t>
            </w:r>
          </w:p>
          <w:p w14:paraId="4AB70B7A" w14:textId="77777777" w:rsidR="00576304" w:rsidRPr="00DA1CFB" w:rsidRDefault="00F71244" w:rsidP="00326F3A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eastAsiaTheme="majorEastAsia" w:hAnsiTheme="majorHAnsi" w:cstheme="majorBidi"/>
                <w:caps/>
                <w:spacing w:val="120"/>
                <w:sz w:val="28"/>
                <w:szCs w:val="28"/>
              </w:rPr>
            </w:pPr>
            <w:r w:rsidRPr="00DA1CFB">
              <w:rPr>
                <w:rFonts w:asciiTheme="majorHAnsi" w:eastAsiaTheme="majorEastAsia" w:hAnsiTheme="majorHAnsi" w:cstheme="majorBidi"/>
                <w:caps/>
                <w:spacing w:val="120"/>
                <w:sz w:val="28"/>
                <w:szCs w:val="28"/>
              </w:rPr>
              <w:t>Objective</w:t>
            </w:r>
          </w:p>
          <w:p w14:paraId="6F2E32A7" w14:textId="311813C7" w:rsidR="00326F3A" w:rsidRPr="00DA1CFB" w:rsidRDefault="00301A08" w:rsidP="00906053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sz w:val="22"/>
                <w:szCs w:val="22"/>
              </w:rPr>
              <w:t>I am looking for a challenging and stimulating pursuit in a reputed organization, where I can best utilize my skills and strengths to accomplish the organization’s goals and objectives and simultaneously</w:t>
            </w:r>
            <w:r w:rsidR="00F71244" w:rsidRPr="00DA1CFB">
              <w:rPr>
                <w:rFonts w:asciiTheme="majorHAnsi" w:hAnsiTheme="majorHAnsi"/>
                <w:sz w:val="22"/>
                <w:szCs w:val="22"/>
              </w:rPr>
              <w:t xml:space="preserve"> get an opportunity to expand my knowledge base. </w:t>
            </w:r>
          </w:p>
          <w:p w14:paraId="5657F38D" w14:textId="65404F47" w:rsidR="00906053" w:rsidRPr="00DA1CFB" w:rsidRDefault="00906053" w:rsidP="00906053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72759D1" w14:textId="77777777" w:rsidR="00F71244" w:rsidRPr="00DA1CFB" w:rsidRDefault="00F71244" w:rsidP="00A3020A">
            <w:pPr>
              <w:spacing w:after="0"/>
              <w:rPr>
                <w:rFonts w:asciiTheme="majorHAnsi" w:hAnsiTheme="majorHAnsi"/>
                <w:color w:val="auto"/>
                <w:lang w:val="it-IT"/>
              </w:rPr>
            </w:pPr>
          </w:p>
        </w:tc>
      </w:tr>
      <w:tr w:rsidR="00DA1CFB" w:rsidRPr="00DA1CFB" w14:paraId="17F4A97F" w14:textId="77777777" w:rsidTr="003377D9">
        <w:tc>
          <w:tcPr>
            <w:tcW w:w="1573" w:type="dxa"/>
            <w:vAlign w:val="center"/>
          </w:tcPr>
          <w:p w14:paraId="168E5AC8" w14:textId="77777777" w:rsidR="00F71244" w:rsidRPr="00DA1CFB" w:rsidRDefault="00F71244" w:rsidP="00CD2FD2">
            <w:pPr>
              <w:pStyle w:val="Contact"/>
              <w:rPr>
                <w:color w:val="auto"/>
              </w:rPr>
            </w:pPr>
          </w:p>
        </w:tc>
        <w:tc>
          <w:tcPr>
            <w:tcW w:w="2657" w:type="dxa"/>
            <w:vAlign w:val="center"/>
          </w:tcPr>
          <w:p w14:paraId="6E3D5630" w14:textId="77777777" w:rsidR="00F71244" w:rsidRPr="00DA1CFB" w:rsidRDefault="00F71244" w:rsidP="00CD2FD2">
            <w:pPr>
              <w:pStyle w:val="Contact"/>
              <w:rPr>
                <w:color w:val="auto"/>
              </w:rPr>
            </w:pPr>
          </w:p>
        </w:tc>
        <w:tc>
          <w:tcPr>
            <w:tcW w:w="817" w:type="dxa"/>
            <w:gridSpan w:val="2"/>
          </w:tcPr>
          <w:p w14:paraId="42205DBB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6205" w:type="dxa"/>
            <w:vMerge/>
          </w:tcPr>
          <w:p w14:paraId="6EB8B728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7" w:type="dxa"/>
            <w:vMerge/>
            <w:tcBorders>
              <w:bottom w:val="single" w:sz="4" w:space="0" w:color="D9D9D9" w:themeColor="background1" w:themeShade="D9"/>
            </w:tcBorders>
          </w:tcPr>
          <w:p w14:paraId="3F576CC5" w14:textId="77777777" w:rsidR="00F71244" w:rsidRPr="00DA1CFB" w:rsidRDefault="00F71244" w:rsidP="00CD2FD2">
            <w:pPr>
              <w:rPr>
                <w:rFonts w:asciiTheme="majorHAnsi" w:hAnsiTheme="majorHAnsi"/>
                <w:color w:val="auto"/>
              </w:rPr>
            </w:pPr>
          </w:p>
        </w:tc>
      </w:tr>
      <w:tr w:rsidR="00DA1CFB" w:rsidRPr="00DA1CFB" w14:paraId="4879027B" w14:textId="77777777" w:rsidTr="003377D9">
        <w:trPr>
          <w:trHeight w:val="70"/>
        </w:trPr>
        <w:tc>
          <w:tcPr>
            <w:tcW w:w="1573" w:type="dxa"/>
            <w:vAlign w:val="center"/>
          </w:tcPr>
          <w:p w14:paraId="20171E24" w14:textId="77777777" w:rsidR="00FE020A" w:rsidRPr="00DA1CFB" w:rsidRDefault="00FE020A" w:rsidP="00FE020A">
            <w:pPr>
              <w:pStyle w:val="NormalWeb"/>
              <w:shd w:val="clear" w:color="auto" w:fill="FFFFFF"/>
              <w:spacing w:before="240" w:after="0" w:afterAutospacing="0"/>
              <w:jc w:val="both"/>
              <w:rPr>
                <w:rFonts w:asciiTheme="majorHAnsi" w:eastAsiaTheme="majorEastAsia" w:hAnsiTheme="majorHAnsi" w:cstheme="majorBidi"/>
                <w:caps/>
                <w:spacing w:val="120"/>
                <w:sz w:val="28"/>
                <w:szCs w:val="28"/>
              </w:rPr>
            </w:pPr>
            <w:r w:rsidRPr="00DA1CFB">
              <w:rPr>
                <w:rFonts w:asciiTheme="majorHAnsi" w:eastAsiaTheme="majorEastAsia" w:hAnsiTheme="majorHAnsi" w:cstheme="majorBidi"/>
                <w:caps/>
                <w:spacing w:val="120"/>
                <w:sz w:val="28"/>
                <w:szCs w:val="28"/>
              </w:rPr>
              <w:t>SKILLS</w:t>
            </w:r>
          </w:p>
          <w:p w14:paraId="31EC1CFA" w14:textId="33E0B21C" w:rsidR="00F71244" w:rsidRPr="00DA1CFB" w:rsidRDefault="00A93C6B" w:rsidP="00CD2FD2">
            <w:pPr>
              <w:pStyle w:val="Contact"/>
              <w:rPr>
                <w:color w:val="auto"/>
              </w:rPr>
            </w:pPr>
            <w:r w:rsidRPr="00DA1CFB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1D9B69" wp14:editId="54AEE00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102870</wp:posOffset>
                      </wp:positionV>
                      <wp:extent cx="2510155" cy="2346325"/>
                      <wp:effectExtent l="57150" t="38100" r="61595" b="73025"/>
                      <wp:wrapNone/>
                      <wp:docPr id="57" name="TextBox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707D8E0-47D0-4021-A9B6-EB99DCC9085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0155" cy="23463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7607FA" w14:textId="296B498C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B2C – Direct Sales</w:t>
                                  </w:r>
                                </w:p>
                                <w:p w14:paraId="52186CB5" w14:textId="79904DFD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B2B – Chanel sales</w:t>
                                  </w:r>
                                </w:p>
                                <w:p w14:paraId="75EF16E3" w14:textId="300CE729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Corporates sales</w:t>
                                  </w:r>
                                </w:p>
                                <w:p w14:paraId="7A0CDA4C" w14:textId="43FB6BA2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Business Development</w:t>
                                  </w:r>
                                </w:p>
                                <w:p w14:paraId="1F5CEC96" w14:textId="683E0ABC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Marketing Planning</w:t>
                                  </w:r>
                                </w:p>
                                <w:p w14:paraId="2F2EC150" w14:textId="786B2FF5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Event &amp; Activity planning</w:t>
                                  </w:r>
                                </w:p>
                                <w:p w14:paraId="09BDCC6D" w14:textId="6EAC23DB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 xml:space="preserve">Area / Region management </w:t>
                                  </w:r>
                                </w:p>
                                <w:p w14:paraId="5CE8810B" w14:textId="47FE9CC3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Team building</w:t>
                                  </w:r>
                                </w:p>
                                <w:p w14:paraId="0ADCFC0F" w14:textId="77777777" w:rsidR="00DA1CF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Team Handling</w:t>
                                  </w:r>
                                </w:p>
                                <w:p w14:paraId="1F709AC1" w14:textId="79534723" w:rsidR="00A93C6B" w:rsidRPr="00DA1CFB" w:rsidRDefault="00A93C6B" w:rsidP="00DA1CFB">
                                  <w:pPr>
                                    <w:pStyle w:val="Heading2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</w:pPr>
                                  <w:r w:rsidRPr="00DA1CFB">
                                    <w:rPr>
                                      <w:rFonts w:asciiTheme="majorHAnsi" w:hAnsiTheme="majorHAnsi"/>
                                      <w:color w:val="15253C" w:themeColor="accent1" w:themeShade="BF"/>
                                      <w:sz w:val="24"/>
                                    </w:rPr>
                                    <w:t>Key Account Management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1D9B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5" o:spid="_x0000_s1026" type="#_x0000_t202" style="position:absolute;margin-left:1.3pt;margin-top:8.1pt;width:197.65pt;height:1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" fillcolor="#cfdcee [3032]" stroked="f">
                      <v:fill color2="#c9d7eb [3176]" rotate="t" colors="0 #d6e1f1;.5 #cbdaef;1 #b1c0d6" focus="100%" type="gradient">
                        <o:fill v:ext="view" type="gradientUnscaled"/>
                      </v:fill>
                      <v:shadow on="t" color="black" opacity="41287f" offset="0,1.5pt"/>
                      <v:textbox inset="0,0,0,0">
                        <w:txbxContent>
                          <w:p w14:paraId="637607FA" w14:textId="296B498C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B2C – Direct Sales</w:t>
                            </w:r>
                          </w:p>
                          <w:p w14:paraId="52186CB5" w14:textId="79904DFD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B2B – Chanel sales</w:t>
                            </w:r>
                          </w:p>
                          <w:p w14:paraId="75EF16E3" w14:textId="300CE729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Corporates sales</w:t>
                            </w:r>
                          </w:p>
                          <w:p w14:paraId="7A0CDA4C" w14:textId="43FB6BA2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Business Development</w:t>
                            </w:r>
                          </w:p>
                          <w:p w14:paraId="1F5CEC96" w14:textId="683E0ABC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Marketing Planning</w:t>
                            </w:r>
                          </w:p>
                          <w:p w14:paraId="2F2EC150" w14:textId="786B2FF5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Event &amp; Activity planning</w:t>
                            </w:r>
                          </w:p>
                          <w:p w14:paraId="09BDCC6D" w14:textId="6EAC23DB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 xml:space="preserve">Area / Region management </w:t>
                            </w:r>
                          </w:p>
                          <w:p w14:paraId="5CE8810B" w14:textId="47FE9CC3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Team building</w:t>
                            </w:r>
                          </w:p>
                          <w:p w14:paraId="0ADCFC0F" w14:textId="77777777" w:rsidR="00DA1CF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Team Handling</w:t>
                            </w:r>
                          </w:p>
                          <w:p w14:paraId="1F709AC1" w14:textId="79534723" w:rsidR="00A93C6B" w:rsidRPr="00DA1CFB" w:rsidRDefault="00A93C6B" w:rsidP="00DA1CFB">
                            <w:pPr>
                              <w:pStyle w:val="Heading2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</w:pPr>
                            <w:r w:rsidRPr="00DA1CFB">
                              <w:rPr>
                                <w:rFonts w:asciiTheme="majorHAnsi" w:hAnsiTheme="majorHAnsi"/>
                                <w:color w:val="15253C" w:themeColor="accent1" w:themeShade="BF"/>
                                <w:sz w:val="24"/>
                              </w:rPr>
                              <w:t>Key Account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57" w:type="dxa"/>
            <w:vAlign w:val="center"/>
          </w:tcPr>
          <w:p w14:paraId="4A206AC0" w14:textId="3F7BC5D0" w:rsidR="00F71244" w:rsidRPr="00DA1CFB" w:rsidRDefault="00F71244" w:rsidP="00CD2FD2">
            <w:pPr>
              <w:pStyle w:val="Contact"/>
              <w:rPr>
                <w:color w:val="auto"/>
              </w:rPr>
            </w:pPr>
          </w:p>
        </w:tc>
        <w:tc>
          <w:tcPr>
            <w:tcW w:w="817" w:type="dxa"/>
            <w:gridSpan w:val="2"/>
          </w:tcPr>
          <w:p w14:paraId="58AC2FF9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6205" w:type="dxa"/>
            <w:vMerge/>
          </w:tcPr>
          <w:p w14:paraId="60B956B2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7" w:type="dxa"/>
            <w:vMerge/>
            <w:tcBorders>
              <w:bottom w:val="single" w:sz="4" w:space="0" w:color="D9D9D9" w:themeColor="background1" w:themeShade="D9"/>
            </w:tcBorders>
          </w:tcPr>
          <w:p w14:paraId="413FD271" w14:textId="77777777" w:rsidR="00F71244" w:rsidRPr="00DA1CFB" w:rsidRDefault="00F71244" w:rsidP="00CD2FD2">
            <w:pPr>
              <w:rPr>
                <w:rFonts w:asciiTheme="majorHAnsi" w:hAnsiTheme="majorHAnsi"/>
                <w:color w:val="auto"/>
              </w:rPr>
            </w:pPr>
          </w:p>
        </w:tc>
      </w:tr>
      <w:tr w:rsidR="00DA1CFB" w:rsidRPr="00DA1CFB" w14:paraId="54B2BEAF" w14:textId="77777777" w:rsidTr="003377D9">
        <w:tc>
          <w:tcPr>
            <w:tcW w:w="1573" w:type="dxa"/>
            <w:vAlign w:val="center"/>
          </w:tcPr>
          <w:p w14:paraId="656102D2" w14:textId="15276078" w:rsidR="00F71244" w:rsidRPr="00DA1CFB" w:rsidRDefault="00F71244" w:rsidP="00CD2FD2">
            <w:pPr>
              <w:pStyle w:val="Contact"/>
              <w:rPr>
                <w:color w:val="auto"/>
              </w:rPr>
            </w:pPr>
          </w:p>
        </w:tc>
        <w:tc>
          <w:tcPr>
            <w:tcW w:w="2657" w:type="dxa"/>
            <w:vAlign w:val="center"/>
          </w:tcPr>
          <w:p w14:paraId="55B61FD5" w14:textId="77777777" w:rsidR="00F71244" w:rsidRPr="00DA1CFB" w:rsidRDefault="00F71244" w:rsidP="00CD2FD2">
            <w:pPr>
              <w:pStyle w:val="Contact"/>
              <w:rPr>
                <w:color w:val="auto"/>
              </w:rPr>
            </w:pPr>
          </w:p>
        </w:tc>
        <w:tc>
          <w:tcPr>
            <w:tcW w:w="817" w:type="dxa"/>
            <w:gridSpan w:val="2"/>
          </w:tcPr>
          <w:p w14:paraId="46F01DA6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6205" w:type="dxa"/>
            <w:vMerge/>
          </w:tcPr>
          <w:p w14:paraId="04AE3908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7" w:type="dxa"/>
            <w:vMerge/>
            <w:tcBorders>
              <w:bottom w:val="single" w:sz="4" w:space="0" w:color="D9D9D9" w:themeColor="background1" w:themeShade="D9"/>
            </w:tcBorders>
          </w:tcPr>
          <w:p w14:paraId="2ACEA593" w14:textId="77777777" w:rsidR="00F71244" w:rsidRPr="00DA1CFB" w:rsidRDefault="00F71244" w:rsidP="00CD2FD2">
            <w:pPr>
              <w:rPr>
                <w:rFonts w:asciiTheme="majorHAnsi" w:hAnsiTheme="majorHAnsi"/>
                <w:color w:val="auto"/>
              </w:rPr>
            </w:pPr>
          </w:p>
        </w:tc>
      </w:tr>
      <w:tr w:rsidR="00DA1CFB" w:rsidRPr="00DA1CFB" w14:paraId="0563B206" w14:textId="77777777" w:rsidTr="003377D9">
        <w:trPr>
          <w:trHeight w:val="720"/>
        </w:trPr>
        <w:tc>
          <w:tcPr>
            <w:tcW w:w="5027" w:type="dxa"/>
            <w:gridSpan w:val="3"/>
          </w:tcPr>
          <w:p w14:paraId="684A27F2" w14:textId="77777777" w:rsidR="00F71244" w:rsidRPr="00DA1CFB" w:rsidRDefault="00F71244" w:rsidP="00C06105">
            <w:pPr>
              <w:rPr>
                <w:rFonts w:asciiTheme="majorHAnsi" w:hAnsiTheme="majorHAnsi"/>
                <w:color w:val="auto"/>
              </w:rPr>
            </w:pPr>
          </w:p>
          <w:p w14:paraId="7FEB7016" w14:textId="77777777" w:rsidR="00F71244" w:rsidRPr="00DA1CFB" w:rsidRDefault="00F71244" w:rsidP="00C06105">
            <w:pPr>
              <w:rPr>
                <w:rFonts w:asciiTheme="majorHAnsi" w:hAnsiTheme="majorHAnsi"/>
                <w:color w:val="auto"/>
              </w:rPr>
            </w:pPr>
          </w:p>
          <w:p w14:paraId="063801E5" w14:textId="77777777" w:rsidR="00F71244" w:rsidRPr="00DA1CFB" w:rsidRDefault="00F71244" w:rsidP="00C06105">
            <w:pPr>
              <w:rPr>
                <w:rFonts w:asciiTheme="majorHAnsi" w:hAnsiTheme="majorHAnsi"/>
                <w:color w:val="auto"/>
              </w:rPr>
            </w:pPr>
          </w:p>
          <w:p w14:paraId="2DAD5215" w14:textId="77777777" w:rsidR="00F71244" w:rsidRPr="00DA1CFB" w:rsidRDefault="00F71244" w:rsidP="00C06105">
            <w:pPr>
              <w:rPr>
                <w:rFonts w:asciiTheme="majorHAnsi" w:hAnsiTheme="majorHAnsi"/>
                <w:color w:val="auto"/>
              </w:rPr>
            </w:pPr>
          </w:p>
          <w:p w14:paraId="6D32C9B1" w14:textId="77777777" w:rsidR="00F71244" w:rsidRPr="00DA1CFB" w:rsidRDefault="00F71244" w:rsidP="00C06105">
            <w:pPr>
              <w:pStyle w:val="Heading1"/>
              <w:rPr>
                <w:rFonts w:asciiTheme="majorHAnsi" w:eastAsiaTheme="minorEastAsia" w:hAnsiTheme="majorHAnsi" w:cstheme="minorBid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</w:rPr>
              <w:tab/>
            </w:r>
          </w:p>
          <w:p w14:paraId="507071E0" w14:textId="49B5A5CF" w:rsidR="00F71244" w:rsidRPr="00DA1CFB" w:rsidRDefault="00F71244" w:rsidP="00C06105">
            <w:pPr>
              <w:tabs>
                <w:tab w:val="left" w:pos="900"/>
              </w:tabs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0" w:type="dxa"/>
          </w:tcPr>
          <w:p w14:paraId="04CD91D8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6205" w:type="dxa"/>
            <w:vMerge/>
          </w:tcPr>
          <w:p w14:paraId="5D60BB6C" w14:textId="77777777" w:rsidR="00F71244" w:rsidRPr="00DA1CFB" w:rsidRDefault="00F71244" w:rsidP="00A3020A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7" w:type="dxa"/>
            <w:vMerge/>
            <w:tcBorders>
              <w:bottom w:val="single" w:sz="4" w:space="0" w:color="D9D9D9" w:themeColor="background1" w:themeShade="D9"/>
            </w:tcBorders>
          </w:tcPr>
          <w:p w14:paraId="630301AA" w14:textId="77777777" w:rsidR="00F71244" w:rsidRPr="00DA1CFB" w:rsidRDefault="00F71244" w:rsidP="00CD2FD2">
            <w:pPr>
              <w:rPr>
                <w:rFonts w:asciiTheme="majorHAnsi" w:hAnsiTheme="majorHAnsi"/>
                <w:color w:val="auto"/>
              </w:rPr>
            </w:pPr>
          </w:p>
        </w:tc>
      </w:tr>
      <w:tr w:rsidR="00DA1CFB" w:rsidRPr="00DA1CFB" w14:paraId="7907CDEB" w14:textId="77777777" w:rsidTr="003377D9">
        <w:trPr>
          <w:gridAfter w:val="1"/>
          <w:wAfter w:w="17" w:type="dxa"/>
        </w:trPr>
        <w:tc>
          <w:tcPr>
            <w:tcW w:w="5027" w:type="dxa"/>
            <w:gridSpan w:val="3"/>
          </w:tcPr>
          <w:p w14:paraId="5CB14CCC" w14:textId="77777777" w:rsidR="00F71244" w:rsidRPr="00DA1CFB" w:rsidRDefault="003377D9" w:rsidP="00144072">
            <w:pPr>
              <w:rPr>
                <w:rFonts w:asciiTheme="majorHAnsi" w:hAnsiTheme="majorHAnsi"/>
                <w:color w:val="auto"/>
              </w:rPr>
            </w:pPr>
            <w:r w:rsidRPr="00DA1CFB">
              <w:rPr>
                <w:rFonts w:asciiTheme="majorHAnsi" w:hAnsiTheme="majorHAnsi"/>
                <w:color w:val="auto"/>
              </w:rPr>
              <w:t>`</w:t>
            </w:r>
          </w:p>
          <w:p w14:paraId="18DC05EE" w14:textId="77777777" w:rsidR="00F71244" w:rsidRPr="00DA1CFB" w:rsidRDefault="00F71244" w:rsidP="00144072">
            <w:pPr>
              <w:rPr>
                <w:rFonts w:asciiTheme="majorHAnsi" w:hAnsiTheme="majorHAnsi"/>
                <w:color w:val="auto"/>
              </w:rPr>
            </w:pPr>
          </w:p>
          <w:p w14:paraId="4BDC2A71" w14:textId="77777777" w:rsidR="00F71244" w:rsidRPr="00DA1CFB" w:rsidRDefault="00F71244" w:rsidP="008E2197">
            <w:pPr>
              <w:pStyle w:val="Heading1"/>
              <w:rPr>
                <w:rFonts w:asciiTheme="majorHAnsi" w:hAnsiTheme="majorHAnsi"/>
                <w:color w:val="auto"/>
              </w:rPr>
            </w:pPr>
          </w:p>
          <w:p w14:paraId="5855069E" w14:textId="77777777" w:rsidR="00F71244" w:rsidRPr="00DA1CFB" w:rsidRDefault="00F71244" w:rsidP="008E2197">
            <w:pPr>
              <w:pStyle w:val="Heading1"/>
              <w:rPr>
                <w:rFonts w:asciiTheme="majorHAnsi" w:hAnsiTheme="majorHAnsi"/>
                <w:color w:val="auto"/>
              </w:rPr>
            </w:pPr>
          </w:p>
          <w:p w14:paraId="50EBC5DF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0012DA20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6E46B67E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29D3FACF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4449A234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57E077E9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5965095F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142578A7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7C924ACC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134C73CA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7702D3A3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427E0A74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7863CFE4" w14:textId="77777777" w:rsidR="00326F3A" w:rsidRPr="00DA1CFB" w:rsidRDefault="00326F3A" w:rsidP="00326F3A">
            <w:pPr>
              <w:rPr>
                <w:color w:val="auto"/>
              </w:rPr>
            </w:pPr>
          </w:p>
          <w:p w14:paraId="282B502C" w14:textId="77777777" w:rsidR="00F71244" w:rsidRPr="00DA1CFB" w:rsidRDefault="003377D9" w:rsidP="008E2197">
            <w:pPr>
              <w:pStyle w:val="Heading1"/>
              <w:rPr>
                <w:rFonts w:asciiTheme="majorHAnsi" w:hAnsiTheme="majorHAnsi"/>
                <w:color w:val="auto"/>
              </w:rPr>
            </w:pPr>
            <w:r w:rsidRPr="00DA1CFB">
              <w:rPr>
                <w:caps w:val="0"/>
                <w:noProof/>
                <w:color w:val="auto"/>
                <w:sz w:val="4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0755012C" wp14:editId="6377EE1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723900</wp:posOffset>
                      </wp:positionV>
                      <wp:extent cx="2371725" cy="2153920"/>
                      <wp:effectExtent l="57150" t="38100" r="66675" b="7493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2153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09B65" id="Rectangle 35" o:spid="_x0000_s1026" style="position:absolute;margin-left:-3.75pt;margin-top:57pt;width:186.75pt;height:169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" fillcolor="#cfdcee [3032]" stroked="f">
                      <v:fill color2="#c9d7eb [3176]" rotate="t" colors="0 #d6e1f1;.5 #cbdaef;1 #b1c0d6" focus="100%" type="gradient">
                        <o:fill v:ext="view" type="gradientUnscaled"/>
                      </v:fill>
                      <v:shadow on="t" color="black" opacity="41287f" offset="0,1.5pt"/>
                    </v:rect>
                  </w:pict>
                </mc:Fallback>
              </mc:AlternateContent>
            </w:r>
          </w:p>
          <w:sdt>
            <w:sdtPr>
              <w:rPr>
                <w:rFonts w:asciiTheme="majorHAnsi" w:hAnsiTheme="majorHAnsi"/>
                <w:color w:val="auto"/>
              </w:rPr>
              <w:id w:val="434569950"/>
              <w:placeholder>
                <w:docPart w:val="4BC9FCE212634939BFC762CBC552742B"/>
              </w:placeholder>
              <w:temporary/>
              <w:showingPlcHdr/>
              <w15:appearance w15:val="hidden"/>
            </w:sdtPr>
            <w:sdtEndPr/>
            <w:sdtContent>
              <w:p w14:paraId="20AF62A8" w14:textId="77777777" w:rsidR="00F71244" w:rsidRPr="00DA1CFB" w:rsidRDefault="00F71244" w:rsidP="008E2197">
                <w:pPr>
                  <w:pStyle w:val="Heading1"/>
                  <w:rPr>
                    <w:rFonts w:asciiTheme="majorHAnsi" w:hAnsiTheme="majorHAnsi"/>
                    <w:color w:val="auto"/>
                  </w:rPr>
                </w:pPr>
                <w:r w:rsidRPr="00DA1CFB">
                  <w:rPr>
                    <w:rFonts w:asciiTheme="majorHAnsi" w:hAnsiTheme="majorHAnsi"/>
                    <w:color w:val="auto"/>
                  </w:rPr>
                  <w:t>Education</w:t>
                </w:r>
              </w:p>
            </w:sdtContent>
          </w:sdt>
          <w:p w14:paraId="03688321" w14:textId="77777777" w:rsidR="00F71244" w:rsidRPr="00DA1CFB" w:rsidRDefault="00F71244" w:rsidP="008E2197">
            <w:pPr>
              <w:pStyle w:val="Heading2"/>
              <w:rPr>
                <w:rFonts w:asciiTheme="majorHAnsi" w:hAnsiTheme="majorHAnsi"/>
                <w:color w:val="auto"/>
                <w:sz w:val="24"/>
              </w:rPr>
            </w:pPr>
            <w:r w:rsidRPr="00DA1CFB">
              <w:rPr>
                <w:rFonts w:asciiTheme="majorHAnsi" w:hAnsiTheme="majorHAnsi"/>
                <w:color w:val="auto"/>
                <w:sz w:val="24"/>
              </w:rPr>
              <w:t xml:space="preserve">MBA Marketing </w:t>
            </w:r>
          </w:p>
          <w:p w14:paraId="5B7B3006" w14:textId="77777777" w:rsidR="00F71244" w:rsidRPr="00DA1CFB" w:rsidRDefault="00F71244" w:rsidP="00552F9B">
            <w:pPr>
              <w:pStyle w:val="Heading4"/>
              <w:rPr>
                <w:rFonts w:asciiTheme="majorHAnsi" w:hAnsiTheme="majorHAnsi"/>
                <w:color w:val="auto"/>
                <w:sz w:val="20"/>
              </w:rPr>
            </w:pPr>
            <w:r w:rsidRPr="00DA1CFB">
              <w:rPr>
                <w:rFonts w:asciiTheme="majorHAnsi" w:hAnsiTheme="majorHAnsi"/>
                <w:color w:val="auto"/>
                <w:sz w:val="20"/>
              </w:rPr>
              <w:t>CSJM University - Kanpur</w:t>
            </w:r>
          </w:p>
          <w:p w14:paraId="1FEE485F" w14:textId="77777777" w:rsidR="00F71244" w:rsidRPr="00DA1CFB" w:rsidRDefault="00F71244" w:rsidP="00552F9B">
            <w:pPr>
              <w:rPr>
                <w:rFonts w:asciiTheme="majorHAnsi" w:hAnsiTheme="majorHAnsi"/>
                <w:color w:val="auto"/>
                <w:sz w:val="20"/>
              </w:rPr>
            </w:pPr>
            <w:r w:rsidRPr="00DA1CFB">
              <w:rPr>
                <w:rFonts w:asciiTheme="majorHAnsi" w:hAnsiTheme="majorHAnsi"/>
                <w:color w:val="auto"/>
                <w:sz w:val="20"/>
              </w:rPr>
              <w:t>2000 - 2002</w:t>
            </w:r>
          </w:p>
          <w:p w14:paraId="135B3776" w14:textId="77777777" w:rsidR="00F71244" w:rsidRPr="00DA1CFB" w:rsidRDefault="00F71244" w:rsidP="00552F9B">
            <w:pPr>
              <w:pStyle w:val="Heading2"/>
              <w:rPr>
                <w:rFonts w:asciiTheme="majorHAnsi" w:hAnsiTheme="majorHAnsi"/>
                <w:color w:val="auto"/>
                <w:sz w:val="24"/>
              </w:rPr>
            </w:pPr>
            <w:r w:rsidRPr="00DA1CFB">
              <w:rPr>
                <w:rFonts w:asciiTheme="majorHAnsi" w:hAnsiTheme="majorHAnsi"/>
                <w:color w:val="auto"/>
                <w:sz w:val="24"/>
              </w:rPr>
              <w:t>B.Com. – Adv. Accounts</w:t>
            </w:r>
          </w:p>
          <w:p w14:paraId="2D6B6044" w14:textId="77777777" w:rsidR="00F71244" w:rsidRPr="00DA1CFB" w:rsidRDefault="00F71244" w:rsidP="00552F9B">
            <w:pPr>
              <w:pStyle w:val="Heading4"/>
              <w:rPr>
                <w:rFonts w:asciiTheme="majorHAnsi" w:hAnsiTheme="majorHAnsi"/>
                <w:color w:val="auto"/>
                <w:sz w:val="20"/>
              </w:rPr>
            </w:pPr>
            <w:r w:rsidRPr="00DA1CFB">
              <w:rPr>
                <w:rFonts w:asciiTheme="majorHAnsi" w:hAnsiTheme="majorHAnsi"/>
                <w:color w:val="auto"/>
                <w:sz w:val="20"/>
              </w:rPr>
              <w:t>Saurashtra University-Rajkot</w:t>
            </w:r>
          </w:p>
          <w:p w14:paraId="0B58E59A" w14:textId="77777777" w:rsidR="00F71244" w:rsidRPr="00DA1CFB" w:rsidRDefault="00F71244" w:rsidP="00552F9B">
            <w:pPr>
              <w:rPr>
                <w:rFonts w:asciiTheme="majorHAnsi" w:hAnsiTheme="majorHAnsi"/>
                <w:color w:val="auto"/>
                <w:sz w:val="20"/>
              </w:rPr>
            </w:pPr>
            <w:r w:rsidRPr="00DA1CFB">
              <w:rPr>
                <w:rFonts w:asciiTheme="majorHAnsi" w:hAnsiTheme="majorHAnsi"/>
                <w:color w:val="auto"/>
                <w:sz w:val="20"/>
              </w:rPr>
              <w:t>1997-1999</w:t>
            </w:r>
          </w:p>
          <w:p w14:paraId="6C6CF0B3" w14:textId="77777777" w:rsidR="00F71244" w:rsidRPr="00DA1CFB" w:rsidRDefault="00F71244" w:rsidP="00552F9B">
            <w:pPr>
              <w:pStyle w:val="Heading2"/>
              <w:rPr>
                <w:rFonts w:asciiTheme="majorHAnsi" w:hAnsiTheme="majorHAnsi"/>
                <w:color w:val="auto"/>
                <w:sz w:val="24"/>
              </w:rPr>
            </w:pPr>
            <w:r w:rsidRPr="00DA1CFB">
              <w:rPr>
                <w:rFonts w:asciiTheme="majorHAnsi" w:hAnsiTheme="majorHAnsi"/>
                <w:color w:val="auto"/>
                <w:sz w:val="24"/>
              </w:rPr>
              <w:t xml:space="preserve">Chartered Manager </w:t>
            </w:r>
          </w:p>
          <w:p w14:paraId="2A5B063A" w14:textId="77777777" w:rsidR="00F71244" w:rsidRPr="00DA1CFB" w:rsidRDefault="00F71244" w:rsidP="00552F9B">
            <w:pPr>
              <w:pStyle w:val="Heading4"/>
              <w:rPr>
                <w:rFonts w:asciiTheme="majorHAnsi" w:hAnsiTheme="majorHAnsi"/>
                <w:color w:val="auto"/>
                <w:sz w:val="20"/>
              </w:rPr>
            </w:pPr>
            <w:r w:rsidRPr="00DA1CFB">
              <w:rPr>
                <w:rFonts w:asciiTheme="majorHAnsi" w:hAnsiTheme="majorHAnsi"/>
                <w:color w:val="auto"/>
                <w:sz w:val="20"/>
              </w:rPr>
              <w:t>CMI – United States</w:t>
            </w:r>
          </w:p>
          <w:p w14:paraId="010ABB03" w14:textId="77777777" w:rsidR="00F71244" w:rsidRPr="00DA1CFB" w:rsidRDefault="00F71244" w:rsidP="00552F9B">
            <w:pPr>
              <w:rPr>
                <w:rFonts w:asciiTheme="majorHAnsi" w:hAnsiTheme="majorHAnsi"/>
                <w:color w:val="auto"/>
                <w:sz w:val="20"/>
              </w:rPr>
            </w:pPr>
            <w:r w:rsidRPr="00DA1CFB">
              <w:rPr>
                <w:rFonts w:asciiTheme="majorHAnsi" w:hAnsiTheme="majorHAnsi"/>
                <w:color w:val="auto"/>
                <w:sz w:val="20"/>
              </w:rPr>
              <w:t>2009</w:t>
            </w:r>
          </w:p>
          <w:p w14:paraId="13B510B3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244E55C2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6C3CB154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6F6BCE66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15DA106D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69B4D254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58F5CB36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6881C9A1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56211EB9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4FA47500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73295A03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146F1D34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05C00DF7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33E46771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5C61220E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15646248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471B2CE9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7896CECB" w14:textId="7524FD6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271A4A3C" w14:textId="77777777" w:rsidR="00F14071" w:rsidRPr="00DA1CFB" w:rsidRDefault="00F14071" w:rsidP="00072A9B">
            <w:pPr>
              <w:rPr>
                <w:rFonts w:asciiTheme="majorHAnsi" w:hAnsiTheme="majorHAnsi"/>
                <w:color w:val="auto"/>
              </w:rPr>
            </w:pPr>
          </w:p>
          <w:p w14:paraId="4C882E04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1F5A3B6D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63A6949F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14:paraId="08A0714E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14:paraId="0E277323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14:paraId="1A78C93A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14:paraId="26CC82CC" w14:textId="77777777" w:rsidR="008C7D2B" w:rsidRPr="00DA1CFB" w:rsidRDefault="00F71244" w:rsidP="00072A9B">
            <w:pPr>
              <w:rPr>
                <w:rFonts w:asciiTheme="majorHAnsi" w:eastAsiaTheme="majorEastAsia" w:hAnsiTheme="majorHAnsi" w:cstheme="majorBidi"/>
                <w:caps/>
                <w:color w:val="auto"/>
                <w:spacing w:val="120"/>
                <w:sz w:val="32"/>
                <w:szCs w:val="32"/>
              </w:rPr>
            </w:pPr>
            <w:r w:rsidRPr="00DA1CFB">
              <w:rPr>
                <w:rFonts w:asciiTheme="majorHAnsi" w:eastAsiaTheme="majorEastAsia" w:hAnsiTheme="majorHAnsi" w:cstheme="majorBidi"/>
                <w:caps/>
                <w:color w:val="auto"/>
                <w:spacing w:val="120"/>
                <w:sz w:val="32"/>
                <w:szCs w:val="32"/>
              </w:rPr>
              <w:t xml:space="preserve">PERSONAL </w:t>
            </w:r>
          </w:p>
          <w:p w14:paraId="0EC2A5F4" w14:textId="4E926C76" w:rsidR="00F71244" w:rsidRPr="00DA1CFB" w:rsidRDefault="001102C0" w:rsidP="00072A9B">
            <w:pPr>
              <w:rPr>
                <w:rFonts w:asciiTheme="majorHAnsi" w:eastAsiaTheme="majorEastAsia" w:hAnsiTheme="majorHAnsi" w:cstheme="majorBidi"/>
                <w:caps/>
                <w:color w:val="auto"/>
                <w:spacing w:val="120"/>
                <w:sz w:val="32"/>
                <w:szCs w:val="32"/>
              </w:rPr>
            </w:pPr>
            <w:r w:rsidRPr="00DA1CFB">
              <w:rPr>
                <w:rFonts w:eastAsiaTheme="majorEastAsia" w:cstheme="majorBidi"/>
                <w:caps/>
                <w:noProof/>
                <w:color w:val="auto"/>
                <w:spacing w:val="120"/>
                <w:sz w:val="4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1280D43D" wp14:editId="3B7F8226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347980</wp:posOffset>
                      </wp:positionV>
                      <wp:extent cx="2409825" cy="2214245"/>
                      <wp:effectExtent l="57150" t="38100" r="66675" b="7175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9825" cy="22142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4674D" id="Rectangle 45" o:spid="_x0000_s1026" style="position:absolute;margin-left:-3.75pt;margin-top:27.4pt;width:189.75pt;height:174.3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" fillcolor="#cfdcee [3032]" stroked="f">
                      <v:fill color2="#c9d7eb [3176]" rotate="t" colors="0 #d6e1f1;.5 #cbdaef;1 #b1c0d6" focus="100%" type="gradient">
                        <o:fill v:ext="view" type="gradientUnscaled"/>
                      </v:fill>
                      <v:shadow on="t" color="black" opacity="41287f" offset="0,1.5pt"/>
                    </v:rect>
                  </w:pict>
                </mc:Fallback>
              </mc:AlternateContent>
            </w:r>
            <w:r w:rsidR="00F71244" w:rsidRPr="00DA1CFB">
              <w:rPr>
                <w:rFonts w:asciiTheme="majorHAnsi" w:eastAsiaTheme="majorEastAsia" w:hAnsiTheme="majorHAnsi" w:cstheme="majorBidi"/>
                <w:caps/>
                <w:color w:val="auto"/>
                <w:spacing w:val="120"/>
                <w:sz w:val="32"/>
                <w:szCs w:val="32"/>
              </w:rPr>
              <w:t xml:space="preserve">DETAILS </w:t>
            </w:r>
          </w:p>
          <w:p w14:paraId="5C652CF3" w14:textId="3FC047E2" w:rsidR="00F71244" w:rsidRPr="00DA1CFB" w:rsidRDefault="00F71244" w:rsidP="00072A9B">
            <w:pPr>
              <w:spacing w:after="0"/>
              <w:jc w:val="both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14:paraId="307A3FAB" w14:textId="77777777" w:rsidR="00F71244" w:rsidRPr="00DA1CFB" w:rsidRDefault="00F71244" w:rsidP="00072A9B">
            <w:pPr>
              <w:spacing w:after="0"/>
              <w:jc w:val="both"/>
              <w:rPr>
                <w:rFonts w:asciiTheme="majorHAnsi" w:hAnsiTheme="majorHAnsi" w:cstheme="minorHAnsi"/>
                <w:color w:val="auto"/>
                <w:sz w:val="24"/>
                <w:szCs w:val="24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4"/>
                <w:szCs w:val="24"/>
              </w:rPr>
              <w:t>Date of Birth:</w:t>
            </w:r>
            <w:r w:rsidRPr="00DA1CFB">
              <w:rPr>
                <w:rFonts w:asciiTheme="majorHAnsi" w:hAnsiTheme="majorHAnsi" w:cstheme="minorHAnsi"/>
                <w:color w:val="auto"/>
                <w:sz w:val="24"/>
                <w:szCs w:val="24"/>
              </w:rPr>
              <w:tab/>
            </w:r>
          </w:p>
          <w:p w14:paraId="5CE95158" w14:textId="77777777" w:rsidR="00F71244" w:rsidRPr="00DA1CFB" w:rsidRDefault="00F71244" w:rsidP="00072A9B">
            <w:pPr>
              <w:spacing w:after="0"/>
              <w:jc w:val="both"/>
              <w:rPr>
                <w:rFonts w:asciiTheme="majorHAnsi" w:hAnsiTheme="majorHAnsi" w:cstheme="minorHAnsi"/>
                <w:i/>
                <w:color w:val="auto"/>
                <w:sz w:val="20"/>
                <w:szCs w:val="24"/>
              </w:rPr>
            </w:pPr>
            <w:r w:rsidRPr="00DA1CFB">
              <w:rPr>
                <w:rFonts w:asciiTheme="majorHAnsi" w:hAnsiTheme="majorHAnsi" w:cstheme="minorHAnsi"/>
                <w:i/>
                <w:color w:val="auto"/>
                <w:sz w:val="20"/>
                <w:szCs w:val="24"/>
              </w:rPr>
              <w:t>12th December 1976.</w:t>
            </w:r>
          </w:p>
          <w:p w14:paraId="7DE28F15" w14:textId="77777777" w:rsidR="00F71244" w:rsidRPr="00DA1CFB" w:rsidRDefault="00F71244" w:rsidP="00072A9B">
            <w:pPr>
              <w:spacing w:after="0"/>
              <w:jc w:val="both"/>
              <w:rPr>
                <w:rFonts w:asciiTheme="majorHAnsi" w:hAnsiTheme="majorHAnsi" w:cstheme="minorHAnsi"/>
                <w:color w:val="auto"/>
                <w:sz w:val="22"/>
                <w:szCs w:val="24"/>
              </w:rPr>
            </w:pPr>
          </w:p>
          <w:p w14:paraId="77980AF7" w14:textId="77777777" w:rsidR="00F71244" w:rsidRPr="00DA1CFB" w:rsidRDefault="00F71244" w:rsidP="00072A9B">
            <w:pPr>
              <w:spacing w:after="0"/>
              <w:jc w:val="both"/>
              <w:rPr>
                <w:rFonts w:asciiTheme="majorHAnsi" w:hAnsiTheme="majorHAnsi" w:cstheme="minorHAnsi"/>
                <w:color w:val="auto"/>
                <w:sz w:val="24"/>
                <w:szCs w:val="24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4"/>
                <w:szCs w:val="24"/>
              </w:rPr>
              <w:t>Proficiency in languages:</w:t>
            </w:r>
            <w:r w:rsidRPr="00DA1CFB">
              <w:rPr>
                <w:rFonts w:asciiTheme="majorHAnsi" w:hAnsiTheme="majorHAnsi" w:cstheme="minorHAnsi"/>
                <w:color w:val="auto"/>
                <w:sz w:val="24"/>
                <w:szCs w:val="24"/>
              </w:rPr>
              <w:tab/>
            </w:r>
          </w:p>
          <w:p w14:paraId="1EE9AD21" w14:textId="77777777" w:rsidR="00F71244" w:rsidRPr="00DA1CFB" w:rsidRDefault="00F71244" w:rsidP="00072A9B">
            <w:pPr>
              <w:spacing w:after="0"/>
              <w:jc w:val="both"/>
              <w:rPr>
                <w:rFonts w:asciiTheme="majorHAnsi" w:hAnsiTheme="majorHAnsi" w:cstheme="minorHAnsi"/>
                <w:i/>
                <w:color w:val="auto"/>
                <w:sz w:val="22"/>
                <w:szCs w:val="24"/>
              </w:rPr>
            </w:pPr>
            <w:r w:rsidRPr="00DA1CFB">
              <w:rPr>
                <w:rFonts w:asciiTheme="majorHAnsi" w:hAnsiTheme="majorHAnsi" w:cstheme="minorHAnsi"/>
                <w:i/>
                <w:color w:val="auto"/>
                <w:sz w:val="20"/>
                <w:szCs w:val="24"/>
              </w:rPr>
              <w:t>English, Hindi &amp; Gujarati</w:t>
            </w:r>
            <w:r w:rsidRPr="00DA1CFB">
              <w:rPr>
                <w:rFonts w:asciiTheme="majorHAnsi" w:hAnsiTheme="majorHAnsi" w:cstheme="minorHAnsi"/>
                <w:i/>
                <w:color w:val="auto"/>
                <w:sz w:val="22"/>
                <w:szCs w:val="24"/>
              </w:rPr>
              <w:t>.</w:t>
            </w:r>
          </w:p>
          <w:p w14:paraId="05A38729" w14:textId="77777777" w:rsidR="00F71244" w:rsidRPr="00DA1CFB" w:rsidRDefault="00F71244" w:rsidP="00072A9B">
            <w:pPr>
              <w:spacing w:after="0"/>
              <w:jc w:val="both"/>
              <w:rPr>
                <w:rFonts w:asciiTheme="majorHAnsi" w:hAnsiTheme="majorHAnsi" w:cstheme="minorHAnsi"/>
                <w:color w:val="auto"/>
                <w:sz w:val="24"/>
                <w:szCs w:val="24"/>
              </w:rPr>
            </w:pPr>
          </w:p>
          <w:p w14:paraId="6D84DDE6" w14:textId="77777777" w:rsidR="00F71244" w:rsidRPr="00DA1CFB" w:rsidRDefault="00F71244" w:rsidP="00B97491">
            <w:pPr>
              <w:pStyle w:val="Heading2"/>
              <w:rPr>
                <w:rFonts w:asciiTheme="majorHAnsi" w:hAnsiTheme="majorHAnsi"/>
                <w:color w:val="auto"/>
                <w:sz w:val="24"/>
              </w:rPr>
            </w:pPr>
            <w:r w:rsidRPr="00DA1CFB">
              <w:rPr>
                <w:rFonts w:asciiTheme="majorHAnsi" w:hAnsiTheme="majorHAnsi"/>
                <w:color w:val="auto"/>
                <w:sz w:val="24"/>
              </w:rPr>
              <w:t>Marital Status:</w:t>
            </w:r>
          </w:p>
          <w:p w14:paraId="1D41AEA0" w14:textId="77777777" w:rsidR="00F71244" w:rsidRPr="00DA1CFB" w:rsidRDefault="00F71244" w:rsidP="00B97491">
            <w:pPr>
              <w:pStyle w:val="Heading2"/>
              <w:rPr>
                <w:rFonts w:asciiTheme="majorHAnsi" w:hAnsiTheme="majorHAnsi"/>
                <w:i/>
                <w:color w:val="auto"/>
                <w:sz w:val="20"/>
              </w:rPr>
            </w:pPr>
            <w:r w:rsidRPr="00DA1CFB">
              <w:rPr>
                <w:rFonts w:asciiTheme="majorHAnsi" w:hAnsiTheme="majorHAnsi"/>
                <w:i/>
                <w:color w:val="auto"/>
                <w:sz w:val="20"/>
              </w:rPr>
              <w:t>Married</w:t>
            </w:r>
          </w:p>
          <w:p w14:paraId="7BD50384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35F4E586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0F162837" w14:textId="77777777" w:rsidR="00F71244" w:rsidRPr="00DA1CFB" w:rsidRDefault="00F71244" w:rsidP="00072A9B">
            <w:pPr>
              <w:rPr>
                <w:rFonts w:asciiTheme="majorHAnsi" w:hAnsiTheme="majorHAnsi"/>
                <w:color w:val="auto"/>
              </w:rPr>
            </w:pPr>
          </w:p>
          <w:p w14:paraId="601173FC" w14:textId="77777777" w:rsidR="00F71244" w:rsidRPr="00DA1CFB" w:rsidRDefault="00F71244" w:rsidP="00072A9B">
            <w:pPr>
              <w:tabs>
                <w:tab w:val="left" w:pos="2685"/>
              </w:tabs>
              <w:rPr>
                <w:rFonts w:asciiTheme="majorHAnsi" w:hAnsiTheme="majorHAnsi"/>
                <w:color w:val="auto"/>
              </w:rPr>
            </w:pPr>
            <w:r w:rsidRPr="00DA1CFB">
              <w:rPr>
                <w:rFonts w:asciiTheme="majorHAnsi" w:hAnsiTheme="majorHAnsi"/>
                <w:color w:val="auto"/>
              </w:rPr>
              <w:tab/>
            </w:r>
          </w:p>
        </w:tc>
        <w:tc>
          <w:tcPr>
            <w:tcW w:w="20" w:type="dxa"/>
          </w:tcPr>
          <w:p w14:paraId="189B789F" w14:textId="77777777" w:rsidR="00F71244" w:rsidRPr="00DA1CFB" w:rsidRDefault="00F71244" w:rsidP="00144072">
            <w:pPr>
              <w:pStyle w:val="Heading1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6205" w:type="dxa"/>
          </w:tcPr>
          <w:p w14:paraId="1F6F18B9" w14:textId="2C9F69C9" w:rsidR="00326F3A" w:rsidRDefault="00326F3A" w:rsidP="00DD272F">
            <w:pPr>
              <w:pStyle w:val="Heading3"/>
              <w:spacing w:after="0"/>
              <w:rPr>
                <w:rFonts w:asciiTheme="majorHAnsi" w:hAnsiTheme="majorHAnsi"/>
                <w:caps/>
                <w:color w:val="auto"/>
                <w:spacing w:val="120"/>
                <w:sz w:val="28"/>
                <w:szCs w:val="28"/>
              </w:rPr>
            </w:pPr>
            <w:r w:rsidRPr="00DA1CFB">
              <w:rPr>
                <w:rFonts w:asciiTheme="majorHAnsi" w:hAnsiTheme="majorHAnsi"/>
                <w:caps/>
                <w:color w:val="auto"/>
                <w:spacing w:val="120"/>
                <w:sz w:val="28"/>
                <w:szCs w:val="28"/>
              </w:rPr>
              <w:t>experience</w:t>
            </w:r>
          </w:p>
          <w:p w14:paraId="6709C37A" w14:textId="16B7BBBA" w:rsidR="004A28C0" w:rsidRPr="00DA1CFB" w:rsidRDefault="004A28C0" w:rsidP="004A28C0">
            <w:pPr>
              <w:spacing w:after="0"/>
              <w:jc w:val="both"/>
              <w:rPr>
                <w:rFonts w:asciiTheme="majorHAnsi" w:hAnsiTheme="majorHAnsi" w:cstheme="minorHAnsi"/>
                <w:b/>
                <w:color w:val="auto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theme="minorHAnsi"/>
                <w:b/>
                <w:color w:val="auto"/>
                <w:sz w:val="22"/>
                <w:szCs w:val="22"/>
                <w:u w:val="single"/>
              </w:rPr>
              <w:t>Head – B2C</w:t>
            </w:r>
          </w:p>
          <w:p w14:paraId="7AAA0188" w14:textId="2014E7DF" w:rsidR="004A28C0" w:rsidRDefault="004A28C0" w:rsidP="004A28C0">
            <w:pPr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 xml:space="preserve">MSM Unify – The leader in </w:t>
            </w:r>
            <w:r w:rsidR="00D80EAA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 xml:space="preserve">International </w:t>
            </w:r>
            <w:bookmarkStart w:id="0" w:name="_GoBack"/>
            <w:bookmarkEnd w:id="0"/>
            <w:r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>Student recruitment. Sept 22</w:t>
            </w:r>
            <w:r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>– till date</w:t>
            </w:r>
          </w:p>
          <w:p w14:paraId="0FAF72C5" w14:textId="16B00117" w:rsidR="00297238" w:rsidRDefault="00297238" w:rsidP="004A28C0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Initiated the entire B2C vertical </w:t>
            </w:r>
          </w:p>
          <w:p w14:paraId="7854256E" w14:textId="596480CE" w:rsidR="00297238" w:rsidRPr="00297238" w:rsidRDefault="007C34A7" w:rsidP="00297238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Strategy planning for </w:t>
            </w:r>
            <w:r w:rsidR="00297238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Sales, Recruitment, Operation, Training. </w:t>
            </w:r>
          </w:p>
          <w:p w14:paraId="42220A0F" w14:textId="2802A6AE" w:rsidR="007C34A7" w:rsidRDefault="00297238" w:rsidP="004A28C0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Process structure</w:t>
            </w:r>
          </w:p>
          <w:p w14:paraId="0E51015C" w14:textId="0375E583" w:rsidR="004A28C0" w:rsidRDefault="00297238" w:rsidP="004A28C0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Business Development &amp; sales cycle planning</w:t>
            </w:r>
            <w:r w:rsidR="004A28C0" w:rsidRPr="00297238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 </w:t>
            </w:r>
          </w:p>
          <w:p w14:paraId="5CF291C1" w14:textId="4847719B" w:rsidR="00297238" w:rsidRPr="00297238" w:rsidRDefault="00355EE3" w:rsidP="004A28C0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Inside and Field sales team management.</w:t>
            </w:r>
          </w:p>
          <w:p w14:paraId="3D31ABAF" w14:textId="77777777" w:rsidR="004A28C0" w:rsidRDefault="004A28C0" w:rsidP="004A28C0">
            <w:pPr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</w:pPr>
          </w:p>
          <w:p w14:paraId="373C31FA" w14:textId="77777777" w:rsidR="004A28C0" w:rsidRPr="004A28C0" w:rsidRDefault="004A28C0" w:rsidP="004A28C0"/>
          <w:p w14:paraId="375D4708" w14:textId="66CA64FA" w:rsidR="00576304" w:rsidRPr="00DA1CFB" w:rsidRDefault="00576304" w:rsidP="00576304">
            <w:pPr>
              <w:spacing w:after="0"/>
              <w:jc w:val="both"/>
              <w:rPr>
                <w:rFonts w:asciiTheme="majorHAnsi" w:hAnsiTheme="majorHAnsi" w:cstheme="minorHAnsi"/>
                <w:b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  <w:u w:val="single"/>
              </w:rPr>
              <w:t>Regional Manager - Gujarat</w:t>
            </w:r>
          </w:p>
          <w:p w14:paraId="1C7715B1" w14:textId="17F0BCCE" w:rsidR="00576304" w:rsidRPr="00DA1CFB" w:rsidRDefault="00301A08" w:rsidP="00576304">
            <w:pPr>
              <w:spacing w:after="0"/>
              <w:jc w:val="both"/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>I</w:t>
            </w:r>
            <w:r w:rsidR="00576304"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 xml:space="preserve"> Nurture Education Solution Pvt. Ltd.</w:t>
            </w:r>
            <w:r w:rsidR="00906053"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 xml:space="preserve"> </w:t>
            </w:r>
            <w:r w:rsidR="00576304"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 xml:space="preserve"> </w:t>
            </w:r>
            <w:r w:rsidR="00F14071"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>February</w:t>
            </w:r>
            <w:r w:rsidR="00576304"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 xml:space="preserve"> 2021 – </w:t>
            </w:r>
            <w:r w:rsidR="004A28C0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>Sept.22</w:t>
            </w:r>
            <w:r w:rsidR="00576304"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</w:rPr>
              <w:t>.</w:t>
            </w:r>
          </w:p>
          <w:p w14:paraId="7C4C0FEF" w14:textId="38203C09" w:rsidR="00576304" w:rsidRPr="00DA1CFB" w:rsidRDefault="00576304" w:rsidP="00576304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B2B – Exploring new </w:t>
            </w:r>
            <w:r w:rsidR="00301A08"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Schools, College</w:t>
            </w: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 partners for Gujarat and Rajasthan. </w:t>
            </w:r>
          </w:p>
          <w:p w14:paraId="47ABEBA1" w14:textId="297B4878" w:rsidR="00A93C6B" w:rsidRPr="00DA1CFB" w:rsidRDefault="00A93C6B" w:rsidP="00576304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Planning ATL &amp; BTL Marketing strategy for lead generations.</w:t>
            </w:r>
          </w:p>
          <w:p w14:paraId="13E93F8D" w14:textId="57F6B866" w:rsidR="00576304" w:rsidRPr="00DA1CFB" w:rsidRDefault="00576304" w:rsidP="00576304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Creating </w:t>
            </w:r>
            <w:r w:rsidR="00A93C6B"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Brand </w:t>
            </w: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awareness for partners in their prospective markets and among TA. </w:t>
            </w:r>
          </w:p>
          <w:p w14:paraId="399E2C77" w14:textId="127BAE65" w:rsidR="00576304" w:rsidRPr="00DA1CFB" w:rsidRDefault="00576304" w:rsidP="00576304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Team handling, recruitment</w:t>
            </w:r>
            <w:r w:rsidR="00301A08"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,</w:t>
            </w: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 and training </w:t>
            </w:r>
            <w:r w:rsidR="00906053"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for better</w:t>
            </w: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 conversions from the leads. </w:t>
            </w:r>
          </w:p>
          <w:p w14:paraId="39EFCF78" w14:textId="538B83F2" w:rsidR="00576304" w:rsidRPr="00DA1CFB" w:rsidRDefault="00A93C6B" w:rsidP="00576304">
            <w:pPr>
              <w:pStyle w:val="ListParagraph"/>
              <w:numPr>
                <w:ilvl w:val="0"/>
                <w:numId w:val="27"/>
              </w:numPr>
              <w:spacing w:line="256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B2C: Leads follow ups, </w:t>
            </w:r>
            <w:proofErr w:type="gramStart"/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Inside</w:t>
            </w:r>
            <w:proofErr w:type="gramEnd"/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 sales team handling, Train them and help in counselling</w:t>
            </w:r>
          </w:p>
          <w:p w14:paraId="32A86E57" w14:textId="77777777" w:rsidR="0043068D" w:rsidRPr="00DA1CFB" w:rsidRDefault="0043068D" w:rsidP="00576304">
            <w:pPr>
              <w:spacing w:after="0"/>
              <w:jc w:val="both"/>
              <w:rPr>
                <w:rFonts w:asciiTheme="majorHAnsi" w:hAnsiTheme="majorHAnsi" w:cstheme="minorHAnsi"/>
                <w:b/>
                <w:color w:val="auto"/>
                <w:sz w:val="22"/>
                <w:szCs w:val="22"/>
                <w:u w:val="single"/>
              </w:rPr>
            </w:pPr>
          </w:p>
          <w:p w14:paraId="13B92049" w14:textId="77777777" w:rsidR="00F71244" w:rsidRPr="00DA1CFB" w:rsidRDefault="00F71244" w:rsidP="00DD272F">
            <w:pPr>
              <w:pStyle w:val="Heading3"/>
              <w:spacing w:after="0"/>
              <w:rPr>
                <w:rFonts w:asciiTheme="majorHAnsi" w:hAnsiTheme="majorHAnsi"/>
                <w:b/>
                <w:color w:val="auto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b/>
                <w:color w:val="auto"/>
                <w:szCs w:val="22"/>
                <w:u w:val="single"/>
              </w:rPr>
              <w:t>Manager- Admission &amp; Marketing - Ahmedabad</w:t>
            </w:r>
          </w:p>
          <w:p w14:paraId="40183E27" w14:textId="77777777" w:rsidR="00F71244" w:rsidRPr="00DA1CFB" w:rsidRDefault="00F71244" w:rsidP="00DD272F">
            <w:pPr>
              <w:pStyle w:val="Heading3"/>
              <w:spacing w:after="0"/>
              <w:rPr>
                <w:rFonts w:asciiTheme="majorHAnsi" w:hAnsiTheme="majorHAnsi"/>
                <w:i/>
                <w:color w:val="auto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i/>
                <w:color w:val="auto"/>
                <w:szCs w:val="22"/>
                <w:u w:val="single"/>
              </w:rPr>
              <w:t>AMITY University, Ahmedabad, April 2019 – February 2021.</w:t>
            </w:r>
          </w:p>
          <w:p w14:paraId="7D152964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Counselling students and training the team helping to close the deals. WFH process designed and implemented. </w:t>
            </w:r>
          </w:p>
          <w:p w14:paraId="2FE1EF9E" w14:textId="42F253F0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Strategically planning BTL and PR plans to promote Amity in the states of Gujarat &amp; Rajasthan.</w:t>
            </w:r>
          </w:p>
          <w:p w14:paraId="09B257D8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Involved in Digital Marketing planning with the SEO team and analyzing budget. </w:t>
            </w:r>
          </w:p>
          <w:p w14:paraId="19E0ABF9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Direct connect with all stakeholders Schools, Colleges &amp; Consultants </w:t>
            </w:r>
          </w:p>
          <w:p w14:paraId="2FE5A04E" w14:textId="77777777" w:rsidR="00022056" w:rsidRPr="00DA1CFB" w:rsidRDefault="00022056" w:rsidP="004772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</w:p>
          <w:p w14:paraId="174399B2" w14:textId="77777777" w:rsidR="00F71244" w:rsidRPr="00DA1CFB" w:rsidRDefault="00F71244" w:rsidP="004772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Zonal Business Manager – Gujarat.</w:t>
            </w:r>
          </w:p>
          <w:p w14:paraId="176BEE79" w14:textId="77777777" w:rsidR="00F71244" w:rsidRPr="00DA1CFB" w:rsidRDefault="00F71244" w:rsidP="004772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Times Pro – TOI Group, September 2016 to December 2018,</w:t>
            </w:r>
          </w:p>
          <w:p w14:paraId="22A86343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Handling all 3 verticals B2C, B2B &amp; B2G for Gujarat. </w:t>
            </w:r>
          </w:p>
          <w:p w14:paraId="6C353FE5" w14:textId="557F811E" w:rsidR="00301A08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B2</w:t>
            </w:r>
            <w:proofErr w:type="gramStart"/>
            <w:r w:rsidR="00D86B47" w:rsidRPr="00DA1CFB">
              <w:rPr>
                <w:rFonts w:asciiTheme="majorHAnsi" w:hAnsiTheme="majorHAnsi"/>
                <w:color w:val="auto"/>
                <w:sz w:val="22"/>
                <w:szCs w:val="22"/>
              </w:rPr>
              <w:t>B :</w:t>
            </w:r>
            <w:proofErr w:type="gramEnd"/>
            <w:r w:rsidR="00D86B47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Visiting schools for tie-ups, Meeting the decision maker to explain the benefit of the project.</w:t>
            </w:r>
          </w:p>
          <w:p w14:paraId="17894600" w14:textId="68119062" w:rsidR="00D86B47" w:rsidRPr="00DA1CFB" w:rsidRDefault="00D86B47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Coordination with Principal, Teachers for demo and presentations. </w:t>
            </w:r>
          </w:p>
          <w:p w14:paraId="39F14342" w14:textId="2EA9EF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B2C: Prospecting, Identifying, </w:t>
            </w:r>
            <w:r w:rsidR="00301A08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and </w:t>
            </w: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generating new leads for SAP training &amp; certification in Corporate sales. </w:t>
            </w:r>
          </w:p>
          <w:p w14:paraId="77AE0D3F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B2G: Exploring new projects and bidding for additional business thru Government business. </w:t>
            </w:r>
          </w:p>
          <w:p w14:paraId="54012726" w14:textId="77777777" w:rsidR="00326F3A" w:rsidRPr="00DA1CFB" w:rsidRDefault="00326F3A" w:rsidP="005B485B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  <w:p w14:paraId="4B47B5E5" w14:textId="77777777" w:rsidR="00F71244" w:rsidRPr="00DA1CFB" w:rsidRDefault="00F71244" w:rsidP="00DD272F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b/>
                <w:color w:val="auto"/>
                <w:sz w:val="22"/>
                <w:szCs w:val="22"/>
                <w:u w:val="single"/>
              </w:rPr>
              <w:t>Area Manager - Gujarat</w:t>
            </w:r>
          </w:p>
          <w:p w14:paraId="1919EAE9" w14:textId="77777777" w:rsidR="00F71244" w:rsidRPr="00DA1CFB" w:rsidRDefault="00F71244" w:rsidP="00DD272F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IBS Business School – ICFAI Group, January 2015 to June 2016,</w:t>
            </w:r>
          </w:p>
          <w:p w14:paraId="1255A285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Conceptualizing and implementing BTL Campaigns &amp; Event management i.e. FDP, SDP, TPO Seminars &amp; presentations.</w:t>
            </w:r>
          </w:p>
          <w:p w14:paraId="7A4892CB" w14:textId="01E4A268" w:rsidR="00F71244" w:rsidRPr="00DA1CFB" w:rsidRDefault="00297238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</w:rPr>
              <w:t>Led</w:t>
            </w:r>
            <w:r w:rsidR="00F71244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business development in Gujarat state and managing relationships and engaging stakeholders.</w:t>
            </w:r>
          </w:p>
          <w:p w14:paraId="6E089AC4" w14:textId="77777777" w:rsidR="00326F3A" w:rsidRPr="00DA1CFB" w:rsidRDefault="00326F3A" w:rsidP="00326F3A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  <w:p w14:paraId="5B264CAF" w14:textId="77777777" w:rsidR="00F71244" w:rsidRPr="00DA1CFB" w:rsidRDefault="00F71244" w:rsidP="007379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lastRenderedPageBreak/>
              <w:t xml:space="preserve">Regional Manager – Gujarat, </w:t>
            </w:r>
          </w:p>
          <w:p w14:paraId="6758BC99" w14:textId="77777777" w:rsidR="00F71244" w:rsidRPr="00DA1CFB" w:rsidRDefault="00F71244" w:rsidP="00737966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Focus Edu</w:t>
            </w:r>
            <w:r w:rsidR="00FE020A"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-C</w:t>
            </w: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are Pvt.</w:t>
            </w:r>
            <w:r w:rsidR="00FE020A"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 xml:space="preserve"> </w:t>
            </w: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Ltd., September 2010 to December 2014.,</w:t>
            </w:r>
          </w:p>
          <w:p w14:paraId="5248306B" w14:textId="47F3E688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Turned around Ahmedabad center </w:t>
            </w:r>
            <w:r w:rsidR="007843B2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to No.1 in India </w:t>
            </w: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by Revenue Growth of 207% within 1 year of joining. </w:t>
            </w:r>
          </w:p>
          <w:p w14:paraId="367655DC" w14:textId="49BF9877" w:rsidR="00F71244" w:rsidRPr="00DA1CFB" w:rsidRDefault="00297238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</w:rPr>
              <w:t>Ed Tech -</w:t>
            </w:r>
            <w:r w:rsidR="007843B2" w:rsidRPr="00DA1CFB">
              <w:rPr>
                <w:rFonts w:asciiTheme="majorHAnsi" w:hAnsiTheme="majorHAnsi"/>
                <w:color w:val="auto"/>
                <w:sz w:val="22"/>
                <w:szCs w:val="22"/>
              </w:rPr>
              <w:t>Selling the School management program (ERP) to the schools of Ahmedabad.</w:t>
            </w:r>
          </w:p>
          <w:p w14:paraId="74C89C5B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Initiated government business successfully by acquiring Rs.12 Crore skill development projects. </w:t>
            </w:r>
          </w:p>
          <w:p w14:paraId="7C896ADC" w14:textId="77777777" w:rsidR="00F14071" w:rsidRPr="00DA1CFB" w:rsidRDefault="00F14071" w:rsidP="00E1342F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  <w:p w14:paraId="15A231C0" w14:textId="77777777" w:rsidR="00F71244" w:rsidRPr="00DA1CFB" w:rsidRDefault="00F71244" w:rsidP="00F574A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Dy. General Manager – Ahmedabad Campus.</w:t>
            </w:r>
          </w:p>
          <w:p w14:paraId="0A5B44A8" w14:textId="77777777" w:rsidR="00F71244" w:rsidRPr="00DA1CFB" w:rsidRDefault="00F71244" w:rsidP="00F574A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Karnavati University (UWSB) December 2008 to January 2010.,</w:t>
            </w:r>
          </w:p>
          <w:p w14:paraId="6A659375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Strategical planning of Sales, Marketing, and PR to create strong awareness among TA.</w:t>
            </w:r>
          </w:p>
          <w:p w14:paraId="55D6D2B5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Achieved 150 % of admission target, which persuaded to start 3 more new campuses.</w:t>
            </w:r>
          </w:p>
          <w:p w14:paraId="2D5E567A" w14:textId="19F02B3D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Created </w:t>
            </w:r>
            <w:r w:rsidR="00301A08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College, Coaching class &amp; Academics channel </w:t>
            </w: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as source center for admissions.</w:t>
            </w:r>
          </w:p>
          <w:p w14:paraId="733A40AA" w14:textId="77777777" w:rsidR="00022056" w:rsidRPr="00DA1CFB" w:rsidRDefault="00022056" w:rsidP="00F574A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</w:p>
          <w:p w14:paraId="1CCFA6C8" w14:textId="77777777" w:rsidR="00F71244" w:rsidRPr="00DA1CFB" w:rsidRDefault="00F71244" w:rsidP="00F574A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Centre Head. Surat &amp; Ahmedabad.</w:t>
            </w:r>
          </w:p>
          <w:p w14:paraId="653E10C2" w14:textId="269A68F4" w:rsidR="00F71244" w:rsidRPr="00DA1CFB" w:rsidRDefault="00F71244" w:rsidP="00F574A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NIIT LTD, June 2006 to November 2008.</w:t>
            </w:r>
          </w:p>
          <w:p w14:paraId="4F4961DD" w14:textId="77777777" w:rsidR="00297238" w:rsidRPr="00DA1CFB" w:rsidRDefault="00297238" w:rsidP="00297238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Distinguished for developing a new center at Surat and turning around it by achieving business growth of 228 % and revenue growth of 210 %.</w:t>
            </w:r>
          </w:p>
          <w:p w14:paraId="69671611" w14:textId="0D92F5D4" w:rsidR="007843B2" w:rsidRPr="00DA1CFB" w:rsidRDefault="007843B2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Schools and </w:t>
            </w:r>
            <w:r w:rsidR="00297238">
              <w:rPr>
                <w:rFonts w:asciiTheme="majorHAnsi" w:hAnsiTheme="majorHAnsi"/>
                <w:color w:val="auto"/>
                <w:sz w:val="22"/>
                <w:szCs w:val="22"/>
              </w:rPr>
              <w:t>colleges</w:t>
            </w: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connect for various events and activities, Tie up with engineering colleges for curricula support.</w:t>
            </w:r>
          </w:p>
          <w:p w14:paraId="7EC2CE3E" w14:textId="14AE6D10" w:rsidR="007843B2" w:rsidRPr="00DA1CFB" w:rsidRDefault="00297238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</w:rPr>
              <w:t>B2B sales of Java, Microsoft vouchers</w:t>
            </w:r>
          </w:p>
          <w:p w14:paraId="29322BF8" w14:textId="77777777" w:rsidR="00F71244" w:rsidRPr="00DA1CFB" w:rsidRDefault="00F71244" w:rsidP="000C463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Branch Manager – Ahmedabad</w:t>
            </w:r>
          </w:p>
          <w:p w14:paraId="2F986C09" w14:textId="4D3C4562" w:rsidR="007843B2" w:rsidRPr="00297238" w:rsidRDefault="00F71244" w:rsidP="00297238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i/>
                <w:color w:val="auto"/>
                <w:sz w:val="22"/>
                <w:szCs w:val="22"/>
                <w:u w:val="single"/>
              </w:rPr>
              <w:t>ICFAI University - DLP, December 2005 to May 2006.</w:t>
            </w:r>
          </w:p>
          <w:p w14:paraId="5E4CCF60" w14:textId="430B9D25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Despite no prior industry experience and a shoestring budget, jump-started business</w:t>
            </w:r>
            <w:r w:rsidR="009032A7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. </w:t>
            </w:r>
          </w:p>
          <w:p w14:paraId="43BC897D" w14:textId="77777777" w:rsidR="00F71244" w:rsidRPr="00DA1CFB" w:rsidRDefault="00F71244" w:rsidP="004341C2">
            <w:pPr>
              <w:pStyle w:val="ListBullet"/>
              <w:numPr>
                <w:ilvl w:val="0"/>
                <w:numId w:val="24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Sales growth of 164 % by colleges connects through various BTL activities &amp; Tie-ups.</w:t>
            </w:r>
          </w:p>
          <w:p w14:paraId="32F364AA" w14:textId="77777777" w:rsidR="00326F3A" w:rsidRPr="00DA1CFB" w:rsidRDefault="00326F3A" w:rsidP="00326F3A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  <w:p w14:paraId="768327EC" w14:textId="77777777" w:rsidR="00F71244" w:rsidRPr="00DA1CFB" w:rsidRDefault="00F71244" w:rsidP="000C463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/>
                <w:b/>
                <w:color w:val="auto"/>
                <w:sz w:val="22"/>
                <w:szCs w:val="22"/>
                <w:u w:val="single"/>
              </w:rPr>
              <w:t>Experience in Life Insurance Industry – (2002 to 2005)</w:t>
            </w:r>
          </w:p>
          <w:p w14:paraId="2D62C844" w14:textId="77777777" w:rsidR="00297238" w:rsidRDefault="00F71244" w:rsidP="004341C2">
            <w:pPr>
              <w:jc w:val="both"/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  <w:t>Branch Manager –</w:t>
            </w:r>
            <w:r w:rsidR="00326F3A"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  <w:t xml:space="preserve"> Surendranagar,</w:t>
            </w:r>
            <w:r w:rsidR="00FE020A"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  <w:t xml:space="preserve"> </w:t>
            </w:r>
            <w:r w:rsidR="00326F3A"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  <w:t>Gujarat.</w:t>
            </w:r>
            <w:r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  <w:t xml:space="preserve"> </w:t>
            </w:r>
          </w:p>
          <w:p w14:paraId="23A5AD51" w14:textId="0AE5CFD5" w:rsidR="00F71244" w:rsidRPr="00DA1CFB" w:rsidRDefault="00F71244" w:rsidP="004341C2">
            <w:pPr>
              <w:jc w:val="both"/>
              <w:rPr>
                <w:rFonts w:asciiTheme="majorHAnsi" w:hAnsiTheme="majorHAnsi" w:cstheme="min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  <w:u w:val="single"/>
              </w:rPr>
              <w:t>Bajaj Allianz LICL, April 2004 to December 2005.</w:t>
            </w:r>
          </w:p>
          <w:p w14:paraId="25F6B61F" w14:textId="77777777" w:rsidR="00326F3A" w:rsidRPr="00DA1CFB" w:rsidRDefault="00F71244" w:rsidP="004341C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theme="minorHAnsi"/>
                <w:i/>
                <w:color w:val="auto"/>
                <w:sz w:val="22"/>
                <w:szCs w:val="22"/>
                <w:u w:val="single"/>
              </w:rPr>
            </w:pPr>
            <w:r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Accomplishing 65% sales to budget</w:t>
            </w:r>
            <w:r w:rsidR="00326F3A"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 </w:t>
            </w:r>
            <w:r w:rsidR="003377D9"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within</w:t>
            </w:r>
            <w:r w:rsidR="00326F3A" w:rsidRPr="00DA1CFB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 xml:space="preserve"> 2 years.</w:t>
            </w:r>
          </w:p>
          <w:p w14:paraId="458F892C" w14:textId="0A2980CD" w:rsidR="00326F3A" w:rsidRPr="00297238" w:rsidRDefault="00F71244" w:rsidP="00EA4FD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theme="minorHAnsi"/>
                <w:i/>
                <w:color w:val="auto"/>
                <w:sz w:val="22"/>
                <w:szCs w:val="22"/>
                <w:u w:val="single"/>
              </w:rPr>
            </w:pPr>
            <w:r w:rsidRPr="00297238">
              <w:rPr>
                <w:rFonts w:asciiTheme="majorHAnsi" w:hAnsiTheme="majorHAnsi" w:cstheme="minorHAnsi"/>
                <w:color w:val="auto"/>
                <w:sz w:val="22"/>
                <w:szCs w:val="22"/>
              </w:rPr>
              <w:t>Recruited &amp; trained 6 sales managers and 72 licensed insurance advisors.</w:t>
            </w:r>
          </w:p>
          <w:p w14:paraId="137EFB25" w14:textId="77777777" w:rsidR="009032A7" w:rsidRPr="00DA1CFB" w:rsidRDefault="00F71244" w:rsidP="009032A7">
            <w:pPr>
              <w:spacing w:line="259" w:lineRule="auto"/>
              <w:jc w:val="both"/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  <w:t>Agency Manager –</w:t>
            </w:r>
            <w:r w:rsidR="003377D9" w:rsidRPr="00DA1CFB">
              <w:rPr>
                <w:rFonts w:asciiTheme="majorHAnsi" w:hAnsiTheme="majorHAnsi" w:cstheme="minorHAnsi"/>
                <w:b/>
                <w:color w:val="auto"/>
                <w:sz w:val="22"/>
                <w:szCs w:val="22"/>
              </w:rPr>
              <w:t>Rajkot</w:t>
            </w:r>
          </w:p>
          <w:p w14:paraId="5706924C" w14:textId="24C0CCD6" w:rsidR="00F71244" w:rsidRPr="00DA1CFB" w:rsidRDefault="00F71244" w:rsidP="009032A7">
            <w:pPr>
              <w:spacing w:line="259" w:lineRule="auto"/>
              <w:jc w:val="both"/>
              <w:rPr>
                <w:rFonts w:asciiTheme="majorHAnsi" w:hAnsiTheme="majorHAnsi" w:cstheme="min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 w:cstheme="minorHAnsi"/>
                <w:i/>
                <w:color w:val="auto"/>
                <w:sz w:val="22"/>
                <w:szCs w:val="22"/>
                <w:u w:val="single"/>
              </w:rPr>
              <w:t>Birla Sun LICL, Rajkot., October 2002 to March 2004</w:t>
            </w:r>
          </w:p>
          <w:p w14:paraId="6CF81BF7" w14:textId="77777777" w:rsidR="009032A7" w:rsidRPr="00DA1CFB" w:rsidRDefault="009032A7" w:rsidP="009032A7">
            <w:pPr>
              <w:pStyle w:val="ListBullet"/>
              <w:numPr>
                <w:ilvl w:val="0"/>
                <w:numId w:val="26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>Appointed</w:t>
            </w:r>
            <w:r w:rsidR="00F71244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35 advisors</w:t>
            </w: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.  </w:t>
            </w:r>
          </w:p>
          <w:p w14:paraId="6009F4F9" w14:textId="4011E56D" w:rsidR="00FE020A" w:rsidRPr="00DA1CFB" w:rsidRDefault="00F71244" w:rsidP="009032A7">
            <w:pPr>
              <w:pStyle w:val="ListBullet"/>
              <w:numPr>
                <w:ilvl w:val="0"/>
                <w:numId w:val="26"/>
              </w:numPr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5 Advisor became </w:t>
            </w:r>
            <w:r w:rsidR="009032A7" w:rsidRPr="00DA1CF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a Silver club member. </w:t>
            </w:r>
          </w:p>
        </w:tc>
      </w:tr>
    </w:tbl>
    <w:p w14:paraId="3B73ABEE" w14:textId="3000019B" w:rsidR="005A20B8" w:rsidRPr="00DA1CFB" w:rsidRDefault="005A20B8" w:rsidP="00297238">
      <w:pPr>
        <w:rPr>
          <w:rFonts w:asciiTheme="majorHAnsi" w:hAnsiTheme="majorHAnsi"/>
          <w:color w:val="auto"/>
        </w:rPr>
      </w:pPr>
    </w:p>
    <w:sectPr w:rsidR="005A20B8" w:rsidRPr="00DA1CFB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1FF2B" w14:textId="77777777" w:rsidR="008D469A" w:rsidRDefault="008D469A" w:rsidP="00B21D64">
      <w:pPr>
        <w:spacing w:after="0" w:line="240" w:lineRule="auto"/>
      </w:pPr>
      <w:r>
        <w:separator/>
      </w:r>
    </w:p>
  </w:endnote>
  <w:endnote w:type="continuationSeparator" w:id="0">
    <w:p w14:paraId="5B22040B" w14:textId="77777777" w:rsidR="008D469A" w:rsidRDefault="008D469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2DEFB" w14:textId="77777777" w:rsidR="008D469A" w:rsidRDefault="008D469A" w:rsidP="00B21D64">
      <w:pPr>
        <w:spacing w:after="0" w:line="240" w:lineRule="auto"/>
      </w:pPr>
      <w:r>
        <w:separator/>
      </w:r>
    </w:p>
  </w:footnote>
  <w:footnote w:type="continuationSeparator" w:id="0">
    <w:p w14:paraId="45C8D515" w14:textId="77777777" w:rsidR="008D469A" w:rsidRDefault="008D469A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0BC9BFE"/>
    <w:lvl w:ilvl="0">
      <w:start w:val="1"/>
      <w:numFmt w:val="bullet"/>
      <w:lvlText w:val=""/>
      <w:lvlJc w:val="left"/>
      <w:pPr>
        <w:tabs>
          <w:tab w:val="num" w:pos="-504"/>
        </w:tabs>
        <w:ind w:left="-504" w:hanging="360"/>
      </w:pPr>
      <w:rPr>
        <w:rFonts w:ascii="Symbol" w:hAnsi="Symbol" w:hint="default"/>
      </w:rPr>
    </w:lvl>
  </w:abstractNum>
  <w:abstractNum w:abstractNumId="1" w15:restartNumberingAfterBreak="0">
    <w:nsid w:val="000C6DDA"/>
    <w:multiLevelType w:val="hybridMultilevel"/>
    <w:tmpl w:val="26D07A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0D638A6"/>
    <w:multiLevelType w:val="hybridMultilevel"/>
    <w:tmpl w:val="814003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F7BA1"/>
    <w:multiLevelType w:val="hybridMultilevel"/>
    <w:tmpl w:val="326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A03E7"/>
    <w:multiLevelType w:val="hybridMultilevel"/>
    <w:tmpl w:val="A42E2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9DC"/>
    <w:multiLevelType w:val="hybridMultilevel"/>
    <w:tmpl w:val="E2846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1B42"/>
    <w:multiLevelType w:val="hybridMultilevel"/>
    <w:tmpl w:val="D43EC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61D0F"/>
    <w:multiLevelType w:val="hybridMultilevel"/>
    <w:tmpl w:val="F56C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B2F04"/>
    <w:multiLevelType w:val="hybridMultilevel"/>
    <w:tmpl w:val="EE9A4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268"/>
    <w:multiLevelType w:val="hybridMultilevel"/>
    <w:tmpl w:val="40A8F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B71C5"/>
    <w:multiLevelType w:val="hybridMultilevel"/>
    <w:tmpl w:val="D68EA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CF2105"/>
    <w:multiLevelType w:val="multilevel"/>
    <w:tmpl w:val="9D984FD2"/>
    <w:numStyleLink w:val="BullettedList"/>
  </w:abstractNum>
  <w:abstractNum w:abstractNumId="1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DAB6B2E"/>
    <w:multiLevelType w:val="hybridMultilevel"/>
    <w:tmpl w:val="2F1E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4782E"/>
    <w:multiLevelType w:val="hybridMultilevel"/>
    <w:tmpl w:val="B9C669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3D409C"/>
    <w:multiLevelType w:val="hybridMultilevel"/>
    <w:tmpl w:val="B332F3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5623C6"/>
    <w:multiLevelType w:val="hybridMultilevel"/>
    <w:tmpl w:val="46663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27CFB"/>
    <w:multiLevelType w:val="hybridMultilevel"/>
    <w:tmpl w:val="1F80E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72FBC"/>
    <w:multiLevelType w:val="hybridMultilevel"/>
    <w:tmpl w:val="FF90B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B10AB"/>
    <w:multiLevelType w:val="hybridMultilevel"/>
    <w:tmpl w:val="43A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5"/>
  </w:num>
  <w:num w:numId="4">
    <w:abstractNumId w:val="12"/>
  </w:num>
  <w:num w:numId="5">
    <w:abstractNumId w:val="14"/>
  </w:num>
  <w:num w:numId="6">
    <w:abstractNumId w:val="20"/>
  </w:num>
  <w:num w:numId="7">
    <w:abstractNumId w:val="0"/>
  </w:num>
  <w:num w:numId="8">
    <w:abstractNumId w:val="4"/>
  </w:num>
  <w:num w:numId="9">
    <w:abstractNumId w:val="13"/>
  </w:num>
  <w:num w:numId="10">
    <w:abstractNumId w:val="13"/>
  </w:num>
  <w:num w:numId="11">
    <w:abstractNumId w:val="23"/>
  </w:num>
  <w:num w:numId="12">
    <w:abstractNumId w:val="11"/>
  </w:num>
  <w:num w:numId="13">
    <w:abstractNumId w:val="9"/>
  </w:num>
  <w:num w:numId="14">
    <w:abstractNumId w:val="5"/>
  </w:num>
  <w:num w:numId="15">
    <w:abstractNumId w:val="7"/>
  </w:num>
  <w:num w:numId="16">
    <w:abstractNumId w:val="24"/>
  </w:num>
  <w:num w:numId="17">
    <w:abstractNumId w:val="6"/>
  </w:num>
  <w:num w:numId="18">
    <w:abstractNumId w:val="2"/>
  </w:num>
  <w:num w:numId="19">
    <w:abstractNumId w:val="3"/>
  </w:num>
  <w:num w:numId="20">
    <w:abstractNumId w:val="1"/>
  </w:num>
  <w:num w:numId="21">
    <w:abstractNumId w:val="19"/>
  </w:num>
  <w:num w:numId="22">
    <w:abstractNumId w:val="17"/>
  </w:num>
  <w:num w:numId="23">
    <w:abstractNumId w:val="10"/>
  </w:num>
  <w:num w:numId="24">
    <w:abstractNumId w:val="25"/>
  </w:num>
  <w:num w:numId="25">
    <w:abstractNumId w:val="16"/>
  </w:num>
  <w:num w:numId="26">
    <w:abstractNumId w:val="8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B"/>
    <w:rsid w:val="00013E7F"/>
    <w:rsid w:val="000161E1"/>
    <w:rsid w:val="00021303"/>
    <w:rsid w:val="00022056"/>
    <w:rsid w:val="00072A9B"/>
    <w:rsid w:val="00097BCC"/>
    <w:rsid w:val="000C4634"/>
    <w:rsid w:val="000C755B"/>
    <w:rsid w:val="00107E81"/>
    <w:rsid w:val="001102C0"/>
    <w:rsid w:val="00144072"/>
    <w:rsid w:val="0016363D"/>
    <w:rsid w:val="001B09EB"/>
    <w:rsid w:val="001C36EB"/>
    <w:rsid w:val="001E04BC"/>
    <w:rsid w:val="002110F7"/>
    <w:rsid w:val="0021475C"/>
    <w:rsid w:val="00220830"/>
    <w:rsid w:val="002328FB"/>
    <w:rsid w:val="0025715B"/>
    <w:rsid w:val="002941C7"/>
    <w:rsid w:val="00297238"/>
    <w:rsid w:val="002B6C63"/>
    <w:rsid w:val="002F4F15"/>
    <w:rsid w:val="00301A08"/>
    <w:rsid w:val="00326F3A"/>
    <w:rsid w:val="003377D9"/>
    <w:rsid w:val="00353039"/>
    <w:rsid w:val="00355EE3"/>
    <w:rsid w:val="00374712"/>
    <w:rsid w:val="003C0BB5"/>
    <w:rsid w:val="003D3686"/>
    <w:rsid w:val="004067B9"/>
    <w:rsid w:val="004103C0"/>
    <w:rsid w:val="0043068D"/>
    <w:rsid w:val="00431009"/>
    <w:rsid w:val="004341C2"/>
    <w:rsid w:val="00440065"/>
    <w:rsid w:val="00452292"/>
    <w:rsid w:val="00477297"/>
    <w:rsid w:val="004865C2"/>
    <w:rsid w:val="004A28C0"/>
    <w:rsid w:val="004A6831"/>
    <w:rsid w:val="004B012A"/>
    <w:rsid w:val="004B4147"/>
    <w:rsid w:val="004B5F5B"/>
    <w:rsid w:val="00502A60"/>
    <w:rsid w:val="00552F9B"/>
    <w:rsid w:val="005566B5"/>
    <w:rsid w:val="005636A7"/>
    <w:rsid w:val="00576304"/>
    <w:rsid w:val="005A20B8"/>
    <w:rsid w:val="005B7DB3"/>
    <w:rsid w:val="005F2E7F"/>
    <w:rsid w:val="00603C88"/>
    <w:rsid w:val="0061400D"/>
    <w:rsid w:val="00621B5C"/>
    <w:rsid w:val="006B316B"/>
    <w:rsid w:val="006C2DFF"/>
    <w:rsid w:val="006C31DC"/>
    <w:rsid w:val="006E2C6D"/>
    <w:rsid w:val="0071210D"/>
    <w:rsid w:val="00737966"/>
    <w:rsid w:val="007571B5"/>
    <w:rsid w:val="007724DB"/>
    <w:rsid w:val="007772B1"/>
    <w:rsid w:val="007843B2"/>
    <w:rsid w:val="007C34A7"/>
    <w:rsid w:val="007D5CBE"/>
    <w:rsid w:val="008424CE"/>
    <w:rsid w:val="00890F1A"/>
    <w:rsid w:val="008C7D2B"/>
    <w:rsid w:val="008D469A"/>
    <w:rsid w:val="008E2197"/>
    <w:rsid w:val="009032A7"/>
    <w:rsid w:val="00906053"/>
    <w:rsid w:val="00946E94"/>
    <w:rsid w:val="0097014C"/>
    <w:rsid w:val="00997E86"/>
    <w:rsid w:val="009B7D45"/>
    <w:rsid w:val="00A0688C"/>
    <w:rsid w:val="00A21AF8"/>
    <w:rsid w:val="00A3020A"/>
    <w:rsid w:val="00A56210"/>
    <w:rsid w:val="00A6425D"/>
    <w:rsid w:val="00A90563"/>
    <w:rsid w:val="00A91CC4"/>
    <w:rsid w:val="00A93C6B"/>
    <w:rsid w:val="00A96376"/>
    <w:rsid w:val="00AB583D"/>
    <w:rsid w:val="00AD77CD"/>
    <w:rsid w:val="00B03ED5"/>
    <w:rsid w:val="00B21D64"/>
    <w:rsid w:val="00B73E22"/>
    <w:rsid w:val="00B97491"/>
    <w:rsid w:val="00BB41BB"/>
    <w:rsid w:val="00BB6329"/>
    <w:rsid w:val="00BB7CE4"/>
    <w:rsid w:val="00BC33C3"/>
    <w:rsid w:val="00BE2D88"/>
    <w:rsid w:val="00BF0DAF"/>
    <w:rsid w:val="00C05345"/>
    <w:rsid w:val="00C06105"/>
    <w:rsid w:val="00C344AA"/>
    <w:rsid w:val="00C37B1A"/>
    <w:rsid w:val="00C777FF"/>
    <w:rsid w:val="00CD0D19"/>
    <w:rsid w:val="00CD2FD2"/>
    <w:rsid w:val="00CD7335"/>
    <w:rsid w:val="00D12286"/>
    <w:rsid w:val="00D12DFD"/>
    <w:rsid w:val="00D163BA"/>
    <w:rsid w:val="00D347A8"/>
    <w:rsid w:val="00D62B7E"/>
    <w:rsid w:val="00D80EAA"/>
    <w:rsid w:val="00D86B47"/>
    <w:rsid w:val="00DA1CFB"/>
    <w:rsid w:val="00DD272F"/>
    <w:rsid w:val="00DF4CF9"/>
    <w:rsid w:val="00E1342F"/>
    <w:rsid w:val="00E3371D"/>
    <w:rsid w:val="00E35614"/>
    <w:rsid w:val="00E37DC5"/>
    <w:rsid w:val="00E75602"/>
    <w:rsid w:val="00EB73D8"/>
    <w:rsid w:val="00ED1948"/>
    <w:rsid w:val="00F07DDD"/>
    <w:rsid w:val="00F1133A"/>
    <w:rsid w:val="00F14071"/>
    <w:rsid w:val="00F574A4"/>
    <w:rsid w:val="00F71244"/>
    <w:rsid w:val="00F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B0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NormalWeb">
    <w:name w:val="Normal (Web)"/>
    <w:basedOn w:val="Normal"/>
    <w:uiPriority w:val="99"/>
    <w:unhideWhenUsed/>
    <w:rsid w:val="00AB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9E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C9FCE212634939BFC762CBC55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808B-4339-4C8E-A82D-ECDF9E3CB9A5}"/>
      </w:docPartPr>
      <w:docPartBody>
        <w:p w:rsidR="00577CCC" w:rsidRDefault="00F42336" w:rsidP="00F42336">
          <w:pPr>
            <w:pStyle w:val="4BC9FCE212634939BFC762CBC55274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93"/>
    <w:rsid w:val="00036643"/>
    <w:rsid w:val="001143B9"/>
    <w:rsid w:val="002012EA"/>
    <w:rsid w:val="002240A4"/>
    <w:rsid w:val="00577CCC"/>
    <w:rsid w:val="005B3038"/>
    <w:rsid w:val="006042EB"/>
    <w:rsid w:val="00732F25"/>
    <w:rsid w:val="00846B58"/>
    <w:rsid w:val="008554EB"/>
    <w:rsid w:val="008B6288"/>
    <w:rsid w:val="008E4456"/>
    <w:rsid w:val="00970F56"/>
    <w:rsid w:val="00B10A93"/>
    <w:rsid w:val="00F4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29A043EE24280AA908A3891A5EC72">
    <w:name w:val="4C929A043EE24280AA908A3891A5EC72"/>
  </w:style>
  <w:style w:type="paragraph" w:customStyle="1" w:styleId="6E385B2E7BAF466F925C19D174D14DC2">
    <w:name w:val="6E385B2E7BAF466F925C19D174D14DC2"/>
  </w:style>
  <w:style w:type="paragraph" w:customStyle="1" w:styleId="CB58703C91AA4304A3BAD9CA9178139D">
    <w:name w:val="CB58703C91AA4304A3BAD9CA9178139D"/>
  </w:style>
  <w:style w:type="paragraph" w:customStyle="1" w:styleId="EA821B8154784F599F8267AAEC8E018E">
    <w:name w:val="EA821B8154784F599F8267AAEC8E018E"/>
  </w:style>
  <w:style w:type="paragraph" w:customStyle="1" w:styleId="F13E99F98529443099B04D56BAB22CE7">
    <w:name w:val="F13E99F98529443099B04D56BAB22CE7"/>
  </w:style>
  <w:style w:type="paragraph" w:customStyle="1" w:styleId="5F4DA9A8C8FE4151B54A2B17CD5297FC">
    <w:name w:val="5F4DA9A8C8FE4151B54A2B17CD5297FC"/>
  </w:style>
  <w:style w:type="paragraph" w:customStyle="1" w:styleId="CCE3A9AD36C14129BF553BD014870999">
    <w:name w:val="CCE3A9AD36C14129BF553BD014870999"/>
  </w:style>
  <w:style w:type="paragraph" w:customStyle="1" w:styleId="8EF7350D374B487E8A24DE686E4BCFC0">
    <w:name w:val="8EF7350D374B487E8A24DE686E4BCFC0"/>
  </w:style>
  <w:style w:type="paragraph" w:customStyle="1" w:styleId="48C3240EB99E4B11AA79DDDCAF178F30">
    <w:name w:val="48C3240EB99E4B11AA79DDDCAF178F30"/>
  </w:style>
  <w:style w:type="paragraph" w:customStyle="1" w:styleId="B940FB9E58304B3EB2A473B6ECDDFB3C">
    <w:name w:val="B940FB9E58304B3EB2A473B6ECDDFB3C"/>
  </w:style>
  <w:style w:type="paragraph" w:customStyle="1" w:styleId="44C6B796A0E245FCA71CA30B350231D5">
    <w:name w:val="44C6B796A0E245FCA71CA30B350231D5"/>
  </w:style>
  <w:style w:type="paragraph" w:customStyle="1" w:styleId="D58FA927A54A4C7CB435CA335E171D03">
    <w:name w:val="D58FA927A54A4C7CB435CA335E171D03"/>
  </w:style>
  <w:style w:type="paragraph" w:customStyle="1" w:styleId="A3C6C9A3B0B744FBA92476241B9561A2">
    <w:name w:val="A3C6C9A3B0B744FBA92476241B9561A2"/>
  </w:style>
  <w:style w:type="paragraph" w:customStyle="1" w:styleId="FCD6776A988E4F3D9A882CB0960496EE">
    <w:name w:val="FCD6776A988E4F3D9A882CB0960496EE"/>
  </w:style>
  <w:style w:type="paragraph" w:customStyle="1" w:styleId="F48A1F69FCAC4DA780DA256C0157C6FC">
    <w:name w:val="F48A1F69FCAC4DA780DA256C0157C6FC"/>
  </w:style>
  <w:style w:type="paragraph" w:customStyle="1" w:styleId="2EE921148709412597B7BCF607DB379F">
    <w:name w:val="2EE921148709412597B7BCF607DB379F"/>
  </w:style>
  <w:style w:type="paragraph" w:customStyle="1" w:styleId="4EA33F2E22554F38B2EC1F879E26EEFE">
    <w:name w:val="4EA33F2E22554F38B2EC1F879E26EEFE"/>
  </w:style>
  <w:style w:type="paragraph" w:customStyle="1" w:styleId="7D86365C4B0745C08DED5546F1BC2379">
    <w:name w:val="7D86365C4B0745C08DED5546F1BC2379"/>
  </w:style>
  <w:style w:type="paragraph" w:customStyle="1" w:styleId="52C16AEE590548F084D42EBB813B00A3">
    <w:name w:val="52C16AEE590548F084D42EBB813B00A3"/>
  </w:style>
  <w:style w:type="paragraph" w:customStyle="1" w:styleId="90726C55197A4348906F730258A5F70B">
    <w:name w:val="90726C55197A4348906F730258A5F70B"/>
  </w:style>
  <w:style w:type="paragraph" w:customStyle="1" w:styleId="E812442B0CEC4A4E8179E92C8A14869E">
    <w:name w:val="E812442B0CEC4A4E8179E92C8A14869E"/>
  </w:style>
  <w:style w:type="paragraph" w:customStyle="1" w:styleId="E12B19930A1845A69DC7CE031DC78E9B">
    <w:name w:val="E12B19930A1845A69DC7CE031DC78E9B"/>
  </w:style>
  <w:style w:type="paragraph" w:customStyle="1" w:styleId="D1D09D9C46724B76AD02D4BE3B69F57A">
    <w:name w:val="D1D09D9C46724B76AD02D4BE3B69F57A"/>
  </w:style>
  <w:style w:type="paragraph" w:customStyle="1" w:styleId="A2D579415B0640DB99F7405EF0FABB48">
    <w:name w:val="A2D579415B0640DB99F7405EF0FABB48"/>
  </w:style>
  <w:style w:type="paragraph" w:customStyle="1" w:styleId="CF0724C749B249A28AED1E66BC2D4B11">
    <w:name w:val="CF0724C749B249A28AED1E66BC2D4B11"/>
  </w:style>
  <w:style w:type="paragraph" w:customStyle="1" w:styleId="312E8082D191442A945C88AC2EE4FFA8">
    <w:name w:val="312E8082D191442A945C88AC2EE4FFA8"/>
  </w:style>
  <w:style w:type="paragraph" w:customStyle="1" w:styleId="JobDescription">
    <w:name w:val="Job Description"/>
    <w:basedOn w:val="Normal"/>
    <w:link w:val="JobDescriptionChar"/>
    <w:uiPriority w:val="18"/>
    <w:qFormat/>
    <w:rsid w:val="001143B9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1143B9"/>
    <w:rPr>
      <w:rFonts w:eastAsiaTheme="minorHAnsi"/>
      <w:color w:val="262626" w:themeColor="text1" w:themeTint="D9"/>
      <w:sz w:val="18"/>
      <w:szCs w:val="18"/>
    </w:rPr>
  </w:style>
  <w:style w:type="paragraph" w:customStyle="1" w:styleId="C1F95D5E257A48ADA9A50500DF25A16C">
    <w:name w:val="C1F95D5E257A48ADA9A50500DF25A16C"/>
  </w:style>
  <w:style w:type="paragraph" w:styleId="ListBullet">
    <w:name w:val="List Bullet"/>
    <w:basedOn w:val="Normal"/>
    <w:uiPriority w:val="99"/>
    <w:qFormat/>
    <w:rsid w:val="001143B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1143B9"/>
    <w:pPr>
      <w:numPr>
        <w:numId w:val="1"/>
      </w:numPr>
    </w:pPr>
  </w:style>
  <w:style w:type="paragraph" w:customStyle="1" w:styleId="38C1FA05A52942E1A821549F59C04CD8">
    <w:name w:val="38C1FA05A52942E1A821549F59C04CD8"/>
  </w:style>
  <w:style w:type="paragraph" w:customStyle="1" w:styleId="699E9F703EDE48F6814BB3C5627108E1">
    <w:name w:val="699E9F703EDE48F6814BB3C5627108E1"/>
  </w:style>
  <w:style w:type="paragraph" w:customStyle="1" w:styleId="69D806317E85476EB521B2484F965416">
    <w:name w:val="69D806317E85476EB521B2484F965416"/>
  </w:style>
  <w:style w:type="paragraph" w:customStyle="1" w:styleId="5471D13E1BA74AA58160CF61D7FBB789">
    <w:name w:val="5471D13E1BA74AA58160CF61D7FBB789"/>
  </w:style>
  <w:style w:type="paragraph" w:customStyle="1" w:styleId="F9306686B70B43A7A884DFA32967CE3B">
    <w:name w:val="F9306686B70B43A7A884DFA32967CE3B"/>
  </w:style>
  <w:style w:type="paragraph" w:customStyle="1" w:styleId="C87834A4E0244554962285F90B864E74">
    <w:name w:val="C87834A4E0244554962285F90B864E74"/>
  </w:style>
  <w:style w:type="paragraph" w:customStyle="1" w:styleId="BC8BEE43ECAD4A8294FE9BC92183E672">
    <w:name w:val="BC8BEE43ECAD4A8294FE9BC92183E672"/>
  </w:style>
  <w:style w:type="paragraph" w:customStyle="1" w:styleId="F3797C5D93F846938E47BC681FC5DAE2">
    <w:name w:val="F3797C5D93F846938E47BC681FC5DAE2"/>
  </w:style>
  <w:style w:type="paragraph" w:customStyle="1" w:styleId="A73EED1A7C6643D0BB93B2C84B76B703">
    <w:name w:val="A73EED1A7C6643D0BB93B2C84B76B703"/>
  </w:style>
  <w:style w:type="paragraph" w:customStyle="1" w:styleId="444176D287E24B08B029E2A3C3D61983">
    <w:name w:val="444176D287E24B08B029E2A3C3D61983"/>
  </w:style>
  <w:style w:type="paragraph" w:customStyle="1" w:styleId="07093221046246E0B0E92976FC43C898">
    <w:name w:val="07093221046246E0B0E92976FC43C898"/>
  </w:style>
  <w:style w:type="paragraph" w:customStyle="1" w:styleId="446B5B664D8943369F49BFF505373DCD">
    <w:name w:val="446B5B664D8943369F49BFF505373DCD"/>
  </w:style>
  <w:style w:type="paragraph" w:customStyle="1" w:styleId="3BD0DC2EA2A04BD1A3438E8542BD308A">
    <w:name w:val="3BD0DC2EA2A04BD1A3438E8542BD308A"/>
  </w:style>
  <w:style w:type="paragraph" w:customStyle="1" w:styleId="29EC9425BDD24617B5093F7B1AA443AE">
    <w:name w:val="29EC9425BDD24617B5093F7B1AA443AE"/>
  </w:style>
  <w:style w:type="paragraph" w:customStyle="1" w:styleId="137F2EE90ED64BCF825D10B84476612D">
    <w:name w:val="137F2EE90ED64BCF825D10B84476612D"/>
  </w:style>
  <w:style w:type="paragraph" w:customStyle="1" w:styleId="E117312318FF491C8C7371132EDB43EB">
    <w:name w:val="E117312318FF491C8C7371132EDB43EB"/>
  </w:style>
  <w:style w:type="paragraph" w:customStyle="1" w:styleId="A698A87D5F4F45B08908D6523BC3D15A">
    <w:name w:val="A698A87D5F4F45B08908D6523BC3D15A"/>
  </w:style>
  <w:style w:type="paragraph" w:customStyle="1" w:styleId="9A62A9D3FB544DF289FF92D6035655E6">
    <w:name w:val="9A62A9D3FB544DF289FF92D6035655E6"/>
  </w:style>
  <w:style w:type="paragraph" w:customStyle="1" w:styleId="8577A4150757479DB4114E42C63F8A21">
    <w:name w:val="8577A4150757479DB4114E42C63F8A21"/>
  </w:style>
  <w:style w:type="paragraph" w:customStyle="1" w:styleId="3DFC2923050E4580BF5A48C1F458D395">
    <w:name w:val="3DFC2923050E4580BF5A48C1F458D395"/>
  </w:style>
  <w:style w:type="paragraph" w:customStyle="1" w:styleId="FC6AC4DAD9A24EDE9AF43D4317992846">
    <w:name w:val="FC6AC4DAD9A24EDE9AF43D4317992846"/>
  </w:style>
  <w:style w:type="paragraph" w:customStyle="1" w:styleId="7C887D0794304C5AAE4AA5B78482ACC7">
    <w:name w:val="7C887D0794304C5AAE4AA5B78482ACC7"/>
    <w:rsid w:val="00B10A93"/>
  </w:style>
  <w:style w:type="paragraph" w:customStyle="1" w:styleId="9AF6B2344FCE411A916DB7B66D068E71">
    <w:name w:val="9AF6B2344FCE411A916DB7B66D068E71"/>
    <w:rsid w:val="00B10A93"/>
  </w:style>
  <w:style w:type="paragraph" w:customStyle="1" w:styleId="E668C009942C4C28BB4EB17398DEC23D">
    <w:name w:val="E668C009942C4C28BB4EB17398DEC23D"/>
    <w:rsid w:val="00B10A93"/>
  </w:style>
  <w:style w:type="paragraph" w:customStyle="1" w:styleId="C65AD41F45514837ACBE939B1A90DD7D">
    <w:name w:val="C65AD41F45514837ACBE939B1A90DD7D"/>
    <w:rsid w:val="00B10A93"/>
  </w:style>
  <w:style w:type="paragraph" w:customStyle="1" w:styleId="25E9E635A271434AAC800A4238E6C866">
    <w:name w:val="25E9E635A271434AAC800A4238E6C866"/>
    <w:rsid w:val="00B10A93"/>
  </w:style>
  <w:style w:type="paragraph" w:customStyle="1" w:styleId="F216B75D7E1242CF8A3A1551C35DCA96">
    <w:name w:val="F216B75D7E1242CF8A3A1551C35DCA96"/>
    <w:rsid w:val="00B10A93"/>
  </w:style>
  <w:style w:type="paragraph" w:customStyle="1" w:styleId="C5033CC3D94F4D168D494D0E7259C616">
    <w:name w:val="C5033CC3D94F4D168D494D0E7259C616"/>
    <w:rsid w:val="00B10A93"/>
  </w:style>
  <w:style w:type="paragraph" w:customStyle="1" w:styleId="AA293D04C4F441369FDE3151B2F56830">
    <w:name w:val="AA293D04C4F441369FDE3151B2F56830"/>
    <w:rsid w:val="00B10A93"/>
  </w:style>
  <w:style w:type="paragraph" w:customStyle="1" w:styleId="6E4AF778098B40F1926F9D7A747A020E">
    <w:name w:val="6E4AF778098B40F1926F9D7A747A020E"/>
    <w:rsid w:val="00B10A93"/>
  </w:style>
  <w:style w:type="paragraph" w:customStyle="1" w:styleId="3D9421754882497D817F27A6647B86EF">
    <w:name w:val="3D9421754882497D817F27A6647B86EF"/>
    <w:rsid w:val="00B10A93"/>
  </w:style>
  <w:style w:type="paragraph" w:customStyle="1" w:styleId="9A4ABB3EC9C84A3A906559D47B8E7F9A">
    <w:name w:val="9A4ABB3EC9C84A3A906559D47B8E7F9A"/>
    <w:rsid w:val="00B10A93"/>
  </w:style>
  <w:style w:type="paragraph" w:customStyle="1" w:styleId="813226A5C7DA4C5FBECF203F8756C38F">
    <w:name w:val="813226A5C7DA4C5FBECF203F8756C38F"/>
    <w:rsid w:val="001143B9"/>
  </w:style>
  <w:style w:type="paragraph" w:customStyle="1" w:styleId="BB556B4E73FC4D86AA77619BDE7796C5">
    <w:name w:val="BB556B4E73FC4D86AA77619BDE7796C5"/>
    <w:rsid w:val="001143B9"/>
  </w:style>
  <w:style w:type="paragraph" w:customStyle="1" w:styleId="1B04CD37CA0C464BBCA0C01829C13A36">
    <w:name w:val="1B04CD37CA0C464BBCA0C01829C13A36"/>
    <w:rsid w:val="001143B9"/>
  </w:style>
  <w:style w:type="paragraph" w:customStyle="1" w:styleId="6D1AA9429FA84C2D84AEAAE6737A0AE6">
    <w:name w:val="6D1AA9429FA84C2D84AEAAE6737A0AE6"/>
    <w:rsid w:val="001143B9"/>
  </w:style>
  <w:style w:type="paragraph" w:customStyle="1" w:styleId="D026D61869BB49D38A62FDE7EB07A658">
    <w:name w:val="D026D61869BB49D38A62FDE7EB07A658"/>
    <w:rsid w:val="001143B9"/>
  </w:style>
  <w:style w:type="paragraph" w:customStyle="1" w:styleId="937597CC4FBE42A295198E02B96A927A">
    <w:name w:val="937597CC4FBE42A295198E02B96A927A"/>
    <w:rsid w:val="001143B9"/>
  </w:style>
  <w:style w:type="paragraph" w:customStyle="1" w:styleId="65B6B3DE75974EE5A7CF48B41F6A8ABB">
    <w:name w:val="65B6B3DE75974EE5A7CF48B41F6A8ABB"/>
    <w:rsid w:val="001143B9"/>
  </w:style>
  <w:style w:type="paragraph" w:customStyle="1" w:styleId="0D24273AB76743B2898DD875137D50A3">
    <w:name w:val="0D24273AB76743B2898DD875137D50A3"/>
    <w:rsid w:val="001143B9"/>
  </w:style>
  <w:style w:type="paragraph" w:customStyle="1" w:styleId="82DF37425FE74849822F14778F2E3837">
    <w:name w:val="82DF37425FE74849822F14778F2E3837"/>
    <w:rsid w:val="001143B9"/>
  </w:style>
  <w:style w:type="paragraph" w:customStyle="1" w:styleId="3EEFEFF1AF874BA098D71F0B66F7F0F1">
    <w:name w:val="3EEFEFF1AF874BA098D71F0B66F7F0F1"/>
    <w:rsid w:val="001143B9"/>
  </w:style>
  <w:style w:type="paragraph" w:customStyle="1" w:styleId="F51A3136EEC241AEB5E1401CB07CCD55">
    <w:name w:val="F51A3136EEC241AEB5E1401CB07CCD55"/>
    <w:rsid w:val="001143B9"/>
  </w:style>
  <w:style w:type="paragraph" w:customStyle="1" w:styleId="7699E287D7B743CCA20591D7C5B935A5">
    <w:name w:val="7699E287D7B743CCA20591D7C5B935A5"/>
    <w:rsid w:val="001143B9"/>
  </w:style>
  <w:style w:type="paragraph" w:customStyle="1" w:styleId="C21B654844AB459EB6BC13F30EBC7F8D">
    <w:name w:val="C21B654844AB459EB6BC13F30EBC7F8D"/>
    <w:rsid w:val="001143B9"/>
  </w:style>
  <w:style w:type="paragraph" w:customStyle="1" w:styleId="D1A82009788146F69A7EA9FC97A1A558">
    <w:name w:val="D1A82009788146F69A7EA9FC97A1A558"/>
    <w:rsid w:val="001143B9"/>
  </w:style>
  <w:style w:type="paragraph" w:customStyle="1" w:styleId="0A3126C5BE92477384B9A538BF97B319">
    <w:name w:val="0A3126C5BE92477384B9A538BF97B319"/>
    <w:rsid w:val="001143B9"/>
  </w:style>
  <w:style w:type="paragraph" w:customStyle="1" w:styleId="B29273AE5B5F48CEA76774C499180DA8">
    <w:name w:val="B29273AE5B5F48CEA76774C499180DA8"/>
    <w:rsid w:val="001143B9"/>
  </w:style>
  <w:style w:type="paragraph" w:customStyle="1" w:styleId="E26B41FC0BF54F68BD495CC960515C45">
    <w:name w:val="E26B41FC0BF54F68BD495CC960515C45"/>
    <w:rsid w:val="001143B9"/>
  </w:style>
  <w:style w:type="paragraph" w:customStyle="1" w:styleId="706E533184134DE28724EB7397F9AA87">
    <w:name w:val="706E533184134DE28724EB7397F9AA87"/>
    <w:rsid w:val="001143B9"/>
  </w:style>
  <w:style w:type="paragraph" w:customStyle="1" w:styleId="D4A0C9B3E8A24730905C46D9A289E3B2">
    <w:name w:val="D4A0C9B3E8A24730905C46D9A289E3B2"/>
    <w:rsid w:val="001143B9"/>
  </w:style>
  <w:style w:type="paragraph" w:customStyle="1" w:styleId="F4D9A095D6044EC691C8C4A8B7679BBF">
    <w:name w:val="F4D9A095D6044EC691C8C4A8B7679BBF"/>
    <w:rsid w:val="001143B9"/>
  </w:style>
  <w:style w:type="paragraph" w:customStyle="1" w:styleId="9DEE16ADE7654D449F30A857A0B58B21">
    <w:name w:val="9DEE16ADE7654D449F30A857A0B58B21"/>
    <w:rsid w:val="001143B9"/>
  </w:style>
  <w:style w:type="paragraph" w:customStyle="1" w:styleId="BA9D22F06FBE4F93834329682C246707">
    <w:name w:val="BA9D22F06FBE4F93834329682C246707"/>
    <w:rsid w:val="001143B9"/>
  </w:style>
  <w:style w:type="paragraph" w:customStyle="1" w:styleId="1FB75A7493F644248F98B0930EEBA15D">
    <w:name w:val="1FB75A7493F644248F98B0930EEBA15D"/>
    <w:rsid w:val="001143B9"/>
  </w:style>
  <w:style w:type="paragraph" w:customStyle="1" w:styleId="56BDED82BC0140DABF6465EA94197A7B">
    <w:name w:val="56BDED82BC0140DABF6465EA94197A7B"/>
    <w:rsid w:val="001143B9"/>
  </w:style>
  <w:style w:type="paragraph" w:customStyle="1" w:styleId="56A1A525707F41E9BBC870B70F678BB7">
    <w:name w:val="56A1A525707F41E9BBC870B70F678BB7"/>
    <w:rsid w:val="001143B9"/>
  </w:style>
  <w:style w:type="paragraph" w:customStyle="1" w:styleId="FB49AB3A2DCF4FA59B9E4B364B5D7895">
    <w:name w:val="FB49AB3A2DCF4FA59B9E4B364B5D7895"/>
    <w:rsid w:val="001143B9"/>
  </w:style>
  <w:style w:type="paragraph" w:customStyle="1" w:styleId="F589A488E4DC4AB8BE6C91077E0147FE">
    <w:name w:val="F589A488E4DC4AB8BE6C91077E0147FE"/>
    <w:rsid w:val="001143B9"/>
  </w:style>
  <w:style w:type="paragraph" w:customStyle="1" w:styleId="AAF19A8852704AD381FA91A67603A931">
    <w:name w:val="AAF19A8852704AD381FA91A67603A931"/>
    <w:rsid w:val="001143B9"/>
  </w:style>
  <w:style w:type="paragraph" w:customStyle="1" w:styleId="011B58F0FE564B52809EE41271E41BE8">
    <w:name w:val="011B58F0FE564B52809EE41271E41BE8"/>
    <w:rsid w:val="001143B9"/>
  </w:style>
  <w:style w:type="paragraph" w:customStyle="1" w:styleId="9E1FABDE09814664A33CFF80CE772A6B">
    <w:name w:val="9E1FABDE09814664A33CFF80CE772A6B"/>
    <w:rsid w:val="001143B9"/>
  </w:style>
  <w:style w:type="paragraph" w:customStyle="1" w:styleId="078E25D55838411F8C6F08483839DDE5">
    <w:name w:val="078E25D55838411F8C6F08483839DDE5"/>
    <w:rsid w:val="001143B9"/>
  </w:style>
  <w:style w:type="paragraph" w:customStyle="1" w:styleId="542C641334064F7187317E704DADC2CE">
    <w:name w:val="542C641334064F7187317E704DADC2CE"/>
    <w:rsid w:val="001143B9"/>
  </w:style>
  <w:style w:type="paragraph" w:customStyle="1" w:styleId="7EBBEE5B482D45089BBF96B0E90F9725">
    <w:name w:val="7EBBEE5B482D45089BBF96B0E90F9725"/>
    <w:rsid w:val="001143B9"/>
  </w:style>
  <w:style w:type="paragraph" w:customStyle="1" w:styleId="CC581988FA60457DA04DFF48A394409E">
    <w:name w:val="CC581988FA60457DA04DFF48A394409E"/>
    <w:rsid w:val="001143B9"/>
  </w:style>
  <w:style w:type="paragraph" w:customStyle="1" w:styleId="B72C4A201ECF43649C65D78B51D9E261">
    <w:name w:val="B72C4A201ECF43649C65D78B51D9E261"/>
    <w:rsid w:val="001143B9"/>
  </w:style>
  <w:style w:type="paragraph" w:customStyle="1" w:styleId="8891A951A64C41BA86B99286A26CB733">
    <w:name w:val="8891A951A64C41BA86B99286A26CB733"/>
    <w:rsid w:val="001143B9"/>
  </w:style>
  <w:style w:type="paragraph" w:customStyle="1" w:styleId="0867AAA47A264F5594165C73B1A57DE9">
    <w:name w:val="0867AAA47A264F5594165C73B1A57DE9"/>
    <w:rsid w:val="001143B9"/>
  </w:style>
  <w:style w:type="paragraph" w:customStyle="1" w:styleId="4456DD8CB77549C490F3E70739262148">
    <w:name w:val="4456DD8CB77549C490F3E70739262148"/>
    <w:rsid w:val="001143B9"/>
  </w:style>
  <w:style w:type="paragraph" w:customStyle="1" w:styleId="ABB2A3ECC0684432B49014856713F716">
    <w:name w:val="ABB2A3ECC0684432B49014856713F716"/>
    <w:rsid w:val="001143B9"/>
  </w:style>
  <w:style w:type="paragraph" w:customStyle="1" w:styleId="326257B90FB7438FB6B6E45F49E398A3">
    <w:name w:val="326257B90FB7438FB6B6E45F49E398A3"/>
    <w:rsid w:val="001143B9"/>
  </w:style>
  <w:style w:type="paragraph" w:customStyle="1" w:styleId="7CD8EAE902EE43F09E4B604AAAB3E27B">
    <w:name w:val="7CD8EAE902EE43F09E4B604AAAB3E27B"/>
    <w:rsid w:val="001143B9"/>
  </w:style>
  <w:style w:type="paragraph" w:customStyle="1" w:styleId="3137BA4360B7443AAC0951B9D784625B">
    <w:name w:val="3137BA4360B7443AAC0951B9D784625B"/>
    <w:rsid w:val="001143B9"/>
  </w:style>
  <w:style w:type="paragraph" w:customStyle="1" w:styleId="6C794F6B55B746F7806045AD1C227135">
    <w:name w:val="6C794F6B55B746F7806045AD1C227135"/>
    <w:rsid w:val="001143B9"/>
  </w:style>
  <w:style w:type="paragraph" w:customStyle="1" w:styleId="19B37DF2360D4853860AC3BAA8EB6E25">
    <w:name w:val="19B37DF2360D4853860AC3BAA8EB6E25"/>
    <w:rsid w:val="001143B9"/>
  </w:style>
  <w:style w:type="paragraph" w:customStyle="1" w:styleId="FA4F6BF9CF1048099605F985C4004DEC">
    <w:name w:val="FA4F6BF9CF1048099605F985C4004DEC"/>
    <w:rsid w:val="001143B9"/>
  </w:style>
  <w:style w:type="paragraph" w:customStyle="1" w:styleId="7EA8ED997EB143A3B3531D85F112DC61">
    <w:name w:val="7EA8ED997EB143A3B3531D85F112DC61"/>
    <w:rsid w:val="001143B9"/>
  </w:style>
  <w:style w:type="paragraph" w:customStyle="1" w:styleId="F40851CE586F44DCA4D169B05CC6732F">
    <w:name w:val="F40851CE586F44DCA4D169B05CC6732F"/>
    <w:rsid w:val="001143B9"/>
  </w:style>
  <w:style w:type="paragraph" w:customStyle="1" w:styleId="C69507112483400BA26DB2F816FD1AFC">
    <w:name w:val="C69507112483400BA26DB2F816FD1AFC"/>
    <w:rsid w:val="001143B9"/>
  </w:style>
  <w:style w:type="paragraph" w:customStyle="1" w:styleId="7D4EE15208154C6EA3096C03BEA3BA38">
    <w:name w:val="7D4EE15208154C6EA3096C03BEA3BA38"/>
    <w:rsid w:val="001143B9"/>
  </w:style>
  <w:style w:type="paragraph" w:customStyle="1" w:styleId="A9B9A281F20D4D20A684E91A02EA5672">
    <w:name w:val="A9B9A281F20D4D20A684E91A02EA5672"/>
    <w:rsid w:val="001143B9"/>
  </w:style>
  <w:style w:type="paragraph" w:customStyle="1" w:styleId="F0D20883A64F43A7BCF2388AC56DF01B">
    <w:name w:val="F0D20883A64F43A7BCF2388AC56DF01B"/>
    <w:rsid w:val="001143B9"/>
  </w:style>
  <w:style w:type="paragraph" w:customStyle="1" w:styleId="785FF10D50A245218D2128EF8944426F">
    <w:name w:val="785FF10D50A245218D2128EF8944426F"/>
    <w:rsid w:val="001143B9"/>
  </w:style>
  <w:style w:type="paragraph" w:customStyle="1" w:styleId="78281755F8ED47C68E1C4617B1A6AFE4">
    <w:name w:val="78281755F8ED47C68E1C4617B1A6AFE4"/>
    <w:rsid w:val="001143B9"/>
  </w:style>
  <w:style w:type="paragraph" w:customStyle="1" w:styleId="71CAFB1A38394BE1B71D4F3E3B84C276">
    <w:name w:val="71CAFB1A38394BE1B71D4F3E3B84C276"/>
    <w:rsid w:val="001143B9"/>
  </w:style>
  <w:style w:type="paragraph" w:customStyle="1" w:styleId="62773776FD574CDAA0DBDAB6F122C583">
    <w:name w:val="62773776FD574CDAA0DBDAB6F122C583"/>
    <w:rsid w:val="001143B9"/>
  </w:style>
  <w:style w:type="paragraph" w:customStyle="1" w:styleId="35813084F07347748EFF6D645B5FF9AA">
    <w:name w:val="35813084F07347748EFF6D645B5FF9AA"/>
    <w:rsid w:val="001143B9"/>
  </w:style>
  <w:style w:type="paragraph" w:customStyle="1" w:styleId="7A257B5C3F354166BA962102C0E6FE0D">
    <w:name w:val="7A257B5C3F354166BA962102C0E6FE0D"/>
    <w:rsid w:val="001143B9"/>
  </w:style>
  <w:style w:type="paragraph" w:customStyle="1" w:styleId="DDF0E8A4FA0A4F6DBC13EDBAC6A92899">
    <w:name w:val="DDF0E8A4FA0A4F6DBC13EDBAC6A92899"/>
    <w:rsid w:val="001143B9"/>
  </w:style>
  <w:style w:type="paragraph" w:customStyle="1" w:styleId="6613E7EFBC2C4C429FC27C265D2005B8">
    <w:name w:val="6613E7EFBC2C4C429FC27C265D2005B8"/>
    <w:rsid w:val="001143B9"/>
  </w:style>
  <w:style w:type="paragraph" w:customStyle="1" w:styleId="EF119E4E496B4D64A979BB4C2DBFC3CE">
    <w:name w:val="EF119E4E496B4D64A979BB4C2DBFC3CE"/>
    <w:rsid w:val="001143B9"/>
  </w:style>
  <w:style w:type="paragraph" w:customStyle="1" w:styleId="25684122FB2A4B3E8BAAD5A6E617FEFD">
    <w:name w:val="25684122FB2A4B3E8BAAD5A6E617FEFD"/>
    <w:rsid w:val="001143B9"/>
  </w:style>
  <w:style w:type="paragraph" w:customStyle="1" w:styleId="52EA02D4837F4018B467940CE6330E7F">
    <w:name w:val="52EA02D4837F4018B467940CE6330E7F"/>
    <w:rsid w:val="001143B9"/>
  </w:style>
  <w:style w:type="paragraph" w:customStyle="1" w:styleId="9E5B5863021E48ECB6EA5B9653D3D8FA">
    <w:name w:val="9E5B5863021E48ECB6EA5B9653D3D8FA"/>
    <w:rsid w:val="001143B9"/>
  </w:style>
  <w:style w:type="paragraph" w:customStyle="1" w:styleId="2172489908F94745AB7D30DC61146C58">
    <w:name w:val="2172489908F94745AB7D30DC61146C58"/>
    <w:rsid w:val="001143B9"/>
  </w:style>
  <w:style w:type="paragraph" w:customStyle="1" w:styleId="A69952DC97BC474699A57246341BF670">
    <w:name w:val="A69952DC97BC474699A57246341BF670"/>
    <w:rsid w:val="001143B9"/>
  </w:style>
  <w:style w:type="paragraph" w:customStyle="1" w:styleId="1172C545ECE5497AB09DAABACEA79E5F">
    <w:name w:val="1172C545ECE5497AB09DAABACEA79E5F"/>
    <w:rsid w:val="001143B9"/>
  </w:style>
  <w:style w:type="paragraph" w:customStyle="1" w:styleId="A7E28992EED342549AB0B6D0D86F4CC1">
    <w:name w:val="A7E28992EED342549AB0B6D0D86F4CC1"/>
    <w:rsid w:val="001143B9"/>
  </w:style>
  <w:style w:type="paragraph" w:customStyle="1" w:styleId="5C452154A59F42A8BB9DCAFA6CDC1EDB">
    <w:name w:val="5C452154A59F42A8BB9DCAFA6CDC1EDB"/>
    <w:rsid w:val="001143B9"/>
  </w:style>
  <w:style w:type="paragraph" w:customStyle="1" w:styleId="11980C5BA6684700AF271BE89B4D37F3">
    <w:name w:val="11980C5BA6684700AF271BE89B4D37F3"/>
    <w:rsid w:val="001143B9"/>
  </w:style>
  <w:style w:type="paragraph" w:customStyle="1" w:styleId="3CD207E14D5D4835AD1B6425166F7B53">
    <w:name w:val="3CD207E14D5D4835AD1B6425166F7B53"/>
    <w:rsid w:val="001143B9"/>
  </w:style>
  <w:style w:type="paragraph" w:customStyle="1" w:styleId="FD72878C7089402E95F91445F0A5227C">
    <w:name w:val="FD72878C7089402E95F91445F0A5227C"/>
    <w:rsid w:val="001143B9"/>
  </w:style>
  <w:style w:type="paragraph" w:customStyle="1" w:styleId="6A06138BB63E40FB85E19B8CE096FE90">
    <w:name w:val="6A06138BB63E40FB85E19B8CE096FE90"/>
    <w:rsid w:val="001143B9"/>
  </w:style>
  <w:style w:type="paragraph" w:customStyle="1" w:styleId="543363D17A7D462C9D1EACD4AD49AF89">
    <w:name w:val="543363D17A7D462C9D1EACD4AD49AF89"/>
    <w:rsid w:val="001143B9"/>
  </w:style>
  <w:style w:type="paragraph" w:customStyle="1" w:styleId="BE00D1A2294E4605A9D692D6976E8B4D">
    <w:name w:val="BE00D1A2294E4605A9D692D6976E8B4D"/>
    <w:rsid w:val="001143B9"/>
  </w:style>
  <w:style w:type="paragraph" w:customStyle="1" w:styleId="2F33BBA5D32D462DB3163F3A8E2B769B">
    <w:name w:val="2F33BBA5D32D462DB3163F3A8E2B769B"/>
    <w:rsid w:val="001143B9"/>
  </w:style>
  <w:style w:type="paragraph" w:customStyle="1" w:styleId="129C20CE1FF04CF9A1D7008316C7657E">
    <w:name w:val="129C20CE1FF04CF9A1D7008316C7657E"/>
    <w:rsid w:val="001143B9"/>
  </w:style>
  <w:style w:type="paragraph" w:customStyle="1" w:styleId="BDDD3421934B46659BCB81CA2E0916CC">
    <w:name w:val="BDDD3421934B46659BCB81CA2E0916CC"/>
    <w:rsid w:val="001143B9"/>
  </w:style>
  <w:style w:type="paragraph" w:customStyle="1" w:styleId="4037C828F2094E4086377DEBF4F7F63D">
    <w:name w:val="4037C828F2094E4086377DEBF4F7F63D"/>
    <w:rsid w:val="001143B9"/>
  </w:style>
  <w:style w:type="paragraph" w:customStyle="1" w:styleId="5E6D31EA38D045DC99714CACE75A819F">
    <w:name w:val="5E6D31EA38D045DC99714CACE75A819F"/>
    <w:rsid w:val="001143B9"/>
  </w:style>
  <w:style w:type="paragraph" w:customStyle="1" w:styleId="E6CBB442A0064C7BADB4FB1E0192703E">
    <w:name w:val="E6CBB442A0064C7BADB4FB1E0192703E"/>
    <w:rsid w:val="001143B9"/>
  </w:style>
  <w:style w:type="paragraph" w:customStyle="1" w:styleId="49C003C429DF47C5A57DFF370CA0C903">
    <w:name w:val="49C003C429DF47C5A57DFF370CA0C903"/>
    <w:rsid w:val="001143B9"/>
  </w:style>
  <w:style w:type="paragraph" w:customStyle="1" w:styleId="981D634FC4BD43DBBFD897B42BCC8A9B">
    <w:name w:val="981D634FC4BD43DBBFD897B42BCC8A9B"/>
    <w:rsid w:val="001143B9"/>
  </w:style>
  <w:style w:type="paragraph" w:customStyle="1" w:styleId="16800F44692D4B2F8B614B6318CF435D">
    <w:name w:val="16800F44692D4B2F8B614B6318CF435D"/>
    <w:rsid w:val="001143B9"/>
  </w:style>
  <w:style w:type="paragraph" w:customStyle="1" w:styleId="D22958AE17E643BB839A7C2428C3044D">
    <w:name w:val="D22958AE17E643BB839A7C2428C3044D"/>
    <w:rsid w:val="001143B9"/>
  </w:style>
  <w:style w:type="paragraph" w:customStyle="1" w:styleId="31451CE0B0834595BFDC1219C1B0CD66">
    <w:name w:val="31451CE0B0834595BFDC1219C1B0CD66"/>
    <w:rsid w:val="001143B9"/>
  </w:style>
  <w:style w:type="paragraph" w:customStyle="1" w:styleId="97638DDD2A974EBBBE50618C04A8F3A8">
    <w:name w:val="97638DDD2A974EBBBE50618C04A8F3A8"/>
    <w:rsid w:val="00F42336"/>
  </w:style>
  <w:style w:type="paragraph" w:customStyle="1" w:styleId="845D80066D9F4EDE99088B5382825806">
    <w:name w:val="845D80066D9F4EDE99088B5382825806"/>
    <w:rsid w:val="00F42336"/>
  </w:style>
  <w:style w:type="paragraph" w:customStyle="1" w:styleId="C557B881216C4678991C59EB90A75485">
    <w:name w:val="C557B881216C4678991C59EB90A75485"/>
    <w:rsid w:val="00F42336"/>
  </w:style>
  <w:style w:type="paragraph" w:customStyle="1" w:styleId="200C46B9743947B2BF6F5C54E60853BA">
    <w:name w:val="200C46B9743947B2BF6F5C54E60853BA"/>
    <w:rsid w:val="00F42336"/>
  </w:style>
  <w:style w:type="paragraph" w:customStyle="1" w:styleId="D6AAB01C8C4348CFA6A0ED5DB16A8E7A">
    <w:name w:val="D6AAB01C8C4348CFA6A0ED5DB16A8E7A"/>
    <w:rsid w:val="00F42336"/>
  </w:style>
  <w:style w:type="paragraph" w:customStyle="1" w:styleId="05061DE7A4154BE0B2DC149166D3D5AE">
    <w:name w:val="05061DE7A4154BE0B2DC149166D3D5AE"/>
    <w:rsid w:val="00F42336"/>
  </w:style>
  <w:style w:type="paragraph" w:customStyle="1" w:styleId="7E018B829DFC466187198A9076E0C475">
    <w:name w:val="7E018B829DFC466187198A9076E0C475"/>
    <w:rsid w:val="00F42336"/>
  </w:style>
  <w:style w:type="paragraph" w:customStyle="1" w:styleId="3803A81E80444CE7BB38E4C706C7FB4D">
    <w:name w:val="3803A81E80444CE7BB38E4C706C7FB4D"/>
    <w:rsid w:val="00F42336"/>
  </w:style>
  <w:style w:type="paragraph" w:customStyle="1" w:styleId="4BC9FCE212634939BFC762CBC552742B">
    <w:name w:val="4BC9FCE212634939BFC762CBC552742B"/>
    <w:rsid w:val="00F42336"/>
  </w:style>
  <w:style w:type="paragraph" w:customStyle="1" w:styleId="2EFFE0A3CBC74C4E9580D4111952BAD1">
    <w:name w:val="2EFFE0A3CBC74C4E9580D4111952BAD1"/>
    <w:rsid w:val="00F42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2022-12-09T06:46:00Z</dcterms:created>
  <dcterms:modified xsi:type="dcterms:W3CDTF">2023-03-03T07:19:00Z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92cecadd83d3e16b9610876494d8550078509aef4990bb83657cb7202cd1c2ff</vt:lpwstr>
  </property>
</Properties>
</file>