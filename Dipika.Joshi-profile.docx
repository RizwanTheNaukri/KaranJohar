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066"/>
        <w:gridCol w:w="4616"/>
      </w:tblGrid>
      <w:tr w:rsidR="00083491" w:rsidRPr="008F1E3D" w:rsidTr="00546A15">
        <w:trPr>
          <w:trHeight w:val="1296"/>
        </w:trPr>
        <w:tc>
          <w:tcPr>
            <w:tcW w:w="6064" w:type="dxa"/>
          </w:tcPr>
          <w:tbl>
            <w:tblPr>
              <w:tblW w:w="5850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5850"/>
            </w:tblGrid>
            <w:tr w:rsidR="00083491" w:rsidRPr="008F1E3D" w:rsidTr="006C0094">
              <w:trPr>
                <w:trHeight w:val="610"/>
              </w:trPr>
              <w:tc>
                <w:tcPr>
                  <w:tcW w:w="5850" w:type="dxa"/>
                  <w:vAlign w:val="bottom"/>
                </w:tcPr>
                <w:p w:rsidR="00083491" w:rsidRPr="008F1E3D" w:rsidRDefault="00496574" w:rsidP="0026719D">
                  <w:pPr>
                    <w:spacing w:before="0"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 w:themeColor="text1"/>
                      <w:spacing w:val="20"/>
                      <w:sz w:val="48"/>
                      <w:szCs w:val="48"/>
                      <w:u w:val="single"/>
                    </w:rPr>
                  </w:pPr>
                  <w:r w:rsidRPr="008F1E3D">
                    <w:rPr>
                      <w:rFonts w:ascii="Times New Roman" w:hAnsi="Times New Roman"/>
                      <w:b/>
                      <w:bCs/>
                      <w:color w:val="000000" w:themeColor="text1"/>
                      <w:spacing w:val="20"/>
                      <w:sz w:val="48"/>
                      <w:szCs w:val="48"/>
                      <w:u w:val="single"/>
                    </w:rPr>
                    <w:t>Curriculum Vitae</w:t>
                  </w:r>
                </w:p>
              </w:tc>
            </w:tr>
            <w:tr w:rsidR="00083491" w:rsidRPr="008F1E3D" w:rsidTr="006C0094">
              <w:trPr>
                <w:trHeight w:val="810"/>
              </w:trPr>
              <w:tc>
                <w:tcPr>
                  <w:tcW w:w="5850" w:type="dxa"/>
                  <w:vAlign w:val="center"/>
                </w:tcPr>
                <w:p w:rsidR="00083491" w:rsidRPr="008F1E3D" w:rsidRDefault="00447CFF" w:rsidP="0026719D">
                  <w:pPr>
                    <w:spacing w:before="0"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48"/>
                      <w:szCs w:val="48"/>
                    </w:rPr>
                    <w:t>D</w:t>
                  </w:r>
                  <w:r w:rsidR="001A1CA9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48"/>
                      <w:szCs w:val="48"/>
                    </w:rPr>
                    <w:t>ipika V.Joshi</w:t>
                  </w:r>
                </w:p>
              </w:tc>
            </w:tr>
          </w:tbl>
          <w:p w:rsidR="00695CB7" w:rsidRDefault="00695CB7" w:rsidP="0026719D">
            <w:pPr>
              <w:pStyle w:val="NoSpacing"/>
              <w:spacing w:before="0"/>
              <w:rPr>
                <w:rFonts w:ascii="Times New Roman" w:hAnsi="Times New Roman"/>
                <w:sz w:val="18"/>
              </w:rPr>
            </w:pPr>
          </w:p>
          <w:p w:rsidR="00BA2D4B" w:rsidRDefault="00BA2D4B" w:rsidP="0026719D">
            <w:pPr>
              <w:pStyle w:val="NoSpacing"/>
              <w:spacing w:before="0"/>
              <w:rPr>
                <w:rFonts w:ascii="Times New Roman" w:hAnsi="Times New Roman"/>
                <w:sz w:val="18"/>
              </w:rPr>
            </w:pPr>
          </w:p>
          <w:p w:rsidR="00695CB7" w:rsidRPr="008F1E3D" w:rsidRDefault="00695CB7" w:rsidP="0026719D">
            <w:pPr>
              <w:pStyle w:val="NoSpacing"/>
              <w:spacing w:befor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618" w:type="dxa"/>
          </w:tcPr>
          <w:tbl>
            <w:tblPr>
              <w:tblW w:w="43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6"/>
              <w:gridCol w:w="3415"/>
            </w:tblGrid>
            <w:tr w:rsidR="00495C10" w:rsidRPr="008F1E3D" w:rsidTr="001A1CA9">
              <w:trPr>
                <w:trHeight w:val="313"/>
              </w:trPr>
              <w:tc>
                <w:tcPr>
                  <w:tcW w:w="4351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vAlign w:val="center"/>
                </w:tcPr>
                <w:p w:rsidR="00495C10" w:rsidRPr="008F1E3D" w:rsidRDefault="00495C10" w:rsidP="0026719D">
                  <w:pPr>
                    <w:spacing w:before="0" w:after="0"/>
                    <w:jc w:val="left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8F1E3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Contact</w:t>
                  </w:r>
                </w:p>
              </w:tc>
            </w:tr>
            <w:tr w:rsidR="00CF0EB8" w:rsidRPr="008F1E3D" w:rsidTr="001A1CA9">
              <w:trPr>
                <w:trHeight w:val="1070"/>
              </w:trPr>
              <w:tc>
                <w:tcPr>
                  <w:tcW w:w="90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vAlign w:val="center"/>
                </w:tcPr>
                <w:p w:rsidR="00695CB7" w:rsidRPr="001A1CA9" w:rsidRDefault="001A1CA9" w:rsidP="0026719D">
                  <w:pPr>
                    <w:spacing w:before="0" w:after="0" w:line="290" w:lineRule="auto"/>
                    <w:jc w:val="left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 xml:space="preserve">Mobile no :-                </w:t>
                  </w:r>
                </w:p>
              </w:tc>
              <w:tc>
                <w:tcPr>
                  <w:tcW w:w="344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695CB7" w:rsidRDefault="001A1CA9" w:rsidP="001A1CA9">
                  <w:pPr>
                    <w:spacing w:before="0" w:after="0" w:line="290" w:lineRule="auto"/>
                    <w:jc w:val="left"/>
                    <w:rPr>
                      <w:rFonts w:ascii="Times New Roman" w:hAnsi="Times New Roman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3B3E42"/>
                      <w:sz w:val="22"/>
                      <w:szCs w:val="22"/>
                    </w:rPr>
                    <w:t>7820002424</w:t>
                  </w:r>
                </w:p>
                <w:p w:rsidR="001A1CA9" w:rsidRPr="008F1E3D" w:rsidRDefault="001A1CA9" w:rsidP="001A1CA9">
                  <w:pPr>
                    <w:spacing w:before="0" w:after="0" w:line="290" w:lineRule="auto"/>
                    <w:jc w:val="left"/>
                    <w:rPr>
                      <w:rFonts w:ascii="Times New Roman" w:hAnsi="Times New Roman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</w:tc>
            </w:tr>
          </w:tbl>
          <w:p w:rsidR="009F2958" w:rsidRPr="008F1E3D" w:rsidRDefault="009F2958" w:rsidP="0026719D">
            <w:pPr>
              <w:spacing w:before="0" w:after="0" w:line="240" w:lineRule="auto"/>
              <w:rPr>
                <w:rFonts w:ascii="Times New Roman" w:hAnsi="Times New Roman"/>
                <w:sz w:val="24"/>
                <w:lang w:val="fr-FR"/>
              </w:rPr>
            </w:pPr>
          </w:p>
        </w:tc>
      </w:tr>
      <w:tr w:rsidR="00407CDA" w:rsidRPr="008F1E3D" w:rsidTr="007565A4">
        <w:trPr>
          <w:trHeight w:val="1584"/>
        </w:trPr>
        <w:tc>
          <w:tcPr>
            <w:tcW w:w="10682" w:type="dxa"/>
            <w:gridSpan w:val="2"/>
          </w:tcPr>
          <w:p w:rsidR="001D13C9" w:rsidRDefault="001D13C9" w:rsidP="0026719D">
            <w:pPr>
              <w:pStyle w:val="NoSpacing"/>
              <w:spacing w:before="0"/>
              <w:rPr>
                <w:rFonts w:ascii="Times New Roman" w:hAnsi="Times New Roman"/>
                <w:lang w:val="fr-FR"/>
              </w:rPr>
            </w:pPr>
          </w:p>
          <w:p w:rsidR="00307E34" w:rsidRDefault="00307E34" w:rsidP="0026719D">
            <w:pPr>
              <w:pStyle w:val="NoSpacing"/>
              <w:spacing w:before="0"/>
              <w:rPr>
                <w:rFonts w:ascii="Times New Roman" w:hAnsi="Times New Roman"/>
                <w:lang w:val="fr-FR"/>
              </w:rPr>
            </w:pPr>
          </w:p>
          <w:p w:rsidR="00307E34" w:rsidRPr="008F1E3D" w:rsidRDefault="00307E34" w:rsidP="0026719D">
            <w:pPr>
              <w:pStyle w:val="NoSpacing"/>
              <w:spacing w:before="0"/>
              <w:rPr>
                <w:rFonts w:ascii="Times New Roman" w:hAnsi="Times New Roman"/>
                <w:lang w:val="fr-FR"/>
              </w:rPr>
            </w:pPr>
          </w:p>
          <w:p w:rsidR="001D13C9" w:rsidRPr="008F1E3D" w:rsidRDefault="001D13C9" w:rsidP="0026719D">
            <w:pPr>
              <w:pStyle w:val="NoSpacing"/>
              <w:spacing w:before="0"/>
              <w:rPr>
                <w:rFonts w:ascii="Times New Roman" w:hAnsi="Times New Roman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407CDA" w:rsidRPr="008F1E3D" w:rsidTr="00BF586F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07CDA" w:rsidRPr="008F1E3D" w:rsidRDefault="00407CDA" w:rsidP="0026719D">
                  <w:pPr>
                    <w:spacing w:before="0" w:after="0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F1E3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Objective</w:t>
                  </w:r>
                </w:p>
              </w:tc>
            </w:tr>
            <w:tr w:rsidR="00407CDA" w:rsidRPr="008F1E3D" w:rsidTr="00F04F65">
              <w:trPr>
                <w:trHeight w:val="72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07CDA" w:rsidRPr="0025627B" w:rsidRDefault="00407CDA" w:rsidP="0026719D">
                  <w:pPr>
                    <w:spacing w:before="0" w:after="0"/>
                    <w:jc w:val="left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  <w:r w:rsidRPr="0025627B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To work in a meaningful and challenging position that enables me to develop myself as </w:t>
                  </w:r>
                  <w:r w:rsidR="00BA2D4B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 xml:space="preserve">     </w:t>
                  </w:r>
                  <w:r w:rsidRPr="0025627B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a professional and permits scope for advancement</w:t>
                  </w:r>
                  <w:r w:rsidRPr="0025627B"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1D13C9" w:rsidRDefault="001D13C9" w:rsidP="0026719D">
            <w:pPr>
              <w:pStyle w:val="NoSpacing"/>
              <w:spacing w:before="0"/>
              <w:rPr>
                <w:rFonts w:ascii="Times New Roman" w:hAnsi="Times New Roman"/>
                <w:sz w:val="18"/>
                <w:szCs w:val="16"/>
              </w:rPr>
            </w:pPr>
          </w:p>
          <w:p w:rsidR="0026719D" w:rsidRDefault="0026719D" w:rsidP="0026719D">
            <w:pPr>
              <w:pStyle w:val="NoSpacing"/>
              <w:spacing w:before="0"/>
              <w:rPr>
                <w:rFonts w:ascii="Times New Roman" w:hAnsi="Times New Roman"/>
                <w:sz w:val="18"/>
                <w:szCs w:val="16"/>
              </w:rPr>
            </w:pPr>
          </w:p>
          <w:p w:rsidR="0026719D" w:rsidRDefault="0026719D" w:rsidP="0026719D">
            <w:pPr>
              <w:pStyle w:val="NoSpacing"/>
              <w:spacing w:before="0"/>
              <w:rPr>
                <w:rFonts w:ascii="Times New Roman" w:hAnsi="Times New Roman"/>
                <w:sz w:val="18"/>
                <w:szCs w:val="16"/>
              </w:rPr>
            </w:pPr>
          </w:p>
          <w:p w:rsidR="0026719D" w:rsidRPr="008F1E3D" w:rsidRDefault="0026719D" w:rsidP="0026719D">
            <w:pPr>
              <w:pStyle w:val="NoSpacing"/>
              <w:spacing w:before="0"/>
              <w:rPr>
                <w:rFonts w:ascii="Times New Roman" w:hAnsi="Times New Roman"/>
                <w:sz w:val="18"/>
                <w:szCs w:val="16"/>
              </w:rPr>
            </w:pPr>
          </w:p>
          <w:p w:rsidR="001D13C9" w:rsidRPr="008F1E3D" w:rsidRDefault="001D13C9" w:rsidP="0026719D">
            <w:pPr>
              <w:pStyle w:val="NoSpacing"/>
              <w:spacing w:before="0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58319A" w:rsidRPr="008F1E3D" w:rsidTr="00B46528">
        <w:trPr>
          <w:trHeight w:val="6276"/>
        </w:trPr>
        <w:tc>
          <w:tcPr>
            <w:tcW w:w="10682" w:type="dxa"/>
            <w:gridSpan w:val="2"/>
          </w:tcPr>
          <w:tbl>
            <w:tblPr>
              <w:tblW w:w="1043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1"/>
            </w:tblGrid>
            <w:tr w:rsidR="0058319A" w:rsidRPr="008F1E3D" w:rsidTr="00447CFF">
              <w:trPr>
                <w:trHeight w:val="387"/>
              </w:trPr>
              <w:tc>
                <w:tcPr>
                  <w:tcW w:w="104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8319A" w:rsidRPr="0025627B" w:rsidRDefault="00B17B69" w:rsidP="0026719D">
                  <w:pPr>
                    <w:spacing w:before="0" w:after="0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25627B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Experience</w:t>
                  </w:r>
                </w:p>
              </w:tc>
            </w:tr>
            <w:tr w:rsidR="0058319A" w:rsidRPr="008F1E3D" w:rsidTr="00447CFF">
              <w:trPr>
                <w:trHeight w:val="430"/>
              </w:trPr>
              <w:tc>
                <w:tcPr>
                  <w:tcW w:w="104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0123F" w:rsidRPr="0020123F" w:rsidRDefault="001A1CA9" w:rsidP="00447CFF">
                  <w:pPr>
                    <w:pStyle w:val="ListParagraph"/>
                    <w:spacing w:before="0" w:after="0"/>
                    <w:ind w:left="0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="00447CFF">
                    <w:rPr>
                      <w:rFonts w:ascii="Times New Roman" w:hAnsi="Times New Roman"/>
                      <w:sz w:val="28"/>
                      <w:szCs w:val="28"/>
                    </w:rPr>
                    <w:t xml:space="preserve"> Years</w:t>
                  </w:r>
                  <w:r w:rsidR="0042209C">
                    <w:rPr>
                      <w:rFonts w:ascii="Times New Roman" w:hAnsi="Times New Roman"/>
                      <w:sz w:val="28"/>
                      <w:szCs w:val="28"/>
                    </w:rPr>
                    <w:t xml:space="preserve"> Working  Experience  as </w:t>
                  </w:r>
                  <w:r w:rsidR="008F1E3D" w:rsidRPr="00BA2D4B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42209C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customer service store CRE</w:t>
                  </w:r>
                  <w:r w:rsidR="0042209C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 w:rsidR="008F1E3D" w:rsidRPr="00BA2D4B">
                    <w:rPr>
                      <w:rFonts w:ascii="Times New Roman" w:hAnsi="Times New Roman"/>
                      <w:sz w:val="28"/>
                      <w:szCs w:val="28"/>
                    </w:rPr>
                    <w:t>at</w:t>
                  </w:r>
                  <w:r w:rsidR="0042209C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Uninor  .</w:t>
                  </w:r>
                </w:p>
                <w:p w:rsidR="00447CFF" w:rsidRPr="001A1CA9" w:rsidRDefault="00447CFF" w:rsidP="00447CFF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/>
                    <w:ind w:left="0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5231FE" w:rsidRPr="005231FE" w:rsidRDefault="005231FE" w:rsidP="0026719D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42209C" w:rsidRPr="0042209C" w:rsidRDefault="0042209C" w:rsidP="0026719D">
                  <w:pPr>
                    <w:pStyle w:val="ListParagraph"/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</w:p>
              </w:tc>
            </w:tr>
          </w:tbl>
          <w:p w:rsidR="00BE7070" w:rsidRDefault="00BE7070" w:rsidP="0026719D">
            <w:pPr>
              <w:pStyle w:val="NoSpacing"/>
              <w:spacing w:before="0"/>
              <w:rPr>
                <w:rFonts w:ascii="Times New Roman" w:hAnsi="Times New Roman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2E7260" w:rsidRPr="008F1E3D" w:rsidTr="00546A1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E7260" w:rsidRPr="008F1E3D" w:rsidRDefault="002E7260" w:rsidP="006D7797">
                  <w:pPr>
                    <w:spacing w:before="0" w:after="0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F1E3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Educational Qualification</w:t>
                  </w:r>
                </w:p>
              </w:tc>
            </w:tr>
            <w:tr w:rsidR="002E7260" w:rsidRPr="008F1E3D" w:rsidTr="00546A15">
              <w:trPr>
                <w:trHeight w:val="72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E7260" w:rsidRDefault="002E7260" w:rsidP="006D7797">
                  <w:pPr>
                    <w:spacing w:before="0" w:after="0"/>
                    <w:jc w:val="left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>Degree                                  Board/Un</w:t>
                  </w:r>
                  <w:r w:rsidR="001A1CA9"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 xml:space="preserve">iversity                     </w:t>
                  </w: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>Year               Division</w:t>
                  </w:r>
                </w:p>
                <w:p w:rsidR="002E7260" w:rsidRDefault="002E7260" w:rsidP="006D7797">
                  <w:pPr>
                    <w:spacing w:before="0" w:after="0"/>
                    <w:jc w:val="left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2E7260" w:rsidRDefault="002E7260" w:rsidP="006D7797">
                  <w:pPr>
                    <w:spacing w:before="0" w:after="0"/>
                    <w:jc w:val="left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 xml:space="preserve">S.S.C                                         </w:t>
                  </w:r>
                  <w:r w:rsidR="001A1CA9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G.</w:t>
                  </w:r>
                  <w:r w:rsidRPr="0025627B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S.E.B.</w:t>
                  </w: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r w:rsidR="001A1CA9"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 xml:space="preserve">                            2011</w:t>
                  </w: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 xml:space="preserve">              SECON</w:t>
                  </w:r>
                  <w:r w:rsidR="001A1CA9"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>D</w:t>
                  </w:r>
                </w:p>
                <w:p w:rsidR="001A1CA9" w:rsidRDefault="001A1CA9" w:rsidP="006D7797">
                  <w:pPr>
                    <w:spacing w:before="0" w:after="0"/>
                    <w:jc w:val="left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>H.S.C                                        G.H.S.E.B                          2013               SECOND</w:t>
                  </w:r>
                </w:p>
                <w:p w:rsidR="001A1CA9" w:rsidRPr="0025627B" w:rsidRDefault="001A1CA9" w:rsidP="006D7797">
                  <w:pPr>
                    <w:spacing w:before="0" w:after="0"/>
                    <w:jc w:val="left"/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28"/>
                      <w:szCs w:val="28"/>
                    </w:rPr>
                    <w:t>TY B.COM                   GUJARAT  UNIVERSITY        RUNNING</w:t>
                  </w:r>
                </w:p>
              </w:tc>
            </w:tr>
          </w:tbl>
          <w:tbl>
            <w:tblPr>
              <w:tblpPr w:leftFromText="180" w:rightFromText="180" w:vertAnchor="text" w:horzAnchor="margin" w:tblpY="626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38"/>
            </w:tblGrid>
            <w:tr w:rsidR="00546A15" w:rsidRPr="008F1E3D" w:rsidTr="00546A15"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vAlign w:val="center"/>
                </w:tcPr>
                <w:p w:rsidR="00546A15" w:rsidRPr="00291406" w:rsidRDefault="00546A15" w:rsidP="00495E61">
                  <w:pPr>
                    <w:spacing w:before="0" w:after="0"/>
                    <w:jc w:val="left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Computer Skills</w:t>
                  </w:r>
                </w:p>
              </w:tc>
            </w:tr>
            <w:tr w:rsidR="00546A15" w:rsidRPr="008F1E3D" w:rsidTr="00546A15">
              <w:trPr>
                <w:trHeight w:val="702"/>
              </w:trPr>
              <w:tc>
                <w:tcPr>
                  <w:tcW w:w="103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546A15" w:rsidRPr="00EB6E75" w:rsidRDefault="00546A15" w:rsidP="00546A15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Basic knowledge of computer .</w:t>
                  </w:r>
                </w:p>
              </w:tc>
            </w:tr>
          </w:tbl>
          <w:tbl>
            <w:tblPr>
              <w:tblpPr w:leftFromText="180" w:rightFromText="180" w:vertAnchor="text" w:horzAnchor="margin" w:tblpY="2629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38"/>
            </w:tblGrid>
            <w:tr w:rsidR="00546A15" w:rsidRPr="008F1E3D" w:rsidTr="00546A15"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vAlign w:val="center"/>
                </w:tcPr>
                <w:p w:rsidR="00546A15" w:rsidRPr="00291406" w:rsidRDefault="00546A15" w:rsidP="00D35FB3">
                  <w:pPr>
                    <w:spacing w:before="0" w:after="0"/>
                    <w:jc w:val="left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291406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Interests</w:t>
                  </w:r>
                </w:p>
              </w:tc>
            </w:tr>
            <w:tr w:rsidR="00546A15" w:rsidRPr="008F1E3D" w:rsidTr="00546A15">
              <w:trPr>
                <w:trHeight w:val="702"/>
              </w:trPr>
              <w:tc>
                <w:tcPr>
                  <w:tcW w:w="103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546A15" w:rsidRPr="00EB6E75" w:rsidRDefault="00546A15" w:rsidP="00D35FB3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sz w:val="28"/>
                      <w:szCs w:val="28"/>
                    </w:rPr>
                    <w:t xml:space="preserve"> Internet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Surfing </w:t>
                  </w:r>
                  <w:r w:rsidRPr="00EB6E75">
                    <w:rPr>
                      <w:rFonts w:ascii="Times New Roman" w:hAnsi="Times New Roman"/>
                      <w:sz w:val="28"/>
                      <w:szCs w:val="28"/>
                    </w:rPr>
                    <w:t xml:space="preserve">, Reading, Painting. </w:t>
                  </w:r>
                </w:p>
              </w:tc>
            </w:tr>
          </w:tbl>
          <w:p w:rsidR="00546A15" w:rsidRPr="008F1E3D" w:rsidRDefault="00546A15" w:rsidP="00546A15">
            <w:pPr>
              <w:pStyle w:val="NoSpacing"/>
              <w:spacing w:before="0"/>
              <w:rPr>
                <w:rFonts w:ascii="Times New Roman" w:hAnsi="Times New Roman"/>
                <w:lang w:val="fr-FR"/>
              </w:rPr>
            </w:pPr>
          </w:p>
        </w:tc>
      </w:tr>
      <w:tr w:rsidR="00EB6E75" w:rsidRPr="008F1E3D" w:rsidTr="00B46528">
        <w:trPr>
          <w:trHeight w:val="80"/>
        </w:trPr>
        <w:tc>
          <w:tcPr>
            <w:tcW w:w="10682" w:type="dxa"/>
            <w:gridSpan w:val="2"/>
          </w:tcPr>
          <w:p w:rsidR="00EB6E75" w:rsidRPr="0025627B" w:rsidRDefault="00EB6E75" w:rsidP="0026719D">
            <w:pPr>
              <w:spacing w:before="0"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07CDA" w:rsidRPr="008F1E3D" w:rsidTr="00E30B06">
        <w:trPr>
          <w:trHeight w:val="2765"/>
        </w:trPr>
        <w:tc>
          <w:tcPr>
            <w:tcW w:w="10682" w:type="dxa"/>
            <w:gridSpan w:val="2"/>
          </w:tcPr>
          <w:p w:rsidR="00EA24F8" w:rsidRPr="008F1E3D" w:rsidRDefault="00EA24F8" w:rsidP="0026719D">
            <w:pPr>
              <w:pStyle w:val="NoSpacing"/>
              <w:tabs>
                <w:tab w:val="left" w:pos="3390"/>
              </w:tabs>
              <w:spacing w:before="0"/>
              <w:rPr>
                <w:rFonts w:ascii="Times New Roman" w:hAnsi="Times New Roman"/>
                <w:sz w:val="18"/>
              </w:rPr>
            </w:pPr>
          </w:p>
          <w:tbl>
            <w:tblPr>
              <w:tblpPr w:leftFromText="180" w:rightFromText="180" w:vertAnchor="text" w:horzAnchor="margin" w:tblpY="159"/>
              <w:tblW w:w="10668" w:type="dxa"/>
              <w:tblBorders>
                <w:top w:val="single" w:sz="8" w:space="0" w:color="AEBAD5"/>
                <w:left w:val="single" w:sz="8" w:space="0" w:color="AEBAD5"/>
                <w:bottom w:val="single" w:sz="4" w:space="0" w:color="auto"/>
                <w:right w:val="single" w:sz="8" w:space="0" w:color="AEBAD5"/>
                <w:insideH w:val="double" w:sz="6" w:space="0" w:color="AEBAD5"/>
                <w:insideV w:val="double" w:sz="6" w:space="0" w:color="AEBAD5"/>
              </w:tblBorders>
              <w:tblLook w:val="04C0"/>
            </w:tblPr>
            <w:tblGrid>
              <w:gridCol w:w="10668"/>
            </w:tblGrid>
            <w:tr w:rsidR="00546A15" w:rsidRPr="008F1E3D" w:rsidTr="00546A15">
              <w:trPr>
                <w:trHeight w:val="449"/>
              </w:trPr>
              <w:tc>
                <w:tcPr>
                  <w:tcW w:w="10668" w:type="dxa"/>
                  <w:shd w:val="clear" w:color="auto" w:fill="EAEDF4"/>
                </w:tcPr>
                <w:p w:rsidR="00546A15" w:rsidRPr="008F1E3D" w:rsidRDefault="00546A15" w:rsidP="007468B2">
                  <w:pPr>
                    <w:spacing w:before="0" w:after="0"/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F1E3D">
                    <w:rPr>
                      <w:rFonts w:ascii="Times New Roman" w:hAnsi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Personal Details</w:t>
                  </w:r>
                </w:p>
              </w:tc>
            </w:tr>
            <w:tr w:rsidR="00546A15" w:rsidRPr="00EB6E75" w:rsidTr="00546A15">
              <w:trPr>
                <w:trHeight w:val="2693"/>
              </w:trPr>
              <w:tc>
                <w:tcPr>
                  <w:tcW w:w="10668" w:type="dxa"/>
                </w:tcPr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Date of Birth              :  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1/12/1993</w:t>
                  </w:r>
                </w:p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Gender                        : 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Fem</w:t>
                  </w: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ale</w:t>
                  </w:r>
                </w:p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Languages Known     :  </w:t>
                  </w: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English, Hindi, Gujarati</w:t>
                  </w:r>
                </w:p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Nationality                  :  </w:t>
                  </w: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Indian</w:t>
                  </w:r>
                </w:p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Address                       :  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88 Ganeshnagar .</w:t>
                  </w: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highway road</w:t>
                  </w: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 </w:t>
                  </w:r>
                </w:p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                                  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Amaraivadi</w:t>
                  </w:r>
                </w:p>
                <w:p w:rsidR="00546A15" w:rsidRPr="00EB6E75" w:rsidRDefault="00546A15" w:rsidP="007468B2">
                  <w:pPr>
                    <w:spacing w:before="0" w:after="0"/>
                    <w:jc w:val="left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                    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                  Ahmeadabad</w:t>
                  </w:r>
                  <w:r w:rsidRPr="00EB6E7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-38</w:t>
                  </w:r>
                  <w:r w:rsidR="001A1CA9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0026</w:t>
                  </w:r>
                </w:p>
              </w:tc>
            </w:tr>
          </w:tbl>
          <w:p w:rsidR="0042209C" w:rsidRPr="008F1E3D" w:rsidRDefault="0042209C" w:rsidP="0026719D">
            <w:pPr>
              <w:pStyle w:val="NoSpacing"/>
              <w:spacing w:before="0"/>
              <w:jc w:val="left"/>
              <w:rPr>
                <w:rFonts w:ascii="Times New Roman" w:hAnsi="Times New Roman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XSpec="center" w:tblpY="-5062"/>
        <w:tblOverlap w:val="never"/>
        <w:tblW w:w="12021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CellMar>
          <w:top w:w="43" w:type="dxa"/>
          <w:left w:w="115" w:type="dxa"/>
          <w:bottom w:w="29" w:type="dxa"/>
          <w:right w:w="115" w:type="dxa"/>
        </w:tblCellMar>
        <w:tblLook w:val="04C0"/>
      </w:tblPr>
      <w:tblGrid>
        <w:gridCol w:w="12021"/>
      </w:tblGrid>
      <w:tr w:rsidR="00546A15" w:rsidRPr="008F1E3D" w:rsidTr="00546A15">
        <w:trPr>
          <w:trHeight w:val="17"/>
        </w:trPr>
        <w:tc>
          <w:tcPr>
            <w:tcW w:w="12021" w:type="dxa"/>
            <w:tcBorders>
              <w:top w:val="single" w:sz="8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EAEDF4"/>
          </w:tcPr>
          <w:p w:rsidR="00546A15" w:rsidRPr="0025627B" w:rsidRDefault="00546A15" w:rsidP="00546A15">
            <w:pPr>
              <w:spacing w:before="0"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E6364E" w:rsidRPr="008F1E3D" w:rsidRDefault="00E6364E" w:rsidP="0026719D">
      <w:pPr>
        <w:pStyle w:val="NoSpacing"/>
        <w:spacing w:before="0"/>
        <w:rPr>
          <w:rFonts w:ascii="Times New Roman" w:hAnsi="Times New Roman"/>
          <w:sz w:val="18"/>
        </w:rPr>
      </w:pPr>
    </w:p>
    <w:p w:rsidR="0042209C" w:rsidRDefault="0042209C" w:rsidP="0026719D">
      <w:pPr>
        <w:pStyle w:val="NoSpacing"/>
        <w:spacing w:before="0"/>
        <w:rPr>
          <w:rFonts w:ascii="Times New Roman" w:hAnsi="Times New Roman"/>
          <w:sz w:val="18"/>
        </w:rPr>
      </w:pPr>
    </w:p>
    <w:p w:rsidR="0042209C" w:rsidRDefault="0042209C" w:rsidP="0026719D">
      <w:pPr>
        <w:pStyle w:val="NoSpacing"/>
        <w:spacing w:before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</w:p>
    <w:p w:rsidR="007A27A2" w:rsidRDefault="0042209C" w:rsidP="0026719D">
      <w:pPr>
        <w:pStyle w:val="NoSpacing"/>
        <w:spacing w:before="0"/>
        <w:rPr>
          <w:rFonts w:ascii="Times New Roman" w:hAnsi="Times New Roman"/>
          <w:sz w:val="18"/>
        </w:rPr>
      </w:pPr>
      <w:r w:rsidRPr="00EB6E75">
        <w:rPr>
          <w:rFonts w:ascii="Times New Roman" w:hAnsi="Times New Roman"/>
          <w:sz w:val="18"/>
        </w:rPr>
        <w:tab/>
      </w:r>
      <w:r w:rsidR="00090548">
        <w:rPr>
          <w:rFonts w:ascii="Times New Roman" w:hAnsi="Times New Roman"/>
          <w:sz w:val="18"/>
        </w:rPr>
        <w:t xml:space="preserve"> </w:t>
      </w:r>
    </w:p>
    <w:p w:rsidR="007A27A2" w:rsidRDefault="007A27A2" w:rsidP="0026719D">
      <w:pPr>
        <w:pStyle w:val="NoSpacing"/>
        <w:spacing w:before="0"/>
        <w:rPr>
          <w:rFonts w:ascii="Times New Roman" w:hAnsi="Times New Roman"/>
          <w:sz w:val="18"/>
        </w:rPr>
      </w:pPr>
    </w:p>
    <w:p w:rsidR="00546A15" w:rsidRDefault="00546A15" w:rsidP="0026719D">
      <w:pPr>
        <w:pStyle w:val="NoSpacing"/>
        <w:spacing w:before="0"/>
        <w:rPr>
          <w:rFonts w:ascii="Times New Roman" w:hAnsi="Times New Roman"/>
          <w:sz w:val="18"/>
        </w:rPr>
      </w:pPr>
    </w:p>
    <w:p w:rsidR="00546A15" w:rsidRDefault="00546A15" w:rsidP="0026719D">
      <w:pPr>
        <w:pStyle w:val="NoSpacing"/>
        <w:spacing w:before="0"/>
        <w:rPr>
          <w:rFonts w:ascii="Times New Roman" w:hAnsi="Times New Roman"/>
          <w:sz w:val="18"/>
        </w:rPr>
      </w:pPr>
    </w:p>
    <w:tbl>
      <w:tblPr>
        <w:tblpPr w:leftFromText="180" w:rightFromText="180" w:vertAnchor="text" w:horzAnchor="margin" w:tblpY="18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571"/>
      </w:tblGrid>
      <w:tr w:rsidR="0026719D" w:rsidRPr="008F1E3D" w:rsidTr="0026719D">
        <w:trPr>
          <w:trHeight w:val="266"/>
        </w:trPr>
        <w:tc>
          <w:tcPr>
            <w:tcW w:w="1057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26719D" w:rsidRPr="00291406" w:rsidRDefault="0026719D" w:rsidP="0026719D">
            <w:pPr>
              <w:spacing w:before="0"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291406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Declaration</w:t>
            </w:r>
          </w:p>
        </w:tc>
      </w:tr>
      <w:tr w:rsidR="0026719D" w:rsidRPr="008F1E3D" w:rsidTr="0026719D">
        <w:trPr>
          <w:trHeight w:val="898"/>
        </w:trPr>
        <w:tc>
          <w:tcPr>
            <w:tcW w:w="1057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6719D" w:rsidRPr="00EB6E75" w:rsidRDefault="0026719D" w:rsidP="0026719D">
            <w:pPr>
              <w:pStyle w:val="ListParagraph"/>
              <w:spacing w:before="0" w:after="0"/>
              <w:ind w:left="0"/>
              <w:jc w:val="left"/>
              <w:rPr>
                <w:rFonts w:ascii="Times New Roman" w:hAnsi="Times New Roman"/>
                <w:bCs/>
                <w:sz w:val="28"/>
                <w:szCs w:val="28"/>
              </w:rPr>
            </w:pPr>
            <w:r w:rsidRPr="00EB6E75">
              <w:rPr>
                <w:rFonts w:ascii="Times New Roman" w:hAnsi="Times New Roman"/>
                <w:bCs/>
                <w:sz w:val="28"/>
                <w:szCs w:val="28"/>
              </w:rPr>
              <w:t>I hereby declare that the above written particulars are true and correct to the best of my                             knowledge and belief.</w:t>
            </w:r>
          </w:p>
          <w:p w:rsidR="0026719D" w:rsidRPr="00291406" w:rsidRDefault="0026719D" w:rsidP="0026719D">
            <w:pPr>
              <w:spacing w:before="0" w:after="0" w:line="24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EB6E7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                                                                                </w:t>
            </w:r>
            <w:r w:rsidRPr="00291406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Your Sincerely  ,  </w:t>
            </w:r>
          </w:p>
          <w:p w:rsidR="0026719D" w:rsidRPr="00291406" w:rsidRDefault="0026719D" w:rsidP="0026719D">
            <w:pPr>
              <w:spacing w:before="0" w:after="0" w:line="240" w:lineRule="auto"/>
              <w:rPr>
                <w:rFonts w:ascii="Times New Roman" w:hAnsi="Times New Roman"/>
                <w:b/>
                <w:color w:val="000000" w:themeColor="text1"/>
                <w:sz w:val="36"/>
                <w:szCs w:val="36"/>
              </w:rPr>
            </w:pPr>
            <w:r w:rsidRPr="00291406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          </w:t>
            </w:r>
            <w:r w:rsidR="00090548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     </w:t>
            </w:r>
            <w:r w:rsidR="001A1CA9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Dipika V.Joshi</w:t>
            </w:r>
            <w:r w:rsidRPr="00291406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       </w:t>
            </w:r>
          </w:p>
          <w:p w:rsidR="0026719D" w:rsidRPr="008F1E3D" w:rsidRDefault="0026719D" w:rsidP="0026719D">
            <w:pPr>
              <w:spacing w:before="0" w:after="0" w:line="240" w:lineRule="auto"/>
              <w:rPr>
                <w:rFonts w:ascii="Times New Roman" w:hAnsi="Times New Roman"/>
              </w:rPr>
            </w:pPr>
          </w:p>
        </w:tc>
      </w:tr>
    </w:tbl>
    <w:p w:rsidR="0042209C" w:rsidRDefault="0042209C" w:rsidP="0026719D">
      <w:pPr>
        <w:pStyle w:val="NoSpacing"/>
        <w:spacing w:before="0"/>
        <w:rPr>
          <w:rFonts w:ascii="Times New Roman" w:hAnsi="Times New Roman"/>
          <w:sz w:val="18"/>
        </w:rPr>
      </w:pPr>
    </w:p>
    <w:sectPr w:rsidR="0042209C" w:rsidSect="00B46528">
      <w:footerReference w:type="default" r:id="rId8"/>
      <w:pgSz w:w="11906" w:h="16838" w:code="9"/>
      <w:pgMar w:top="806" w:right="720" w:bottom="851" w:left="720" w:header="706" w:footer="0" w:gutter="0"/>
      <w:pgBorders w:offsetFrom="page">
        <w:top w:val="thinThickSmallGap" w:sz="12" w:space="24" w:color="779DCB"/>
        <w:left w:val="thinThickSmallGap" w:sz="12" w:space="24" w:color="779DCB"/>
        <w:bottom w:val="thickThinSmallGap" w:sz="12" w:space="24" w:color="779DCB"/>
        <w:right w:val="thickThinSmallGap" w:sz="12" w:space="24" w:color="779DCB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DF" w:rsidRDefault="00FA3BDF" w:rsidP="00D423B8">
      <w:pPr>
        <w:spacing w:before="0" w:after="0" w:line="240" w:lineRule="auto"/>
      </w:pPr>
      <w:r>
        <w:separator/>
      </w:r>
    </w:p>
  </w:endnote>
  <w:endnote w:type="continuationSeparator" w:id="1">
    <w:p w:rsidR="00FA3BDF" w:rsidRDefault="00FA3BDF" w:rsidP="00D423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rebuchet MS" w:hAnsi="Trebuchet MS"/>
        <w:i/>
        <w:sz w:val="18"/>
        <w:szCs w:val="18"/>
      </w:rPr>
      <w:id w:val="13632162"/>
      <w:docPartObj>
        <w:docPartGallery w:val="Page Numbers (Bottom of Page)"/>
        <w:docPartUnique/>
      </w:docPartObj>
    </w:sdtPr>
    <w:sdtContent>
      <w:p w:rsidR="00291406" w:rsidRPr="00F94750" w:rsidRDefault="00291406">
        <w:pPr>
          <w:pStyle w:val="Footer"/>
          <w:jc w:val="right"/>
          <w:rPr>
            <w:rFonts w:ascii="Trebuchet MS" w:hAnsi="Trebuchet MS"/>
            <w:i/>
            <w:sz w:val="18"/>
            <w:szCs w:val="18"/>
          </w:rPr>
        </w:pPr>
        <w:r>
          <w:rPr>
            <w:rFonts w:ascii="Trebuchet MS" w:hAnsi="Trebuchet MS"/>
            <w:i/>
            <w:sz w:val="18"/>
            <w:szCs w:val="18"/>
          </w:rPr>
          <w:t>Page</w:t>
        </w:r>
        <w:sdt>
          <w:sdtPr>
            <w:rPr>
              <w:rFonts w:ascii="Trebuchet MS" w:hAnsi="Trebuchet MS"/>
              <w:i/>
              <w:sz w:val="18"/>
              <w:szCs w:val="18"/>
            </w:rPr>
            <w:id w:val="13632163"/>
            <w:docPartObj>
              <w:docPartGallery w:val="Page Numbers (Top of Page)"/>
              <w:docPartUnique/>
            </w:docPartObj>
          </w:sdtPr>
          <w:sdtContent>
            <w:r w:rsidR="00280344" w:rsidRPr="00F94750">
              <w:rPr>
                <w:rFonts w:ascii="Trebuchet MS" w:hAnsi="Trebuchet MS"/>
                <w:i/>
                <w:sz w:val="18"/>
                <w:szCs w:val="18"/>
              </w:rPr>
              <w:fldChar w:fldCharType="begin"/>
            </w:r>
            <w:r w:rsidRPr="00F94750">
              <w:rPr>
                <w:rFonts w:ascii="Trebuchet MS" w:hAnsi="Trebuchet MS"/>
                <w:i/>
                <w:sz w:val="18"/>
                <w:szCs w:val="18"/>
              </w:rPr>
              <w:instrText xml:space="preserve"> PAGE </w:instrText>
            </w:r>
            <w:r w:rsidR="00280344" w:rsidRPr="00F94750">
              <w:rPr>
                <w:rFonts w:ascii="Trebuchet MS" w:hAnsi="Trebuchet MS"/>
                <w:i/>
                <w:sz w:val="18"/>
                <w:szCs w:val="18"/>
              </w:rPr>
              <w:fldChar w:fldCharType="separate"/>
            </w:r>
            <w:r w:rsidR="001A1CA9">
              <w:rPr>
                <w:rFonts w:ascii="Trebuchet MS" w:hAnsi="Trebuchet MS"/>
                <w:i/>
                <w:noProof/>
                <w:sz w:val="18"/>
                <w:szCs w:val="18"/>
              </w:rPr>
              <w:t>2</w:t>
            </w:r>
            <w:r w:rsidR="00280344" w:rsidRPr="00F94750">
              <w:rPr>
                <w:rFonts w:ascii="Trebuchet MS" w:hAnsi="Trebuchet MS"/>
                <w:i/>
                <w:sz w:val="18"/>
                <w:szCs w:val="18"/>
              </w:rPr>
              <w:fldChar w:fldCharType="end"/>
            </w:r>
            <w:r>
              <w:rPr>
                <w:rFonts w:ascii="Trebuchet MS" w:hAnsi="Trebuchet MS"/>
                <w:i/>
                <w:sz w:val="18"/>
                <w:szCs w:val="18"/>
              </w:rPr>
              <w:t>/</w:t>
            </w:r>
            <w:r w:rsidR="00280344" w:rsidRPr="00F94750">
              <w:rPr>
                <w:rFonts w:ascii="Trebuchet MS" w:hAnsi="Trebuchet MS"/>
                <w:i/>
                <w:sz w:val="18"/>
                <w:szCs w:val="18"/>
              </w:rPr>
              <w:fldChar w:fldCharType="begin"/>
            </w:r>
            <w:r w:rsidRPr="00F94750">
              <w:rPr>
                <w:rFonts w:ascii="Trebuchet MS" w:hAnsi="Trebuchet MS"/>
                <w:i/>
                <w:sz w:val="18"/>
                <w:szCs w:val="18"/>
              </w:rPr>
              <w:instrText xml:space="preserve"> NUMPAGES  </w:instrText>
            </w:r>
            <w:r w:rsidR="00280344" w:rsidRPr="00F94750">
              <w:rPr>
                <w:rFonts w:ascii="Trebuchet MS" w:hAnsi="Trebuchet MS"/>
                <w:i/>
                <w:sz w:val="18"/>
                <w:szCs w:val="18"/>
              </w:rPr>
              <w:fldChar w:fldCharType="separate"/>
            </w:r>
            <w:r w:rsidR="001A1CA9">
              <w:rPr>
                <w:rFonts w:ascii="Trebuchet MS" w:hAnsi="Trebuchet MS"/>
                <w:i/>
                <w:noProof/>
                <w:sz w:val="18"/>
                <w:szCs w:val="18"/>
              </w:rPr>
              <w:t>2</w:t>
            </w:r>
            <w:r w:rsidR="00280344" w:rsidRPr="00F94750">
              <w:rPr>
                <w:rFonts w:ascii="Trebuchet MS" w:hAnsi="Trebuchet MS"/>
                <w:i/>
                <w:sz w:val="18"/>
                <w:szCs w:val="18"/>
              </w:rPr>
              <w:fldChar w:fldCharType="end"/>
            </w:r>
          </w:sdtContent>
        </w:sdt>
      </w:p>
    </w:sdtContent>
  </w:sdt>
  <w:p w:rsidR="00291406" w:rsidRDefault="00291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DF" w:rsidRDefault="00FA3BDF" w:rsidP="00D423B8">
      <w:pPr>
        <w:spacing w:before="0" w:after="0" w:line="240" w:lineRule="auto"/>
      </w:pPr>
      <w:r>
        <w:separator/>
      </w:r>
    </w:p>
  </w:footnote>
  <w:footnote w:type="continuationSeparator" w:id="1">
    <w:p w:rsidR="00FA3BDF" w:rsidRDefault="00FA3BDF" w:rsidP="00D423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ABB"/>
    <w:multiLevelType w:val="hybridMultilevel"/>
    <w:tmpl w:val="A1F827E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E0B58"/>
    <w:multiLevelType w:val="hybridMultilevel"/>
    <w:tmpl w:val="AE50BD5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E1381"/>
    <w:multiLevelType w:val="hybridMultilevel"/>
    <w:tmpl w:val="C1765DF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404B3"/>
    <w:multiLevelType w:val="hybridMultilevel"/>
    <w:tmpl w:val="110E91D6"/>
    <w:lvl w:ilvl="0" w:tplc="0409000B">
      <w:start w:val="1"/>
      <w:numFmt w:val="bullet"/>
      <w:lvlText w:val=""/>
      <w:lvlJc w:val="left"/>
      <w:pPr>
        <w:ind w:left="6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617AA"/>
    <w:multiLevelType w:val="hybridMultilevel"/>
    <w:tmpl w:val="1E82B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C57BF"/>
    <w:multiLevelType w:val="hybridMultilevel"/>
    <w:tmpl w:val="0540CE66"/>
    <w:lvl w:ilvl="0" w:tplc="C55C08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5C462D"/>
    <w:multiLevelType w:val="hybridMultilevel"/>
    <w:tmpl w:val="FEDA8540"/>
    <w:lvl w:ilvl="0" w:tplc="0409000B">
      <w:start w:val="1"/>
      <w:numFmt w:val="bullet"/>
      <w:lvlText w:val="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3">
    <w:nsid w:val="536E6AE6"/>
    <w:multiLevelType w:val="hybridMultilevel"/>
    <w:tmpl w:val="7C869208"/>
    <w:lvl w:ilvl="0" w:tplc="C55C08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E1B22"/>
    <w:multiLevelType w:val="hybridMultilevel"/>
    <w:tmpl w:val="37EE01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>
    <w:nsid w:val="66E7067F"/>
    <w:multiLevelType w:val="hybridMultilevel"/>
    <w:tmpl w:val="7ED4F6FC"/>
    <w:lvl w:ilvl="0" w:tplc="A7529ABA">
      <w:start w:val="1"/>
      <w:numFmt w:val="bullet"/>
      <w:lvlText w:val=""/>
      <w:lvlJc w:val="left"/>
      <w:pPr>
        <w:ind w:left="900" w:hanging="360"/>
      </w:pPr>
      <w:rPr>
        <w:rFonts w:ascii="Wingdings" w:hAnsi="Wingdings" w:cs="Times New Roman" w:hint="default"/>
        <w:color w:val="0D0D0D" w:themeColor="text1" w:themeTint="F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D5712"/>
    <w:multiLevelType w:val="hybridMultilevel"/>
    <w:tmpl w:val="3476F602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A0589"/>
    <w:multiLevelType w:val="hybridMultilevel"/>
    <w:tmpl w:val="2B722A0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7"/>
  </w:num>
  <w:num w:numId="5">
    <w:abstractNumId w:val="17"/>
  </w:num>
  <w:num w:numId="6">
    <w:abstractNumId w:val="22"/>
  </w:num>
  <w:num w:numId="7">
    <w:abstractNumId w:val="16"/>
  </w:num>
  <w:num w:numId="8">
    <w:abstractNumId w:val="11"/>
  </w:num>
  <w:num w:numId="9">
    <w:abstractNumId w:val="20"/>
  </w:num>
  <w:num w:numId="10">
    <w:abstractNumId w:val="13"/>
  </w:num>
  <w:num w:numId="11">
    <w:abstractNumId w:val="6"/>
  </w:num>
  <w:num w:numId="12">
    <w:abstractNumId w:val="2"/>
  </w:num>
  <w:num w:numId="13">
    <w:abstractNumId w:val="1"/>
  </w:num>
  <w:num w:numId="14">
    <w:abstractNumId w:val="18"/>
  </w:num>
  <w:num w:numId="15">
    <w:abstractNumId w:val="19"/>
  </w:num>
  <w:num w:numId="16">
    <w:abstractNumId w:val="23"/>
  </w:num>
  <w:num w:numId="17">
    <w:abstractNumId w:val="3"/>
  </w:num>
  <w:num w:numId="18">
    <w:abstractNumId w:val="5"/>
  </w:num>
  <w:num w:numId="19">
    <w:abstractNumId w:val="0"/>
  </w:num>
  <w:num w:numId="20">
    <w:abstractNumId w:val="9"/>
  </w:num>
  <w:num w:numId="21">
    <w:abstractNumId w:val="12"/>
  </w:num>
  <w:num w:numId="22">
    <w:abstractNumId w:val="8"/>
  </w:num>
  <w:num w:numId="23">
    <w:abstractNumId w:val="21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4436"/>
    <w:rsid w:val="00002955"/>
    <w:rsid w:val="000050EC"/>
    <w:rsid w:val="00012FB1"/>
    <w:rsid w:val="00016412"/>
    <w:rsid w:val="0001658D"/>
    <w:rsid w:val="00020FAF"/>
    <w:rsid w:val="000212D6"/>
    <w:rsid w:val="00022FD5"/>
    <w:rsid w:val="00031927"/>
    <w:rsid w:val="00045A5D"/>
    <w:rsid w:val="00055FB3"/>
    <w:rsid w:val="00056C02"/>
    <w:rsid w:val="00062AD3"/>
    <w:rsid w:val="000671C5"/>
    <w:rsid w:val="0007237B"/>
    <w:rsid w:val="00083491"/>
    <w:rsid w:val="00084C37"/>
    <w:rsid w:val="00090548"/>
    <w:rsid w:val="00097979"/>
    <w:rsid w:val="000A7755"/>
    <w:rsid w:val="000B38D4"/>
    <w:rsid w:val="000B618B"/>
    <w:rsid w:val="000C41DC"/>
    <w:rsid w:val="000C457B"/>
    <w:rsid w:val="000D1086"/>
    <w:rsid w:val="000D2CD4"/>
    <w:rsid w:val="000D32A9"/>
    <w:rsid w:val="00114A18"/>
    <w:rsid w:val="00117166"/>
    <w:rsid w:val="00117B22"/>
    <w:rsid w:val="001211DC"/>
    <w:rsid w:val="00122A60"/>
    <w:rsid w:val="001243A6"/>
    <w:rsid w:val="00130370"/>
    <w:rsid w:val="00132649"/>
    <w:rsid w:val="00132A0C"/>
    <w:rsid w:val="001375B0"/>
    <w:rsid w:val="00144C00"/>
    <w:rsid w:val="00151F0F"/>
    <w:rsid w:val="0015451A"/>
    <w:rsid w:val="00157831"/>
    <w:rsid w:val="0016273B"/>
    <w:rsid w:val="00164C6C"/>
    <w:rsid w:val="0017241B"/>
    <w:rsid w:val="00181A70"/>
    <w:rsid w:val="001853E8"/>
    <w:rsid w:val="001918C6"/>
    <w:rsid w:val="00194780"/>
    <w:rsid w:val="001A112D"/>
    <w:rsid w:val="001A1CA9"/>
    <w:rsid w:val="001A30D0"/>
    <w:rsid w:val="001B183C"/>
    <w:rsid w:val="001B7C9A"/>
    <w:rsid w:val="001C3AD5"/>
    <w:rsid w:val="001C7BF8"/>
    <w:rsid w:val="001D13C9"/>
    <w:rsid w:val="001D1E10"/>
    <w:rsid w:val="001D1F63"/>
    <w:rsid w:val="001E037E"/>
    <w:rsid w:val="001E2B48"/>
    <w:rsid w:val="001E6FE3"/>
    <w:rsid w:val="001F0096"/>
    <w:rsid w:val="001F0207"/>
    <w:rsid w:val="001F5F71"/>
    <w:rsid w:val="0020123F"/>
    <w:rsid w:val="00203CC8"/>
    <w:rsid w:val="00213DAC"/>
    <w:rsid w:val="00215B45"/>
    <w:rsid w:val="00217B3C"/>
    <w:rsid w:val="00220DD1"/>
    <w:rsid w:val="00223619"/>
    <w:rsid w:val="002341A1"/>
    <w:rsid w:val="002436EF"/>
    <w:rsid w:val="00245538"/>
    <w:rsid w:val="00245D99"/>
    <w:rsid w:val="00246F6A"/>
    <w:rsid w:val="00251643"/>
    <w:rsid w:val="0025627B"/>
    <w:rsid w:val="00260B0A"/>
    <w:rsid w:val="002636E4"/>
    <w:rsid w:val="0026719D"/>
    <w:rsid w:val="002678AF"/>
    <w:rsid w:val="002738E1"/>
    <w:rsid w:val="002750CF"/>
    <w:rsid w:val="00276E65"/>
    <w:rsid w:val="00280344"/>
    <w:rsid w:val="00281FA1"/>
    <w:rsid w:val="00284434"/>
    <w:rsid w:val="00291406"/>
    <w:rsid w:val="00293376"/>
    <w:rsid w:val="002972FD"/>
    <w:rsid w:val="002A3E83"/>
    <w:rsid w:val="002A512F"/>
    <w:rsid w:val="002A7296"/>
    <w:rsid w:val="002B17F4"/>
    <w:rsid w:val="002C7FD1"/>
    <w:rsid w:val="002D44B0"/>
    <w:rsid w:val="002D7DE3"/>
    <w:rsid w:val="002E7260"/>
    <w:rsid w:val="002F6413"/>
    <w:rsid w:val="002F6D60"/>
    <w:rsid w:val="00307E34"/>
    <w:rsid w:val="00311A5B"/>
    <w:rsid w:val="003142E6"/>
    <w:rsid w:val="00315076"/>
    <w:rsid w:val="00315B22"/>
    <w:rsid w:val="003257F1"/>
    <w:rsid w:val="003303B1"/>
    <w:rsid w:val="00341836"/>
    <w:rsid w:val="00345A55"/>
    <w:rsid w:val="00345F75"/>
    <w:rsid w:val="003575C8"/>
    <w:rsid w:val="003642D9"/>
    <w:rsid w:val="00365550"/>
    <w:rsid w:val="00365885"/>
    <w:rsid w:val="00365EA9"/>
    <w:rsid w:val="003769E0"/>
    <w:rsid w:val="00381BFF"/>
    <w:rsid w:val="00383DC6"/>
    <w:rsid w:val="00391A13"/>
    <w:rsid w:val="003A63F8"/>
    <w:rsid w:val="003B1AE3"/>
    <w:rsid w:val="003D4B1A"/>
    <w:rsid w:val="003D6F10"/>
    <w:rsid w:val="003E29C0"/>
    <w:rsid w:val="003F23F3"/>
    <w:rsid w:val="00407CDA"/>
    <w:rsid w:val="00412A90"/>
    <w:rsid w:val="00412F56"/>
    <w:rsid w:val="00415C24"/>
    <w:rsid w:val="00420605"/>
    <w:rsid w:val="0042209C"/>
    <w:rsid w:val="00426851"/>
    <w:rsid w:val="00430A74"/>
    <w:rsid w:val="00430C47"/>
    <w:rsid w:val="0043583C"/>
    <w:rsid w:val="00436069"/>
    <w:rsid w:val="00447CFF"/>
    <w:rsid w:val="004551FF"/>
    <w:rsid w:val="00456348"/>
    <w:rsid w:val="00460242"/>
    <w:rsid w:val="00461C34"/>
    <w:rsid w:val="00470926"/>
    <w:rsid w:val="0047178A"/>
    <w:rsid w:val="00474314"/>
    <w:rsid w:val="00476D6F"/>
    <w:rsid w:val="0048474A"/>
    <w:rsid w:val="004900CD"/>
    <w:rsid w:val="00495C10"/>
    <w:rsid w:val="00496574"/>
    <w:rsid w:val="004A238B"/>
    <w:rsid w:val="004B3048"/>
    <w:rsid w:val="004B5F3F"/>
    <w:rsid w:val="004B7F77"/>
    <w:rsid w:val="004C490F"/>
    <w:rsid w:val="004C5FFD"/>
    <w:rsid w:val="004D296A"/>
    <w:rsid w:val="00504C88"/>
    <w:rsid w:val="00506076"/>
    <w:rsid w:val="00511093"/>
    <w:rsid w:val="00512465"/>
    <w:rsid w:val="0051712A"/>
    <w:rsid w:val="005203CF"/>
    <w:rsid w:val="005231CA"/>
    <w:rsid w:val="005231FE"/>
    <w:rsid w:val="00524105"/>
    <w:rsid w:val="005260EC"/>
    <w:rsid w:val="00532D43"/>
    <w:rsid w:val="005337C5"/>
    <w:rsid w:val="00543C28"/>
    <w:rsid w:val="0054414B"/>
    <w:rsid w:val="00544AF0"/>
    <w:rsid w:val="00546A15"/>
    <w:rsid w:val="00557E46"/>
    <w:rsid w:val="00562696"/>
    <w:rsid w:val="005729B2"/>
    <w:rsid w:val="00576D63"/>
    <w:rsid w:val="00576F58"/>
    <w:rsid w:val="005813FA"/>
    <w:rsid w:val="0058319A"/>
    <w:rsid w:val="00597CE2"/>
    <w:rsid w:val="005B4276"/>
    <w:rsid w:val="005B682A"/>
    <w:rsid w:val="005C26AD"/>
    <w:rsid w:val="005D567F"/>
    <w:rsid w:val="005D77EB"/>
    <w:rsid w:val="005E1F85"/>
    <w:rsid w:val="005E3377"/>
    <w:rsid w:val="006068F3"/>
    <w:rsid w:val="00606CB9"/>
    <w:rsid w:val="0062026D"/>
    <w:rsid w:val="00641208"/>
    <w:rsid w:val="0066117B"/>
    <w:rsid w:val="0066184F"/>
    <w:rsid w:val="00671ECF"/>
    <w:rsid w:val="0067532D"/>
    <w:rsid w:val="00681726"/>
    <w:rsid w:val="00682930"/>
    <w:rsid w:val="00694192"/>
    <w:rsid w:val="00694E29"/>
    <w:rsid w:val="00695CB7"/>
    <w:rsid w:val="006A2012"/>
    <w:rsid w:val="006B550E"/>
    <w:rsid w:val="006C0094"/>
    <w:rsid w:val="006C0BCD"/>
    <w:rsid w:val="006C778F"/>
    <w:rsid w:val="006E1C35"/>
    <w:rsid w:val="006E2638"/>
    <w:rsid w:val="006E5165"/>
    <w:rsid w:val="006E59EC"/>
    <w:rsid w:val="006F7B4E"/>
    <w:rsid w:val="007020DE"/>
    <w:rsid w:val="00703FDB"/>
    <w:rsid w:val="0070685C"/>
    <w:rsid w:val="00706ABF"/>
    <w:rsid w:val="007178BE"/>
    <w:rsid w:val="0072055C"/>
    <w:rsid w:val="00720C30"/>
    <w:rsid w:val="00722ADB"/>
    <w:rsid w:val="00726380"/>
    <w:rsid w:val="00742720"/>
    <w:rsid w:val="007565A4"/>
    <w:rsid w:val="00760321"/>
    <w:rsid w:val="007836FA"/>
    <w:rsid w:val="0078389E"/>
    <w:rsid w:val="00785B5C"/>
    <w:rsid w:val="00785FD5"/>
    <w:rsid w:val="007860AC"/>
    <w:rsid w:val="00792731"/>
    <w:rsid w:val="00792DA5"/>
    <w:rsid w:val="007A0985"/>
    <w:rsid w:val="007A27A2"/>
    <w:rsid w:val="007B4876"/>
    <w:rsid w:val="007B6A6E"/>
    <w:rsid w:val="007B78DC"/>
    <w:rsid w:val="007C35B5"/>
    <w:rsid w:val="007D67E6"/>
    <w:rsid w:val="007E0B2D"/>
    <w:rsid w:val="007E70AC"/>
    <w:rsid w:val="007E7755"/>
    <w:rsid w:val="007F0FBD"/>
    <w:rsid w:val="007F3AD0"/>
    <w:rsid w:val="007F6385"/>
    <w:rsid w:val="00821A88"/>
    <w:rsid w:val="0082364A"/>
    <w:rsid w:val="0083014F"/>
    <w:rsid w:val="008312AB"/>
    <w:rsid w:val="00832DCA"/>
    <w:rsid w:val="00841F68"/>
    <w:rsid w:val="0084683B"/>
    <w:rsid w:val="00847D04"/>
    <w:rsid w:val="00850E39"/>
    <w:rsid w:val="00852B19"/>
    <w:rsid w:val="00852B57"/>
    <w:rsid w:val="00854F81"/>
    <w:rsid w:val="00856333"/>
    <w:rsid w:val="00862EB1"/>
    <w:rsid w:val="00864960"/>
    <w:rsid w:val="008660D6"/>
    <w:rsid w:val="00874474"/>
    <w:rsid w:val="00875DFD"/>
    <w:rsid w:val="008832BB"/>
    <w:rsid w:val="008845A3"/>
    <w:rsid w:val="00890EBC"/>
    <w:rsid w:val="00892ED3"/>
    <w:rsid w:val="00896403"/>
    <w:rsid w:val="00897316"/>
    <w:rsid w:val="00897365"/>
    <w:rsid w:val="008A4EC6"/>
    <w:rsid w:val="008C6111"/>
    <w:rsid w:val="008D3735"/>
    <w:rsid w:val="008D59D2"/>
    <w:rsid w:val="008D653C"/>
    <w:rsid w:val="008F0EAD"/>
    <w:rsid w:val="008F1E3D"/>
    <w:rsid w:val="00905C85"/>
    <w:rsid w:val="00914EC1"/>
    <w:rsid w:val="00925F0C"/>
    <w:rsid w:val="00926167"/>
    <w:rsid w:val="009262EA"/>
    <w:rsid w:val="00927EA4"/>
    <w:rsid w:val="009312AE"/>
    <w:rsid w:val="009337DC"/>
    <w:rsid w:val="00946EC0"/>
    <w:rsid w:val="009528E9"/>
    <w:rsid w:val="009542F9"/>
    <w:rsid w:val="00967170"/>
    <w:rsid w:val="009713DB"/>
    <w:rsid w:val="00981C5B"/>
    <w:rsid w:val="00985EA2"/>
    <w:rsid w:val="00987D7F"/>
    <w:rsid w:val="00990758"/>
    <w:rsid w:val="00991695"/>
    <w:rsid w:val="00992C13"/>
    <w:rsid w:val="009932AC"/>
    <w:rsid w:val="009A493B"/>
    <w:rsid w:val="009A76C8"/>
    <w:rsid w:val="009B4436"/>
    <w:rsid w:val="009C35D7"/>
    <w:rsid w:val="009C72CE"/>
    <w:rsid w:val="009E2DFD"/>
    <w:rsid w:val="009F0D22"/>
    <w:rsid w:val="009F14EA"/>
    <w:rsid w:val="009F1520"/>
    <w:rsid w:val="009F2958"/>
    <w:rsid w:val="009F3B39"/>
    <w:rsid w:val="009F79C8"/>
    <w:rsid w:val="00A106AA"/>
    <w:rsid w:val="00A13DA2"/>
    <w:rsid w:val="00A1582C"/>
    <w:rsid w:val="00A212FC"/>
    <w:rsid w:val="00A33B2B"/>
    <w:rsid w:val="00A34C4E"/>
    <w:rsid w:val="00A534A8"/>
    <w:rsid w:val="00A548D7"/>
    <w:rsid w:val="00A60BF1"/>
    <w:rsid w:val="00A62712"/>
    <w:rsid w:val="00A6630F"/>
    <w:rsid w:val="00A66578"/>
    <w:rsid w:val="00A73EFB"/>
    <w:rsid w:val="00A77ECD"/>
    <w:rsid w:val="00A813C2"/>
    <w:rsid w:val="00A85DB7"/>
    <w:rsid w:val="00A8658A"/>
    <w:rsid w:val="00A9593D"/>
    <w:rsid w:val="00AA2349"/>
    <w:rsid w:val="00AA5032"/>
    <w:rsid w:val="00AB30C6"/>
    <w:rsid w:val="00AC37C5"/>
    <w:rsid w:val="00AC65D4"/>
    <w:rsid w:val="00AC6D02"/>
    <w:rsid w:val="00AD0F31"/>
    <w:rsid w:val="00AE6B3C"/>
    <w:rsid w:val="00AF0D03"/>
    <w:rsid w:val="00AF30F6"/>
    <w:rsid w:val="00AF46A6"/>
    <w:rsid w:val="00B040F0"/>
    <w:rsid w:val="00B06EAC"/>
    <w:rsid w:val="00B13952"/>
    <w:rsid w:val="00B17B69"/>
    <w:rsid w:val="00B2251A"/>
    <w:rsid w:val="00B34E7A"/>
    <w:rsid w:val="00B368AF"/>
    <w:rsid w:val="00B46528"/>
    <w:rsid w:val="00B508D4"/>
    <w:rsid w:val="00B553CD"/>
    <w:rsid w:val="00B714D2"/>
    <w:rsid w:val="00B74C7C"/>
    <w:rsid w:val="00B77B25"/>
    <w:rsid w:val="00B86737"/>
    <w:rsid w:val="00BA2D4B"/>
    <w:rsid w:val="00BB17F5"/>
    <w:rsid w:val="00BB6E85"/>
    <w:rsid w:val="00BE14BE"/>
    <w:rsid w:val="00BE2DA9"/>
    <w:rsid w:val="00BE7070"/>
    <w:rsid w:val="00BE76CE"/>
    <w:rsid w:val="00BF0320"/>
    <w:rsid w:val="00BF0E24"/>
    <w:rsid w:val="00BF586F"/>
    <w:rsid w:val="00BF6970"/>
    <w:rsid w:val="00BF7C5E"/>
    <w:rsid w:val="00C10A74"/>
    <w:rsid w:val="00C32800"/>
    <w:rsid w:val="00C50FB4"/>
    <w:rsid w:val="00C56DF4"/>
    <w:rsid w:val="00C83F4E"/>
    <w:rsid w:val="00C91706"/>
    <w:rsid w:val="00CA29AE"/>
    <w:rsid w:val="00CA44F8"/>
    <w:rsid w:val="00CA4EDD"/>
    <w:rsid w:val="00CB2B1E"/>
    <w:rsid w:val="00CB6DD0"/>
    <w:rsid w:val="00CB7391"/>
    <w:rsid w:val="00CC3141"/>
    <w:rsid w:val="00CC6A0C"/>
    <w:rsid w:val="00CC6DD7"/>
    <w:rsid w:val="00CD2E69"/>
    <w:rsid w:val="00CF0EB8"/>
    <w:rsid w:val="00CF18D4"/>
    <w:rsid w:val="00D03EF6"/>
    <w:rsid w:val="00D05B4F"/>
    <w:rsid w:val="00D23A4F"/>
    <w:rsid w:val="00D24B4E"/>
    <w:rsid w:val="00D33898"/>
    <w:rsid w:val="00D344FB"/>
    <w:rsid w:val="00D423B8"/>
    <w:rsid w:val="00D45ACC"/>
    <w:rsid w:val="00D50F37"/>
    <w:rsid w:val="00D51AE4"/>
    <w:rsid w:val="00D54406"/>
    <w:rsid w:val="00D577C2"/>
    <w:rsid w:val="00D83453"/>
    <w:rsid w:val="00D93FA2"/>
    <w:rsid w:val="00D943A9"/>
    <w:rsid w:val="00DA56DB"/>
    <w:rsid w:val="00DB5A85"/>
    <w:rsid w:val="00DB6B2A"/>
    <w:rsid w:val="00DC5DE0"/>
    <w:rsid w:val="00DD5932"/>
    <w:rsid w:val="00DD743D"/>
    <w:rsid w:val="00DE2EAE"/>
    <w:rsid w:val="00DE3034"/>
    <w:rsid w:val="00DF13BE"/>
    <w:rsid w:val="00E16318"/>
    <w:rsid w:val="00E17D22"/>
    <w:rsid w:val="00E208B9"/>
    <w:rsid w:val="00E30B06"/>
    <w:rsid w:val="00E34B53"/>
    <w:rsid w:val="00E521E5"/>
    <w:rsid w:val="00E526EB"/>
    <w:rsid w:val="00E54A85"/>
    <w:rsid w:val="00E61D68"/>
    <w:rsid w:val="00E6364E"/>
    <w:rsid w:val="00E778DA"/>
    <w:rsid w:val="00E81656"/>
    <w:rsid w:val="00E8430C"/>
    <w:rsid w:val="00E93F7B"/>
    <w:rsid w:val="00EA24ED"/>
    <w:rsid w:val="00EA24F8"/>
    <w:rsid w:val="00EA397C"/>
    <w:rsid w:val="00EB1CBC"/>
    <w:rsid w:val="00EB4FE3"/>
    <w:rsid w:val="00EB6E75"/>
    <w:rsid w:val="00EC52AE"/>
    <w:rsid w:val="00EC5E82"/>
    <w:rsid w:val="00EC7504"/>
    <w:rsid w:val="00ED023E"/>
    <w:rsid w:val="00ED712C"/>
    <w:rsid w:val="00EE46E8"/>
    <w:rsid w:val="00EF2E55"/>
    <w:rsid w:val="00EF70D8"/>
    <w:rsid w:val="00F04F65"/>
    <w:rsid w:val="00F1619D"/>
    <w:rsid w:val="00F1642D"/>
    <w:rsid w:val="00F17243"/>
    <w:rsid w:val="00F27DB9"/>
    <w:rsid w:val="00F305F4"/>
    <w:rsid w:val="00F30657"/>
    <w:rsid w:val="00F311FA"/>
    <w:rsid w:val="00F361AA"/>
    <w:rsid w:val="00F379C6"/>
    <w:rsid w:val="00F5294C"/>
    <w:rsid w:val="00F6053C"/>
    <w:rsid w:val="00F64453"/>
    <w:rsid w:val="00F6496C"/>
    <w:rsid w:val="00F65386"/>
    <w:rsid w:val="00F90FEF"/>
    <w:rsid w:val="00F94750"/>
    <w:rsid w:val="00FA084F"/>
    <w:rsid w:val="00FA36AB"/>
    <w:rsid w:val="00FA3BDF"/>
    <w:rsid w:val="00FA7B5B"/>
    <w:rsid w:val="00FB1BFE"/>
    <w:rsid w:val="00FD1B8F"/>
    <w:rsid w:val="00FD46F7"/>
    <w:rsid w:val="00FE7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5C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arlett" w:eastAsia="Lucida Console" w:hAnsi="Marlett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Marlett" w:eastAsia="Lucida Console" w:hAnsi="Marlett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Marlett" w:eastAsia="Lucida Console" w:hAnsi="Marlett" w:cs="Times New Roman"/>
        <w:b/>
        <w:bCs/>
      </w:rPr>
    </w:tblStylePr>
    <w:tblStylePr w:type="lastCol">
      <w:rPr>
        <w:rFonts w:ascii="Marlett" w:eastAsia="Lucida Console" w:hAnsi="Marlett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Header">
    <w:name w:val="header"/>
    <w:basedOn w:val="Normal"/>
    <w:link w:val="HeaderChar"/>
    <w:uiPriority w:val="99"/>
    <w:unhideWhenUsed/>
    <w:rsid w:val="00D423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B8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423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B8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B8"/>
    <w:rPr>
      <w:rFonts w:ascii="Tahoma" w:hAnsi="Tahoma" w:cs="Tahoma"/>
      <w:sz w:val="16"/>
      <w:szCs w:val="16"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311A5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5C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arlett" w:eastAsia="Lucida Console" w:hAnsi="Marlett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Marlett" w:eastAsia="Lucida Console" w:hAnsi="Marlett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Marlett" w:eastAsia="Lucida Console" w:hAnsi="Marlett" w:cs="Times New Roman"/>
        <w:b/>
        <w:bCs/>
      </w:rPr>
    </w:tblStylePr>
    <w:tblStylePr w:type="lastCol">
      <w:rPr>
        <w:rFonts w:ascii="Marlett" w:eastAsia="Lucida Console" w:hAnsi="Marlett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Header">
    <w:name w:val="header"/>
    <w:basedOn w:val="Normal"/>
    <w:link w:val="HeaderChar"/>
    <w:uiPriority w:val="99"/>
    <w:unhideWhenUsed/>
    <w:rsid w:val="00D423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B8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423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B8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B8"/>
    <w:rPr>
      <w:rFonts w:ascii="Tahoma" w:hAnsi="Tahoma" w:cs="Tahoma"/>
      <w:sz w:val="16"/>
      <w:szCs w:val="16"/>
      <w:lang w:bidi="en-US"/>
    </w:rPr>
  </w:style>
  <w:style w:type="table" w:styleId="MediumShading1-Accent1">
    <w:name w:val="Medium Shading 1 Accent 1"/>
    <w:basedOn w:val="TableNormal"/>
    <w:uiPriority w:val="63"/>
    <w:rsid w:val="00311A5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9076B-23DD-4F14-8E30-B0E7D7A7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138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Krishna</cp:lastModifiedBy>
  <cp:revision>19</cp:revision>
  <cp:lastPrinted>2013-11-27T06:58:00Z</cp:lastPrinted>
  <dcterms:created xsi:type="dcterms:W3CDTF">2014-03-19T04:13:00Z</dcterms:created>
  <dcterms:modified xsi:type="dcterms:W3CDTF">2016-04-06T06:10:00Z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