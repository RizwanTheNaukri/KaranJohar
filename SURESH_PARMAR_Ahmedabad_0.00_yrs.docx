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CF" w:rsidRDefault="006F6DDC" w:rsidP="00076A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8" style="position:absolute;left:0;text-align:left;margin-left:-113.75pt;margin-top:-34.05pt;width:595.4pt;height:103.95pt;z-index:251660288" fillcolor="#4f81bd [3204]" strokecolor="#f2f2f2 [3041]" strokeweight="3pt">
            <v:shadow on="t" type="perspective" color="#243f60 [1604]" opacity=".5" offset="1pt" offset2="-1pt"/>
          </v:rect>
        </w:pict>
      </w:r>
      <w:r w:rsidRPr="006F6DDC">
        <w:rPr>
          <w:rFonts w:ascii="Times New Roman" w:hAnsi="Times New Roman" w:cs="Times New Roman"/>
          <w:b/>
          <w:noProof/>
          <w:sz w:val="24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65.35pt;margin-top:-22.3pt;width:94.8pt;height:103.95pt;z-index:251667456;mso-width-relative:margin;mso-height-relative:margin">
            <v:textbox style="mso-next-textbox:#_x0000_s1031">
              <w:txbxContent>
                <w:p w:rsidR="00B33354" w:rsidRDefault="00AE0C53" w:rsidP="00B3335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68796" cy="1357590"/>
                        <wp:effectExtent l="19050" t="0" r="0" b="0"/>
                        <wp:docPr id="8" name="Picture 2" descr="C:\Users\DEV\Desktop\jitu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DEV\Desktop\jitu 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1728" cy="1361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33354" w:rsidRDefault="00B33354" w:rsidP="00B33354">
                  <w:pPr>
                    <w:jc w:val="center"/>
                  </w:pPr>
                  <w:r>
                    <w:t>Paste your Pa</w:t>
                  </w:r>
                  <w:r w:rsidR="00E63117" w:rsidRPr="00E63117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  <w:r w:rsidR="00E63117" w:rsidRPr="00E63117">
                    <w:t xml:space="preserve"> </w:t>
                  </w:r>
                  <w:r>
                    <w:t>ssport Size Photo Here</w:t>
                  </w:r>
                </w:p>
              </w:txbxContent>
            </v:textbox>
          </v:shape>
        </w:pict>
      </w:r>
      <w:r w:rsidRPr="006F6DDC">
        <w:rPr>
          <w:rFonts w:ascii="Times New Roman" w:hAnsi="Times New Roman" w:cs="Times New Roman"/>
          <w:b/>
          <w:noProof/>
          <w:sz w:val="24"/>
          <w:szCs w:val="28"/>
          <w:lang w:eastAsia="zh-TW"/>
        </w:rPr>
        <w:pict>
          <v:shape id="_x0000_s1029" type="#_x0000_t202" style="position:absolute;left:0;text-align:left;margin-left:31.3pt;margin-top:-22.3pt;width:298.3pt;height:58.25pt;z-index:251664384;mso-width-relative:margin;mso-height-relative:margin" filled="f" stroked="f">
            <v:textbox style="mso-next-textbox:#_x0000_s1029">
              <w:txbxContent>
                <w:p w:rsidR="00867F3A" w:rsidRPr="00686758" w:rsidRDefault="00867F3A" w:rsidP="00867F3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686758">
                    <w:rPr>
                      <w:rFonts w:ascii="Times New Roman" w:hAnsi="Times New Roman" w:cs="Times New Roman"/>
                      <w:b/>
                      <w:sz w:val="32"/>
                    </w:rPr>
                    <w:t>Name</w:t>
                  </w:r>
                  <w:r w:rsidR="007F59EC">
                    <w:rPr>
                      <w:rFonts w:ascii="Times New Roman" w:hAnsi="Times New Roman" w:cs="Times New Roman"/>
                      <w:b/>
                      <w:sz w:val="32"/>
                    </w:rPr>
                    <w:t>:PARMAR SURESHBHAI G</w:t>
                  </w:r>
                  <w:r w:rsidR="001A3CC2">
                    <w:rPr>
                      <w:rFonts w:ascii="Times New Roman" w:hAnsi="Times New Roman" w:cs="Times New Roman"/>
                      <w:b/>
                      <w:sz w:val="32"/>
                    </w:rPr>
                    <w:t>.</w:t>
                  </w:r>
                </w:p>
                <w:p w:rsidR="00867F3A" w:rsidRPr="00686758" w:rsidRDefault="001A3CC2" w:rsidP="00867F3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(MBA FINANCE</w:t>
                  </w:r>
                  <w:r w:rsidR="00867F3A" w:rsidRPr="00686758">
                    <w:rPr>
                      <w:rFonts w:ascii="Times New Roman" w:hAnsi="Times New Roman" w:cs="Times New Roman"/>
                      <w:b/>
                      <w:sz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45pt;margin-top:-9.2pt;width:0;height:1in;z-index:251662336" o:connectortype="straight" strokecolor="#404040 [2429]" strokeweight="2.5pt">
            <v:shadow color="#868686"/>
          </v:shape>
        </w:pict>
      </w:r>
      <w:r w:rsidR="001D61B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-204470</wp:posOffset>
            </wp:positionV>
            <wp:extent cx="1069975" cy="1062990"/>
            <wp:effectExtent l="19050" t="19050" r="15875" b="22860"/>
            <wp:wrapSquare wrapText="bothSides"/>
            <wp:docPr id="1" name="Picture 1" descr="C:\Users\abc\Pictures\20130726_134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Pictures\20130726_1347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0629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00A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076ACF" w:rsidRDefault="006F6DDC" w:rsidP="00076A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DDC">
        <w:rPr>
          <w:rFonts w:ascii="Times New Roman" w:hAnsi="Times New Roman" w:cs="Times New Roman"/>
          <w:b/>
          <w:noProof/>
          <w:sz w:val="24"/>
          <w:szCs w:val="28"/>
        </w:rPr>
        <w:pict>
          <v:shape id="_x0000_s1030" type="#_x0000_t202" style="position:absolute;left:0;text-align:left;margin-left:14.75pt;margin-top:-.1pt;width:294pt;height:40.7pt;z-index:251665408;mso-width-relative:margin;mso-height-relative:margin" filled="f" stroked="f">
            <v:textbox style="mso-next-textbox:#_x0000_s1030">
              <w:txbxContent>
                <w:p w:rsidR="00867F3A" w:rsidRPr="00686758" w:rsidRDefault="00867F3A" w:rsidP="00867F3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86758">
                    <w:rPr>
                      <w:rFonts w:ascii="Times New Roman" w:hAnsi="Times New Roman" w:cs="Times New Roman"/>
                      <w:b/>
                      <w:sz w:val="24"/>
                    </w:rPr>
                    <w:t>Email:</w:t>
                  </w:r>
                  <w:r w:rsidR="0070678B">
                    <w:rPr>
                      <w:rFonts w:ascii="Times New Roman" w:hAnsi="Times New Roman" w:cs="Times New Roman"/>
                      <w:b/>
                      <w:sz w:val="24"/>
                    </w:rPr>
                    <w:t>sureshparmar072</w:t>
                  </w:r>
                  <w:r w:rsidR="00E900A1">
                    <w:rPr>
                      <w:rFonts w:ascii="Times New Roman" w:hAnsi="Times New Roman" w:cs="Times New Roman"/>
                      <w:b/>
                      <w:sz w:val="24"/>
                    </w:rPr>
                    <w:t>@gmail.com</w:t>
                  </w:r>
                </w:p>
                <w:p w:rsidR="00867F3A" w:rsidRPr="00686758" w:rsidRDefault="00867F3A" w:rsidP="00867F3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86758">
                    <w:rPr>
                      <w:rFonts w:ascii="Times New Roman" w:hAnsi="Times New Roman" w:cs="Times New Roman"/>
                      <w:b/>
                      <w:sz w:val="24"/>
                    </w:rPr>
                    <w:t>Mobile:</w:t>
                  </w:r>
                  <w:r w:rsidR="007F59EC">
                    <w:rPr>
                      <w:rFonts w:ascii="Times New Roman" w:hAnsi="Times New Roman" w:cs="Times New Roman"/>
                      <w:b/>
                      <w:sz w:val="24"/>
                    </w:rPr>
                    <w:t>9904359434</w:t>
                  </w:r>
                </w:p>
              </w:txbxContent>
            </v:textbox>
          </v:shape>
        </w:pict>
      </w:r>
      <w:r w:rsidR="00E63117">
        <w:rPr>
          <w:rFonts w:ascii="Times New Roman" w:hAnsi="Times New Roman" w:cs="Times New Roman"/>
          <w:b/>
          <w:sz w:val="28"/>
          <w:szCs w:val="28"/>
        </w:rPr>
        <w:t>C</w:t>
      </w:r>
    </w:p>
    <w:p w:rsidR="00EE3C38" w:rsidRDefault="00EE3C38" w:rsidP="00076AC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E3C38" w:rsidRDefault="00EE3C38" w:rsidP="00076AC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E3C38" w:rsidRDefault="00EE3C38" w:rsidP="00076AC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E3C38" w:rsidRDefault="006F6DDC" w:rsidP="00076AC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zh-TW"/>
        </w:rPr>
        <w:pict>
          <v:shape id="_x0000_s1032" type="#_x0000_t202" style="position:absolute;margin-left:-29.5pt;margin-top:8.05pt;width:595.4pt;height:31.1pt;z-index:251669504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686758" w:rsidRPr="00686758" w:rsidRDefault="001F181F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</w:t>
                  </w:r>
                  <w:r w:rsidR="00EE3C38">
                    <w:rPr>
                      <w:rFonts w:ascii="Times New Roman" w:hAnsi="Times New Roman" w:cs="Times New Roman"/>
                      <w:b/>
                      <w:sz w:val="24"/>
                    </w:rPr>
                    <w:t>Career Objective (Marketing/</w:t>
                  </w:r>
                  <w:r w:rsidR="004D7600">
                    <w:rPr>
                      <w:rFonts w:ascii="Times New Roman" w:hAnsi="Times New Roman" w:cs="Times New Roman"/>
                      <w:b/>
                      <w:sz w:val="24"/>
                    </w:rPr>
                    <w:t>Finance</w:t>
                  </w:r>
                  <w:r w:rsidR="00EE3C38">
                    <w:rPr>
                      <w:rFonts w:ascii="Times New Roman" w:hAnsi="Times New Roman" w:cs="Times New Roman"/>
                      <w:b/>
                      <w:sz w:val="24"/>
                    </w:rPr>
                    <w:t>/HR):</w:t>
                  </w:r>
                  <w:r w:rsidR="0070678B" w:rsidRPr="0070678B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="0070678B">
                    <w:rPr>
                      <w:rFonts w:ascii="Times New Roman" w:hAnsi="Times New Roman" w:cs="Times New Roman"/>
                      <w:b/>
                      <w:sz w:val="24"/>
                    </w:rPr>
                    <w:t>FINANCE</w:t>
                  </w:r>
                </w:p>
              </w:txbxContent>
            </v:textbox>
          </v:shape>
        </w:pict>
      </w:r>
    </w:p>
    <w:p w:rsidR="00EE3C38" w:rsidRDefault="00EE3C38" w:rsidP="00076AC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E3C38" w:rsidRDefault="00EE3C38" w:rsidP="00076AC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2535D" w:rsidRPr="005F44A5" w:rsidRDefault="006F6DDC" w:rsidP="00E2535D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6DDC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3" type="#_x0000_t202" style="position:absolute;left:0;text-align:left;margin-left:-29.95pt;margin-top:55.4pt;width:595.85pt;height:23.85pt;z-index:251670528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CE2BE7" w:rsidRPr="00686758" w:rsidRDefault="00CE2BE7" w:rsidP="00CE2BE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Academic Qualifications:</w:t>
                  </w:r>
                </w:p>
              </w:txbxContent>
            </v:textbox>
          </v:shape>
        </w:pict>
      </w:r>
      <w:r w:rsidR="00E2535D" w:rsidRPr="005F44A5">
        <w:rPr>
          <w:rFonts w:ascii="Times New Roman" w:hAnsi="Times New Roman" w:cs="Times New Roman"/>
          <w:b/>
          <w:sz w:val="24"/>
          <w:szCs w:val="24"/>
        </w:rPr>
        <w:t>For E.g.:</w:t>
      </w:r>
      <w:r w:rsidR="00E2535D" w:rsidRPr="005F44A5">
        <w:rPr>
          <w:rFonts w:ascii="Times New Roman" w:hAnsi="Times New Roman" w:cs="Times New Roman"/>
          <w:sz w:val="24"/>
          <w:szCs w:val="24"/>
        </w:rPr>
        <w:t xml:space="preserve"> - </w:t>
      </w:r>
      <w:r w:rsidR="00E2535D" w:rsidRPr="005F44A5">
        <w:rPr>
          <w:rFonts w:ascii="Times New Roman" w:hAnsi="Times New Roman" w:cs="Times New Roman"/>
          <w:bCs/>
          <w:sz w:val="24"/>
          <w:szCs w:val="24"/>
        </w:rPr>
        <w:t xml:space="preserve">To embark a successful career as a management professional, I want to be associated with an organization that provides me with ample opportunities to broaden my </w:t>
      </w:r>
      <w:r w:rsidR="001D61B4" w:rsidRPr="005F44A5">
        <w:rPr>
          <w:rFonts w:ascii="Times New Roman" w:hAnsi="Times New Roman" w:cs="Times New Roman"/>
          <w:bCs/>
          <w:sz w:val="24"/>
          <w:szCs w:val="24"/>
        </w:rPr>
        <w:t xml:space="preserve">skills and </w:t>
      </w:r>
      <w:r w:rsidR="00E2535D" w:rsidRPr="005F44A5">
        <w:rPr>
          <w:rFonts w:ascii="Times New Roman" w:hAnsi="Times New Roman" w:cs="Times New Roman"/>
          <w:bCs/>
          <w:sz w:val="24"/>
          <w:szCs w:val="24"/>
        </w:rPr>
        <w:t>develop myself into a successful professional</w:t>
      </w:r>
      <w:r w:rsidR="001D61B4" w:rsidRPr="005F44A5">
        <w:rPr>
          <w:rFonts w:ascii="Times New Roman" w:hAnsi="Times New Roman" w:cs="Times New Roman"/>
          <w:bCs/>
          <w:sz w:val="24"/>
          <w:szCs w:val="24"/>
        </w:rPr>
        <w:t>.</w:t>
      </w:r>
      <w:r w:rsidR="00E2535D" w:rsidRPr="005F44A5">
        <w:rPr>
          <w:rFonts w:ascii="Times New Roman" w:hAnsi="Times New Roman" w:cs="Times New Roman"/>
          <w:bCs/>
          <w:sz w:val="24"/>
          <w:szCs w:val="24"/>
        </w:rPr>
        <w:t xml:space="preserve"> and ultimately gain such experience so as to embark my journey into entrepreneurship.</w:t>
      </w:r>
    </w:p>
    <w:p w:rsidR="00E2535D" w:rsidRDefault="00E2535D" w:rsidP="00E2535D">
      <w:pPr>
        <w:ind w:right="-180"/>
        <w:jc w:val="both"/>
        <w:rPr>
          <w:bCs/>
        </w:rPr>
      </w:pPr>
    </w:p>
    <w:tbl>
      <w:tblPr>
        <w:tblpPr w:leftFromText="180" w:rightFromText="180" w:vertAnchor="text" w:horzAnchor="page" w:tblpXSpec="center" w:tblpY="247"/>
        <w:tblW w:w="10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5"/>
        <w:gridCol w:w="3543"/>
        <w:gridCol w:w="2546"/>
        <w:gridCol w:w="20"/>
        <w:gridCol w:w="1396"/>
        <w:gridCol w:w="1273"/>
      </w:tblGrid>
      <w:tr w:rsidR="005C7BB8" w:rsidRPr="006B070E" w:rsidTr="005C7BB8">
        <w:trPr>
          <w:trHeight w:hRule="exact" w:val="310"/>
        </w:trPr>
        <w:tc>
          <w:tcPr>
            <w:tcW w:w="2085" w:type="dxa"/>
          </w:tcPr>
          <w:p w:rsidR="005C7BB8" w:rsidRDefault="005C7BB8" w:rsidP="00A97046">
            <w:pPr>
              <w:ind w:left="-2340" w:right="-36" w:firstLine="2340"/>
              <w:rPr>
                <w:b/>
              </w:rPr>
            </w:pPr>
            <w:r w:rsidRPr="00962649">
              <w:rPr>
                <w:b/>
              </w:rPr>
              <w:t>Degree</w:t>
            </w:r>
          </w:p>
          <w:p w:rsidR="005C7BB8" w:rsidRDefault="005C7BB8" w:rsidP="00A97046">
            <w:pPr>
              <w:ind w:left="-2340" w:right="-36" w:firstLine="2340"/>
              <w:rPr>
                <w:b/>
              </w:rPr>
            </w:pPr>
          </w:p>
          <w:p w:rsidR="005C7BB8" w:rsidRPr="00962649" w:rsidRDefault="005C7BB8" w:rsidP="00A97046">
            <w:pPr>
              <w:ind w:left="-2340" w:right="-36" w:firstLine="2340"/>
              <w:rPr>
                <w:b/>
              </w:rPr>
            </w:pPr>
          </w:p>
        </w:tc>
        <w:tc>
          <w:tcPr>
            <w:tcW w:w="3543" w:type="dxa"/>
          </w:tcPr>
          <w:p w:rsidR="005C7BB8" w:rsidRPr="00962649" w:rsidRDefault="005C7BB8" w:rsidP="00A97046">
            <w:pPr>
              <w:ind w:left="-72" w:right="-36"/>
              <w:rPr>
                <w:b/>
              </w:rPr>
            </w:pPr>
            <w:r w:rsidRPr="00962649">
              <w:rPr>
                <w:b/>
              </w:rPr>
              <w:t>Institute</w:t>
            </w:r>
          </w:p>
        </w:tc>
        <w:tc>
          <w:tcPr>
            <w:tcW w:w="2546" w:type="dxa"/>
          </w:tcPr>
          <w:p w:rsidR="005C7BB8" w:rsidRPr="00962649" w:rsidRDefault="005C7BB8" w:rsidP="00A97046">
            <w:pPr>
              <w:ind w:left="-94" w:right="-36"/>
              <w:rPr>
                <w:b/>
              </w:rPr>
            </w:pPr>
            <w:r w:rsidRPr="00962649">
              <w:rPr>
                <w:b/>
              </w:rPr>
              <w:t>Board/University</w:t>
            </w:r>
          </w:p>
        </w:tc>
        <w:tc>
          <w:tcPr>
            <w:tcW w:w="1416" w:type="dxa"/>
            <w:gridSpan w:val="2"/>
          </w:tcPr>
          <w:p w:rsidR="005C7BB8" w:rsidRPr="00962649" w:rsidRDefault="005C7BB8" w:rsidP="00A97046">
            <w:pPr>
              <w:ind w:right="-36"/>
              <w:rPr>
                <w:b/>
              </w:rPr>
            </w:pPr>
            <w:r w:rsidRPr="00962649">
              <w:rPr>
                <w:b/>
              </w:rPr>
              <w:t>From/To</w:t>
            </w:r>
          </w:p>
        </w:tc>
        <w:tc>
          <w:tcPr>
            <w:tcW w:w="1273" w:type="dxa"/>
          </w:tcPr>
          <w:p w:rsidR="005C7BB8" w:rsidRPr="00962649" w:rsidRDefault="005C7BB8" w:rsidP="00A97046">
            <w:pPr>
              <w:ind w:right="-36"/>
              <w:rPr>
                <w:b/>
              </w:rPr>
            </w:pPr>
            <w:r w:rsidRPr="00962649">
              <w:rPr>
                <w:b/>
              </w:rPr>
              <w:t>CGPA/%</w:t>
            </w:r>
          </w:p>
        </w:tc>
      </w:tr>
      <w:tr w:rsidR="005C7BB8" w:rsidRPr="00F25066" w:rsidTr="005C7BB8">
        <w:trPr>
          <w:trHeight w:hRule="exact" w:val="962"/>
        </w:trPr>
        <w:tc>
          <w:tcPr>
            <w:tcW w:w="2085" w:type="dxa"/>
          </w:tcPr>
          <w:p w:rsidR="005C7BB8" w:rsidRPr="00962649" w:rsidRDefault="005C7BB8" w:rsidP="00A97046">
            <w:pPr>
              <w:ind w:right="-36"/>
            </w:pPr>
            <w:r w:rsidRPr="00962649">
              <w:t>MBA</w:t>
            </w:r>
            <w:r w:rsidR="006358AC">
              <w:t xml:space="preserve"> (</w:t>
            </w:r>
            <w:r w:rsidR="006358AC">
              <w:rPr>
                <w:rFonts w:ascii="Times New Roman" w:hAnsi="Times New Roman" w:cs="Times New Roman"/>
                <w:sz w:val="24"/>
              </w:rPr>
              <w:t>finance</w:t>
            </w:r>
            <w:r>
              <w:t>)</w:t>
            </w:r>
          </w:p>
        </w:tc>
        <w:tc>
          <w:tcPr>
            <w:tcW w:w="3543" w:type="dxa"/>
          </w:tcPr>
          <w:p w:rsidR="005C7BB8" w:rsidRPr="00962649" w:rsidRDefault="00686724" w:rsidP="00A97046">
            <w:pPr>
              <w:ind w:left="-72" w:right="-36"/>
            </w:pPr>
            <w:r>
              <w:t>L.J INSTITUTE OF MANAGEMENT STUDEIS.</w:t>
            </w:r>
          </w:p>
        </w:tc>
        <w:tc>
          <w:tcPr>
            <w:tcW w:w="2566" w:type="dxa"/>
            <w:gridSpan w:val="2"/>
          </w:tcPr>
          <w:p w:rsidR="00686724" w:rsidRPr="00962649" w:rsidRDefault="00686724" w:rsidP="00686724">
            <w:pPr>
              <w:ind w:left="-72" w:right="-36"/>
            </w:pPr>
            <w:r>
              <w:t>GUJARAT TECHNOLOGICAL UNIVERSITY.</w:t>
            </w:r>
          </w:p>
        </w:tc>
        <w:tc>
          <w:tcPr>
            <w:tcW w:w="1396" w:type="dxa"/>
          </w:tcPr>
          <w:p w:rsidR="005C7BB8" w:rsidRPr="00962649" w:rsidRDefault="00C90CB5" w:rsidP="00A97046">
            <w:pPr>
              <w:ind w:right="-36"/>
            </w:pPr>
            <w:r>
              <w:t>2013-15</w:t>
            </w:r>
          </w:p>
        </w:tc>
        <w:tc>
          <w:tcPr>
            <w:tcW w:w="1273" w:type="dxa"/>
          </w:tcPr>
          <w:p w:rsidR="005C7BB8" w:rsidRPr="00DB4ADD" w:rsidRDefault="005C7BB8" w:rsidP="00A97046">
            <w:pPr>
              <w:ind w:right="-36"/>
            </w:pPr>
          </w:p>
        </w:tc>
      </w:tr>
      <w:tr w:rsidR="005C7BB8" w:rsidRPr="00F25066" w:rsidTr="005C7BB8">
        <w:trPr>
          <w:trHeight w:hRule="exact" w:val="1131"/>
        </w:trPr>
        <w:tc>
          <w:tcPr>
            <w:tcW w:w="2085" w:type="dxa"/>
          </w:tcPr>
          <w:p w:rsidR="005C7BB8" w:rsidRDefault="0070678B" w:rsidP="00A97046">
            <w:pPr>
              <w:ind w:left="720" w:right="-36" w:hanging="720"/>
            </w:pPr>
            <w:r>
              <w:t>BBA</w:t>
            </w:r>
          </w:p>
          <w:p w:rsidR="0070678B" w:rsidRDefault="0070678B" w:rsidP="00A97046">
            <w:pPr>
              <w:ind w:left="720" w:right="-36" w:hanging="720"/>
            </w:pPr>
          </w:p>
          <w:p w:rsidR="005C7BB8" w:rsidRPr="00962649" w:rsidRDefault="005C7BB8" w:rsidP="00A97046">
            <w:pPr>
              <w:ind w:left="720" w:right="-36" w:hanging="720"/>
            </w:pPr>
            <w:r>
              <w:t xml:space="preserve">     </w:t>
            </w:r>
          </w:p>
        </w:tc>
        <w:tc>
          <w:tcPr>
            <w:tcW w:w="3543" w:type="dxa"/>
          </w:tcPr>
          <w:p w:rsidR="00686724" w:rsidRDefault="007F59EC" w:rsidP="00686724">
            <w:pPr>
              <w:tabs>
                <w:tab w:val="left" w:pos="167"/>
                <w:tab w:val="right" w:pos="3363"/>
              </w:tabs>
              <w:ind w:left="-72" w:right="-36"/>
            </w:pPr>
            <w:r>
              <w:t>SHREE C.U SHAH CILLEGE OF COMM.MGT. &amp; COMP EDU,WADHAWAN</w:t>
            </w:r>
            <w:r w:rsidR="00686724">
              <w:t xml:space="preserve"> </w:t>
            </w:r>
          </w:p>
          <w:p w:rsidR="005C7BB8" w:rsidRPr="00962649" w:rsidRDefault="00686724" w:rsidP="00686724">
            <w:pPr>
              <w:tabs>
                <w:tab w:val="left" w:pos="167"/>
                <w:tab w:val="right" w:pos="3363"/>
              </w:tabs>
              <w:ind w:left="-72" w:right="-36"/>
            </w:pPr>
            <w:r>
              <w:t>.</w:t>
            </w:r>
            <w:r>
              <w:tab/>
              <w:t xml:space="preserve"> </w:t>
            </w:r>
          </w:p>
        </w:tc>
        <w:tc>
          <w:tcPr>
            <w:tcW w:w="2566" w:type="dxa"/>
            <w:gridSpan w:val="2"/>
          </w:tcPr>
          <w:p w:rsidR="005C7BB8" w:rsidRPr="00962649" w:rsidRDefault="007F59EC" w:rsidP="00A97046">
            <w:pPr>
              <w:ind w:right="-36"/>
            </w:pPr>
            <w:r>
              <w:t>SAURASHTRA</w:t>
            </w:r>
            <w:r w:rsidR="00686724">
              <w:t xml:space="preserve"> UNIVERSITY.</w:t>
            </w:r>
          </w:p>
        </w:tc>
        <w:tc>
          <w:tcPr>
            <w:tcW w:w="1396" w:type="dxa"/>
          </w:tcPr>
          <w:p w:rsidR="005C7BB8" w:rsidRPr="00962649" w:rsidRDefault="00C90CB5" w:rsidP="00A97046">
            <w:pPr>
              <w:ind w:right="-36"/>
            </w:pPr>
            <w:r>
              <w:t>2012-13</w:t>
            </w:r>
          </w:p>
        </w:tc>
        <w:tc>
          <w:tcPr>
            <w:tcW w:w="1273" w:type="dxa"/>
          </w:tcPr>
          <w:p w:rsidR="005C7BB8" w:rsidRPr="00962649" w:rsidRDefault="007F59EC" w:rsidP="00A97046">
            <w:pPr>
              <w:ind w:right="-36"/>
            </w:pPr>
            <w:r>
              <w:t>61.35</w:t>
            </w:r>
            <w:r w:rsidR="00686724">
              <w:t>%</w:t>
            </w:r>
          </w:p>
        </w:tc>
      </w:tr>
      <w:tr w:rsidR="005C7BB8" w:rsidTr="005C7BB8">
        <w:trPr>
          <w:trHeight w:hRule="exact" w:val="669"/>
        </w:trPr>
        <w:tc>
          <w:tcPr>
            <w:tcW w:w="2085" w:type="dxa"/>
          </w:tcPr>
          <w:p w:rsidR="005C7BB8" w:rsidRPr="00962649" w:rsidRDefault="005C7BB8" w:rsidP="00A97046">
            <w:pPr>
              <w:ind w:left="720" w:right="-36" w:hanging="720"/>
            </w:pPr>
            <w:r w:rsidRPr="00962649">
              <w:t>XII</w:t>
            </w:r>
          </w:p>
        </w:tc>
        <w:tc>
          <w:tcPr>
            <w:tcW w:w="3543" w:type="dxa"/>
          </w:tcPr>
          <w:p w:rsidR="005C7BB8" w:rsidRPr="00962649" w:rsidRDefault="007F59EC" w:rsidP="00A97046">
            <w:pPr>
              <w:ind w:right="-36"/>
            </w:pPr>
            <w:r>
              <w:t>SHREE PATEL EDU. &amp; CHARI.TRUST-BOTAD</w:t>
            </w:r>
          </w:p>
        </w:tc>
        <w:tc>
          <w:tcPr>
            <w:tcW w:w="2566" w:type="dxa"/>
            <w:gridSpan w:val="2"/>
          </w:tcPr>
          <w:p w:rsidR="005C7BB8" w:rsidRPr="00962649" w:rsidRDefault="00686724" w:rsidP="00A97046">
            <w:pPr>
              <w:ind w:left="-72" w:right="-36"/>
              <w:rPr>
                <w:lang w:val="fr-FR"/>
              </w:rPr>
            </w:pPr>
            <w:r>
              <w:rPr>
                <w:lang w:val="fr-FR"/>
              </w:rPr>
              <w:t>GHSEB</w:t>
            </w:r>
          </w:p>
        </w:tc>
        <w:tc>
          <w:tcPr>
            <w:tcW w:w="1396" w:type="dxa"/>
          </w:tcPr>
          <w:p w:rsidR="005C7BB8" w:rsidRPr="00962649" w:rsidRDefault="00C90CB5" w:rsidP="00A97046">
            <w:pPr>
              <w:ind w:right="-36"/>
            </w:pPr>
            <w:r>
              <w:t>2010</w:t>
            </w:r>
          </w:p>
        </w:tc>
        <w:tc>
          <w:tcPr>
            <w:tcW w:w="1273" w:type="dxa"/>
          </w:tcPr>
          <w:p w:rsidR="005C7BB8" w:rsidRPr="00962649" w:rsidRDefault="007F59EC" w:rsidP="00A97046">
            <w:pPr>
              <w:ind w:right="-36"/>
            </w:pPr>
            <w:r>
              <w:t>62.29</w:t>
            </w:r>
            <w:r w:rsidR="00686724">
              <w:t>%</w:t>
            </w:r>
          </w:p>
        </w:tc>
      </w:tr>
      <w:tr w:rsidR="005C7BB8" w:rsidTr="005C7BB8">
        <w:trPr>
          <w:trHeight w:hRule="exact" w:val="593"/>
        </w:trPr>
        <w:tc>
          <w:tcPr>
            <w:tcW w:w="2085" w:type="dxa"/>
          </w:tcPr>
          <w:p w:rsidR="005C7BB8" w:rsidRPr="00962649" w:rsidRDefault="005C7BB8" w:rsidP="00A97046">
            <w:pPr>
              <w:tabs>
                <w:tab w:val="center" w:pos="954"/>
              </w:tabs>
              <w:ind w:left="720" w:right="-36" w:hanging="720"/>
              <w:rPr>
                <w:lang w:val="fr-FR"/>
              </w:rPr>
            </w:pPr>
            <w:r w:rsidRPr="00962649">
              <w:rPr>
                <w:lang w:val="fr-FR"/>
              </w:rPr>
              <w:t>X</w:t>
            </w:r>
          </w:p>
        </w:tc>
        <w:tc>
          <w:tcPr>
            <w:tcW w:w="3543" w:type="dxa"/>
          </w:tcPr>
          <w:p w:rsidR="005C7BB8" w:rsidRPr="00962649" w:rsidRDefault="00915C2F" w:rsidP="00A97046">
            <w:pPr>
              <w:ind w:right="-36"/>
            </w:pPr>
            <w:r>
              <w:t>SHREE B.D SHAH MA. SHALA BOTAD</w:t>
            </w:r>
          </w:p>
        </w:tc>
        <w:tc>
          <w:tcPr>
            <w:tcW w:w="2566" w:type="dxa"/>
            <w:gridSpan w:val="2"/>
          </w:tcPr>
          <w:p w:rsidR="005C7BB8" w:rsidRPr="00962649" w:rsidRDefault="00686724" w:rsidP="00A97046">
            <w:pPr>
              <w:ind w:left="-72" w:right="-36"/>
            </w:pPr>
            <w:r>
              <w:t>GSEB</w:t>
            </w:r>
          </w:p>
        </w:tc>
        <w:tc>
          <w:tcPr>
            <w:tcW w:w="1396" w:type="dxa"/>
          </w:tcPr>
          <w:p w:rsidR="005C7BB8" w:rsidRPr="00962649" w:rsidRDefault="00C90CB5" w:rsidP="00A97046">
            <w:pPr>
              <w:ind w:right="-36"/>
            </w:pPr>
            <w:r>
              <w:t>2008</w:t>
            </w:r>
          </w:p>
        </w:tc>
        <w:tc>
          <w:tcPr>
            <w:tcW w:w="1273" w:type="dxa"/>
          </w:tcPr>
          <w:p w:rsidR="005C7BB8" w:rsidRPr="00962649" w:rsidRDefault="007F59EC" w:rsidP="00A97046">
            <w:pPr>
              <w:ind w:right="-36"/>
            </w:pPr>
            <w:r>
              <w:t>41.23</w:t>
            </w:r>
            <w:r w:rsidR="00686724">
              <w:t>%</w:t>
            </w:r>
          </w:p>
        </w:tc>
      </w:tr>
    </w:tbl>
    <w:p w:rsidR="005C7BB8" w:rsidRDefault="006F6DDC" w:rsidP="00E2535D">
      <w:pPr>
        <w:ind w:right="-180"/>
        <w:jc w:val="both"/>
        <w:rPr>
          <w:bCs/>
        </w:rPr>
      </w:pPr>
      <w:r>
        <w:rPr>
          <w:bCs/>
          <w:noProof/>
        </w:rPr>
        <w:pict>
          <v:shape id="_x0000_s1034" type="#_x0000_t202" style="position:absolute;left:0;text-align:left;margin-left:-29.95pt;margin-top:210.15pt;width:595.85pt;height:23.85pt;z-index:251671552;mso-position-horizontal-relative:text;mso-position-vertical-relative:text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BE4B01" w:rsidRPr="00686758" w:rsidRDefault="00BE4B01" w:rsidP="00BE4B01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Internships &amp; Projects:</w:t>
                  </w:r>
                </w:p>
              </w:txbxContent>
            </v:textbox>
          </v:shape>
        </w:pict>
      </w:r>
    </w:p>
    <w:p w:rsidR="000F029E" w:rsidRDefault="000F029E" w:rsidP="00E2535D">
      <w:pPr>
        <w:ind w:right="-180"/>
        <w:jc w:val="both"/>
        <w:rPr>
          <w:bCs/>
        </w:rPr>
      </w:pPr>
    </w:p>
    <w:p w:rsidR="000F029E" w:rsidRPr="000F029E" w:rsidRDefault="000F029E" w:rsidP="00E2535D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029E">
        <w:rPr>
          <w:rFonts w:ascii="Times New Roman" w:hAnsi="Times New Roman" w:cs="Times New Roman"/>
          <w:bCs/>
          <w:sz w:val="24"/>
          <w:szCs w:val="24"/>
        </w:rPr>
        <w:t>(1)J.M.FINANCIAL SERVICES LIMITED</w:t>
      </w:r>
    </w:p>
    <w:p w:rsidR="005E3F84" w:rsidRPr="005F44A5" w:rsidRDefault="000F029E" w:rsidP="00E2535D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(2</w:t>
      </w:r>
      <w:r w:rsidR="00B72719" w:rsidRPr="005F44A5">
        <w:rPr>
          <w:rFonts w:ascii="Times New Roman" w:hAnsi="Times New Roman" w:cs="Times New Roman"/>
          <w:bCs/>
          <w:sz w:val="24"/>
          <w:szCs w:val="24"/>
        </w:rPr>
        <w:t>)</w:t>
      </w:r>
      <w:r w:rsidR="00962D4C" w:rsidRPr="005F44A5">
        <w:rPr>
          <w:rFonts w:ascii="Times New Roman" w:hAnsi="Times New Roman" w:cs="Times New Roman"/>
          <w:bCs/>
          <w:sz w:val="24"/>
          <w:szCs w:val="24"/>
        </w:rPr>
        <w:t>CAREFUL LABORATORIES</w:t>
      </w:r>
    </w:p>
    <w:p w:rsidR="00B72719" w:rsidRPr="005F44A5" w:rsidRDefault="000F029E" w:rsidP="00E2535D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(3</w:t>
      </w:r>
      <w:r w:rsidR="0070678B" w:rsidRPr="005F44A5">
        <w:rPr>
          <w:rFonts w:ascii="Times New Roman" w:hAnsi="Times New Roman" w:cs="Times New Roman"/>
          <w:bCs/>
          <w:sz w:val="24"/>
          <w:szCs w:val="24"/>
        </w:rPr>
        <w:t>) PARMAR TEXTILES</w:t>
      </w:r>
    </w:p>
    <w:p w:rsidR="005E3F84" w:rsidRDefault="0070678B" w:rsidP="00E2535D">
      <w:pPr>
        <w:ind w:right="-180"/>
        <w:jc w:val="both"/>
        <w:rPr>
          <w:bCs/>
        </w:rPr>
      </w:pPr>
      <w:r>
        <w:rPr>
          <w:bCs/>
          <w:noProof/>
        </w:rPr>
        <w:t xml:space="preserve"> </w:t>
      </w:r>
      <w:r w:rsidR="006F6DDC">
        <w:rPr>
          <w:bCs/>
          <w:noProof/>
        </w:rPr>
        <w:pict>
          <v:shape id="_x0000_s1035" type="#_x0000_t202" style="position:absolute;left:0;text-align:left;margin-left:-29.95pt;margin-top:7.2pt;width:587.55pt;height:23.85pt;z-index:251672576;mso-position-horizontal-relative:text;mso-position-vertical-relative:text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071F89" w:rsidRPr="00686758" w:rsidRDefault="00071F89" w:rsidP="00071F8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Extra Curricular Activities:</w:t>
                  </w:r>
                </w:p>
              </w:txbxContent>
            </v:textbox>
          </v:shape>
        </w:pict>
      </w:r>
    </w:p>
    <w:p w:rsidR="005E3F84" w:rsidRDefault="005E3F84" w:rsidP="00E2535D">
      <w:pPr>
        <w:ind w:right="-180"/>
        <w:jc w:val="both"/>
        <w:rPr>
          <w:bCs/>
        </w:rPr>
      </w:pPr>
    </w:p>
    <w:p w:rsidR="00071F89" w:rsidRPr="005F44A5" w:rsidRDefault="00A4411B" w:rsidP="00071F89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44A5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Pr="005F44A5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5F44A5">
        <w:rPr>
          <w:rFonts w:ascii="Times New Roman" w:hAnsi="Times New Roman" w:cs="Times New Roman"/>
          <w:bCs/>
          <w:sz w:val="24"/>
          <w:szCs w:val="24"/>
        </w:rPr>
        <w:t xml:space="preserve"> Sports</w:t>
      </w:r>
    </w:p>
    <w:p w:rsidR="00071F89" w:rsidRDefault="006F6DDC" w:rsidP="00071F89">
      <w:pPr>
        <w:ind w:right="-1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pict>
          <v:shape id="_x0000_s1036" type="#_x0000_t202" style="position:absolute;left:0;text-align:left;margin-left:-29.5pt;margin-top:2.2pt;width:589.3pt;height:23.85pt;z-index:2516736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D03F65" w:rsidRPr="00686758" w:rsidRDefault="00D03F65" w:rsidP="00D03F65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Proficiencies:</w:t>
                  </w:r>
                </w:p>
              </w:txbxContent>
            </v:textbox>
          </v:shape>
        </w:pict>
      </w:r>
    </w:p>
    <w:p w:rsidR="00C11921" w:rsidRPr="00C11921" w:rsidRDefault="00C11921" w:rsidP="00C11921">
      <w:pPr>
        <w:pStyle w:val="ListParagraph"/>
        <w:ind w:right="-180"/>
        <w:jc w:val="both"/>
        <w:rPr>
          <w:rFonts w:ascii="Times New Roman" w:hAnsi="Times New Roman" w:cs="Times New Roman"/>
          <w:bCs/>
          <w:sz w:val="24"/>
        </w:rPr>
      </w:pPr>
    </w:p>
    <w:p w:rsidR="00F055AA" w:rsidRDefault="00F055AA" w:rsidP="00F055AA">
      <w:pPr>
        <w:pStyle w:val="ListParagraph"/>
        <w:numPr>
          <w:ilvl w:val="0"/>
          <w:numId w:val="1"/>
        </w:numPr>
        <w:ind w:right="-1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Languages known: </w:t>
      </w:r>
      <w:r>
        <w:rPr>
          <w:rFonts w:ascii="Times New Roman" w:hAnsi="Times New Roman" w:cs="Times New Roman"/>
          <w:bCs/>
          <w:sz w:val="24"/>
        </w:rPr>
        <w:t>English, Hindi, Gujarati</w:t>
      </w:r>
    </w:p>
    <w:p w:rsidR="0070678B" w:rsidRDefault="0070678B" w:rsidP="0070678B">
      <w:pPr>
        <w:pStyle w:val="ListParagraph"/>
        <w:ind w:right="-180"/>
        <w:jc w:val="both"/>
        <w:rPr>
          <w:rFonts w:ascii="Times New Roman" w:hAnsi="Times New Roman" w:cs="Times New Roman"/>
          <w:bCs/>
          <w:sz w:val="24"/>
        </w:rPr>
      </w:pPr>
    </w:p>
    <w:p w:rsidR="00F055AA" w:rsidRDefault="00F055AA" w:rsidP="00F055AA">
      <w:pPr>
        <w:pStyle w:val="ListParagraph"/>
        <w:numPr>
          <w:ilvl w:val="0"/>
          <w:numId w:val="1"/>
        </w:numPr>
        <w:ind w:right="-1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Computer Skills:</w:t>
      </w:r>
      <w:r w:rsidR="0070678B">
        <w:rPr>
          <w:rFonts w:ascii="Times New Roman" w:hAnsi="Times New Roman" w:cs="Times New Roman"/>
          <w:b/>
          <w:bCs/>
          <w:sz w:val="24"/>
        </w:rPr>
        <w:t xml:space="preserve">   </w:t>
      </w:r>
      <w:r w:rsidR="00E36C45" w:rsidRPr="00E36C45">
        <w:rPr>
          <w:rFonts w:ascii="Cambria" w:eastAsia="Cambria" w:hAnsi="Cambria" w:cs="Cambria"/>
          <w:b/>
          <w:color w:val="00000A"/>
          <w:sz w:val="32"/>
          <w:szCs w:val="32"/>
        </w:rPr>
        <w:t xml:space="preserve"> </w:t>
      </w:r>
      <w:r w:rsidR="0070678B" w:rsidRPr="0070678B">
        <w:rPr>
          <w:rFonts w:ascii="Times New Roman" w:eastAsia="Cambria" w:hAnsi="Times New Roman" w:cs="Times New Roman"/>
          <w:color w:val="00000A"/>
          <w:sz w:val="24"/>
          <w:szCs w:val="24"/>
        </w:rPr>
        <w:t>B</w:t>
      </w:r>
      <w:r w:rsidR="00E36C45" w:rsidRPr="0070678B">
        <w:rPr>
          <w:rFonts w:ascii="Times New Roman" w:eastAsia="Cambria" w:hAnsi="Times New Roman" w:cs="Times New Roman"/>
          <w:color w:val="00000A"/>
          <w:sz w:val="24"/>
          <w:szCs w:val="24"/>
        </w:rPr>
        <w:t>asic knowledge</w:t>
      </w:r>
    </w:p>
    <w:p w:rsidR="00AB65B0" w:rsidRDefault="006F6DDC" w:rsidP="00AB65B0">
      <w:pPr>
        <w:ind w:right="-1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pict>
          <v:shape id="_x0000_s1040" type="#_x0000_t202" style="position:absolute;left:0;text-align:left;margin-left:-86.75pt;margin-top:-26.8pt;width:567.25pt;height:77.85pt;z-index:251677696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0F029E" w:rsidRDefault="000F029E" w:rsidP="000F029E"/>
                <w:p w:rsidR="00A601C7" w:rsidRPr="00A601C7" w:rsidRDefault="00A601C7" w:rsidP="00A601C7"/>
                <w:p w:rsidR="000F029E" w:rsidRDefault="000F029E"/>
              </w:txbxContent>
            </v:textbox>
          </v:shape>
        </w:pict>
      </w:r>
      <w:r w:rsidR="004D7600"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-289560</wp:posOffset>
            </wp:positionV>
            <wp:extent cx="803275" cy="805180"/>
            <wp:effectExtent l="19050" t="19050" r="15875" b="13970"/>
            <wp:wrapSquare wrapText="bothSides"/>
            <wp:docPr id="5" name="Picture 1" descr="C:\Users\abc\Pictures\20130726_134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Pictures\20130726_1347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9000" contrast="-4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051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5B0" w:rsidRDefault="00AB65B0" w:rsidP="00AB65B0">
      <w:pPr>
        <w:ind w:right="-180"/>
        <w:jc w:val="both"/>
        <w:rPr>
          <w:rFonts w:ascii="Times New Roman" w:hAnsi="Times New Roman" w:cs="Times New Roman"/>
          <w:bCs/>
          <w:sz w:val="24"/>
        </w:rPr>
      </w:pPr>
    </w:p>
    <w:p w:rsidR="00FE1828" w:rsidRDefault="006F6DDC" w:rsidP="00AB65B0">
      <w:pPr>
        <w:ind w:right="-1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pict>
          <v:shape id="_x0000_s1042" type="#_x0000_t202" style="position:absolute;left:0;text-align:left;margin-left:-20.85pt;margin-top:18.65pt;width:567.25pt;height:23.85pt;z-index:251680768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42">
              <w:txbxContent>
                <w:p w:rsidR="00FE1828" w:rsidRPr="00686758" w:rsidRDefault="00FE1828" w:rsidP="00FE1828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Personal Details:</w:t>
                  </w:r>
                </w:p>
              </w:txbxContent>
            </v:textbox>
          </v:shape>
        </w:pict>
      </w:r>
    </w:p>
    <w:p w:rsidR="00FE1828" w:rsidRDefault="00FE1828" w:rsidP="00AB65B0">
      <w:pPr>
        <w:ind w:right="-180"/>
        <w:jc w:val="both"/>
        <w:rPr>
          <w:rFonts w:ascii="Times New Roman" w:hAnsi="Times New Roman" w:cs="Times New Roman"/>
          <w:bCs/>
          <w:sz w:val="24"/>
        </w:rPr>
      </w:pPr>
    </w:p>
    <w:p w:rsidR="009C54F5" w:rsidRDefault="009C54F5" w:rsidP="00AB65B0">
      <w:pPr>
        <w:ind w:right="-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E1828" w:rsidRPr="00C11921" w:rsidRDefault="00FE1828" w:rsidP="00AB65B0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1921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C11921">
        <w:rPr>
          <w:rFonts w:ascii="Times New Roman" w:hAnsi="Times New Roman" w:cs="Times New Roman"/>
          <w:bCs/>
          <w:sz w:val="24"/>
          <w:szCs w:val="24"/>
        </w:rPr>
        <w:t>-</w:t>
      </w:r>
      <w:r w:rsidR="000F029E" w:rsidRPr="000F02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029E" w:rsidRPr="00C11921">
        <w:rPr>
          <w:rFonts w:ascii="Times New Roman" w:hAnsi="Times New Roman" w:cs="Times New Roman"/>
          <w:bCs/>
          <w:sz w:val="24"/>
          <w:szCs w:val="24"/>
        </w:rPr>
        <w:t>Parmar</w:t>
      </w:r>
      <w:r w:rsidR="00C119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1921">
        <w:rPr>
          <w:rFonts w:ascii="Times New Roman" w:hAnsi="Times New Roman" w:cs="Times New Roman"/>
          <w:bCs/>
          <w:sz w:val="24"/>
          <w:szCs w:val="24"/>
        </w:rPr>
        <w:t>Suresh</w:t>
      </w:r>
      <w:r w:rsidR="00D85431">
        <w:rPr>
          <w:rFonts w:ascii="Times New Roman" w:hAnsi="Times New Roman" w:cs="Times New Roman"/>
          <w:bCs/>
          <w:sz w:val="24"/>
          <w:szCs w:val="24"/>
        </w:rPr>
        <w:t>bhai</w:t>
      </w:r>
      <w:r w:rsidRPr="00C119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5431">
        <w:rPr>
          <w:rFonts w:ascii="Times New Roman" w:hAnsi="Times New Roman" w:cs="Times New Roman"/>
          <w:bCs/>
          <w:sz w:val="24"/>
          <w:szCs w:val="24"/>
        </w:rPr>
        <w:t xml:space="preserve">G </w:t>
      </w:r>
    </w:p>
    <w:p w:rsidR="00FE1828" w:rsidRPr="00C11921" w:rsidRDefault="00FE1828" w:rsidP="00FE182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C11921">
        <w:rPr>
          <w:rFonts w:ascii="Times New Roman" w:hAnsi="Times New Roman" w:cs="Times New Roman"/>
          <w:b/>
          <w:iCs/>
          <w:sz w:val="24"/>
          <w:szCs w:val="24"/>
        </w:rPr>
        <w:t>Date of Birth:</w:t>
      </w:r>
      <w:r w:rsidR="00C11921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Pr="00C11921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C11921">
        <w:rPr>
          <w:rFonts w:ascii="Times New Roman" w:hAnsi="Times New Roman" w:cs="Times New Roman"/>
          <w:bCs/>
          <w:sz w:val="24"/>
          <w:szCs w:val="24"/>
        </w:rPr>
        <w:t>1</w:t>
      </w:r>
      <w:r w:rsidRPr="00C119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11921">
        <w:rPr>
          <w:rFonts w:ascii="Times New Roman" w:hAnsi="Times New Roman" w:cs="Times New Roman"/>
          <w:sz w:val="24"/>
          <w:szCs w:val="24"/>
        </w:rPr>
        <w:t xml:space="preserve"> Sep. 1993 </w:t>
      </w:r>
    </w:p>
    <w:p w:rsidR="00FE1828" w:rsidRPr="00C11921" w:rsidRDefault="00FE1828" w:rsidP="00FE182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C11921">
        <w:rPr>
          <w:rFonts w:ascii="Times New Roman" w:hAnsi="Times New Roman" w:cs="Times New Roman"/>
          <w:b/>
          <w:iCs/>
          <w:sz w:val="24"/>
          <w:szCs w:val="24"/>
        </w:rPr>
        <w:t>Sex:</w:t>
      </w:r>
      <w:r w:rsidR="00C11921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Pr="00C11921">
        <w:rPr>
          <w:rFonts w:ascii="Times New Roman" w:hAnsi="Times New Roman" w:cs="Times New Roman"/>
          <w:sz w:val="24"/>
          <w:szCs w:val="24"/>
        </w:rPr>
        <w:t xml:space="preserve"> Male                </w:t>
      </w:r>
    </w:p>
    <w:p w:rsidR="00FE1828" w:rsidRPr="00C11921" w:rsidRDefault="00FE1828" w:rsidP="00FE1828">
      <w:pPr>
        <w:pStyle w:val="STUInformation"/>
        <w:ind w:left="0"/>
        <w:rPr>
          <w:sz w:val="24"/>
          <w:szCs w:val="24"/>
          <w:lang w:val="en-US"/>
        </w:rPr>
      </w:pPr>
      <w:r w:rsidRPr="00C11921">
        <w:rPr>
          <w:b/>
          <w:iCs/>
          <w:sz w:val="24"/>
          <w:szCs w:val="24"/>
          <w:lang w:val="en-US"/>
        </w:rPr>
        <w:t>Marital status:</w:t>
      </w:r>
      <w:r w:rsidR="00C11921">
        <w:rPr>
          <w:b/>
          <w:iCs/>
          <w:sz w:val="24"/>
          <w:szCs w:val="24"/>
          <w:lang w:val="en-US"/>
        </w:rPr>
        <w:t>-</w:t>
      </w:r>
      <w:r w:rsidRPr="00C11921">
        <w:rPr>
          <w:sz w:val="24"/>
          <w:szCs w:val="24"/>
        </w:rPr>
        <w:t xml:space="preserve"> </w:t>
      </w:r>
      <w:r w:rsidR="005E496F" w:rsidRPr="00C11921">
        <w:rPr>
          <w:sz w:val="24"/>
          <w:szCs w:val="24"/>
        </w:rPr>
        <w:t>Unm</w:t>
      </w:r>
      <w:r w:rsidRPr="00C11921">
        <w:rPr>
          <w:sz w:val="24"/>
          <w:szCs w:val="24"/>
        </w:rPr>
        <w:t>arried</w:t>
      </w:r>
    </w:p>
    <w:p w:rsidR="00D85431" w:rsidRDefault="00D85431" w:rsidP="00FE1828">
      <w:pPr>
        <w:pStyle w:val="STUInformation"/>
        <w:ind w:left="0"/>
        <w:rPr>
          <w:b/>
          <w:iCs/>
          <w:sz w:val="24"/>
          <w:szCs w:val="24"/>
          <w:lang w:val="en-US"/>
        </w:rPr>
      </w:pPr>
    </w:p>
    <w:p w:rsidR="00FE1828" w:rsidRPr="00C11921" w:rsidRDefault="00FE1828" w:rsidP="00FE1828">
      <w:pPr>
        <w:pStyle w:val="STUInformation"/>
        <w:ind w:left="0"/>
        <w:rPr>
          <w:b/>
          <w:sz w:val="24"/>
          <w:szCs w:val="24"/>
          <w:lang w:val="en-US"/>
        </w:rPr>
      </w:pPr>
      <w:r w:rsidRPr="00C11921">
        <w:rPr>
          <w:b/>
          <w:iCs/>
          <w:sz w:val="24"/>
          <w:szCs w:val="24"/>
          <w:lang w:val="en-US"/>
        </w:rPr>
        <w:t>Religion:</w:t>
      </w:r>
      <w:r w:rsidR="00C11921">
        <w:rPr>
          <w:b/>
          <w:iCs/>
          <w:sz w:val="24"/>
          <w:szCs w:val="24"/>
          <w:lang w:val="en-US"/>
        </w:rPr>
        <w:t>-</w:t>
      </w:r>
      <w:r w:rsidRPr="00C11921">
        <w:rPr>
          <w:sz w:val="24"/>
          <w:szCs w:val="24"/>
          <w:lang w:val="en-US"/>
        </w:rPr>
        <w:t xml:space="preserve"> Hindu</w:t>
      </w:r>
      <w:r w:rsidRPr="00C11921">
        <w:rPr>
          <w:b/>
          <w:sz w:val="24"/>
          <w:szCs w:val="24"/>
          <w:lang w:val="en-US"/>
        </w:rPr>
        <w:t xml:space="preserve">         </w:t>
      </w:r>
    </w:p>
    <w:p w:rsidR="00D85431" w:rsidRDefault="00D85431" w:rsidP="00FE1828">
      <w:pPr>
        <w:pStyle w:val="STUInformation"/>
        <w:ind w:left="0"/>
        <w:rPr>
          <w:b/>
          <w:iCs/>
          <w:sz w:val="24"/>
          <w:szCs w:val="24"/>
          <w:lang w:val="en-US"/>
        </w:rPr>
      </w:pPr>
    </w:p>
    <w:p w:rsidR="00FE1828" w:rsidRPr="00C11921" w:rsidRDefault="00FE1828" w:rsidP="00FE1828">
      <w:pPr>
        <w:pStyle w:val="STUInformation"/>
        <w:ind w:left="0"/>
        <w:rPr>
          <w:iCs/>
          <w:sz w:val="24"/>
          <w:szCs w:val="24"/>
          <w:lang w:val="en-US"/>
        </w:rPr>
      </w:pPr>
      <w:r w:rsidRPr="00C11921">
        <w:rPr>
          <w:b/>
          <w:iCs/>
          <w:sz w:val="24"/>
          <w:szCs w:val="24"/>
          <w:lang w:val="en-US"/>
        </w:rPr>
        <w:t>Nationality:</w:t>
      </w:r>
      <w:r w:rsidR="00C11921">
        <w:rPr>
          <w:iCs/>
          <w:sz w:val="24"/>
          <w:szCs w:val="24"/>
          <w:lang w:val="en-US"/>
        </w:rPr>
        <w:t>-</w:t>
      </w:r>
      <w:r w:rsidRPr="00C11921">
        <w:rPr>
          <w:iCs/>
          <w:sz w:val="24"/>
          <w:szCs w:val="24"/>
          <w:lang w:val="en-US"/>
        </w:rPr>
        <w:t xml:space="preserve"> Indian</w:t>
      </w:r>
    </w:p>
    <w:p w:rsidR="005E496F" w:rsidRPr="00C11921" w:rsidRDefault="005E496F" w:rsidP="00FE1828">
      <w:pPr>
        <w:pStyle w:val="STUInformation"/>
        <w:ind w:left="0"/>
        <w:rPr>
          <w:sz w:val="24"/>
          <w:szCs w:val="24"/>
          <w:lang w:val="en-US"/>
        </w:rPr>
      </w:pPr>
    </w:p>
    <w:p w:rsidR="00FE1828" w:rsidRPr="00C11921" w:rsidRDefault="005E496F" w:rsidP="00FE1828">
      <w:pPr>
        <w:pStyle w:val="STUTitre"/>
        <w:spacing w:before="0" w:after="0"/>
        <w:rPr>
          <w:b w:val="0"/>
          <w:bCs/>
          <w:iCs/>
          <w:sz w:val="24"/>
          <w:szCs w:val="24"/>
          <w:lang w:val="en-IN"/>
        </w:rPr>
      </w:pPr>
      <w:r w:rsidRPr="00C11921">
        <w:rPr>
          <w:bCs/>
          <w:iCs/>
          <w:sz w:val="24"/>
          <w:szCs w:val="24"/>
          <w:lang w:val="en-IN"/>
        </w:rPr>
        <w:t>Address:-</w:t>
      </w:r>
      <w:r w:rsidRPr="00C11921">
        <w:rPr>
          <w:b w:val="0"/>
          <w:bCs/>
          <w:iCs/>
          <w:sz w:val="24"/>
          <w:szCs w:val="24"/>
          <w:lang w:val="en-IN"/>
        </w:rPr>
        <w:t xml:space="preserve"> </w:t>
      </w:r>
      <w:r w:rsidR="00FE1828" w:rsidRPr="00C11921">
        <w:rPr>
          <w:b w:val="0"/>
          <w:bCs/>
          <w:iCs/>
          <w:sz w:val="24"/>
          <w:szCs w:val="24"/>
          <w:lang w:val="en-IN"/>
        </w:rPr>
        <w:t>Turkha Road,</w:t>
      </w:r>
      <w:r w:rsidRPr="00C11921">
        <w:rPr>
          <w:b w:val="0"/>
          <w:bCs/>
          <w:iCs/>
          <w:sz w:val="24"/>
          <w:szCs w:val="24"/>
          <w:lang w:val="en-IN"/>
        </w:rPr>
        <w:t>Jalaram nagar</w:t>
      </w:r>
      <w:r w:rsidR="00FE1828" w:rsidRPr="00C11921">
        <w:rPr>
          <w:b w:val="0"/>
          <w:bCs/>
          <w:iCs/>
          <w:sz w:val="24"/>
          <w:szCs w:val="24"/>
          <w:lang w:val="en-IN"/>
        </w:rPr>
        <w:t>,</w:t>
      </w:r>
    </w:p>
    <w:p w:rsidR="00FE1828" w:rsidRPr="00C11921" w:rsidRDefault="00C11921" w:rsidP="00C11921">
      <w:pPr>
        <w:pStyle w:val="STUTitre"/>
        <w:spacing w:before="0" w:after="0"/>
        <w:ind w:left="754"/>
        <w:rPr>
          <w:b w:val="0"/>
          <w:bCs/>
          <w:iCs/>
          <w:sz w:val="24"/>
          <w:szCs w:val="24"/>
          <w:lang w:val="en-IN"/>
        </w:rPr>
      </w:pPr>
      <w:r>
        <w:rPr>
          <w:b w:val="0"/>
          <w:bCs/>
          <w:iCs/>
          <w:sz w:val="24"/>
          <w:szCs w:val="24"/>
          <w:lang w:val="en-IN"/>
        </w:rPr>
        <w:t xml:space="preserve">     </w:t>
      </w:r>
      <w:r w:rsidR="005E496F" w:rsidRPr="00C11921">
        <w:rPr>
          <w:b w:val="0"/>
          <w:bCs/>
          <w:iCs/>
          <w:sz w:val="24"/>
          <w:szCs w:val="24"/>
          <w:lang w:val="en-IN"/>
        </w:rPr>
        <w:t xml:space="preserve"> Bhoyra same</w:t>
      </w:r>
      <w:r w:rsidR="00FE1828" w:rsidRPr="00C11921">
        <w:rPr>
          <w:b w:val="0"/>
          <w:bCs/>
          <w:iCs/>
          <w:sz w:val="24"/>
          <w:szCs w:val="24"/>
          <w:lang w:val="en-IN"/>
        </w:rPr>
        <w:t>, Botad.</w:t>
      </w:r>
    </w:p>
    <w:p w:rsidR="005E496F" w:rsidRPr="00C11921" w:rsidRDefault="00FE1828" w:rsidP="005E496F">
      <w:pPr>
        <w:pStyle w:val="STUTitre"/>
        <w:spacing w:before="0" w:after="0"/>
        <w:rPr>
          <w:b w:val="0"/>
          <w:bCs/>
          <w:iCs/>
          <w:sz w:val="24"/>
          <w:szCs w:val="24"/>
          <w:lang w:val="en-IN"/>
        </w:rPr>
      </w:pPr>
      <w:r w:rsidRPr="00C11921">
        <w:rPr>
          <w:bCs/>
          <w:iCs/>
          <w:sz w:val="24"/>
          <w:szCs w:val="24"/>
          <w:lang w:val="en-IN"/>
        </w:rPr>
        <w:t>Dist:</w:t>
      </w:r>
      <w:r w:rsidR="00C11921">
        <w:rPr>
          <w:bCs/>
          <w:iCs/>
          <w:sz w:val="24"/>
          <w:szCs w:val="24"/>
          <w:lang w:val="en-IN"/>
        </w:rPr>
        <w:t>-</w:t>
      </w:r>
      <w:r w:rsidRPr="00C11921">
        <w:rPr>
          <w:b w:val="0"/>
          <w:bCs/>
          <w:iCs/>
          <w:sz w:val="24"/>
          <w:szCs w:val="24"/>
          <w:lang w:val="en-IN"/>
        </w:rPr>
        <w:t xml:space="preserve"> Botad</w:t>
      </w:r>
      <w:r w:rsidR="005E496F" w:rsidRPr="00C11921">
        <w:rPr>
          <w:b w:val="0"/>
          <w:bCs/>
          <w:iCs/>
          <w:sz w:val="24"/>
          <w:szCs w:val="24"/>
          <w:lang w:val="en-IN"/>
        </w:rPr>
        <w:t>-364710</w:t>
      </w:r>
    </w:p>
    <w:p w:rsidR="00FE1828" w:rsidRPr="00C11921" w:rsidRDefault="00FE1828" w:rsidP="005E496F">
      <w:pPr>
        <w:pStyle w:val="STUTitre"/>
        <w:spacing w:before="0" w:after="0"/>
        <w:rPr>
          <w:b w:val="0"/>
          <w:bCs/>
          <w:iCs/>
          <w:sz w:val="24"/>
          <w:szCs w:val="24"/>
          <w:lang w:val="en-IN"/>
        </w:rPr>
      </w:pPr>
      <w:r w:rsidRPr="00C11921">
        <w:rPr>
          <w:b w:val="0"/>
          <w:bCs/>
          <w:iCs/>
          <w:sz w:val="24"/>
          <w:szCs w:val="24"/>
          <w:lang w:val="en-IN"/>
        </w:rPr>
        <w:t xml:space="preserve"> </w:t>
      </w:r>
    </w:p>
    <w:p w:rsidR="0022510F" w:rsidRPr="00C11921" w:rsidRDefault="00FE1828" w:rsidP="00225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21">
        <w:rPr>
          <w:rFonts w:ascii="Times New Roman" w:hAnsi="Times New Roman" w:cs="Times New Roman"/>
          <w:b/>
          <w:bCs/>
          <w:iCs/>
          <w:sz w:val="24"/>
          <w:szCs w:val="24"/>
          <w:lang w:val="it-IT"/>
        </w:rPr>
        <w:t>E-mail :</w:t>
      </w:r>
      <w:r w:rsidR="00C11921">
        <w:rPr>
          <w:rFonts w:ascii="Times New Roman" w:hAnsi="Times New Roman" w:cs="Times New Roman"/>
          <w:b/>
          <w:bCs/>
          <w:iCs/>
          <w:sz w:val="24"/>
          <w:szCs w:val="24"/>
          <w:lang w:val="it-IT"/>
        </w:rPr>
        <w:t>-</w:t>
      </w:r>
      <w:r w:rsidRPr="00C11921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22510F" w:rsidRPr="00C11921">
        <w:rPr>
          <w:rFonts w:ascii="Times New Roman" w:hAnsi="Times New Roman" w:cs="Times New Roman"/>
          <w:sz w:val="24"/>
          <w:szCs w:val="24"/>
        </w:rPr>
        <w:t>sureshparmar072@gmail.com</w:t>
      </w:r>
    </w:p>
    <w:p w:rsidR="00D85431" w:rsidRDefault="00D85431" w:rsidP="00FE1828">
      <w:pPr>
        <w:pStyle w:val="STUInformation"/>
        <w:ind w:left="0"/>
        <w:rPr>
          <w:b/>
          <w:iCs/>
          <w:sz w:val="24"/>
          <w:szCs w:val="24"/>
          <w:lang w:val="fr-FR"/>
        </w:rPr>
      </w:pPr>
    </w:p>
    <w:p w:rsidR="00FE1828" w:rsidRPr="005F44A5" w:rsidRDefault="00FE1828" w:rsidP="00FE1828">
      <w:pPr>
        <w:pStyle w:val="STUInformation"/>
        <w:ind w:left="0"/>
        <w:rPr>
          <w:rFonts w:cs="Arial"/>
          <w:bCs/>
          <w:lang w:val="fr-FR"/>
        </w:rPr>
      </w:pPr>
      <w:r w:rsidRPr="00C11921">
        <w:rPr>
          <w:b/>
          <w:iCs/>
          <w:sz w:val="24"/>
          <w:szCs w:val="24"/>
          <w:lang w:val="fr-FR"/>
        </w:rPr>
        <w:t>Mobile :</w:t>
      </w:r>
      <w:r w:rsidR="00C11921">
        <w:rPr>
          <w:b/>
          <w:iCs/>
          <w:sz w:val="24"/>
          <w:szCs w:val="24"/>
          <w:lang w:val="fr-FR"/>
        </w:rPr>
        <w:t>-</w:t>
      </w:r>
      <w:r w:rsidRPr="00C11921">
        <w:rPr>
          <w:iCs/>
          <w:sz w:val="24"/>
          <w:szCs w:val="24"/>
          <w:lang w:val="fr-FR"/>
        </w:rPr>
        <w:t xml:space="preserve"> </w:t>
      </w:r>
      <w:r w:rsidR="0022510F" w:rsidRPr="00C11921">
        <w:rPr>
          <w:bCs/>
          <w:sz w:val="24"/>
          <w:szCs w:val="24"/>
          <w:lang w:val="fr-FR"/>
        </w:rPr>
        <w:t>9904359434</w:t>
      </w:r>
    </w:p>
    <w:p w:rsidR="00FE1828" w:rsidRPr="005F44A5" w:rsidRDefault="00FE1828" w:rsidP="00AB65B0">
      <w:pPr>
        <w:ind w:right="-180"/>
        <w:jc w:val="both"/>
        <w:rPr>
          <w:rFonts w:ascii="Times New Roman" w:hAnsi="Times New Roman" w:cs="Times New Roman"/>
          <w:bCs/>
          <w:sz w:val="24"/>
        </w:rPr>
      </w:pPr>
    </w:p>
    <w:p w:rsidR="00AB65B0" w:rsidRPr="00AB65B0" w:rsidRDefault="006F6DDC" w:rsidP="00AB65B0">
      <w:pPr>
        <w:ind w:right="-1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pict>
          <v:shape id="_x0000_s1037" type="#_x0000_t202" style="position:absolute;left:0;text-align:left;margin-left:-23.5pt;margin-top:7.6pt;width:567.25pt;height:23.85pt;z-index:251674624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AB65B0" w:rsidRPr="00686758" w:rsidRDefault="00AB65B0" w:rsidP="00AB65B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Hobbies / Interests:</w:t>
                  </w:r>
                </w:p>
              </w:txbxContent>
            </v:textbox>
          </v:shape>
        </w:pict>
      </w:r>
    </w:p>
    <w:p w:rsidR="00071F89" w:rsidRPr="00D43724" w:rsidRDefault="00071F89" w:rsidP="00071F89">
      <w:p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B65B0" w:rsidRPr="00D43724" w:rsidRDefault="00062B99" w:rsidP="00AB65B0">
      <w:pPr>
        <w:pStyle w:val="ListParagraph"/>
        <w:numPr>
          <w:ilvl w:val="0"/>
          <w:numId w:val="2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3724">
        <w:rPr>
          <w:rFonts w:ascii="Times New Roman" w:hAnsi="Times New Roman" w:cs="Times New Roman"/>
          <w:bCs/>
          <w:sz w:val="24"/>
          <w:szCs w:val="24"/>
        </w:rPr>
        <w:t>Travelling</w:t>
      </w:r>
    </w:p>
    <w:p w:rsidR="00062B99" w:rsidRPr="00D43724" w:rsidRDefault="00062B99" w:rsidP="00AB65B0">
      <w:pPr>
        <w:pStyle w:val="ListParagraph"/>
        <w:numPr>
          <w:ilvl w:val="0"/>
          <w:numId w:val="2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3724">
        <w:rPr>
          <w:rFonts w:ascii="Times New Roman" w:hAnsi="Times New Roman" w:cs="Times New Roman"/>
          <w:bCs/>
          <w:sz w:val="24"/>
          <w:szCs w:val="24"/>
        </w:rPr>
        <w:t>Reading</w:t>
      </w:r>
    </w:p>
    <w:p w:rsidR="00062B99" w:rsidRPr="00D43724" w:rsidRDefault="00062B99" w:rsidP="00AB65B0">
      <w:pPr>
        <w:pStyle w:val="ListParagraph"/>
        <w:numPr>
          <w:ilvl w:val="0"/>
          <w:numId w:val="2"/>
        </w:numPr>
        <w:ind w:right="-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3724">
        <w:rPr>
          <w:rFonts w:ascii="Times New Roman" w:hAnsi="Times New Roman" w:cs="Times New Roman"/>
          <w:bCs/>
          <w:sz w:val="24"/>
          <w:szCs w:val="24"/>
        </w:rPr>
        <w:t>Music / Movies / Entertainment</w:t>
      </w:r>
    </w:p>
    <w:p w:rsidR="005E3F84" w:rsidRDefault="005E3F84" w:rsidP="00D43724">
      <w:pPr>
        <w:pStyle w:val="ListParagraph"/>
        <w:rPr>
          <w:bCs/>
        </w:rPr>
      </w:pPr>
    </w:p>
    <w:p w:rsidR="009C54F5" w:rsidRDefault="009C54F5" w:rsidP="00D43724">
      <w:pPr>
        <w:pStyle w:val="ListParagraph"/>
        <w:rPr>
          <w:bCs/>
        </w:rPr>
      </w:pPr>
    </w:p>
    <w:p w:rsidR="009C54F5" w:rsidRDefault="009C54F5" w:rsidP="00D43724">
      <w:pPr>
        <w:pStyle w:val="ListParagraph"/>
        <w:rPr>
          <w:bCs/>
        </w:rPr>
      </w:pPr>
    </w:p>
    <w:p w:rsidR="009C54F5" w:rsidRDefault="009C54F5" w:rsidP="00D43724">
      <w:pPr>
        <w:pStyle w:val="ListParagraph"/>
        <w:rPr>
          <w:bCs/>
        </w:rPr>
      </w:pPr>
    </w:p>
    <w:p w:rsidR="009C54F5" w:rsidRDefault="009C54F5" w:rsidP="00807349">
      <w:pPr>
        <w:pStyle w:val="ListParagraph"/>
        <w:ind w:left="79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C54F5">
        <w:rPr>
          <w:rFonts w:ascii="Times New Roman" w:hAnsi="Times New Roman" w:cs="Times New Roman"/>
          <w:b/>
          <w:bCs/>
          <w:sz w:val="24"/>
          <w:szCs w:val="24"/>
        </w:rPr>
        <w:t>Signature:-</w:t>
      </w:r>
    </w:p>
    <w:p w:rsidR="005C7BB8" w:rsidRDefault="00807349" w:rsidP="00807349">
      <w:pPr>
        <w:pStyle w:val="ListParagraph"/>
        <w:ind w:left="7920"/>
        <w:rPr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9C54F5" w:rsidRPr="009C54F5">
        <w:rPr>
          <w:rFonts w:ascii="Times New Roman" w:hAnsi="Times New Roman" w:cs="Times New Roman"/>
          <w:bCs/>
          <w:sz w:val="24"/>
          <w:szCs w:val="24"/>
        </w:rPr>
        <w:t>S.G.Parmar</w:t>
      </w:r>
    </w:p>
    <w:sectPr w:rsidR="005C7BB8" w:rsidSect="00076ACF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11E" w:rsidRDefault="0095511E" w:rsidP="00A601C7">
      <w:pPr>
        <w:spacing w:after="0" w:line="240" w:lineRule="auto"/>
      </w:pPr>
      <w:r>
        <w:separator/>
      </w:r>
    </w:p>
  </w:endnote>
  <w:endnote w:type="continuationSeparator" w:id="1">
    <w:p w:rsidR="0095511E" w:rsidRDefault="0095511E" w:rsidP="00A6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1C7" w:rsidRPr="00A601C7" w:rsidRDefault="00A601C7" w:rsidP="00A601C7">
    <w:pPr>
      <w:pStyle w:val="Footer"/>
      <w:jc w:val="center"/>
      <w:rPr>
        <w:rFonts w:ascii="Times New Roman" w:hAnsi="Times New Roman" w:cs="Times New Roman"/>
        <w:szCs w:val="20"/>
      </w:rPr>
    </w:pPr>
    <w:r w:rsidRPr="00A601C7">
      <w:rPr>
        <w:rFonts w:ascii="Times New Roman" w:hAnsi="Times New Roman" w:cs="Times New Roman"/>
        <w:szCs w:val="20"/>
      </w:rPr>
      <w:t>L.J Institute of Mana</w:t>
    </w:r>
    <w:r w:rsidR="0070678B">
      <w:rPr>
        <w:rFonts w:ascii="Times New Roman" w:hAnsi="Times New Roman" w:cs="Times New Roman"/>
        <w:szCs w:val="20"/>
      </w:rPr>
      <w:t>gement Studies, Opposite Kataria</w:t>
    </w:r>
    <w:r w:rsidRPr="00A601C7">
      <w:rPr>
        <w:rFonts w:ascii="Times New Roman" w:hAnsi="Times New Roman" w:cs="Times New Roman"/>
        <w:szCs w:val="20"/>
      </w:rPr>
      <w:t xml:space="preserve"> Motors,</w:t>
    </w:r>
  </w:p>
  <w:p w:rsidR="00A601C7" w:rsidRPr="00A601C7" w:rsidRDefault="00A601C7" w:rsidP="00A601C7">
    <w:pPr>
      <w:pStyle w:val="Footer"/>
      <w:jc w:val="center"/>
      <w:rPr>
        <w:rFonts w:ascii="Times New Roman" w:hAnsi="Times New Roman" w:cs="Times New Roman"/>
        <w:szCs w:val="20"/>
      </w:rPr>
    </w:pPr>
    <w:r w:rsidRPr="00A601C7">
      <w:rPr>
        <w:rFonts w:ascii="Times New Roman" w:hAnsi="Times New Roman" w:cs="Times New Roman"/>
        <w:szCs w:val="20"/>
      </w:rPr>
      <w:t xml:space="preserve">SG Highway, Ahmedabad, Gujarat, India; Email:ljmba2014@gmail.com; </w:t>
    </w:r>
  </w:p>
  <w:p w:rsidR="00A601C7" w:rsidRPr="00A601C7" w:rsidRDefault="00A601C7" w:rsidP="00A601C7">
    <w:pPr>
      <w:pStyle w:val="Footer"/>
      <w:jc w:val="center"/>
      <w:rPr>
        <w:rFonts w:ascii="Times New Roman" w:hAnsi="Times New Roman" w:cs="Times New Roman"/>
        <w:szCs w:val="20"/>
      </w:rPr>
    </w:pPr>
    <w:r w:rsidRPr="00A601C7">
      <w:rPr>
        <w:rFonts w:ascii="Times New Roman" w:hAnsi="Times New Roman" w:cs="Times New Roman"/>
        <w:szCs w:val="20"/>
      </w:rPr>
      <w:t>Website: www.ljinstitutes.org</w:t>
    </w:r>
  </w:p>
  <w:p w:rsidR="00A601C7" w:rsidRDefault="00A60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11E" w:rsidRDefault="0095511E" w:rsidP="00A601C7">
      <w:pPr>
        <w:spacing w:after="0" w:line="240" w:lineRule="auto"/>
      </w:pPr>
      <w:r>
        <w:separator/>
      </w:r>
    </w:p>
  </w:footnote>
  <w:footnote w:type="continuationSeparator" w:id="1">
    <w:p w:rsidR="0095511E" w:rsidRDefault="0095511E" w:rsidP="00A60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7312"/>
    <w:multiLevelType w:val="hybridMultilevel"/>
    <w:tmpl w:val="8EF6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A278D"/>
    <w:multiLevelType w:val="hybridMultilevel"/>
    <w:tmpl w:val="5F96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54661"/>
    <w:multiLevelType w:val="hybridMultilevel"/>
    <w:tmpl w:val="7038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4587E"/>
    <w:multiLevelType w:val="hybridMultilevel"/>
    <w:tmpl w:val="3F6A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1B4"/>
    <w:rsid w:val="00062B99"/>
    <w:rsid w:val="00071F89"/>
    <w:rsid w:val="00076ACF"/>
    <w:rsid w:val="000F029E"/>
    <w:rsid w:val="001A3CC2"/>
    <w:rsid w:val="001D61B4"/>
    <w:rsid w:val="001F181F"/>
    <w:rsid w:val="0022510F"/>
    <w:rsid w:val="002825EC"/>
    <w:rsid w:val="002B2193"/>
    <w:rsid w:val="00375FD4"/>
    <w:rsid w:val="004173E0"/>
    <w:rsid w:val="004403EF"/>
    <w:rsid w:val="004D40DB"/>
    <w:rsid w:val="004D7600"/>
    <w:rsid w:val="00555EF1"/>
    <w:rsid w:val="00596813"/>
    <w:rsid w:val="005C0392"/>
    <w:rsid w:val="005C7BB8"/>
    <w:rsid w:val="005E3F84"/>
    <w:rsid w:val="005E496F"/>
    <w:rsid w:val="005F0DF9"/>
    <w:rsid w:val="005F44A5"/>
    <w:rsid w:val="006358AC"/>
    <w:rsid w:val="00643B70"/>
    <w:rsid w:val="00686724"/>
    <w:rsid w:val="00686758"/>
    <w:rsid w:val="006A7A2B"/>
    <w:rsid w:val="006F6DDC"/>
    <w:rsid w:val="0070678B"/>
    <w:rsid w:val="00710D69"/>
    <w:rsid w:val="007F59EC"/>
    <w:rsid w:val="00807349"/>
    <w:rsid w:val="00836DB9"/>
    <w:rsid w:val="008375DA"/>
    <w:rsid w:val="00850059"/>
    <w:rsid w:val="00867F3A"/>
    <w:rsid w:val="00915C2F"/>
    <w:rsid w:val="009279D9"/>
    <w:rsid w:val="00952103"/>
    <w:rsid w:val="0095511E"/>
    <w:rsid w:val="00962D4C"/>
    <w:rsid w:val="009C4A1A"/>
    <w:rsid w:val="009C54F5"/>
    <w:rsid w:val="009E05F1"/>
    <w:rsid w:val="00A33B88"/>
    <w:rsid w:val="00A4411B"/>
    <w:rsid w:val="00A601C7"/>
    <w:rsid w:val="00A920C3"/>
    <w:rsid w:val="00AB65B0"/>
    <w:rsid w:val="00AD486F"/>
    <w:rsid w:val="00AE0C53"/>
    <w:rsid w:val="00AE35D9"/>
    <w:rsid w:val="00B33354"/>
    <w:rsid w:val="00B36D95"/>
    <w:rsid w:val="00B72719"/>
    <w:rsid w:val="00BB28FA"/>
    <w:rsid w:val="00BC31CA"/>
    <w:rsid w:val="00BC47E5"/>
    <w:rsid w:val="00BE4B01"/>
    <w:rsid w:val="00BF3321"/>
    <w:rsid w:val="00C11921"/>
    <w:rsid w:val="00C174A9"/>
    <w:rsid w:val="00C60F30"/>
    <w:rsid w:val="00C77175"/>
    <w:rsid w:val="00C90CB5"/>
    <w:rsid w:val="00CB6C40"/>
    <w:rsid w:val="00CC0C9E"/>
    <w:rsid w:val="00CE2BE7"/>
    <w:rsid w:val="00D03F65"/>
    <w:rsid w:val="00D32F95"/>
    <w:rsid w:val="00D43724"/>
    <w:rsid w:val="00D71FFE"/>
    <w:rsid w:val="00D85431"/>
    <w:rsid w:val="00DA200E"/>
    <w:rsid w:val="00E04D0A"/>
    <w:rsid w:val="00E23527"/>
    <w:rsid w:val="00E2535D"/>
    <w:rsid w:val="00E26D0B"/>
    <w:rsid w:val="00E36C45"/>
    <w:rsid w:val="00E43126"/>
    <w:rsid w:val="00E43C1E"/>
    <w:rsid w:val="00E63117"/>
    <w:rsid w:val="00E900A1"/>
    <w:rsid w:val="00E91396"/>
    <w:rsid w:val="00EC0F0D"/>
    <w:rsid w:val="00EE3C38"/>
    <w:rsid w:val="00F055AA"/>
    <w:rsid w:val="00F23EDA"/>
    <w:rsid w:val="00F57624"/>
    <w:rsid w:val="00F57B39"/>
    <w:rsid w:val="00FB2E85"/>
    <w:rsid w:val="00FE1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 strokecolor="none [1615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1C7"/>
  </w:style>
  <w:style w:type="paragraph" w:styleId="Footer">
    <w:name w:val="footer"/>
    <w:basedOn w:val="Normal"/>
    <w:link w:val="FooterChar"/>
    <w:unhideWhenUsed/>
    <w:rsid w:val="00A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1C7"/>
  </w:style>
  <w:style w:type="character" w:styleId="Emphasis">
    <w:name w:val="Emphasis"/>
    <w:basedOn w:val="DefaultParagraphFont"/>
    <w:uiPriority w:val="20"/>
    <w:qFormat/>
    <w:rsid w:val="00AE0C53"/>
    <w:rPr>
      <w:i/>
      <w:iCs/>
    </w:rPr>
  </w:style>
  <w:style w:type="paragraph" w:customStyle="1" w:styleId="STUInformation">
    <w:name w:val="STUInformation"/>
    <w:basedOn w:val="Normal"/>
    <w:rsid w:val="00FE1828"/>
    <w:pPr>
      <w:tabs>
        <w:tab w:val="left" w:pos="1985"/>
      </w:tabs>
      <w:spacing w:after="0" w:line="240" w:lineRule="auto"/>
      <w:ind w:left="34"/>
    </w:pPr>
    <w:rPr>
      <w:rFonts w:ascii="Times New Roman" w:eastAsia="Times New Roman" w:hAnsi="Times New Roman" w:cs="Times New Roman"/>
      <w:sz w:val="20"/>
      <w:szCs w:val="20"/>
      <w:lang w:val="en-AU" w:eastAsia="fr-FR"/>
    </w:rPr>
  </w:style>
  <w:style w:type="paragraph" w:customStyle="1" w:styleId="STUTitre">
    <w:name w:val="STUTitre"/>
    <w:basedOn w:val="Normal"/>
    <w:rsid w:val="00FE1828"/>
    <w:pPr>
      <w:spacing w:before="120" w:after="60" w:line="240" w:lineRule="auto"/>
      <w:ind w:left="34"/>
    </w:pPr>
    <w:rPr>
      <w:rFonts w:ascii="Times New Roman" w:eastAsia="Times New Roman" w:hAnsi="Times New Roman" w:cs="Times New Roman"/>
      <w:b/>
      <w:sz w:val="20"/>
      <w:szCs w:val="20"/>
      <w:lang w:val="en-AU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Downloads\LJ%20Sample%20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LJ Sample CV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ALPESH</cp:lastModifiedBy>
  <cp:revision>2</cp:revision>
  <cp:lastPrinted>2015-07-17T03:28:00Z</cp:lastPrinted>
  <dcterms:created xsi:type="dcterms:W3CDTF">2015-09-16T18:34:00Z</dcterms:created>
  <dcterms:modified xsi:type="dcterms:W3CDTF">2015-09-16T18:34:00Z</dcterms:modified>
</cp:coreProperties>
</file>