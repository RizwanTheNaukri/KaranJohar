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-90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153"/>
        <w:gridCol w:w="4477"/>
      </w:tblGrid>
      <w:tr w:rsidR="00D92B95" w:rsidTr="00D55AD7">
        <w:tc>
          <w:tcPr>
            <w:tcW w:w="5153" w:type="dxa"/>
            <w:vAlign w:val="bottom"/>
          </w:tcPr>
          <w:bookmarkStart w:id="0" w:name="_GoBack"/>
          <w:bookmarkEnd w:id="0"/>
          <w:p w:rsidR="00C84833" w:rsidRDefault="00FF15CA" w:rsidP="007C52EB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6043EF09D9A0430DB615A745156578D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C52EB">
                  <w:t xml:space="preserve">KEYUR 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DA6DA4F2A73E4410BA3D42038CF41C0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C52EB">
                  <w:t>PRAJAPATI</w:t>
                </w:r>
              </w:sdtContent>
            </w:sdt>
          </w:p>
        </w:tc>
        <w:tc>
          <w:tcPr>
            <w:tcW w:w="4477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042"/>
              <w:gridCol w:w="435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FF15CA" w:rsidP="007C52EB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66F3743140E4F3DAE073F3CF505755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C52EB">
                        <w:t>AHMEDABAD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B4695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B72D9BEE7F2A4E38BB90FE141EDC406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C52EB" w:rsidP="007C52EB">
                      <w:pPr>
                        <w:pStyle w:val="ContactInfo"/>
                      </w:pPr>
                      <w:r>
                        <w:t>8141137091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225E8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FC49134853AF4AD8AC5CF97F20E7718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C52EB" w:rsidP="007C52EB">
                      <w:pPr>
                        <w:pStyle w:val="ContactInfo"/>
                      </w:pPr>
                      <w:r>
                        <w:t>PRAJAPATI110043@YAHOO.COM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8C799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7C52EB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2D40EA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7C52EB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730D68" w:rsidRDefault="00730D68"/>
    <w:p w:rsidR="00C43D65" w:rsidRDefault="007C52EB">
      <w:r>
        <w:t xml:space="preserve">Pursuing a position in the </w:t>
      </w:r>
      <w:r w:rsidRPr="007C52EB">
        <w:rPr>
          <w:color w:val="40454A"/>
          <w:shd w:val="clear" w:color="auto" w:fill="FFFFFF"/>
        </w:rPr>
        <w:t>automotive industry in which I can utilize and build upon my current knowledge of modern automotive manufacturing and engineering.</w:t>
      </w:r>
    </w:p>
    <w:p w:rsidR="00D55AD7" w:rsidRDefault="00FF15CA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2E1A9C734A744B82995C519FAE1500E3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815"/>
        <w:gridCol w:w="4815"/>
      </w:tblGrid>
      <w:tr w:rsidR="005B1D68" w:rsidTr="00564951">
        <w:tc>
          <w:tcPr>
            <w:tcW w:w="4680" w:type="dxa"/>
          </w:tcPr>
          <w:p w:rsidR="005B1D68" w:rsidRDefault="007C52EB" w:rsidP="00BC7376">
            <w:pPr>
              <w:pStyle w:val="ListBullet"/>
              <w:numPr>
                <w:ilvl w:val="0"/>
                <w:numId w:val="4"/>
              </w:numPr>
            </w:pPr>
            <w:r>
              <w:t>Knowledge of sensors and actuators</w:t>
            </w:r>
          </w:p>
          <w:p w:rsidR="007C52EB" w:rsidRDefault="007C52EB" w:rsidP="007C52EB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(Manufacturing as well as working)</w:t>
            </w:r>
          </w:p>
          <w:p w:rsidR="00752315" w:rsidRDefault="002D40EA" w:rsidP="002D40EA">
            <w:pPr>
              <w:pStyle w:val="ListBullet"/>
              <w:numPr>
                <w:ilvl w:val="0"/>
                <w:numId w:val="4"/>
              </w:numPr>
            </w:pPr>
            <w:r>
              <w:t>Auto CAD</w:t>
            </w:r>
          </w:p>
          <w:p w:rsidR="002D40EA" w:rsidRPr="004937AE" w:rsidRDefault="002D40EA" w:rsidP="002D40EA">
            <w:pPr>
              <w:pStyle w:val="ListBullet"/>
              <w:numPr>
                <w:ilvl w:val="0"/>
                <w:numId w:val="4"/>
              </w:numPr>
            </w:pPr>
            <w:r>
              <w:t>Solidworks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2D40EA" w:rsidP="00BC7376">
            <w:pPr>
              <w:pStyle w:val="ListBullet"/>
            </w:pPr>
            <w:r>
              <w:t>Material planning</w:t>
            </w:r>
          </w:p>
          <w:p w:rsidR="00752315" w:rsidRDefault="002D40EA" w:rsidP="00BC7376">
            <w:pPr>
              <w:pStyle w:val="ListBullet"/>
            </w:pPr>
            <w:r>
              <w:t>Process improvement</w:t>
            </w:r>
          </w:p>
          <w:p w:rsidR="00752315" w:rsidRDefault="002D40EA" w:rsidP="002D40EA">
            <w:pPr>
              <w:pStyle w:val="ListBullet"/>
            </w:pPr>
            <w:r>
              <w:t>Self-motivated</w:t>
            </w:r>
          </w:p>
          <w:p w:rsidR="002D40EA" w:rsidRPr="004937AE" w:rsidRDefault="002D40EA" w:rsidP="002D40EA">
            <w:pPr>
              <w:pStyle w:val="ListBullet"/>
            </w:pPr>
            <w:r>
              <w:t>Microsoft office</w:t>
            </w:r>
          </w:p>
        </w:tc>
      </w:tr>
    </w:tbl>
    <w:p w:rsidR="00D55AD7" w:rsidRDefault="00FF15CA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5593D35E26944C4EB209A05FA5A1FE4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DD38FE" w:rsidRDefault="00DD38FE" w:rsidP="004937AE">
      <w:pPr>
        <w:pStyle w:val="Heading1"/>
      </w:pPr>
    </w:p>
    <w:p w:rsidR="0023705D" w:rsidRPr="00D413F9" w:rsidRDefault="00BF2CE6" w:rsidP="00D413F9">
      <w:pPr>
        <w:pStyle w:val="Heading3"/>
      </w:pPr>
      <w:r>
        <w:t>JUL 2016</w:t>
      </w:r>
      <w:r w:rsidR="00D413F9" w:rsidRPr="00D413F9">
        <w:t xml:space="preserve"> –</w:t>
      </w:r>
      <w:r w:rsidR="00D413F9">
        <w:t xml:space="preserve"> </w:t>
      </w:r>
      <w:r>
        <w:t>CURRENTLY WORKING</w:t>
      </w:r>
    </w:p>
    <w:p w:rsidR="0023705D" w:rsidRPr="00513EFC" w:rsidRDefault="00BF2CE6" w:rsidP="00513EFC">
      <w:pPr>
        <w:pStyle w:val="Heading2"/>
      </w:pPr>
      <w:r>
        <w:t>PRODUCTION ENGINEER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TECHNOLOGY EXCHANGE SERVICES PVT. LTD., VATVA</w:t>
      </w:r>
    </w:p>
    <w:p w:rsidR="00D413F9" w:rsidRPr="00D413F9" w:rsidRDefault="00BF2CE6" w:rsidP="00D413F9">
      <w:r>
        <w:t>Responsible for all activities pertaining to R&amp;D, inspection.</w:t>
      </w:r>
    </w:p>
    <w:p w:rsidR="00D413F9" w:rsidRPr="00D413F9" w:rsidRDefault="00BF2CE6" w:rsidP="00D413F9">
      <w:pPr>
        <w:pStyle w:val="Heading3"/>
      </w:pPr>
      <w:r>
        <w:t>AUG 2015</w:t>
      </w:r>
      <w:r w:rsidR="00D413F9" w:rsidRPr="00D413F9">
        <w:t xml:space="preserve"> –</w:t>
      </w:r>
      <w:r>
        <w:t xml:space="preserve"> JAN 2016</w:t>
      </w:r>
    </w:p>
    <w:p w:rsidR="00D413F9" w:rsidRPr="00513EFC" w:rsidRDefault="00BF2CE6" w:rsidP="00513EFC">
      <w:pPr>
        <w:pStyle w:val="Heading2"/>
      </w:pPr>
      <w:r>
        <w:t>SERVICE ADVISER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INFINIUM TOYOTA, SARKHEJ</w:t>
      </w:r>
    </w:p>
    <w:p w:rsidR="00D413F9" w:rsidRPr="00D413F9" w:rsidRDefault="00BF2CE6" w:rsidP="00D413F9">
      <w:r>
        <w:t>Checking of cars for repairing or maintenance.</w:t>
      </w:r>
    </w:p>
    <w:p w:rsidR="00D55AD7" w:rsidRDefault="00FF15CA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382E0504E09844F784830DFB1C21C66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BF2CE6" w:rsidP="0070237E">
      <w:pPr>
        <w:pStyle w:val="Heading3"/>
      </w:pPr>
      <w:r>
        <w:t>JULY</w:t>
      </w:r>
      <w:r w:rsidR="0070237E">
        <w:t xml:space="preserve"> </w:t>
      </w:r>
      <w:r>
        <w:t>2015</w:t>
      </w:r>
    </w:p>
    <w:p w:rsidR="0070237E" w:rsidRPr="00513EFC" w:rsidRDefault="00BF2CE6" w:rsidP="00513EFC">
      <w:pPr>
        <w:pStyle w:val="Heading2"/>
      </w:pPr>
      <w:r>
        <w:t>B.E. (AUTOMOBILE)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N.S.I.T., JETALPUR</w:t>
      </w:r>
    </w:p>
    <w:p w:rsidR="0070237E" w:rsidRDefault="00BF2CE6" w:rsidP="0070237E">
      <w:r>
        <w:t>7.2 C.G.P.A.</w:t>
      </w:r>
    </w:p>
    <w:p w:rsidR="0070237E" w:rsidRDefault="00BF2CE6" w:rsidP="0070237E">
      <w:pPr>
        <w:pStyle w:val="Heading3"/>
      </w:pPr>
      <w:r>
        <w:t>MARCH</w:t>
      </w:r>
      <w:r w:rsidR="0070237E">
        <w:t xml:space="preserve"> </w:t>
      </w:r>
      <w:r>
        <w:t>2011</w:t>
      </w:r>
    </w:p>
    <w:p w:rsidR="0070237E" w:rsidRDefault="00BF2CE6" w:rsidP="0070237E">
      <w:pPr>
        <w:pStyle w:val="Heading2"/>
      </w:pPr>
      <w:r>
        <w:t>H.S.C.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MADHAV SCHOOL, VASTRAL</w:t>
      </w:r>
    </w:p>
    <w:p w:rsidR="00BF2CE6" w:rsidRDefault="00BF2CE6" w:rsidP="00D55AD7">
      <w:r>
        <w:t>52%</w:t>
      </w:r>
    </w:p>
    <w:p w:rsidR="00DD38FE" w:rsidRDefault="00DD38FE" w:rsidP="00D55AD7"/>
    <w:p w:rsidR="00D55AD7" w:rsidRPr="00CF1A49" w:rsidRDefault="00D55AD7" w:rsidP="00D55AD7">
      <w:pPr>
        <w:pStyle w:val="Heading1"/>
      </w:pPr>
      <w:r>
        <w:lastRenderedPageBreak/>
        <w:t>TRAINING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59"/>
      </w:tblGrid>
      <w:tr w:rsidR="00D55AD7" w:rsidRPr="00CF1A49" w:rsidTr="0059070B">
        <w:tc>
          <w:tcPr>
            <w:tcW w:w="9290" w:type="dxa"/>
          </w:tcPr>
          <w:p w:rsidR="00D55AD7" w:rsidRPr="00CF1A49" w:rsidRDefault="00D55AD7" w:rsidP="0059070B">
            <w:pPr>
              <w:pStyle w:val="Heading3"/>
              <w:contextualSpacing w:val="0"/>
              <w:outlineLvl w:val="2"/>
            </w:pPr>
          </w:p>
          <w:p w:rsidR="00D55AD7" w:rsidRPr="00CF1A49" w:rsidRDefault="00DD38FE" w:rsidP="0059070B">
            <w:pPr>
              <w:pStyle w:val="Heading2"/>
              <w:contextualSpacing w:val="0"/>
              <w:outlineLvl w:val="1"/>
            </w:pPr>
            <w:r>
              <w:t>Technician</w:t>
            </w:r>
            <w:r w:rsidR="00D55AD7" w:rsidRPr="00CF1A49">
              <w:t xml:space="preserve">, </w:t>
            </w:r>
            <w:proofErr w:type="spellStart"/>
            <w:r>
              <w:t>Kataria</w:t>
            </w:r>
            <w:proofErr w:type="spellEnd"/>
            <w:r>
              <w:t xml:space="preserve"> MARUTI SUZUKI</w:t>
            </w:r>
            <w:r w:rsidR="00D55AD7">
              <w:rPr>
                <w:rStyle w:val="SubtleReference"/>
              </w:rPr>
              <w:t xml:space="preserve">- </w:t>
            </w:r>
            <w:r>
              <w:rPr>
                <w:rStyle w:val="SubtleReference"/>
              </w:rPr>
              <w:t>KHOKHRA</w:t>
            </w:r>
          </w:p>
          <w:p w:rsidR="00D55AD7" w:rsidRDefault="00D55AD7" w:rsidP="0059070B">
            <w:pPr>
              <w:rPr>
                <w:rFonts w:cs="Arial"/>
                <w:color w:val="858585"/>
                <w:spacing w:val="7"/>
                <w:shd w:val="clear" w:color="auto" w:fill="FDFDFD"/>
              </w:rPr>
            </w:pPr>
            <w:r>
              <w:rPr>
                <w:rFonts w:cs="Arial"/>
                <w:color w:val="858585"/>
                <w:spacing w:val="7"/>
                <w:shd w:val="clear" w:color="auto" w:fill="FDFDFD"/>
              </w:rPr>
              <w:t>Basi</w:t>
            </w:r>
            <w:r w:rsidR="00DD38FE">
              <w:rPr>
                <w:rFonts w:cs="Arial"/>
                <w:color w:val="858585"/>
                <w:spacing w:val="7"/>
                <w:shd w:val="clear" w:color="auto" w:fill="FDFDFD"/>
              </w:rPr>
              <w:t xml:space="preserve">c details of all the MARUTI SUZUKI </w:t>
            </w:r>
            <w:r>
              <w:rPr>
                <w:rFonts w:cs="Arial"/>
                <w:color w:val="858585"/>
                <w:spacing w:val="7"/>
                <w:shd w:val="clear" w:color="auto" w:fill="FDFDFD"/>
              </w:rPr>
              <w:t>products.</w:t>
            </w:r>
          </w:p>
          <w:p w:rsidR="00D55AD7" w:rsidRDefault="00D55AD7" w:rsidP="0059070B">
            <w:pPr>
              <w:rPr>
                <w:rFonts w:cs="Arial"/>
                <w:color w:val="858585"/>
                <w:spacing w:val="7"/>
                <w:shd w:val="clear" w:color="auto" w:fill="FDFDFD"/>
              </w:rPr>
            </w:pPr>
          </w:p>
          <w:p w:rsidR="00D55AD7" w:rsidRDefault="00D55AD7" w:rsidP="0059070B">
            <w:pPr>
              <w:rPr>
                <w:rFonts w:cs="Arial"/>
                <w:color w:val="858585"/>
                <w:spacing w:val="7"/>
                <w:shd w:val="clear" w:color="auto" w:fill="FDFDFD"/>
              </w:rPr>
            </w:pPr>
          </w:p>
          <w:p w:rsidR="00D55AD7" w:rsidRPr="00EF55F1" w:rsidRDefault="00D55AD7" w:rsidP="00D55AD7"/>
        </w:tc>
      </w:tr>
    </w:tbl>
    <w:p w:rsidR="00BF2CE6" w:rsidRDefault="00BF2CE6" w:rsidP="00434074">
      <w:pPr>
        <w:pStyle w:val="Heading1"/>
      </w:pPr>
    </w:p>
    <w:p w:rsidR="00D55AD7" w:rsidRDefault="004824E2" w:rsidP="00434074">
      <w:pPr>
        <w:pStyle w:val="Heading1"/>
      </w:pPr>
      <w:r>
        <w:t>Project</w:t>
      </w:r>
    </w:p>
    <w:p w:rsidR="00BC7376" w:rsidRDefault="004824E2" w:rsidP="00BC7376">
      <w:r>
        <w:t>I have worked as a team member on the project ‘</w:t>
      </w:r>
      <w:r w:rsidRPr="00D55AD7">
        <w:rPr>
          <w:b/>
        </w:rPr>
        <w:t>Pneumatic Jack</w:t>
      </w:r>
      <w:r>
        <w:t>’.</w:t>
      </w:r>
    </w:p>
    <w:p w:rsidR="004824E2" w:rsidRDefault="004824E2" w:rsidP="00BC7376"/>
    <w:p w:rsidR="004824E2" w:rsidRDefault="004824E2" w:rsidP="004824E2">
      <w:pPr>
        <w:pStyle w:val="Heading1"/>
      </w:pPr>
      <w:r>
        <w:t>Personal Details</w:t>
      </w:r>
    </w:p>
    <w:p w:rsidR="004824E2" w:rsidRDefault="004824E2" w:rsidP="00BC7376"/>
    <w:p w:rsidR="004824E2" w:rsidRDefault="004824E2" w:rsidP="00BC7376">
      <w:r>
        <w:t xml:space="preserve">        </w:t>
      </w:r>
      <w:r w:rsidR="00D55AD7">
        <w:t xml:space="preserve">              </w:t>
      </w:r>
      <w:r>
        <w:t xml:space="preserve">                    NAME              --                 KEYUR PRAJAPATI</w:t>
      </w:r>
    </w:p>
    <w:p w:rsidR="004824E2" w:rsidRDefault="004824E2" w:rsidP="00BC7376">
      <w:r>
        <w:t xml:space="preserve">         </w:t>
      </w:r>
      <w:r w:rsidR="00D55AD7">
        <w:t xml:space="preserve">              </w:t>
      </w:r>
      <w:r>
        <w:t xml:space="preserve"> FATHER’S NAME              --                 AMRUTBHAI B. PRAJAPATI</w:t>
      </w:r>
    </w:p>
    <w:p w:rsidR="004824E2" w:rsidRDefault="00D55AD7" w:rsidP="00BC7376">
      <w:r>
        <w:t xml:space="preserve">              </w:t>
      </w:r>
      <w:r w:rsidR="004824E2">
        <w:t xml:space="preserve">   LANGUAGE KNOWN              --                 ENGLISH, HINDI &amp; GUJARATI</w:t>
      </w:r>
    </w:p>
    <w:p w:rsidR="004824E2" w:rsidRDefault="004824E2" w:rsidP="00BC7376">
      <w:r>
        <w:t xml:space="preserve">              </w:t>
      </w:r>
      <w:r w:rsidR="00D55AD7">
        <w:t xml:space="preserve">              </w:t>
      </w:r>
      <w:r>
        <w:t xml:space="preserve">    BIRTH DATE              --                 28</w:t>
      </w:r>
      <w:r>
        <w:rPr>
          <w:vertAlign w:val="superscript"/>
        </w:rPr>
        <w:t>th</w:t>
      </w:r>
      <w:r>
        <w:t xml:space="preserve"> DEC 1993</w:t>
      </w:r>
    </w:p>
    <w:p w:rsidR="004824E2" w:rsidRDefault="004824E2" w:rsidP="00BC7376"/>
    <w:p w:rsidR="004824E2" w:rsidRDefault="004824E2" w:rsidP="004824E2">
      <w:pPr>
        <w:pStyle w:val="Heading1"/>
      </w:pPr>
      <w:r>
        <w:t>Declaration</w:t>
      </w:r>
    </w:p>
    <w:p w:rsidR="00D55AD7" w:rsidRDefault="00D55AD7" w:rsidP="004824E2">
      <w:pPr>
        <w:pStyle w:val="Heading1"/>
      </w:pPr>
    </w:p>
    <w:p w:rsidR="004824E2" w:rsidRDefault="004824E2" w:rsidP="004824E2">
      <w:r>
        <w:t>ALL THE ABOVE INFORMATION PROVIDED ARE CORRECT UPTO MY KNOWLEDGE.</w:t>
      </w:r>
    </w:p>
    <w:p w:rsidR="00DD38FE" w:rsidRDefault="00DD38FE" w:rsidP="004824E2"/>
    <w:p w:rsidR="004824E2" w:rsidRDefault="004824E2" w:rsidP="004824E2"/>
    <w:p w:rsidR="004824E2" w:rsidRPr="00730D68" w:rsidRDefault="00730D68" w:rsidP="004824E2">
      <w:pPr>
        <w:jc w:val="right"/>
        <w:rPr>
          <w:rFonts w:asciiTheme="majorHAnsi" w:hAnsiTheme="majorHAnsi"/>
          <w:b/>
          <w:sz w:val="32"/>
        </w:rPr>
      </w:pPr>
      <w:r w:rsidRPr="00730D68">
        <w:rPr>
          <w:rFonts w:asciiTheme="majorHAnsi" w:hAnsiTheme="majorHAnsi"/>
          <w:b/>
          <w:sz w:val="32"/>
        </w:rPr>
        <w:t>KEYUR PRAJAPATI</w:t>
      </w:r>
    </w:p>
    <w:sectPr w:rsidR="004824E2" w:rsidRPr="00730D68" w:rsidSect="00D55AD7">
      <w:footerReference w:type="default" r:id="rId9"/>
      <w:pgSz w:w="12240" w:h="15840" w:code="1"/>
      <w:pgMar w:top="1350" w:right="117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5CA" w:rsidRDefault="00FF15CA" w:rsidP="00725803">
      <w:pPr>
        <w:spacing w:after="0"/>
      </w:pPr>
      <w:r>
        <w:separator/>
      </w:r>
    </w:p>
  </w:endnote>
  <w:endnote w:type="continuationSeparator" w:id="0">
    <w:p w:rsidR="00FF15CA" w:rsidRDefault="00FF15C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2348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8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5CA" w:rsidRDefault="00FF15CA" w:rsidP="00725803">
      <w:pPr>
        <w:spacing w:after="0"/>
      </w:pPr>
      <w:r>
        <w:separator/>
      </w:r>
    </w:p>
  </w:footnote>
  <w:footnote w:type="continuationSeparator" w:id="0">
    <w:p w:rsidR="00FF15CA" w:rsidRDefault="00FF15C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B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2D40EA"/>
    <w:rsid w:val="00340B03"/>
    <w:rsid w:val="00380AE7"/>
    <w:rsid w:val="003A6943"/>
    <w:rsid w:val="00410BA2"/>
    <w:rsid w:val="00434074"/>
    <w:rsid w:val="00463C3B"/>
    <w:rsid w:val="004824E2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12F4B"/>
    <w:rsid w:val="00725803"/>
    <w:rsid w:val="00725CB5"/>
    <w:rsid w:val="007307A3"/>
    <w:rsid w:val="00730D68"/>
    <w:rsid w:val="00752315"/>
    <w:rsid w:val="007C52EB"/>
    <w:rsid w:val="007D70BA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BF2CE6"/>
    <w:rsid w:val="00C13F2B"/>
    <w:rsid w:val="00C43D65"/>
    <w:rsid w:val="00C84833"/>
    <w:rsid w:val="00C9044F"/>
    <w:rsid w:val="00CA323F"/>
    <w:rsid w:val="00D2420D"/>
    <w:rsid w:val="00D30382"/>
    <w:rsid w:val="00D413F9"/>
    <w:rsid w:val="00D44E50"/>
    <w:rsid w:val="00D55AD7"/>
    <w:rsid w:val="00D90060"/>
    <w:rsid w:val="00D92B95"/>
    <w:rsid w:val="00DD38FE"/>
    <w:rsid w:val="00E03F71"/>
    <w:rsid w:val="00E154B5"/>
    <w:rsid w:val="00E232F0"/>
    <w:rsid w:val="00E52791"/>
    <w:rsid w:val="00E83195"/>
    <w:rsid w:val="00F00A4F"/>
    <w:rsid w:val="00F33CD8"/>
    <w:rsid w:val="00FD1DE2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B1F14-B50B-46AF-B291-0AA73CA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10"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.prajapati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43EF09D9A0430DB615A7451565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A8-DB5D-46A1-9B03-E5654CE8DAAF}"/>
      </w:docPartPr>
      <w:docPartBody>
        <w:p w:rsidR="00B054EA" w:rsidRDefault="00ED3039">
          <w:pPr>
            <w:pStyle w:val="6043EF09D9A0430DB615A745156578D9"/>
          </w:pPr>
          <w:r>
            <w:t>First Name</w:t>
          </w:r>
        </w:p>
      </w:docPartBody>
    </w:docPart>
    <w:docPart>
      <w:docPartPr>
        <w:name w:val="DA6DA4F2A73E4410BA3D42038CF41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15CDB-D3C1-49AF-8399-24FAD440C0C7}"/>
      </w:docPartPr>
      <w:docPartBody>
        <w:p w:rsidR="00B054EA" w:rsidRDefault="00ED3039">
          <w:pPr>
            <w:pStyle w:val="DA6DA4F2A73E4410BA3D42038CF41C06"/>
          </w:pPr>
          <w:r>
            <w:t>Last Name</w:t>
          </w:r>
        </w:p>
      </w:docPartBody>
    </w:docPart>
    <w:docPart>
      <w:docPartPr>
        <w:name w:val="666F3743140E4F3DAE073F3CF505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5B489-7304-463B-8F04-2C133D8C513A}"/>
      </w:docPartPr>
      <w:docPartBody>
        <w:p w:rsidR="00B054EA" w:rsidRDefault="00ED3039">
          <w:pPr>
            <w:pStyle w:val="666F3743140E4F3DAE073F3CF505755C"/>
          </w:pPr>
          <w:r w:rsidRPr="009D0878">
            <w:t>Address</w:t>
          </w:r>
        </w:p>
      </w:docPartBody>
    </w:docPart>
    <w:docPart>
      <w:docPartPr>
        <w:name w:val="B72D9BEE7F2A4E38BB90FE141EDC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ABF6-6767-4178-BE9E-CDF03407B541}"/>
      </w:docPartPr>
      <w:docPartBody>
        <w:p w:rsidR="00B054EA" w:rsidRDefault="00ED3039">
          <w:pPr>
            <w:pStyle w:val="B72D9BEE7F2A4E38BB90FE141EDC406E"/>
          </w:pPr>
          <w:r w:rsidRPr="009D0878">
            <w:t>Phone</w:t>
          </w:r>
        </w:p>
      </w:docPartBody>
    </w:docPart>
    <w:docPart>
      <w:docPartPr>
        <w:name w:val="FC49134853AF4AD8AC5CF97F20E7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1ACD4-58BA-46B1-A01B-3622DAA0D80A}"/>
      </w:docPartPr>
      <w:docPartBody>
        <w:p w:rsidR="00B054EA" w:rsidRDefault="00ED3039">
          <w:pPr>
            <w:pStyle w:val="FC49134853AF4AD8AC5CF97F20E77184"/>
          </w:pPr>
          <w:r w:rsidRPr="009D0878">
            <w:t>Email</w:t>
          </w:r>
        </w:p>
      </w:docPartBody>
    </w:docPart>
    <w:docPart>
      <w:docPartPr>
        <w:name w:val="2E1A9C734A744B82995C519FAE150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02F8A-2735-47D1-9727-5BC4702911A6}"/>
      </w:docPartPr>
      <w:docPartBody>
        <w:p w:rsidR="00B054EA" w:rsidRDefault="00ED3039">
          <w:pPr>
            <w:pStyle w:val="2E1A9C734A744B82995C519FAE1500E3"/>
          </w:pPr>
          <w:r>
            <w:t>Skills</w:t>
          </w:r>
        </w:p>
      </w:docPartBody>
    </w:docPart>
    <w:docPart>
      <w:docPartPr>
        <w:name w:val="5593D35E26944C4EB209A05FA5A1F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3001D-2B44-4869-9995-6AD04ADB64B8}"/>
      </w:docPartPr>
      <w:docPartBody>
        <w:p w:rsidR="00B054EA" w:rsidRDefault="00ED3039">
          <w:pPr>
            <w:pStyle w:val="5593D35E26944C4EB209A05FA5A1FE42"/>
          </w:pPr>
          <w:r w:rsidRPr="00AD3FD8">
            <w:t>Experience</w:t>
          </w:r>
        </w:p>
      </w:docPartBody>
    </w:docPart>
    <w:docPart>
      <w:docPartPr>
        <w:name w:val="382E0504E09844F784830DFB1C21C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1E786-F437-4551-9057-D6559DD399CB}"/>
      </w:docPartPr>
      <w:docPartBody>
        <w:p w:rsidR="00B054EA" w:rsidRDefault="00ED3039">
          <w:pPr>
            <w:pStyle w:val="382E0504E09844F784830DFB1C21C660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39"/>
    <w:rsid w:val="00444ED1"/>
    <w:rsid w:val="00585E06"/>
    <w:rsid w:val="00B054EA"/>
    <w:rsid w:val="00E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3EF09D9A0430DB615A745156578D9">
    <w:name w:val="6043EF09D9A0430DB615A745156578D9"/>
  </w:style>
  <w:style w:type="paragraph" w:customStyle="1" w:styleId="DA6DA4F2A73E4410BA3D42038CF41C06">
    <w:name w:val="DA6DA4F2A73E4410BA3D42038CF41C06"/>
  </w:style>
  <w:style w:type="paragraph" w:customStyle="1" w:styleId="666F3743140E4F3DAE073F3CF505755C">
    <w:name w:val="666F3743140E4F3DAE073F3CF505755C"/>
  </w:style>
  <w:style w:type="paragraph" w:customStyle="1" w:styleId="B72D9BEE7F2A4E38BB90FE141EDC406E">
    <w:name w:val="B72D9BEE7F2A4E38BB90FE141EDC406E"/>
  </w:style>
  <w:style w:type="paragraph" w:customStyle="1" w:styleId="FC49134853AF4AD8AC5CF97F20E77184">
    <w:name w:val="FC49134853AF4AD8AC5CF97F20E77184"/>
  </w:style>
  <w:style w:type="paragraph" w:customStyle="1" w:styleId="D836A9B42C154AB2BF8673485B479B95">
    <w:name w:val="D836A9B42C154AB2BF8673485B479B95"/>
  </w:style>
  <w:style w:type="paragraph" w:customStyle="1" w:styleId="3DD54036BFBF44B497F807170DFE568D">
    <w:name w:val="3DD54036BFBF44B497F807170DFE568D"/>
  </w:style>
  <w:style w:type="paragraph" w:customStyle="1" w:styleId="605738BA94254F738B117F06CB250708">
    <w:name w:val="605738BA94254F738B117F06CB250708"/>
  </w:style>
  <w:style w:type="paragraph" w:customStyle="1" w:styleId="2E1A9C734A744B82995C519FAE1500E3">
    <w:name w:val="2E1A9C734A744B82995C519FAE1500E3"/>
  </w:style>
  <w:style w:type="paragraph" w:customStyle="1" w:styleId="926F61AE5CF845C484FDC596FE19D2CF">
    <w:name w:val="926F61AE5CF845C484FDC596FE19D2CF"/>
  </w:style>
  <w:style w:type="paragraph" w:customStyle="1" w:styleId="A773A1EE42654F7EAA4A636B546213B3">
    <w:name w:val="A773A1EE42654F7EAA4A636B546213B3"/>
  </w:style>
  <w:style w:type="paragraph" w:customStyle="1" w:styleId="335CBC46FB2546B79B4402C24182C5AB">
    <w:name w:val="335CBC46FB2546B79B4402C24182C5AB"/>
  </w:style>
  <w:style w:type="paragraph" w:customStyle="1" w:styleId="1DACC9B23DBE475984A92C0EFDB9240D">
    <w:name w:val="1DACC9B23DBE475984A92C0EFDB9240D"/>
  </w:style>
  <w:style w:type="paragraph" w:customStyle="1" w:styleId="A98F8E48297540DCAB817C96C3E0BAC3">
    <w:name w:val="A98F8E48297540DCAB817C96C3E0BAC3"/>
  </w:style>
  <w:style w:type="paragraph" w:customStyle="1" w:styleId="5593D35E26944C4EB209A05FA5A1FE42">
    <w:name w:val="5593D35E26944C4EB209A05FA5A1FE42"/>
  </w:style>
  <w:style w:type="paragraph" w:customStyle="1" w:styleId="C911077DDB8A4371A4549ADE6B3D191A">
    <w:name w:val="C911077DDB8A4371A4549ADE6B3D191A"/>
  </w:style>
  <w:style w:type="paragraph" w:customStyle="1" w:styleId="DC20E05BA7E440E388229418D59BFAEB">
    <w:name w:val="DC20E05BA7E440E388229418D59BFAEB"/>
  </w:style>
  <w:style w:type="paragraph" w:customStyle="1" w:styleId="E87BD80598CF4460AEDFEB73FE184415">
    <w:name w:val="E87BD80598CF4460AEDFEB73FE18441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7E4AC2024174C828F8C9F9EB5A228CD">
    <w:name w:val="D7E4AC2024174C828F8C9F9EB5A228CD"/>
  </w:style>
  <w:style w:type="paragraph" w:customStyle="1" w:styleId="1AEF607DDC92487886873296008885E9">
    <w:name w:val="1AEF607DDC92487886873296008885E9"/>
  </w:style>
  <w:style w:type="paragraph" w:customStyle="1" w:styleId="D45C2EFE897740BE999F94A1E05C7B1A">
    <w:name w:val="D45C2EFE897740BE999F94A1E05C7B1A"/>
  </w:style>
  <w:style w:type="paragraph" w:customStyle="1" w:styleId="F118C95F2F66461BA031BEAA6C0A4600">
    <w:name w:val="F118C95F2F66461BA031BEAA6C0A4600"/>
  </w:style>
  <w:style w:type="paragraph" w:customStyle="1" w:styleId="327FC4030EC848B68B4FF9FE7655FE36">
    <w:name w:val="327FC4030EC848B68B4FF9FE7655FE36"/>
  </w:style>
  <w:style w:type="paragraph" w:customStyle="1" w:styleId="F70D5F111B384BEDAFB69ACDB0B50B53">
    <w:name w:val="F70D5F111B384BEDAFB69ACDB0B50B53"/>
  </w:style>
  <w:style w:type="paragraph" w:customStyle="1" w:styleId="BC0D900ACF654B2C941E887BB5FFA109">
    <w:name w:val="BC0D900ACF654B2C941E887BB5FFA109"/>
  </w:style>
  <w:style w:type="paragraph" w:customStyle="1" w:styleId="382E0504E09844F784830DFB1C21C660">
    <w:name w:val="382E0504E09844F784830DFB1C21C660"/>
  </w:style>
  <w:style w:type="paragraph" w:customStyle="1" w:styleId="927A8D762F754766AA3EF25772EC79F4">
    <w:name w:val="927A8D762F754766AA3EF25772EC79F4"/>
  </w:style>
  <w:style w:type="paragraph" w:customStyle="1" w:styleId="6F0D6F308DE04DD49C40AC59667A46C0">
    <w:name w:val="6F0D6F308DE04DD49C40AC59667A46C0"/>
  </w:style>
  <w:style w:type="paragraph" w:customStyle="1" w:styleId="E392E0EC991344B9A3111E7CCCE4ECB7">
    <w:name w:val="E392E0EC991344B9A3111E7CCCE4ECB7"/>
  </w:style>
  <w:style w:type="paragraph" w:customStyle="1" w:styleId="D5E08EF4B71546D8B0A7576D2FF6DCFC">
    <w:name w:val="D5E08EF4B71546D8B0A7576D2FF6DCFC"/>
  </w:style>
  <w:style w:type="paragraph" w:customStyle="1" w:styleId="EA8E00AEEB7144BF8A58DEB98CC8D73F">
    <w:name w:val="EA8E00AEEB7144BF8A58DEB98CC8D73F"/>
  </w:style>
  <w:style w:type="paragraph" w:customStyle="1" w:styleId="1A55CBE7202F4883ADEBD8C1AC00DE62">
    <w:name w:val="1A55CBE7202F4883ADEBD8C1AC00DE62"/>
  </w:style>
  <w:style w:type="paragraph" w:customStyle="1" w:styleId="AC332B06071140E69B94648A8834FF40">
    <w:name w:val="AC332B06071140E69B94648A8834FF40"/>
  </w:style>
  <w:style w:type="paragraph" w:customStyle="1" w:styleId="3533D21B1EE54F319669B556B79500AD">
    <w:name w:val="3533D21B1EE54F319669B556B79500AD"/>
  </w:style>
  <w:style w:type="paragraph" w:customStyle="1" w:styleId="5D6F2D7EF92F4DD198798A1DCD2C5259">
    <w:name w:val="5D6F2D7EF92F4DD198798A1DCD2C5259"/>
  </w:style>
  <w:style w:type="paragraph" w:customStyle="1" w:styleId="651778114F2F4858A22BDDD197480754">
    <w:name w:val="651778114F2F4858A22BDDD197480754"/>
  </w:style>
  <w:style w:type="paragraph" w:customStyle="1" w:styleId="88CAC6F535DD4FD78C54107A80F18A6E">
    <w:name w:val="88CAC6F535DD4FD78C54107A80F18A6E"/>
  </w:style>
  <w:style w:type="paragraph" w:customStyle="1" w:styleId="05A1617F733B405D9D554C584FF5D8AB">
    <w:name w:val="05A1617F733B405D9D554C584FF5D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KEYUR </Abstract>
  <CompanyAddress>AHMEDABAD</CompanyAddress>
  <CompanyPhone>8141137091</CompanyPhone>
  <CompanyFax/>
  <CompanyEmail>PRAJAPATI110043@YAHOO.COM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62B3B-54E9-4E6C-B51C-15BC9DED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63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&lt;Skills&gt;</vt:lpstr>
      <vt:lpstr>&lt;Experience&gt;</vt:lpstr>
      <vt:lpstr/>
      <vt:lpstr>        JUL 2016 – CURRENTLY WORKING</vt:lpstr>
      <vt:lpstr>    PRODUCTION ENGINEER/ TECHNOLOGY EXCHANGE SERVICES PVT. LTD., VATVA</vt:lpstr>
      <vt:lpstr>        AUG 2015 – JAN 2016</vt:lpstr>
      <vt:lpstr>    SERVICE ADVISER / INFINIUM TOYOTA, SARKHEJ</vt:lpstr>
      <vt:lpstr>&lt;Education&gt;</vt:lpstr>
      <vt:lpstr>        JULY 2015</vt:lpstr>
      <vt:lpstr>    B.E. (AUTOMOBILE) / N.S.I.T., JETALPUR</vt:lpstr>
      <vt:lpstr>        MARCH 2011</vt:lpstr>
      <vt:lpstr>    H.S.C. / MADHAV SCHOOL, VASTRAL</vt:lpstr>
      <vt:lpstr>TRAINING</vt:lpstr>
      <vt:lpstr/>
      <vt:lpstr>Project</vt:lpstr>
      <vt:lpstr>Personal Details</vt:lpstr>
      <vt:lpstr>Declaration</vt:lpstr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3</cp:revision>
  <dcterms:created xsi:type="dcterms:W3CDTF">2018-09-21T05:41:00Z</dcterms:created>
  <dcterms:modified xsi:type="dcterms:W3CDTF">2018-09-22T05:22:00Z</dcterms:modified>
  <cp:category>PRAJAPATI</cp:category>
</cp:coreProperties>
</file>