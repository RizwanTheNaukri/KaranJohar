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453"/>
        <w:gridCol w:w="8475"/>
      </w:tblGrid>
      <w:tr w:rsidR="000700B0" w:rsidRPr="005E59F0">
        <w:trPr>
          <w:trHeight w:val="705"/>
          <w:jc w:val="center"/>
        </w:trPr>
        <w:tc>
          <w:tcPr>
            <w:tcW w:w="8928" w:type="dxa"/>
            <w:gridSpan w:val="2"/>
            <w:tcBorders>
              <w:bottom w:val="single" w:sz="4" w:space="0" w:color="999999"/>
            </w:tcBorders>
          </w:tcPr>
          <w:p w:rsidR="000700B0" w:rsidRPr="005E59F0" w:rsidRDefault="00D66A99" w:rsidP="00DF59D6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SATISH I. SOLANKI</w:t>
            </w:r>
            <w:bookmarkStart w:id="0" w:name="_GoBack"/>
            <w:bookmarkEnd w:id="0"/>
          </w:p>
          <w:p w:rsidR="000700B0" w:rsidRDefault="00C25C74" w:rsidP="001B366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Flat no.204, 2</w:t>
            </w:r>
            <w:r w:rsidRPr="00C25C74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Floor, Royal Enclave CHS, Mira Gao</w:t>
            </w:r>
            <w:r w:rsidR="00641E0F">
              <w:rPr>
                <w:rFonts w:ascii="Verdana" w:hAnsi="Verdana"/>
                <w:sz w:val="18"/>
                <w:szCs w:val="18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</w:p>
          <w:p w:rsidR="00C25C74" w:rsidRPr="005E59F0" w:rsidRDefault="00C25C74" w:rsidP="001B3669">
            <w:pPr>
              <w:rPr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18"/>
              </w:rPr>
              <w:t>MIDC Road, Mira Road East, Thane – 401107.</w:t>
            </w:r>
          </w:p>
          <w:p w:rsidR="000700B0" w:rsidRPr="005E59F0" w:rsidRDefault="005E59F0" w:rsidP="00F96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Mobile: </w:t>
            </w:r>
            <w:r w:rsidR="00D66A99">
              <w:rPr>
                <w:sz w:val="20"/>
                <w:szCs w:val="20"/>
              </w:rPr>
              <w:t>9870</w:t>
            </w:r>
            <w:r w:rsidR="00ED5F69">
              <w:rPr>
                <w:sz w:val="20"/>
                <w:szCs w:val="20"/>
              </w:rPr>
              <w:t xml:space="preserve"> </w:t>
            </w:r>
            <w:r w:rsidR="00D66A99">
              <w:rPr>
                <w:sz w:val="20"/>
                <w:szCs w:val="20"/>
              </w:rPr>
              <w:t>661</w:t>
            </w:r>
            <w:r w:rsidR="00ED5F69">
              <w:rPr>
                <w:sz w:val="20"/>
                <w:szCs w:val="20"/>
              </w:rPr>
              <w:t xml:space="preserve"> </w:t>
            </w:r>
            <w:r w:rsidR="00D66A99">
              <w:rPr>
                <w:sz w:val="20"/>
                <w:szCs w:val="20"/>
              </w:rPr>
              <w:t>206</w:t>
            </w:r>
          </w:p>
          <w:p w:rsidR="00F96096" w:rsidRDefault="00987F7C" w:rsidP="00F96096">
            <w:pPr>
              <w:pStyle w:val="e-mail"/>
              <w:rPr>
                <w:sz w:val="20"/>
                <w:szCs w:val="20"/>
                <w:u w:val="single"/>
              </w:rPr>
            </w:pPr>
            <w:hyperlink r:id="rId8" w:history="1">
              <w:r w:rsidR="00D66A99" w:rsidRPr="00B750D2">
                <w:rPr>
                  <w:rStyle w:val="Hyperlink"/>
                  <w:sz w:val="20"/>
                  <w:szCs w:val="20"/>
                </w:rPr>
                <w:t>solankisatish07@gmail.com</w:t>
              </w:r>
            </w:hyperlink>
          </w:p>
          <w:p w:rsidR="005E59F0" w:rsidRPr="005E59F0" w:rsidRDefault="005E59F0" w:rsidP="00F96096">
            <w:pPr>
              <w:pStyle w:val="e-mail"/>
              <w:rPr>
                <w:sz w:val="20"/>
                <w:szCs w:val="20"/>
                <w:u w:val="single"/>
              </w:rPr>
            </w:pPr>
          </w:p>
        </w:tc>
      </w:tr>
      <w:tr w:rsidR="001B3669" w:rsidRPr="005E59F0">
        <w:trPr>
          <w:jc w:val="center"/>
        </w:trPr>
        <w:tc>
          <w:tcPr>
            <w:tcW w:w="8928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:rsidR="00914612" w:rsidRPr="005E59F0" w:rsidRDefault="005E59F0" w:rsidP="003A02AA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career objective</w:t>
            </w:r>
          </w:p>
        </w:tc>
      </w:tr>
      <w:tr w:rsidR="005A0586" w:rsidRPr="005E59F0">
        <w:trPr>
          <w:trHeight w:val="390"/>
          <w:jc w:val="center"/>
        </w:trPr>
        <w:tc>
          <w:tcPr>
            <w:tcW w:w="453" w:type="dxa"/>
            <w:tcBorders>
              <w:bottom w:val="single" w:sz="4" w:space="0" w:color="999999"/>
            </w:tcBorders>
          </w:tcPr>
          <w:p w:rsidR="005A0586" w:rsidRDefault="005A0586" w:rsidP="001B3669">
            <w:pPr>
              <w:rPr>
                <w:sz w:val="20"/>
                <w:szCs w:val="20"/>
              </w:rPr>
            </w:pPr>
          </w:p>
          <w:p w:rsidR="005E59F0" w:rsidRDefault="005E59F0" w:rsidP="001B3669">
            <w:pPr>
              <w:rPr>
                <w:sz w:val="20"/>
                <w:szCs w:val="20"/>
              </w:rPr>
            </w:pPr>
          </w:p>
          <w:p w:rsidR="005E59F0" w:rsidRPr="005E59F0" w:rsidRDefault="005E59F0" w:rsidP="001B3669">
            <w:pPr>
              <w:rPr>
                <w:sz w:val="20"/>
                <w:szCs w:val="20"/>
              </w:rPr>
            </w:pPr>
          </w:p>
        </w:tc>
        <w:tc>
          <w:tcPr>
            <w:tcW w:w="8475" w:type="dxa"/>
          </w:tcPr>
          <w:p w:rsidR="005A0586" w:rsidRPr="005E59F0" w:rsidRDefault="005E59F0" w:rsidP="005A0586">
            <w:pPr>
              <w:pStyle w:val="bulletedli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E59F0">
              <w:rPr>
                <w:sz w:val="20"/>
                <w:szCs w:val="20"/>
              </w:rPr>
              <w:t xml:space="preserve">work in a challenging atmosphere that provides ample opportunity for learning and growth </w:t>
            </w:r>
            <w:r>
              <w:rPr>
                <w:sz w:val="20"/>
                <w:szCs w:val="20"/>
              </w:rPr>
              <w:t xml:space="preserve">where I can put my optimum </w:t>
            </w:r>
            <w:r w:rsidRPr="005E59F0">
              <w:rPr>
                <w:sz w:val="20"/>
                <w:szCs w:val="20"/>
              </w:rPr>
              <w:t xml:space="preserve">effort for the accomplishment of the </w:t>
            </w:r>
            <w:r>
              <w:rPr>
                <w:sz w:val="20"/>
                <w:szCs w:val="20"/>
              </w:rPr>
              <w:t>tasks assigned.</w:t>
            </w:r>
          </w:p>
          <w:p w:rsidR="00320876" w:rsidRPr="005E59F0" w:rsidRDefault="005E59F0" w:rsidP="00320876">
            <w:pPr>
              <w:pStyle w:val="bulletedlis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To learn effectively and consummate the knowledge I have gained along with skills; thus enhancing my career growth, my expertise, </w:t>
            </w:r>
            <w:r w:rsidR="00320876">
              <w:rPr>
                <w:sz w:val="20"/>
                <w:szCs w:val="20"/>
              </w:rPr>
              <w:t>and benefiting the organization in the process.</w:t>
            </w:r>
          </w:p>
          <w:p w:rsidR="005A0586" w:rsidRPr="005E59F0" w:rsidRDefault="005A0586" w:rsidP="00320876">
            <w:pPr>
              <w:pStyle w:val="bulletedlistlastitem"/>
              <w:numPr>
                <w:ilvl w:val="0"/>
                <w:numId w:val="0"/>
              </w:numPr>
              <w:ind w:left="288"/>
              <w:rPr>
                <w:sz w:val="20"/>
              </w:rPr>
            </w:pPr>
          </w:p>
        </w:tc>
      </w:tr>
      <w:tr w:rsidR="003A02AA" w:rsidRPr="005E59F0">
        <w:trPr>
          <w:trHeight w:val="152"/>
          <w:jc w:val="center"/>
        </w:trPr>
        <w:tc>
          <w:tcPr>
            <w:tcW w:w="8928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3A02AA" w:rsidRPr="005E59F0" w:rsidRDefault="00757DFB" w:rsidP="003A02AA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experience</w:t>
            </w:r>
          </w:p>
        </w:tc>
      </w:tr>
    </w:tbl>
    <w:p w:rsidR="00914612" w:rsidRDefault="00914612" w:rsidP="003104B9">
      <w:pPr>
        <w:pStyle w:val="copyright"/>
        <w:rPr>
          <w:sz w:val="20"/>
          <w:szCs w:val="20"/>
        </w:rPr>
      </w:pPr>
    </w:p>
    <w:p w:rsidR="00450550" w:rsidRDefault="00450550" w:rsidP="001C1E78">
      <w:pPr>
        <w:pStyle w:val="copyright"/>
        <w:tabs>
          <w:tab w:val="center" w:pos="5403"/>
        </w:tabs>
        <w:rPr>
          <w:sz w:val="20"/>
          <w:szCs w:val="20"/>
        </w:rPr>
      </w:pPr>
      <w:r>
        <w:rPr>
          <w:sz w:val="20"/>
          <w:szCs w:val="20"/>
        </w:rPr>
        <w:t>Synopsis:</w:t>
      </w:r>
    </w:p>
    <w:p w:rsidR="00D66A99" w:rsidRDefault="001C1E78" w:rsidP="0051244D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 xml:space="preserve">Over </w:t>
      </w:r>
      <w:r w:rsidR="00DE5678">
        <w:rPr>
          <w:sz w:val="20"/>
          <w:szCs w:val="20"/>
        </w:rPr>
        <w:t>12</w:t>
      </w:r>
      <w:r>
        <w:rPr>
          <w:sz w:val="20"/>
          <w:szCs w:val="20"/>
        </w:rPr>
        <w:t xml:space="preserve"> years of experience in Customer Service (Call-Centre) industry with </w:t>
      </w:r>
      <w:r w:rsidR="002346C6">
        <w:rPr>
          <w:sz w:val="20"/>
          <w:szCs w:val="20"/>
        </w:rPr>
        <w:t xml:space="preserve">a strong background in mortgage and insurance </w:t>
      </w:r>
      <w:r>
        <w:rPr>
          <w:sz w:val="20"/>
          <w:szCs w:val="20"/>
        </w:rPr>
        <w:t xml:space="preserve">service industry. Expertise in training development, </w:t>
      </w:r>
      <w:r w:rsidR="00D66A99">
        <w:rPr>
          <w:sz w:val="20"/>
          <w:szCs w:val="20"/>
        </w:rPr>
        <w:t>New Hire training and helping the teams and the process achieve Quality scores as per client set KPI.</w:t>
      </w:r>
      <w:r>
        <w:rPr>
          <w:sz w:val="20"/>
          <w:szCs w:val="20"/>
        </w:rPr>
        <w:t xml:space="preserve"> </w:t>
      </w:r>
    </w:p>
    <w:p w:rsidR="00FB2500" w:rsidRPr="00FB2500" w:rsidRDefault="00FB2500" w:rsidP="0051244D">
      <w:pPr>
        <w:pStyle w:val="copyright"/>
        <w:rPr>
          <w:b/>
          <w:sz w:val="20"/>
          <w:szCs w:val="20"/>
          <w:u w:val="single"/>
        </w:rPr>
      </w:pPr>
      <w:r w:rsidRPr="00FB2500">
        <w:rPr>
          <w:b/>
          <w:sz w:val="20"/>
          <w:szCs w:val="20"/>
          <w:u w:val="single"/>
        </w:rPr>
        <w:t xml:space="preserve">Current – </w:t>
      </w:r>
      <w:r w:rsidR="0063443C">
        <w:rPr>
          <w:b/>
          <w:sz w:val="20"/>
          <w:szCs w:val="20"/>
          <w:u w:val="single"/>
        </w:rPr>
        <w:t>Transworld Solutions India (</w:t>
      </w:r>
      <w:r w:rsidRPr="00FB2500">
        <w:rPr>
          <w:b/>
          <w:sz w:val="20"/>
          <w:szCs w:val="20"/>
          <w:u w:val="single"/>
        </w:rPr>
        <w:t xml:space="preserve">Altisource </w:t>
      </w:r>
      <w:r>
        <w:rPr>
          <w:b/>
          <w:sz w:val="20"/>
          <w:szCs w:val="20"/>
          <w:u w:val="single"/>
        </w:rPr>
        <w:t>Business Solutions Pvt Ltd</w:t>
      </w:r>
      <w:r w:rsidR="0063443C">
        <w:rPr>
          <w:b/>
          <w:sz w:val="20"/>
          <w:szCs w:val="20"/>
          <w:u w:val="single"/>
        </w:rPr>
        <w:t>)</w:t>
      </w:r>
    </w:p>
    <w:p w:rsidR="00FB2500" w:rsidRDefault="00FB2500" w:rsidP="0051244D">
      <w:pPr>
        <w:pStyle w:val="copyright"/>
        <w:rPr>
          <w:sz w:val="20"/>
          <w:szCs w:val="20"/>
        </w:rPr>
      </w:pPr>
    </w:p>
    <w:p w:rsidR="00A960AA" w:rsidRDefault="00A960AA" w:rsidP="008F7A5C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 xml:space="preserve">Total Experience – </w:t>
      </w:r>
      <w:r w:rsidR="00EC085B" w:rsidRPr="00EC085B">
        <w:rPr>
          <w:sz w:val="20"/>
          <w:szCs w:val="20"/>
        </w:rPr>
        <w:t>August 2009 to</w:t>
      </w:r>
      <w:r w:rsidRPr="00EC085B">
        <w:rPr>
          <w:sz w:val="20"/>
          <w:szCs w:val="20"/>
        </w:rPr>
        <w:t xml:space="preserve"> till date </w:t>
      </w:r>
    </w:p>
    <w:p w:rsidR="00F6293E" w:rsidRPr="00EC085B" w:rsidRDefault="00A64FC4" w:rsidP="00F6293E">
      <w:pPr>
        <w:pStyle w:val="copyright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Team Leader -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June</w:t>
      </w:r>
      <w:r w:rsidR="00F6293E">
        <w:rPr>
          <w:sz w:val="20"/>
          <w:szCs w:val="20"/>
        </w:rPr>
        <w:t xml:space="preserve"> 2021 to till date</w:t>
      </w:r>
    </w:p>
    <w:p w:rsidR="00534BB0" w:rsidRDefault="00534BB0" w:rsidP="00A960AA">
      <w:pPr>
        <w:pStyle w:val="copyright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Floor Leader -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085B" w:rsidRPr="00EC085B">
        <w:rPr>
          <w:sz w:val="20"/>
          <w:szCs w:val="20"/>
        </w:rPr>
        <w:t>March 2015</w:t>
      </w:r>
      <w:r w:rsidR="00EC085B">
        <w:rPr>
          <w:sz w:val="20"/>
          <w:szCs w:val="20"/>
        </w:rPr>
        <w:t xml:space="preserve"> to</w:t>
      </w:r>
      <w:r w:rsidRPr="00EC085B">
        <w:rPr>
          <w:sz w:val="20"/>
          <w:szCs w:val="20"/>
        </w:rPr>
        <w:t xml:space="preserve"> </w:t>
      </w:r>
      <w:r w:rsidR="00F6293E">
        <w:rPr>
          <w:sz w:val="20"/>
          <w:szCs w:val="20"/>
        </w:rPr>
        <w:t>September 2021</w:t>
      </w:r>
    </w:p>
    <w:p w:rsidR="00D66A99" w:rsidRDefault="00F6293E" w:rsidP="00A960AA">
      <w:pPr>
        <w:pStyle w:val="copyright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Senior Associate {QA}</w:t>
      </w:r>
      <w:r w:rsidR="00EC085B">
        <w:rPr>
          <w:sz w:val="20"/>
          <w:szCs w:val="20"/>
        </w:rPr>
        <w:t xml:space="preserve"> -</w:t>
      </w:r>
      <w:r w:rsidR="00D66A99">
        <w:rPr>
          <w:sz w:val="20"/>
          <w:szCs w:val="20"/>
        </w:rPr>
        <w:tab/>
      </w:r>
      <w:r w:rsidR="00EC085B" w:rsidRPr="00EC085B">
        <w:rPr>
          <w:sz w:val="20"/>
          <w:szCs w:val="20"/>
        </w:rPr>
        <w:t xml:space="preserve">September 2014 </w:t>
      </w:r>
      <w:r w:rsidR="00EC085B">
        <w:rPr>
          <w:sz w:val="20"/>
          <w:szCs w:val="20"/>
        </w:rPr>
        <w:t>to</w:t>
      </w:r>
      <w:r w:rsidR="00D66A99" w:rsidRPr="00EC085B">
        <w:rPr>
          <w:sz w:val="20"/>
          <w:szCs w:val="20"/>
        </w:rPr>
        <w:t xml:space="preserve"> </w:t>
      </w:r>
      <w:r w:rsidR="00EC085B" w:rsidRPr="00EC085B">
        <w:rPr>
          <w:sz w:val="20"/>
          <w:szCs w:val="20"/>
        </w:rPr>
        <w:t>February 2015</w:t>
      </w:r>
    </w:p>
    <w:p w:rsidR="00A960AA" w:rsidRDefault="00EC085B" w:rsidP="00A960AA">
      <w:pPr>
        <w:pStyle w:val="copyright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Associate/Sr. Associate -</w:t>
      </w:r>
      <w:r w:rsidR="00A960AA">
        <w:rPr>
          <w:sz w:val="20"/>
          <w:szCs w:val="20"/>
        </w:rPr>
        <w:t xml:space="preserve"> </w:t>
      </w:r>
      <w:r w:rsidR="00A960AA">
        <w:rPr>
          <w:sz w:val="20"/>
          <w:szCs w:val="20"/>
        </w:rPr>
        <w:tab/>
      </w:r>
      <w:r w:rsidRPr="00EC085B">
        <w:rPr>
          <w:sz w:val="20"/>
          <w:szCs w:val="20"/>
        </w:rPr>
        <w:t>August 2009</w:t>
      </w:r>
      <w:r w:rsidR="00A960AA" w:rsidRPr="00EC085B">
        <w:rPr>
          <w:sz w:val="20"/>
          <w:szCs w:val="20"/>
        </w:rPr>
        <w:t xml:space="preserve"> to </w:t>
      </w:r>
      <w:r w:rsidRPr="00EC085B">
        <w:rPr>
          <w:sz w:val="20"/>
          <w:szCs w:val="20"/>
        </w:rPr>
        <w:t>August 2014</w:t>
      </w:r>
    </w:p>
    <w:p w:rsidR="00A960AA" w:rsidRDefault="00A960AA" w:rsidP="008F7A5C">
      <w:pPr>
        <w:pStyle w:val="copyright"/>
        <w:rPr>
          <w:sz w:val="20"/>
          <w:szCs w:val="20"/>
        </w:rPr>
      </w:pPr>
    </w:p>
    <w:p w:rsidR="008F7A5C" w:rsidRDefault="0051244D" w:rsidP="008F7A5C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 xml:space="preserve">In my professional tenure, I grew up the ladder from an associate to a </w:t>
      </w:r>
      <w:r w:rsidR="00D66A99">
        <w:rPr>
          <w:sz w:val="20"/>
          <w:szCs w:val="20"/>
        </w:rPr>
        <w:t>Senior Associate</w:t>
      </w:r>
      <w:r w:rsidR="00534BB0">
        <w:rPr>
          <w:sz w:val="20"/>
          <w:szCs w:val="20"/>
        </w:rPr>
        <w:t>,</w:t>
      </w:r>
      <w:r w:rsidR="00D66A99">
        <w:rPr>
          <w:sz w:val="20"/>
          <w:szCs w:val="20"/>
        </w:rPr>
        <w:t xml:space="preserve"> senio</w:t>
      </w:r>
      <w:r w:rsidR="00F6293E">
        <w:rPr>
          <w:sz w:val="20"/>
          <w:szCs w:val="20"/>
        </w:rPr>
        <w:t>r associate to QA, From QA to Floor Lead and then as Team lead.</w:t>
      </w:r>
    </w:p>
    <w:p w:rsidR="00F6293E" w:rsidRDefault="00F6293E" w:rsidP="008F7A5C">
      <w:pPr>
        <w:pStyle w:val="copyright"/>
        <w:rPr>
          <w:sz w:val="20"/>
          <w:szCs w:val="20"/>
        </w:rPr>
      </w:pPr>
    </w:p>
    <w:p w:rsidR="00F6293E" w:rsidRDefault="00F6293E" w:rsidP="008F7A5C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 xml:space="preserve">Current </w:t>
      </w:r>
      <w:r w:rsidR="00B530D2">
        <w:rPr>
          <w:sz w:val="20"/>
          <w:szCs w:val="20"/>
        </w:rPr>
        <w:t>position:</w:t>
      </w:r>
      <w:r>
        <w:rPr>
          <w:sz w:val="20"/>
          <w:szCs w:val="20"/>
        </w:rPr>
        <w:t xml:space="preserve"> Team Lead (</w:t>
      </w:r>
      <w:r w:rsidRPr="00F6293E">
        <w:rPr>
          <w:sz w:val="20"/>
          <w:szCs w:val="20"/>
        </w:rPr>
        <w:t>Operations – Non Voice)</w:t>
      </w:r>
    </w:p>
    <w:p w:rsidR="00F6293E" w:rsidRDefault="00B530D2" w:rsidP="008F7A5C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>Duration: October 2021 to till date</w:t>
      </w:r>
    </w:p>
    <w:p w:rsidR="00AC0433" w:rsidRDefault="00C22680" w:rsidP="00AC0433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>Team Strength: 35-40</w:t>
      </w:r>
      <w:r w:rsidR="00AC0433">
        <w:rPr>
          <w:sz w:val="20"/>
          <w:szCs w:val="20"/>
        </w:rPr>
        <w:t xml:space="preserve"> FTE (Full time employees)</w:t>
      </w:r>
    </w:p>
    <w:p w:rsidR="00AC0433" w:rsidRDefault="00AC0433" w:rsidP="00AC0433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>Description: As a Team leader, I headed non-voice functions wherein in I was responsible for overseeing the overall inflow for the process, delegating work to the team members, making a plan to ensure the targets are met consistently, Motivating the team members to maintain high morale. Maintaining the production and other important reports of the team performance effectively.</w:t>
      </w:r>
    </w:p>
    <w:p w:rsidR="003B6B6D" w:rsidRDefault="003B6B6D" w:rsidP="00AC0433">
      <w:pPr>
        <w:pStyle w:val="copyright"/>
        <w:rPr>
          <w:sz w:val="20"/>
          <w:szCs w:val="20"/>
        </w:rPr>
      </w:pPr>
    </w:p>
    <w:p w:rsidR="003B6B6D" w:rsidRDefault="003B6B6D" w:rsidP="003B6B6D">
      <w:pPr>
        <w:pStyle w:val="copyright"/>
        <w:ind w:firstLine="360"/>
        <w:rPr>
          <w:sz w:val="20"/>
          <w:szCs w:val="20"/>
        </w:rPr>
      </w:pPr>
      <w:r>
        <w:rPr>
          <w:sz w:val="20"/>
          <w:szCs w:val="20"/>
        </w:rPr>
        <w:t>Responsibilities:</w:t>
      </w:r>
    </w:p>
    <w:p w:rsidR="00AC0433" w:rsidRDefault="00AC0433" w:rsidP="00AC0433">
      <w:pPr>
        <w:pStyle w:val="copyright"/>
        <w:rPr>
          <w:sz w:val="20"/>
          <w:szCs w:val="20"/>
        </w:rPr>
      </w:pPr>
    </w:p>
    <w:p w:rsidR="003B6B6D" w:rsidRPr="003B6B6D" w:rsidRDefault="003B6B6D" w:rsidP="003B6B6D">
      <w:pPr>
        <w:pStyle w:val="ListParagraph"/>
        <w:numPr>
          <w:ilvl w:val="0"/>
          <w:numId w:val="48"/>
        </w:numPr>
        <w:spacing w:after="200" w:line="276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Ensuring</w:t>
      </w:r>
      <w:r w:rsidRPr="003B6B6D">
        <w:rPr>
          <w:sz w:val="20"/>
          <w:szCs w:val="20"/>
        </w:rPr>
        <w:t xml:space="preserve"> that the team meets and exceeds the client standards for production and accuracy on a consistent basis</w:t>
      </w:r>
    </w:p>
    <w:p w:rsidR="003B6B6D" w:rsidRPr="003B6B6D" w:rsidRDefault="003B6B6D" w:rsidP="003B6B6D">
      <w:pPr>
        <w:numPr>
          <w:ilvl w:val="0"/>
          <w:numId w:val="48"/>
        </w:numPr>
        <w:spacing w:line="240" w:lineRule="auto"/>
        <w:rPr>
          <w:sz w:val="20"/>
          <w:szCs w:val="20"/>
        </w:rPr>
      </w:pPr>
      <w:r w:rsidRPr="003B6B6D">
        <w:rPr>
          <w:sz w:val="20"/>
          <w:szCs w:val="20"/>
        </w:rPr>
        <w:lastRenderedPageBreak/>
        <w:t>Monitor</w:t>
      </w:r>
      <w:r>
        <w:rPr>
          <w:sz w:val="20"/>
          <w:szCs w:val="20"/>
        </w:rPr>
        <w:t>ing</w:t>
      </w:r>
      <w:r w:rsidRPr="003B6B6D">
        <w:rPr>
          <w:sz w:val="20"/>
          <w:szCs w:val="20"/>
        </w:rPr>
        <w:t xml:space="preserve"> workflow and delegate work accordingly to meet the compliance requirements of the client</w:t>
      </w:r>
    </w:p>
    <w:p w:rsidR="003B6B6D" w:rsidRPr="003B6B6D" w:rsidRDefault="003B6B6D" w:rsidP="003B6B6D">
      <w:pPr>
        <w:numPr>
          <w:ilvl w:val="0"/>
          <w:numId w:val="4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Co-</w:t>
      </w:r>
      <w:r w:rsidR="00671072">
        <w:rPr>
          <w:sz w:val="20"/>
          <w:szCs w:val="20"/>
        </w:rPr>
        <w:t>ordinating</w:t>
      </w:r>
      <w:r w:rsidRPr="003B6B6D">
        <w:rPr>
          <w:sz w:val="20"/>
          <w:szCs w:val="20"/>
        </w:rPr>
        <w:t xml:space="preserve"> effectively with the floor leaders for management of the overall team quality</w:t>
      </w:r>
    </w:p>
    <w:p w:rsidR="003B6B6D" w:rsidRPr="003B6B6D" w:rsidRDefault="003B6B6D" w:rsidP="003B6B6D">
      <w:pPr>
        <w:numPr>
          <w:ilvl w:val="0"/>
          <w:numId w:val="4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Identifying</w:t>
      </w:r>
      <w:r w:rsidRPr="003B6B6D">
        <w:rPr>
          <w:sz w:val="20"/>
          <w:szCs w:val="20"/>
        </w:rPr>
        <w:t xml:space="preserve"> and mentor/coach non-performers in the team</w:t>
      </w:r>
    </w:p>
    <w:p w:rsidR="003B6B6D" w:rsidRPr="003B6B6D" w:rsidRDefault="003B6B6D" w:rsidP="003B6B6D">
      <w:pPr>
        <w:numPr>
          <w:ilvl w:val="0"/>
          <w:numId w:val="48"/>
        </w:numPr>
        <w:spacing w:line="240" w:lineRule="auto"/>
        <w:rPr>
          <w:sz w:val="20"/>
          <w:szCs w:val="20"/>
        </w:rPr>
      </w:pPr>
      <w:r w:rsidRPr="003B6B6D">
        <w:rPr>
          <w:sz w:val="20"/>
          <w:szCs w:val="20"/>
        </w:rPr>
        <w:t>Should ‘Pitch in’ to the team’s production as per situational demand</w:t>
      </w:r>
    </w:p>
    <w:p w:rsidR="003B6B6D" w:rsidRPr="003B6B6D" w:rsidRDefault="003B6B6D" w:rsidP="003B6B6D">
      <w:pPr>
        <w:numPr>
          <w:ilvl w:val="0"/>
          <w:numId w:val="4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Taking</w:t>
      </w:r>
      <w:r w:rsidRPr="003B6B6D">
        <w:rPr>
          <w:sz w:val="20"/>
          <w:szCs w:val="20"/>
        </w:rPr>
        <w:t xml:space="preserve"> regular team huddle/meet to identify any communication gap/ process update requirements</w:t>
      </w:r>
    </w:p>
    <w:p w:rsidR="003B6B6D" w:rsidRPr="003B6B6D" w:rsidRDefault="003B6B6D" w:rsidP="003B6B6D">
      <w:pPr>
        <w:numPr>
          <w:ilvl w:val="0"/>
          <w:numId w:val="4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Formulating</w:t>
      </w:r>
      <w:r w:rsidRPr="003B6B6D">
        <w:rPr>
          <w:sz w:val="20"/>
          <w:szCs w:val="20"/>
        </w:rPr>
        <w:t xml:space="preserve"> plans/ practices that enables the team to maximize their output in terms of productivity and accuracy</w:t>
      </w:r>
    </w:p>
    <w:p w:rsidR="00AC0433" w:rsidRDefault="003B6B6D" w:rsidP="003B6B6D">
      <w:pPr>
        <w:pStyle w:val="copyright"/>
        <w:numPr>
          <w:ilvl w:val="0"/>
          <w:numId w:val="48"/>
        </w:numPr>
        <w:rPr>
          <w:sz w:val="20"/>
          <w:szCs w:val="20"/>
        </w:rPr>
      </w:pPr>
      <w:r w:rsidRPr="003B6B6D">
        <w:rPr>
          <w:sz w:val="20"/>
          <w:szCs w:val="20"/>
        </w:rPr>
        <w:t>Track</w:t>
      </w:r>
      <w:r>
        <w:rPr>
          <w:sz w:val="20"/>
          <w:szCs w:val="20"/>
        </w:rPr>
        <w:t>ing</w:t>
      </w:r>
      <w:r w:rsidRPr="003B6B6D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process for workflow, </w:t>
      </w:r>
      <w:r w:rsidRPr="003B6B6D">
        <w:rPr>
          <w:sz w:val="20"/>
          <w:szCs w:val="20"/>
        </w:rPr>
        <w:t>team performance, deployment of resources and capacity planning</w:t>
      </w:r>
      <w:r>
        <w:rPr>
          <w:sz w:val="20"/>
          <w:szCs w:val="20"/>
        </w:rPr>
        <w:t>.</w:t>
      </w:r>
    </w:p>
    <w:p w:rsidR="00AC0433" w:rsidRDefault="00AC0433" w:rsidP="008F7A5C">
      <w:pPr>
        <w:pStyle w:val="copyright"/>
        <w:rPr>
          <w:sz w:val="20"/>
          <w:szCs w:val="20"/>
        </w:rPr>
      </w:pPr>
    </w:p>
    <w:p w:rsidR="00ED667C" w:rsidRPr="00450550" w:rsidRDefault="00ED667C" w:rsidP="003104B9">
      <w:pPr>
        <w:pStyle w:val="copyright"/>
        <w:rPr>
          <w:sz w:val="20"/>
          <w:szCs w:val="20"/>
        </w:rPr>
      </w:pPr>
    </w:p>
    <w:p w:rsidR="00B950A4" w:rsidRPr="00F6293E" w:rsidRDefault="00B950A4" w:rsidP="00F6293E">
      <w:pPr>
        <w:pStyle w:val="copyright"/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75EFD">
        <w:rPr>
          <w:sz w:val="20"/>
          <w:szCs w:val="20"/>
        </w:rPr>
        <w:t>Position:</w:t>
      </w:r>
      <w:r w:rsidR="00275EFD">
        <w:rPr>
          <w:sz w:val="20"/>
          <w:szCs w:val="20"/>
        </w:rPr>
        <w:tab/>
      </w:r>
      <w:r w:rsidR="00D66A99">
        <w:rPr>
          <w:sz w:val="20"/>
          <w:szCs w:val="20"/>
        </w:rPr>
        <w:t xml:space="preserve">Floor </w:t>
      </w:r>
      <w:r w:rsidR="00F6293E">
        <w:rPr>
          <w:sz w:val="20"/>
          <w:szCs w:val="20"/>
        </w:rPr>
        <w:t>Lead (</w:t>
      </w:r>
      <w:r w:rsidRPr="00F6293E">
        <w:rPr>
          <w:sz w:val="20"/>
          <w:szCs w:val="20"/>
        </w:rPr>
        <w:t>Operations</w:t>
      </w:r>
      <w:r w:rsidR="00275EFD" w:rsidRPr="00F6293E">
        <w:rPr>
          <w:sz w:val="20"/>
          <w:szCs w:val="20"/>
        </w:rPr>
        <w:t xml:space="preserve"> – Non Voice</w:t>
      </w:r>
      <w:r w:rsidR="00F6293E" w:rsidRPr="00F6293E">
        <w:rPr>
          <w:sz w:val="20"/>
          <w:szCs w:val="20"/>
        </w:rPr>
        <w:t>)</w:t>
      </w:r>
    </w:p>
    <w:p w:rsidR="00275EFD" w:rsidRDefault="00275EFD" w:rsidP="00275EFD">
      <w:pPr>
        <w:pStyle w:val="copyright"/>
        <w:spacing w:before="0"/>
        <w:ind w:left="2347" w:firstLine="533"/>
        <w:rPr>
          <w:sz w:val="20"/>
          <w:szCs w:val="20"/>
        </w:rPr>
      </w:pPr>
    </w:p>
    <w:p w:rsidR="0024696F" w:rsidRDefault="0024696F" w:rsidP="0024696F">
      <w:pPr>
        <w:pStyle w:val="copyright"/>
        <w:ind w:left="1267"/>
        <w:rPr>
          <w:sz w:val="20"/>
          <w:szCs w:val="20"/>
        </w:rPr>
      </w:pPr>
      <w:r>
        <w:rPr>
          <w:sz w:val="20"/>
          <w:szCs w:val="20"/>
        </w:rPr>
        <w:t xml:space="preserve">Duration: </w:t>
      </w:r>
      <w:r w:rsidR="00BE0249" w:rsidRPr="00EC085B">
        <w:rPr>
          <w:sz w:val="20"/>
          <w:szCs w:val="20"/>
        </w:rPr>
        <w:t>March 2015</w:t>
      </w:r>
      <w:r w:rsidR="00BE0249">
        <w:rPr>
          <w:sz w:val="20"/>
          <w:szCs w:val="20"/>
        </w:rPr>
        <w:t xml:space="preserve"> to</w:t>
      </w:r>
      <w:r w:rsidR="00F6293E">
        <w:rPr>
          <w:sz w:val="20"/>
          <w:szCs w:val="20"/>
        </w:rPr>
        <w:t xml:space="preserve"> September 2021</w:t>
      </w:r>
    </w:p>
    <w:p w:rsidR="0024696F" w:rsidRDefault="0024696F" w:rsidP="0024696F">
      <w:pPr>
        <w:pStyle w:val="copyright"/>
        <w:ind w:firstLine="360"/>
        <w:rPr>
          <w:sz w:val="20"/>
          <w:szCs w:val="20"/>
        </w:rPr>
      </w:pPr>
      <w:r>
        <w:rPr>
          <w:sz w:val="20"/>
          <w:szCs w:val="20"/>
        </w:rPr>
        <w:t>Position: Floor Leader (Supervisor) –Non Voice functions</w:t>
      </w:r>
    </w:p>
    <w:p w:rsidR="0024696F" w:rsidRDefault="0024696F" w:rsidP="0024696F">
      <w:pPr>
        <w:pStyle w:val="copyright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Team Strength: </w:t>
      </w:r>
      <w:r w:rsidR="00C22680">
        <w:rPr>
          <w:sz w:val="20"/>
          <w:szCs w:val="20"/>
        </w:rPr>
        <w:t>35-4</w:t>
      </w:r>
      <w:r w:rsidR="00D8629C">
        <w:rPr>
          <w:sz w:val="20"/>
          <w:szCs w:val="20"/>
        </w:rPr>
        <w:t>0</w:t>
      </w:r>
      <w:r>
        <w:rPr>
          <w:sz w:val="20"/>
          <w:szCs w:val="20"/>
        </w:rPr>
        <w:t xml:space="preserve"> FTE (Full time employees)</w:t>
      </w:r>
    </w:p>
    <w:p w:rsidR="0024696F" w:rsidRDefault="0024696F" w:rsidP="0024696F">
      <w:pPr>
        <w:pStyle w:val="copyright"/>
        <w:ind w:left="1267"/>
        <w:rPr>
          <w:sz w:val="20"/>
          <w:szCs w:val="20"/>
        </w:rPr>
      </w:pPr>
      <w:r>
        <w:rPr>
          <w:sz w:val="20"/>
          <w:szCs w:val="20"/>
        </w:rPr>
        <w:t xml:space="preserve">Description: As a floor leader, I headed non-voice functions wherein in I was responsible for overseeing the overall quality for the process, imparting new process updates, co-ordination with the client for process improvement. Training new hires and delivering them as per the timelines. </w:t>
      </w:r>
      <w:r w:rsidR="00C25C74">
        <w:rPr>
          <w:sz w:val="20"/>
          <w:szCs w:val="20"/>
        </w:rPr>
        <w:t>In addition</w:t>
      </w:r>
      <w:r>
        <w:rPr>
          <w:sz w:val="20"/>
          <w:szCs w:val="20"/>
        </w:rPr>
        <w:t>, I was given the opportunity to handle the team in the absence of the Team Lead.</w:t>
      </w:r>
    </w:p>
    <w:p w:rsidR="0024696F" w:rsidRDefault="0024696F" w:rsidP="0024696F">
      <w:pPr>
        <w:pStyle w:val="copyright"/>
        <w:ind w:firstLine="360"/>
        <w:rPr>
          <w:sz w:val="20"/>
          <w:szCs w:val="20"/>
        </w:rPr>
      </w:pPr>
      <w:r>
        <w:rPr>
          <w:sz w:val="20"/>
          <w:szCs w:val="20"/>
        </w:rPr>
        <w:t>Responsibilities:</w:t>
      </w:r>
    </w:p>
    <w:p w:rsidR="00225F8C" w:rsidRDefault="00225F8C" w:rsidP="00225F8C">
      <w:pPr>
        <w:pStyle w:val="copyright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Ensuring overall process quality is in lines with the client SLA</w:t>
      </w:r>
    </w:p>
    <w:p w:rsidR="00225F8C" w:rsidRPr="00FA6EEB" w:rsidRDefault="00225F8C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Training new hires and bringing them up the ramp-up targets</w:t>
      </w:r>
    </w:p>
    <w:p w:rsidR="00225F8C" w:rsidRPr="00FA6EEB" w:rsidRDefault="00225F8C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Providing Coaching/Feedback/Mentoring agents who are below the benchmark</w:t>
      </w:r>
    </w:p>
    <w:p w:rsidR="00D66A99" w:rsidRPr="00FA6EEB" w:rsidRDefault="00D66A99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Conducting the process test on timely basis to check process knowledge of team</w:t>
      </w:r>
    </w:p>
    <w:p w:rsidR="00D66A99" w:rsidRPr="00FA6EEB" w:rsidRDefault="00D66A99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 xml:space="preserve">Communicate with the client </w:t>
      </w:r>
      <w:r w:rsidR="00031D75" w:rsidRPr="00FA6EEB">
        <w:rPr>
          <w:rFonts w:cs="Tahoma"/>
          <w:sz w:val="20"/>
          <w:szCs w:val="20"/>
        </w:rPr>
        <w:t>for process updates/clarifications</w:t>
      </w:r>
      <w:r w:rsidR="00CA07C0" w:rsidRPr="00FA6EEB">
        <w:rPr>
          <w:rFonts w:cs="Tahoma"/>
          <w:sz w:val="20"/>
          <w:szCs w:val="20"/>
        </w:rPr>
        <w:t xml:space="preserve"> to streamline the process.</w:t>
      </w:r>
    </w:p>
    <w:p w:rsidR="00CA07C0" w:rsidRPr="00FA6EEB" w:rsidRDefault="00CA07C0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Conduct Internal audits for the team and share real time feedback</w:t>
      </w:r>
    </w:p>
    <w:p w:rsidR="00CA07C0" w:rsidRPr="00FA6EEB" w:rsidRDefault="00CA07C0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Motivating the team consistently</w:t>
      </w:r>
    </w:p>
    <w:p w:rsidR="00225F8C" w:rsidRPr="00FA6EEB" w:rsidRDefault="00225F8C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Timely submission of the reports as per the operations requirements</w:t>
      </w:r>
    </w:p>
    <w:p w:rsidR="00FB2500" w:rsidRPr="00FA6EEB" w:rsidRDefault="00225F8C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Process Improvement</w:t>
      </w:r>
    </w:p>
    <w:p w:rsidR="00FB2500" w:rsidRPr="00FA6EEB" w:rsidRDefault="00FB2500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Assisting team members for their floor process queries.</w:t>
      </w:r>
    </w:p>
    <w:p w:rsidR="00CA07C0" w:rsidRPr="00FA6EEB" w:rsidRDefault="00CA07C0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Effectively handled the team in the absence of a team lead.</w:t>
      </w:r>
    </w:p>
    <w:p w:rsidR="00757DFB" w:rsidRPr="00FA6EEB" w:rsidRDefault="00757DFB" w:rsidP="00FA6EEB">
      <w:pPr>
        <w:pStyle w:val="copyright"/>
        <w:ind w:left="1627"/>
        <w:rPr>
          <w:rFonts w:cs="Tahoma"/>
          <w:sz w:val="20"/>
          <w:szCs w:val="20"/>
        </w:rPr>
      </w:pPr>
    </w:p>
    <w:p w:rsidR="00FB2500" w:rsidRDefault="00FB2500" w:rsidP="00FB2500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 xml:space="preserve">Duration: </w:t>
      </w:r>
      <w:r w:rsidR="008D11C0" w:rsidRPr="00EC085B">
        <w:rPr>
          <w:sz w:val="20"/>
          <w:szCs w:val="20"/>
        </w:rPr>
        <w:t xml:space="preserve">September 2014 </w:t>
      </w:r>
      <w:r w:rsidR="008D11C0">
        <w:rPr>
          <w:sz w:val="20"/>
          <w:szCs w:val="20"/>
        </w:rPr>
        <w:t>to</w:t>
      </w:r>
      <w:r w:rsidR="008D11C0" w:rsidRPr="00EC085B">
        <w:rPr>
          <w:sz w:val="20"/>
          <w:szCs w:val="20"/>
        </w:rPr>
        <w:t xml:space="preserve"> February 2015</w:t>
      </w:r>
    </w:p>
    <w:p w:rsidR="00FB2500" w:rsidRDefault="00FB2500" w:rsidP="00FB2500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>Position: Senior Associate (Quality Control) –Non Voice functions</w:t>
      </w:r>
    </w:p>
    <w:p w:rsidR="00FB2500" w:rsidRDefault="00FB2500" w:rsidP="00757DFB">
      <w:pPr>
        <w:pStyle w:val="copyright"/>
        <w:rPr>
          <w:sz w:val="20"/>
          <w:szCs w:val="20"/>
        </w:rPr>
      </w:pPr>
    </w:p>
    <w:p w:rsidR="00FB2500" w:rsidRDefault="00FB2500" w:rsidP="00757DFB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>Roles &amp; Responsibilities</w:t>
      </w:r>
    </w:p>
    <w:p w:rsidR="00FB2500" w:rsidRPr="00FA6EEB" w:rsidRDefault="00FB2500" w:rsidP="00FB2500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Auditing Hazard Insurance documents</w:t>
      </w:r>
    </w:p>
    <w:p w:rsidR="00FB2500" w:rsidRPr="00FA6EEB" w:rsidRDefault="00FB2500" w:rsidP="00FB2500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Marking the errors with parameter set by the clients</w:t>
      </w:r>
    </w:p>
    <w:p w:rsidR="00FB2500" w:rsidRPr="00FA6EEB" w:rsidRDefault="00FB2500" w:rsidP="00FB2500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Analyzing the Errors trend committed in documents</w:t>
      </w:r>
    </w:p>
    <w:p w:rsidR="00FB2500" w:rsidRPr="00FA6EEB" w:rsidRDefault="00FB2500" w:rsidP="00FB2500">
      <w:pPr>
        <w:pStyle w:val="ListParagraph"/>
        <w:numPr>
          <w:ilvl w:val="0"/>
          <w:numId w:val="42"/>
        </w:numPr>
        <w:spacing w:line="240" w:lineRule="auto"/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lastRenderedPageBreak/>
        <w:t xml:space="preserve">Review the errors and providing feedback/solution to reduce the error </w:t>
      </w:r>
    </w:p>
    <w:p w:rsidR="00FB2500" w:rsidRPr="00FB2500" w:rsidRDefault="00FB2500" w:rsidP="00FB2500">
      <w:pPr>
        <w:pStyle w:val="copyright"/>
        <w:numPr>
          <w:ilvl w:val="0"/>
          <w:numId w:val="42"/>
        </w:numPr>
        <w:rPr>
          <w:sz w:val="20"/>
          <w:szCs w:val="20"/>
        </w:rPr>
      </w:pPr>
      <w:r w:rsidRPr="00FA6EEB">
        <w:rPr>
          <w:rFonts w:cs="Tahoma"/>
          <w:sz w:val="20"/>
          <w:szCs w:val="20"/>
          <w:lang w:val="en-GB"/>
        </w:rPr>
        <w:t>Always over exceeded the HRD’s of the process consistently</w:t>
      </w:r>
    </w:p>
    <w:p w:rsidR="00FB2500" w:rsidRDefault="00FB2500" w:rsidP="00FB2500">
      <w:pPr>
        <w:pStyle w:val="copyright"/>
        <w:rPr>
          <w:sz w:val="20"/>
          <w:szCs w:val="20"/>
        </w:rPr>
      </w:pPr>
    </w:p>
    <w:p w:rsidR="00063DAE" w:rsidRDefault="00B950A4" w:rsidP="00B950A4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 xml:space="preserve">Duration: </w:t>
      </w:r>
      <w:r w:rsidR="00795432" w:rsidRPr="00EC085B">
        <w:rPr>
          <w:sz w:val="20"/>
          <w:szCs w:val="20"/>
        </w:rPr>
        <w:t>August 2009 to August 2014</w:t>
      </w:r>
    </w:p>
    <w:p w:rsidR="00063DAE" w:rsidRDefault="00063DAE" w:rsidP="00063DAE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>Position: Associate/Sr. Associate –Non Voice function (Verification and processing)</w:t>
      </w:r>
    </w:p>
    <w:p w:rsidR="00063DAE" w:rsidRDefault="00063DAE" w:rsidP="00063DAE">
      <w:pPr>
        <w:pStyle w:val="copyright"/>
        <w:rPr>
          <w:sz w:val="20"/>
          <w:szCs w:val="20"/>
        </w:rPr>
      </w:pPr>
      <w:r>
        <w:rPr>
          <w:sz w:val="20"/>
          <w:szCs w:val="20"/>
        </w:rPr>
        <w:t xml:space="preserve">Responsibilities: </w:t>
      </w:r>
    </w:p>
    <w:p w:rsidR="00063DAE" w:rsidRPr="00FA6EEB" w:rsidRDefault="00FB2500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Processing Hazard Insurance documents</w:t>
      </w:r>
    </w:p>
    <w:p w:rsidR="00FB2500" w:rsidRPr="00FA6EEB" w:rsidRDefault="00FB2500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Ensuring the Client SLA’s are been met consistently.</w:t>
      </w:r>
    </w:p>
    <w:p w:rsidR="00FB2500" w:rsidRPr="00FA6EEB" w:rsidRDefault="00FB2500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 xml:space="preserve">Working in the best interest of the team &amp; </w:t>
      </w:r>
      <w:r w:rsidR="0014218C" w:rsidRPr="00FA6EEB">
        <w:rPr>
          <w:rFonts w:cs="Tahoma"/>
          <w:sz w:val="20"/>
          <w:szCs w:val="20"/>
        </w:rPr>
        <w:t>organization</w:t>
      </w:r>
      <w:r w:rsidRPr="00FA6EEB">
        <w:rPr>
          <w:rFonts w:cs="Tahoma"/>
          <w:sz w:val="20"/>
          <w:szCs w:val="20"/>
        </w:rPr>
        <w:t>.</w:t>
      </w:r>
    </w:p>
    <w:p w:rsidR="00FB2500" w:rsidRPr="00FA6EEB" w:rsidRDefault="00FB2500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Always over exceeded the HRD’s of the process consistently.</w:t>
      </w:r>
    </w:p>
    <w:p w:rsidR="00FB2500" w:rsidRPr="00FA6EEB" w:rsidRDefault="00FB2500" w:rsidP="00FA6EEB">
      <w:pPr>
        <w:pStyle w:val="copyright"/>
        <w:numPr>
          <w:ilvl w:val="0"/>
          <w:numId w:val="42"/>
        </w:numPr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Achieved Weekly &amp; Monthly certificates for the outstanding performance.</w:t>
      </w:r>
    </w:p>
    <w:p w:rsidR="00FA6EEB" w:rsidRPr="00FA6EEB" w:rsidRDefault="00FA6EEB" w:rsidP="00FA6EEB">
      <w:pPr>
        <w:pStyle w:val="copyright"/>
        <w:ind w:left="1627"/>
        <w:rPr>
          <w:rFonts w:cs="Tahoma"/>
          <w:sz w:val="20"/>
          <w:szCs w:val="20"/>
        </w:rPr>
      </w:pPr>
    </w:p>
    <w:p w:rsidR="00FB2500" w:rsidRDefault="00FB2500" w:rsidP="00FB2500">
      <w:pPr>
        <w:spacing w:line="240" w:lineRule="auto"/>
        <w:rPr>
          <w:rFonts w:ascii="Verdana" w:hAnsi="Verdana"/>
          <w:sz w:val="18"/>
        </w:rPr>
      </w:pPr>
    </w:p>
    <w:p w:rsidR="00FA6EEB" w:rsidRDefault="00FA6EEB" w:rsidP="00063DAE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8928"/>
      </w:tblGrid>
      <w:tr w:rsidR="00063DAE" w:rsidRPr="005E59F0" w:rsidTr="00450550">
        <w:trPr>
          <w:trHeight w:val="152"/>
          <w:jc w:val="center"/>
        </w:trPr>
        <w:tc>
          <w:tcPr>
            <w:tcW w:w="8928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063DAE" w:rsidRPr="005E59F0" w:rsidRDefault="00FA6EEB" w:rsidP="00450550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COURSES</w:t>
            </w:r>
          </w:p>
        </w:tc>
      </w:tr>
    </w:tbl>
    <w:p w:rsidR="00063DAE" w:rsidRDefault="00063DAE" w:rsidP="00063DAE">
      <w:pPr>
        <w:pStyle w:val="copyright"/>
        <w:rPr>
          <w:sz w:val="20"/>
          <w:szCs w:val="20"/>
        </w:rPr>
      </w:pPr>
    </w:p>
    <w:p w:rsidR="00063DAE" w:rsidRDefault="00FA6EEB" w:rsidP="00063DAE">
      <w:pPr>
        <w:pStyle w:val="copyright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Microsoft Project in Project Planning &amp; Management from CADD centre</w:t>
      </w:r>
    </w:p>
    <w:p w:rsidR="009135A0" w:rsidRPr="004812F7" w:rsidRDefault="00FA6EEB" w:rsidP="00FA6EEB">
      <w:pPr>
        <w:pStyle w:val="copyright"/>
        <w:numPr>
          <w:ilvl w:val="0"/>
          <w:numId w:val="33"/>
        </w:numPr>
        <w:rPr>
          <w:sz w:val="20"/>
          <w:szCs w:val="20"/>
        </w:rPr>
      </w:pPr>
      <w:r w:rsidRPr="00FA6EEB">
        <w:rPr>
          <w:bCs/>
          <w:sz w:val="20"/>
          <w:szCs w:val="20"/>
          <w:lang w:val="en-GB"/>
        </w:rPr>
        <w:t>Project Planning &amp; Management concept From CADD centre</w:t>
      </w:r>
    </w:p>
    <w:p w:rsidR="004812F7" w:rsidRDefault="004812F7" w:rsidP="004812F7">
      <w:pPr>
        <w:pStyle w:val="copyright"/>
        <w:rPr>
          <w:bCs/>
          <w:sz w:val="20"/>
          <w:szCs w:val="20"/>
          <w:lang w:val="en-GB"/>
        </w:rPr>
      </w:pPr>
    </w:p>
    <w:p w:rsidR="00150DCB" w:rsidRDefault="00150DCB" w:rsidP="004812F7">
      <w:pPr>
        <w:pStyle w:val="copyright"/>
        <w:rPr>
          <w:bCs/>
          <w:sz w:val="20"/>
          <w:szCs w:val="20"/>
          <w:lang w:val="en-GB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8928"/>
      </w:tblGrid>
      <w:tr w:rsidR="00150DCB" w:rsidRPr="005E59F0" w:rsidTr="001E4FE9">
        <w:trPr>
          <w:trHeight w:val="152"/>
          <w:jc w:val="center"/>
        </w:trPr>
        <w:tc>
          <w:tcPr>
            <w:tcW w:w="8928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150DCB" w:rsidRPr="005E59F0" w:rsidRDefault="00150DCB" w:rsidP="001E4FE9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Acadamic details</w:t>
            </w:r>
          </w:p>
        </w:tc>
      </w:tr>
    </w:tbl>
    <w:p w:rsidR="00150DCB" w:rsidRDefault="00150DCB" w:rsidP="00150DCB">
      <w:pPr>
        <w:pStyle w:val="copyright"/>
        <w:rPr>
          <w:sz w:val="20"/>
          <w:szCs w:val="20"/>
        </w:rPr>
      </w:pPr>
    </w:p>
    <w:p w:rsidR="00150DCB" w:rsidRDefault="00150DCB" w:rsidP="00150DCB">
      <w:pPr>
        <w:pStyle w:val="copyright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Completed SSC </w:t>
      </w:r>
      <w:r w:rsidR="00BE6F89">
        <w:rPr>
          <w:sz w:val="20"/>
          <w:szCs w:val="20"/>
        </w:rPr>
        <w:t>in the year 2004</w:t>
      </w:r>
      <w:r>
        <w:rPr>
          <w:sz w:val="20"/>
          <w:szCs w:val="20"/>
        </w:rPr>
        <w:t xml:space="preserve"> from Maharashtra board with First Class (62%) </w:t>
      </w:r>
    </w:p>
    <w:p w:rsidR="00150DCB" w:rsidRDefault="00150DCB" w:rsidP="00150DCB">
      <w:pPr>
        <w:pStyle w:val="copyright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Completed HSC in the year 2006 from Maharash</w:t>
      </w:r>
      <w:r w:rsidR="00BE6F89">
        <w:rPr>
          <w:sz w:val="20"/>
          <w:szCs w:val="20"/>
        </w:rPr>
        <w:t>tra board with First Class (70</w:t>
      </w:r>
      <w:r>
        <w:rPr>
          <w:sz w:val="20"/>
          <w:szCs w:val="20"/>
        </w:rPr>
        <w:t>%)</w:t>
      </w:r>
    </w:p>
    <w:p w:rsidR="00BE6F89" w:rsidRDefault="00BE6F89" w:rsidP="00BE6F89">
      <w:pPr>
        <w:pStyle w:val="copyright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Completed B.com in the year 2009 from Mumbai University with First Class (69%)</w:t>
      </w:r>
    </w:p>
    <w:p w:rsidR="00BE6F89" w:rsidRPr="00BE6F89" w:rsidRDefault="00BE6F89" w:rsidP="00BE6F89">
      <w:pPr>
        <w:pStyle w:val="copyright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Completed M.com in the year 2011 from Mumbai University with Pass Class (57%)</w:t>
      </w:r>
    </w:p>
    <w:p w:rsidR="00FA6EEB" w:rsidRDefault="00FA6EEB" w:rsidP="00FA6EEB">
      <w:pPr>
        <w:pStyle w:val="copyright"/>
        <w:ind w:left="1627"/>
        <w:rPr>
          <w:sz w:val="20"/>
          <w:szCs w:val="20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8928"/>
      </w:tblGrid>
      <w:tr w:rsidR="009135A0" w:rsidRPr="005E59F0" w:rsidTr="008B1558">
        <w:trPr>
          <w:trHeight w:val="152"/>
          <w:jc w:val="center"/>
        </w:trPr>
        <w:tc>
          <w:tcPr>
            <w:tcW w:w="8928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9135A0" w:rsidRPr="005E59F0" w:rsidRDefault="009135A0" w:rsidP="008B1558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information</w:t>
            </w:r>
          </w:p>
        </w:tc>
      </w:tr>
    </w:tbl>
    <w:p w:rsidR="009135A0" w:rsidRDefault="009135A0" w:rsidP="009135A0">
      <w:pPr>
        <w:pStyle w:val="copyright"/>
        <w:rPr>
          <w:sz w:val="20"/>
          <w:szCs w:val="20"/>
        </w:rPr>
      </w:pPr>
    </w:p>
    <w:p w:rsidR="009135A0" w:rsidRPr="009135A0" w:rsidRDefault="00225F8C" w:rsidP="00225F8C">
      <w:pPr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</w:tabs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  <w:r w:rsidR="009135A0" w:rsidRPr="009135A0">
        <w:rPr>
          <w:rFonts w:cs="Tahoma"/>
          <w:sz w:val="20"/>
          <w:szCs w:val="20"/>
        </w:rPr>
        <w:t xml:space="preserve">Date of Birth </w:t>
      </w:r>
      <w:r w:rsidR="009135A0" w:rsidRPr="009135A0">
        <w:rPr>
          <w:rFonts w:cs="Tahoma"/>
          <w:sz w:val="20"/>
          <w:szCs w:val="20"/>
        </w:rPr>
        <w:tab/>
      </w:r>
      <w:r w:rsidR="009135A0">
        <w:rPr>
          <w:rFonts w:cs="Tahoma"/>
          <w:sz w:val="20"/>
          <w:szCs w:val="20"/>
        </w:rPr>
        <w:tab/>
      </w:r>
      <w:r w:rsidR="00FB2500">
        <w:rPr>
          <w:rFonts w:cs="Tahoma"/>
          <w:sz w:val="20"/>
          <w:szCs w:val="20"/>
        </w:rPr>
        <w:t>December</w:t>
      </w:r>
      <w:r w:rsidR="00534BB0">
        <w:rPr>
          <w:rFonts w:cs="Tahoma"/>
          <w:sz w:val="20"/>
          <w:szCs w:val="20"/>
        </w:rPr>
        <w:t xml:space="preserve"> </w:t>
      </w:r>
      <w:r w:rsidR="00FB2500">
        <w:rPr>
          <w:rFonts w:cs="Tahoma"/>
          <w:sz w:val="20"/>
          <w:szCs w:val="20"/>
        </w:rPr>
        <w:t>14</w:t>
      </w:r>
      <w:r w:rsidR="009135A0" w:rsidRPr="009135A0">
        <w:rPr>
          <w:rFonts w:cs="Tahoma"/>
          <w:sz w:val="20"/>
          <w:szCs w:val="20"/>
        </w:rPr>
        <w:t>, 198</w:t>
      </w:r>
      <w:r w:rsidR="00FB2500">
        <w:rPr>
          <w:rFonts w:cs="Tahoma"/>
          <w:sz w:val="20"/>
          <w:szCs w:val="20"/>
        </w:rPr>
        <w:t>8</w:t>
      </w:r>
    </w:p>
    <w:p w:rsidR="009135A0" w:rsidRDefault="00534BB0" w:rsidP="009135A0">
      <w:pPr>
        <w:numPr>
          <w:ilvl w:val="0"/>
          <w:numId w:val="33"/>
        </w:numPr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Marital Status </w:t>
      </w:r>
      <w:r>
        <w:rPr>
          <w:rFonts w:cs="Tahoma"/>
          <w:sz w:val="20"/>
          <w:szCs w:val="20"/>
        </w:rPr>
        <w:tab/>
      </w:r>
      <w:r w:rsidR="009135A0">
        <w:rPr>
          <w:rFonts w:cs="Tahoma"/>
          <w:sz w:val="20"/>
          <w:szCs w:val="20"/>
        </w:rPr>
        <w:tab/>
      </w:r>
      <w:r w:rsidR="00FB2500">
        <w:rPr>
          <w:rFonts w:cs="Tahoma"/>
          <w:sz w:val="20"/>
          <w:szCs w:val="20"/>
        </w:rPr>
        <w:t>Single</w:t>
      </w:r>
      <w:r w:rsidR="009135A0" w:rsidRPr="009135A0">
        <w:rPr>
          <w:rFonts w:cs="Tahoma"/>
          <w:sz w:val="20"/>
          <w:szCs w:val="20"/>
        </w:rPr>
        <w:t xml:space="preserve"> </w:t>
      </w:r>
    </w:p>
    <w:p w:rsidR="00FA6EEB" w:rsidRPr="009135A0" w:rsidRDefault="00BE6F89" w:rsidP="009135A0">
      <w:pPr>
        <w:numPr>
          <w:ilvl w:val="0"/>
          <w:numId w:val="33"/>
        </w:numPr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Highest Qualification </w:t>
      </w:r>
      <w:r>
        <w:rPr>
          <w:rFonts w:cs="Tahoma"/>
          <w:sz w:val="20"/>
          <w:szCs w:val="20"/>
        </w:rPr>
        <w:tab/>
      </w:r>
      <w:r w:rsidR="00A64FC4">
        <w:rPr>
          <w:rFonts w:cs="Tahoma"/>
          <w:sz w:val="20"/>
          <w:szCs w:val="20"/>
        </w:rPr>
        <w:t>B</w:t>
      </w:r>
      <w:r w:rsidR="00FA6EEB">
        <w:rPr>
          <w:rFonts w:cs="Tahoma"/>
          <w:sz w:val="20"/>
          <w:szCs w:val="20"/>
        </w:rPr>
        <w:t>.Com</w:t>
      </w:r>
    </w:p>
    <w:p w:rsidR="009135A0" w:rsidRPr="009135A0" w:rsidRDefault="009135A0" w:rsidP="009135A0">
      <w:pPr>
        <w:numPr>
          <w:ilvl w:val="0"/>
          <w:numId w:val="33"/>
        </w:numPr>
        <w:jc w:val="both"/>
        <w:rPr>
          <w:rFonts w:cs="Tahoma"/>
          <w:sz w:val="20"/>
          <w:szCs w:val="20"/>
        </w:rPr>
      </w:pPr>
      <w:r w:rsidRPr="009135A0">
        <w:rPr>
          <w:rFonts w:cs="Tahoma"/>
          <w:sz w:val="20"/>
          <w:szCs w:val="20"/>
        </w:rPr>
        <w:t>Gender</w:t>
      </w:r>
      <w:r w:rsidRPr="009135A0">
        <w:rPr>
          <w:rFonts w:cs="Tahoma"/>
          <w:sz w:val="20"/>
          <w:szCs w:val="20"/>
        </w:rPr>
        <w:tab/>
      </w:r>
      <w:r w:rsidRPr="009135A0">
        <w:rPr>
          <w:rFonts w:cs="Tahoma"/>
          <w:sz w:val="20"/>
          <w:szCs w:val="20"/>
        </w:rPr>
        <w:tab/>
      </w:r>
      <w:r w:rsidRPr="009135A0">
        <w:rPr>
          <w:rFonts w:cs="Tahoma"/>
          <w:sz w:val="20"/>
          <w:szCs w:val="20"/>
        </w:rPr>
        <w:tab/>
        <w:t>Male</w:t>
      </w:r>
    </w:p>
    <w:p w:rsidR="00063DAE" w:rsidRPr="00FB2500" w:rsidRDefault="00FB2500" w:rsidP="00FB2500">
      <w:pPr>
        <w:numPr>
          <w:ilvl w:val="0"/>
          <w:numId w:val="33"/>
        </w:numPr>
        <w:jc w:val="both"/>
      </w:pPr>
      <w:r>
        <w:rPr>
          <w:rFonts w:cs="Tahoma"/>
          <w:sz w:val="20"/>
          <w:szCs w:val="20"/>
        </w:rPr>
        <w:t>Language Known</w:t>
      </w:r>
      <w:r w:rsidR="009135A0" w:rsidRPr="009135A0">
        <w:rPr>
          <w:rFonts w:cs="Tahoma"/>
          <w:sz w:val="20"/>
          <w:szCs w:val="20"/>
        </w:rPr>
        <w:tab/>
      </w:r>
      <w:r w:rsidR="009135A0" w:rsidRPr="009135A0">
        <w:rPr>
          <w:rFonts w:cs="Tahoma"/>
          <w:sz w:val="20"/>
          <w:szCs w:val="20"/>
        </w:rPr>
        <w:tab/>
      </w:r>
      <w:r>
        <w:rPr>
          <w:rFonts w:cs="Tahoma"/>
          <w:sz w:val="20"/>
          <w:szCs w:val="20"/>
        </w:rPr>
        <w:t>English, Hindi Gujarati &amp; Marathi</w:t>
      </w:r>
    </w:p>
    <w:p w:rsidR="00FB2500" w:rsidRPr="00FA6EEB" w:rsidRDefault="00FA6EEB" w:rsidP="00FB2500">
      <w:pPr>
        <w:numPr>
          <w:ilvl w:val="0"/>
          <w:numId w:val="33"/>
        </w:numPr>
        <w:jc w:val="both"/>
        <w:rPr>
          <w:rFonts w:cs="Tahoma"/>
          <w:sz w:val="20"/>
          <w:szCs w:val="20"/>
        </w:rPr>
      </w:pPr>
      <w:r w:rsidRPr="00FA6EEB">
        <w:rPr>
          <w:rFonts w:cs="Tahoma"/>
          <w:sz w:val="20"/>
          <w:szCs w:val="20"/>
        </w:rPr>
        <w:t>Hobbies</w:t>
      </w:r>
      <w:r w:rsidRPr="00FA6EEB">
        <w:rPr>
          <w:rFonts w:cs="Tahoma"/>
          <w:sz w:val="20"/>
          <w:szCs w:val="20"/>
        </w:rPr>
        <w:tab/>
      </w:r>
      <w:r w:rsidRPr="00FA6EEB">
        <w:rPr>
          <w:rFonts w:cs="Tahoma"/>
          <w:sz w:val="20"/>
          <w:szCs w:val="20"/>
        </w:rPr>
        <w:tab/>
      </w:r>
      <w:r w:rsidRPr="00FA6EEB">
        <w:rPr>
          <w:rFonts w:cs="Tahoma"/>
          <w:sz w:val="20"/>
          <w:szCs w:val="20"/>
        </w:rPr>
        <w:tab/>
        <w:t>Listening to Music &amp; Sports</w:t>
      </w:r>
    </w:p>
    <w:sectPr w:rsidR="00FB2500" w:rsidRPr="00FA6EEB" w:rsidSect="00757DFB">
      <w:pgSz w:w="12240" w:h="15840" w:code="1"/>
      <w:pgMar w:top="1440" w:right="16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F7C" w:rsidRDefault="00987F7C" w:rsidP="00DD404A">
      <w:pPr>
        <w:spacing w:line="240" w:lineRule="auto"/>
      </w:pPr>
      <w:r>
        <w:separator/>
      </w:r>
    </w:p>
  </w:endnote>
  <w:endnote w:type="continuationSeparator" w:id="0">
    <w:p w:rsidR="00987F7C" w:rsidRDefault="00987F7C" w:rsidP="00DD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F7C" w:rsidRDefault="00987F7C" w:rsidP="00DD404A">
      <w:pPr>
        <w:spacing w:line="240" w:lineRule="auto"/>
      </w:pPr>
      <w:r>
        <w:separator/>
      </w:r>
    </w:p>
  </w:footnote>
  <w:footnote w:type="continuationSeparator" w:id="0">
    <w:p w:rsidR="00987F7C" w:rsidRDefault="00987F7C" w:rsidP="00DD40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E603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324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36A0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382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EE4B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50AA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9EFF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5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782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846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729BE"/>
    <w:multiLevelType w:val="hybridMultilevel"/>
    <w:tmpl w:val="AECEA996"/>
    <w:lvl w:ilvl="0" w:tplc="C8ACE376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 w15:restartNumberingAfterBreak="0">
    <w:nsid w:val="01000389"/>
    <w:multiLevelType w:val="hybridMultilevel"/>
    <w:tmpl w:val="B3EACA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43F1A58"/>
    <w:multiLevelType w:val="hybridMultilevel"/>
    <w:tmpl w:val="C0983406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3" w15:restartNumberingAfterBreak="0">
    <w:nsid w:val="155B7B9C"/>
    <w:multiLevelType w:val="multilevel"/>
    <w:tmpl w:val="C714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C2A4D"/>
    <w:multiLevelType w:val="hybridMultilevel"/>
    <w:tmpl w:val="F6A258C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16026D0B"/>
    <w:multiLevelType w:val="hybridMultilevel"/>
    <w:tmpl w:val="03CAC00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19D10EC7"/>
    <w:multiLevelType w:val="hybridMultilevel"/>
    <w:tmpl w:val="56BA8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26A256B5"/>
    <w:multiLevelType w:val="hybridMultilevel"/>
    <w:tmpl w:val="39980540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9" w15:restartNumberingAfterBreak="0">
    <w:nsid w:val="275C2C39"/>
    <w:multiLevelType w:val="hybridMultilevel"/>
    <w:tmpl w:val="4352F5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32229C"/>
    <w:multiLevelType w:val="hybridMultilevel"/>
    <w:tmpl w:val="B10237EC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1" w15:restartNumberingAfterBreak="0">
    <w:nsid w:val="30B24AEB"/>
    <w:multiLevelType w:val="hybridMultilevel"/>
    <w:tmpl w:val="C03403B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E39BC"/>
    <w:multiLevelType w:val="hybridMultilevel"/>
    <w:tmpl w:val="5154829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357B795D"/>
    <w:multiLevelType w:val="hybridMultilevel"/>
    <w:tmpl w:val="4F607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61C0DB0"/>
    <w:multiLevelType w:val="hybridMultilevel"/>
    <w:tmpl w:val="9A3EDE0C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5" w15:restartNumberingAfterBreak="0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D097E"/>
    <w:multiLevelType w:val="multilevel"/>
    <w:tmpl w:val="A192E658"/>
    <w:lvl w:ilvl="0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" w15:restartNumberingAfterBreak="0">
    <w:nsid w:val="4238201C"/>
    <w:multiLevelType w:val="hybridMultilevel"/>
    <w:tmpl w:val="2B80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478B6"/>
    <w:multiLevelType w:val="hybridMultilevel"/>
    <w:tmpl w:val="3D7ABF58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1" w15:restartNumberingAfterBreak="0">
    <w:nsid w:val="4B9A0FDA"/>
    <w:multiLevelType w:val="hybridMultilevel"/>
    <w:tmpl w:val="BC326A02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32" w15:restartNumberingAfterBreak="0">
    <w:nsid w:val="54BC67A4"/>
    <w:multiLevelType w:val="multilevel"/>
    <w:tmpl w:val="84EE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80624"/>
    <w:multiLevelType w:val="multilevel"/>
    <w:tmpl w:val="22E8935E"/>
    <w:lvl w:ilvl="0">
      <w:start w:val="1"/>
      <w:numFmt w:val="bullet"/>
      <w:lvlText w:val="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F0EAF"/>
    <w:multiLevelType w:val="hybridMultilevel"/>
    <w:tmpl w:val="F912C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1676614"/>
    <w:multiLevelType w:val="hybridMultilevel"/>
    <w:tmpl w:val="9E328AE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63156F7A"/>
    <w:multiLevelType w:val="hybridMultilevel"/>
    <w:tmpl w:val="FBACABC4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7" w15:restartNumberingAfterBreak="0">
    <w:nsid w:val="64543B14"/>
    <w:multiLevelType w:val="hybridMultilevel"/>
    <w:tmpl w:val="643E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4535F"/>
    <w:multiLevelType w:val="multilevel"/>
    <w:tmpl w:val="853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4C2303"/>
    <w:multiLevelType w:val="hybridMultilevel"/>
    <w:tmpl w:val="E904D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E4D44C4"/>
    <w:multiLevelType w:val="hybridMultilevel"/>
    <w:tmpl w:val="490CA804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479E2"/>
    <w:multiLevelType w:val="multilevel"/>
    <w:tmpl w:val="C5D8AC3A"/>
    <w:lvl w:ilvl="0">
      <w:start w:val="1"/>
      <w:numFmt w:val="bullet"/>
      <w:lvlText w:val="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82779"/>
    <w:multiLevelType w:val="hybridMultilevel"/>
    <w:tmpl w:val="D3AC1C1C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3" w15:restartNumberingAfterBreak="0">
    <w:nsid w:val="71D83B75"/>
    <w:multiLevelType w:val="hybridMultilevel"/>
    <w:tmpl w:val="4D2A98E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7627122F"/>
    <w:multiLevelType w:val="hybridMultilevel"/>
    <w:tmpl w:val="046C0868"/>
    <w:lvl w:ilvl="0" w:tplc="AC4A0E1E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45" w15:restartNumberingAfterBreak="0">
    <w:nsid w:val="777A55A7"/>
    <w:multiLevelType w:val="hybridMultilevel"/>
    <w:tmpl w:val="B4CEDFDE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6" w15:restartNumberingAfterBreak="0">
    <w:nsid w:val="7AE44178"/>
    <w:multiLevelType w:val="hybridMultilevel"/>
    <w:tmpl w:val="A14EB0F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7CB864DA"/>
    <w:multiLevelType w:val="hybridMultilevel"/>
    <w:tmpl w:val="7DC6B03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8" w15:restartNumberingAfterBreak="0">
    <w:nsid w:val="7EFF47E8"/>
    <w:multiLevelType w:val="hybridMultilevel"/>
    <w:tmpl w:val="C50253F8"/>
    <w:lvl w:ilvl="0" w:tplc="8EB8C3F2">
      <w:start w:val="1"/>
      <w:numFmt w:val="bullet"/>
      <w:pStyle w:val="bulletedList2"/>
      <w:lvlText w:val="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9"/>
  </w:num>
  <w:num w:numId="4">
    <w:abstractNumId w:val="40"/>
  </w:num>
  <w:num w:numId="5">
    <w:abstractNumId w:val="25"/>
  </w:num>
  <w:num w:numId="6">
    <w:abstractNumId w:val="22"/>
  </w:num>
  <w:num w:numId="7">
    <w:abstractNumId w:val="28"/>
  </w:num>
  <w:num w:numId="8">
    <w:abstractNumId w:val="46"/>
  </w:num>
  <w:num w:numId="9">
    <w:abstractNumId w:val="14"/>
  </w:num>
  <w:num w:numId="10">
    <w:abstractNumId w:val="16"/>
  </w:num>
  <w:num w:numId="11">
    <w:abstractNumId w:val="47"/>
  </w:num>
  <w:num w:numId="12">
    <w:abstractNumId w:val="43"/>
  </w:num>
  <w:num w:numId="13">
    <w:abstractNumId w:val="15"/>
  </w:num>
  <w:num w:numId="14">
    <w:abstractNumId w:val="48"/>
  </w:num>
  <w:num w:numId="15">
    <w:abstractNumId w:val="35"/>
  </w:num>
  <w:num w:numId="16">
    <w:abstractNumId w:val="21"/>
  </w:num>
  <w:num w:numId="17">
    <w:abstractNumId w:val="26"/>
  </w:num>
  <w:num w:numId="18">
    <w:abstractNumId w:val="41"/>
  </w:num>
  <w:num w:numId="19">
    <w:abstractNumId w:val="3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0"/>
  </w:num>
  <w:num w:numId="31">
    <w:abstractNumId w:val="44"/>
  </w:num>
  <w:num w:numId="32">
    <w:abstractNumId w:val="36"/>
  </w:num>
  <w:num w:numId="33">
    <w:abstractNumId w:val="20"/>
  </w:num>
  <w:num w:numId="34">
    <w:abstractNumId w:val="11"/>
  </w:num>
  <w:num w:numId="35">
    <w:abstractNumId w:val="13"/>
  </w:num>
  <w:num w:numId="36">
    <w:abstractNumId w:val="38"/>
  </w:num>
  <w:num w:numId="37">
    <w:abstractNumId w:val="32"/>
  </w:num>
  <w:num w:numId="38">
    <w:abstractNumId w:val="45"/>
  </w:num>
  <w:num w:numId="39">
    <w:abstractNumId w:val="30"/>
  </w:num>
  <w:num w:numId="40">
    <w:abstractNumId w:val="12"/>
  </w:num>
  <w:num w:numId="41">
    <w:abstractNumId w:val="34"/>
  </w:num>
  <w:num w:numId="42">
    <w:abstractNumId w:val="42"/>
  </w:num>
  <w:num w:numId="43">
    <w:abstractNumId w:val="31"/>
  </w:num>
  <w:num w:numId="44">
    <w:abstractNumId w:val="18"/>
  </w:num>
  <w:num w:numId="45">
    <w:abstractNumId w:val="39"/>
  </w:num>
  <w:num w:numId="46">
    <w:abstractNumId w:val="19"/>
  </w:num>
  <w:num w:numId="47">
    <w:abstractNumId w:val="23"/>
  </w:num>
  <w:num w:numId="48">
    <w:abstractNumId w:val="2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F0"/>
    <w:rsid w:val="00031D75"/>
    <w:rsid w:val="000506D2"/>
    <w:rsid w:val="0005768D"/>
    <w:rsid w:val="00063DAE"/>
    <w:rsid w:val="000700B0"/>
    <w:rsid w:val="000B2430"/>
    <w:rsid w:val="000C7157"/>
    <w:rsid w:val="001328F1"/>
    <w:rsid w:val="0014218C"/>
    <w:rsid w:val="00150DCB"/>
    <w:rsid w:val="001B3669"/>
    <w:rsid w:val="001C1E78"/>
    <w:rsid w:val="001C3B57"/>
    <w:rsid w:val="001D469A"/>
    <w:rsid w:val="00201057"/>
    <w:rsid w:val="00205D44"/>
    <w:rsid w:val="00225F8C"/>
    <w:rsid w:val="002346C6"/>
    <w:rsid w:val="0024696F"/>
    <w:rsid w:val="0026600E"/>
    <w:rsid w:val="002759D1"/>
    <w:rsid w:val="00275EFD"/>
    <w:rsid w:val="002A06A5"/>
    <w:rsid w:val="002A37D3"/>
    <w:rsid w:val="002A70B5"/>
    <w:rsid w:val="002D0193"/>
    <w:rsid w:val="002D7AD6"/>
    <w:rsid w:val="003104B9"/>
    <w:rsid w:val="00320876"/>
    <w:rsid w:val="00344238"/>
    <w:rsid w:val="003557F2"/>
    <w:rsid w:val="00382006"/>
    <w:rsid w:val="003944A7"/>
    <w:rsid w:val="0039692A"/>
    <w:rsid w:val="003A002C"/>
    <w:rsid w:val="003A02AA"/>
    <w:rsid w:val="003B6B6D"/>
    <w:rsid w:val="003C5A33"/>
    <w:rsid w:val="003F5498"/>
    <w:rsid w:val="00434C24"/>
    <w:rsid w:val="00450550"/>
    <w:rsid w:val="004812F7"/>
    <w:rsid w:val="00483F71"/>
    <w:rsid w:val="004A2063"/>
    <w:rsid w:val="004C0D38"/>
    <w:rsid w:val="0051244D"/>
    <w:rsid w:val="00526260"/>
    <w:rsid w:val="005345C7"/>
    <w:rsid w:val="00534BB0"/>
    <w:rsid w:val="005707E7"/>
    <w:rsid w:val="0057314D"/>
    <w:rsid w:val="005A0586"/>
    <w:rsid w:val="005E59F0"/>
    <w:rsid w:val="00627048"/>
    <w:rsid w:val="0063443C"/>
    <w:rsid w:val="00641E0F"/>
    <w:rsid w:val="006510F3"/>
    <w:rsid w:val="00655C35"/>
    <w:rsid w:val="00671072"/>
    <w:rsid w:val="006856F5"/>
    <w:rsid w:val="006A600F"/>
    <w:rsid w:val="006B52C0"/>
    <w:rsid w:val="00706E5F"/>
    <w:rsid w:val="00717F95"/>
    <w:rsid w:val="00757DFB"/>
    <w:rsid w:val="00795432"/>
    <w:rsid w:val="007A6B58"/>
    <w:rsid w:val="007C7819"/>
    <w:rsid w:val="007E543A"/>
    <w:rsid w:val="007F363C"/>
    <w:rsid w:val="0080127E"/>
    <w:rsid w:val="008257F6"/>
    <w:rsid w:val="00897CA3"/>
    <w:rsid w:val="008A0E88"/>
    <w:rsid w:val="008A4DFF"/>
    <w:rsid w:val="008B1558"/>
    <w:rsid w:val="008C69CC"/>
    <w:rsid w:val="008D11C0"/>
    <w:rsid w:val="008D713B"/>
    <w:rsid w:val="008F7A5C"/>
    <w:rsid w:val="00901981"/>
    <w:rsid w:val="00911525"/>
    <w:rsid w:val="009135A0"/>
    <w:rsid w:val="00914612"/>
    <w:rsid w:val="00940D01"/>
    <w:rsid w:val="00961C53"/>
    <w:rsid w:val="00970287"/>
    <w:rsid w:val="00970A71"/>
    <w:rsid w:val="00973698"/>
    <w:rsid w:val="00987F7C"/>
    <w:rsid w:val="009A0E21"/>
    <w:rsid w:val="009C4326"/>
    <w:rsid w:val="00A37A21"/>
    <w:rsid w:val="00A409C4"/>
    <w:rsid w:val="00A41A3A"/>
    <w:rsid w:val="00A4353B"/>
    <w:rsid w:val="00A60A63"/>
    <w:rsid w:val="00A64FC4"/>
    <w:rsid w:val="00A960AA"/>
    <w:rsid w:val="00AC0433"/>
    <w:rsid w:val="00AD6561"/>
    <w:rsid w:val="00B23F5B"/>
    <w:rsid w:val="00B35324"/>
    <w:rsid w:val="00B530D2"/>
    <w:rsid w:val="00B562EF"/>
    <w:rsid w:val="00B846A6"/>
    <w:rsid w:val="00B950A4"/>
    <w:rsid w:val="00BE0249"/>
    <w:rsid w:val="00BE6F89"/>
    <w:rsid w:val="00C22680"/>
    <w:rsid w:val="00C25C74"/>
    <w:rsid w:val="00C34A2D"/>
    <w:rsid w:val="00C35F41"/>
    <w:rsid w:val="00C77B7F"/>
    <w:rsid w:val="00C86E76"/>
    <w:rsid w:val="00CA07C0"/>
    <w:rsid w:val="00CE3158"/>
    <w:rsid w:val="00CF01F0"/>
    <w:rsid w:val="00CF212F"/>
    <w:rsid w:val="00CF671B"/>
    <w:rsid w:val="00D01CEE"/>
    <w:rsid w:val="00D03575"/>
    <w:rsid w:val="00D217F0"/>
    <w:rsid w:val="00D54667"/>
    <w:rsid w:val="00D64411"/>
    <w:rsid w:val="00D66A99"/>
    <w:rsid w:val="00D706EB"/>
    <w:rsid w:val="00D806BB"/>
    <w:rsid w:val="00D8629C"/>
    <w:rsid w:val="00DC2DC9"/>
    <w:rsid w:val="00DC3750"/>
    <w:rsid w:val="00DD404A"/>
    <w:rsid w:val="00DE5678"/>
    <w:rsid w:val="00DF59D6"/>
    <w:rsid w:val="00E10094"/>
    <w:rsid w:val="00E2482E"/>
    <w:rsid w:val="00E24D20"/>
    <w:rsid w:val="00E50777"/>
    <w:rsid w:val="00E5187E"/>
    <w:rsid w:val="00E87FBD"/>
    <w:rsid w:val="00EA38AB"/>
    <w:rsid w:val="00EA4183"/>
    <w:rsid w:val="00EB6B74"/>
    <w:rsid w:val="00EC085B"/>
    <w:rsid w:val="00ED5F69"/>
    <w:rsid w:val="00ED667C"/>
    <w:rsid w:val="00EE12F6"/>
    <w:rsid w:val="00F22984"/>
    <w:rsid w:val="00F6293E"/>
    <w:rsid w:val="00F96096"/>
    <w:rsid w:val="00FA62AB"/>
    <w:rsid w:val="00FA6EEB"/>
    <w:rsid w:val="00FB0E46"/>
    <w:rsid w:val="00FB2500"/>
    <w:rsid w:val="00FB308E"/>
    <w:rsid w:val="00FB752B"/>
    <w:rsid w:val="00FC1841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90B73"/>
  <w15:docId w15:val="{E6913590-4EE4-4F9E-B4E2-F0E55AB9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position"/>
    <w:next w:val="Normal"/>
    <w:qFormat/>
    <w:rsid w:val="00DF59D6"/>
    <w:pPr>
      <w:outlineLvl w:val="1"/>
    </w:pPr>
    <w:rPr>
      <w:caps/>
    </w:rPr>
  </w:style>
  <w:style w:type="paragraph" w:styleId="Heading3">
    <w:name w:val="heading 3"/>
    <w:basedOn w:val="Normal"/>
    <w:next w:val="Normal"/>
    <w:qFormat/>
    <w:rsid w:val="00961C53"/>
    <w:pPr>
      <w:spacing w:before="16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E3158"/>
    <w:pPr>
      <w:spacing w:before="40"/>
      <w:jc w:val="right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rsid w:val="00961C53"/>
    <w:pPr>
      <w:jc w:val="right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ition">
    <w:name w:val="position"/>
    <w:basedOn w:val="Normal"/>
    <w:link w:val="positionCharChar"/>
    <w:rsid w:val="00DF59D6"/>
    <w:pPr>
      <w:spacing w:before="40"/>
    </w:pPr>
    <w:rPr>
      <w:b/>
    </w:rPr>
  </w:style>
  <w:style w:type="character" w:customStyle="1" w:styleId="positionCharChar">
    <w:name w:val="position Char Char"/>
    <w:basedOn w:val="DefaultParagraphFont"/>
    <w:link w:val="position"/>
    <w:rsid w:val="00DF59D6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character" w:styleId="Hyperlink">
    <w:name w:val="Hyperlink"/>
    <w:basedOn w:val="DefaultParagraphFont"/>
    <w:rsid w:val="005E59F0"/>
    <w:rPr>
      <w:color w:val="0000FF"/>
      <w:u w:val="single"/>
    </w:rPr>
  </w:style>
  <w:style w:type="paragraph" w:customStyle="1" w:styleId="College">
    <w:name w:val="College"/>
    <w:basedOn w:val="Normal"/>
    <w:link w:val="CollegeCharChar"/>
    <w:rsid w:val="00B562EF"/>
    <w:rPr>
      <w:i/>
    </w:rPr>
  </w:style>
  <w:style w:type="character" w:customStyle="1" w:styleId="CollegeCharChar">
    <w:name w:val="College Char Char"/>
    <w:basedOn w:val="DefaultParagraphFont"/>
    <w:link w:val="College"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2A70B5"/>
    <w:pPr>
      <w:spacing w:before="40" w:after="80"/>
    </w:pPr>
  </w:style>
  <w:style w:type="paragraph" w:customStyle="1" w:styleId="e-mail">
    <w:name w:val="e-mail"/>
    <w:basedOn w:val="Normal"/>
    <w:rsid w:val="000700B0"/>
    <w:pPr>
      <w:spacing w:after="200"/>
    </w:pPr>
  </w:style>
  <w:style w:type="paragraph" w:customStyle="1" w:styleId="copyright">
    <w:name w:val="copyright"/>
    <w:basedOn w:val="Normal"/>
    <w:rsid w:val="00961C53"/>
    <w:pPr>
      <w:spacing w:before="120"/>
      <w:ind w:left="907"/>
    </w:pPr>
  </w:style>
  <w:style w:type="paragraph" w:customStyle="1" w:styleId="bulletedyears">
    <w:name w:val="bulleted years"/>
    <w:basedOn w:val="bulletedlist"/>
    <w:rsid w:val="00D806BB"/>
    <w:pPr>
      <w:spacing w:before="0" w:after="0"/>
    </w:pPr>
  </w:style>
  <w:style w:type="paragraph" w:customStyle="1" w:styleId="location">
    <w:name w:val="location"/>
    <w:basedOn w:val="Normal"/>
    <w:rsid w:val="00B846A6"/>
    <w:pPr>
      <w:spacing w:after="40"/>
    </w:pPr>
  </w:style>
  <w:style w:type="paragraph" w:customStyle="1" w:styleId="bulletedList2">
    <w:name w:val="bulleted List 2"/>
    <w:basedOn w:val="BodyText1"/>
    <w:rsid w:val="001D469A"/>
    <w:pPr>
      <w:numPr>
        <w:numId w:val="14"/>
      </w:numPr>
      <w:spacing w:before="0" w:after="40"/>
    </w:pPr>
  </w:style>
  <w:style w:type="paragraph" w:customStyle="1" w:styleId="bulletedlistlastitem">
    <w:name w:val="bulleted list last item"/>
    <w:basedOn w:val="bulletedlist"/>
    <w:rsid w:val="00627048"/>
    <w:pPr>
      <w:spacing w:after="200"/>
    </w:pPr>
    <w:rPr>
      <w:rFonts w:cs="Times New Roman"/>
      <w:szCs w:val="20"/>
    </w:rPr>
  </w:style>
  <w:style w:type="paragraph" w:customStyle="1" w:styleId="lastlistitem">
    <w:name w:val="last list item"/>
    <w:basedOn w:val="location"/>
    <w:rsid w:val="00627048"/>
    <w:pPr>
      <w:spacing w:after="20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DD4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404A"/>
    <w:rPr>
      <w:rFonts w:ascii="Tahoma" w:hAnsi="Tahoma" w:cs="Arial"/>
      <w:spacing w:val="10"/>
      <w:sz w:val="16"/>
      <w:szCs w:val="16"/>
    </w:rPr>
  </w:style>
  <w:style w:type="paragraph" w:styleId="Footer">
    <w:name w:val="footer"/>
    <w:basedOn w:val="Normal"/>
    <w:link w:val="FooterChar"/>
    <w:rsid w:val="00DD4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404A"/>
    <w:rPr>
      <w:rFonts w:ascii="Tahoma" w:hAnsi="Tahoma" w:cs="Arial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50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B2500"/>
    <w:pPr>
      <w:spacing w:line="240" w:lineRule="auto"/>
      <w:ind w:left="1440" w:hanging="1440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B25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ankisatish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\AppData\Roaming\Microsoft\Templates\Coach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B14B6-578F-4D09-9D00-EBE62D31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Coach resume</Template>
  <TotalTime>88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5425</CharactersWithSpaces>
  <SharedDoc>false</SharedDoc>
  <HLinks>
    <vt:vector size="48" baseType="variant">
      <vt:variant>
        <vt:i4>2752543</vt:i4>
      </vt:variant>
      <vt:variant>
        <vt:i4>21</vt:i4>
      </vt:variant>
      <vt:variant>
        <vt:i4>0</vt:i4>
      </vt:variant>
      <vt:variant>
        <vt:i4>5</vt:i4>
      </vt:variant>
      <vt:variant>
        <vt:lpwstr>http://humanresources.about.com/od/glossaryp/g/perform_mgmt.htm</vt:lpwstr>
      </vt:variant>
      <vt:variant>
        <vt:lpwstr/>
      </vt:variant>
      <vt:variant>
        <vt:i4>3997797</vt:i4>
      </vt:variant>
      <vt:variant>
        <vt:i4>18</vt:i4>
      </vt:variant>
      <vt:variant>
        <vt:i4>0</vt:i4>
      </vt:variant>
      <vt:variant>
        <vt:i4>5</vt:i4>
      </vt:variant>
      <vt:variant>
        <vt:lpwstr>http://humanresources.about.com/od/glossaryc/g/Core-Values.htm</vt:lpwstr>
      </vt:variant>
      <vt:variant>
        <vt:lpwstr/>
      </vt:variant>
      <vt:variant>
        <vt:i4>3997797</vt:i4>
      </vt:variant>
      <vt:variant>
        <vt:i4>15</vt:i4>
      </vt:variant>
      <vt:variant>
        <vt:i4>0</vt:i4>
      </vt:variant>
      <vt:variant>
        <vt:i4>5</vt:i4>
      </vt:variant>
      <vt:variant>
        <vt:lpwstr>http://humanresources.about.com/od/glossaryc/g/Core-Values.htm</vt:lpwstr>
      </vt:variant>
      <vt:variant>
        <vt:lpwstr/>
      </vt:variant>
      <vt:variant>
        <vt:i4>4587596</vt:i4>
      </vt:variant>
      <vt:variant>
        <vt:i4>12</vt:i4>
      </vt:variant>
      <vt:variant>
        <vt:i4>0</vt:i4>
      </vt:variant>
      <vt:variant>
        <vt:i4>5</vt:i4>
      </vt:variant>
      <vt:variant>
        <vt:lpwstr>http://humanresources.about.com/od/glossaryv/g/Vision.htm</vt:lpwstr>
      </vt:variant>
      <vt:variant>
        <vt:lpwstr/>
      </vt:variant>
      <vt:variant>
        <vt:i4>1507347</vt:i4>
      </vt:variant>
      <vt:variant>
        <vt:i4>9</vt:i4>
      </vt:variant>
      <vt:variant>
        <vt:i4>0</vt:i4>
      </vt:variant>
      <vt:variant>
        <vt:i4>5</vt:i4>
      </vt:variant>
      <vt:variant>
        <vt:lpwstr>http://humanresources.about.com/od/glossaryg/g/goals.htm</vt:lpwstr>
      </vt:variant>
      <vt:variant>
        <vt:lpwstr/>
      </vt:variant>
      <vt:variant>
        <vt:i4>7405669</vt:i4>
      </vt:variant>
      <vt:variant>
        <vt:i4>6</vt:i4>
      </vt:variant>
      <vt:variant>
        <vt:i4>0</vt:i4>
      </vt:variant>
      <vt:variant>
        <vt:i4>5</vt:i4>
      </vt:variant>
      <vt:variant>
        <vt:lpwstr>http://humanresources.about.com/od/glossarym/g/Mission.htm</vt:lpwstr>
      </vt:variant>
      <vt:variant>
        <vt:lpwstr/>
      </vt:variant>
      <vt:variant>
        <vt:i4>2228287</vt:i4>
      </vt:variant>
      <vt:variant>
        <vt:i4>3</vt:i4>
      </vt:variant>
      <vt:variant>
        <vt:i4>0</vt:i4>
      </vt:variant>
      <vt:variant>
        <vt:i4>5</vt:i4>
      </vt:variant>
      <vt:variant>
        <vt:lpwstr>http://humanresources.about.com/od/organizationalculture/g/what-is-culture.htm</vt:lpwstr>
      </vt:variant>
      <vt:variant>
        <vt:lpwstr/>
      </vt:variant>
      <vt:variant>
        <vt:i4>262207</vt:i4>
      </vt:variant>
      <vt:variant>
        <vt:i4>0</vt:i4>
      </vt:variant>
      <vt:variant>
        <vt:i4>0</vt:i4>
      </vt:variant>
      <vt:variant>
        <vt:i4>5</vt:i4>
      </vt:variant>
      <vt:variant>
        <vt:lpwstr>mailto:bhavik1980@gmail.com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Solanki, Satish</cp:lastModifiedBy>
  <cp:revision>23</cp:revision>
  <cp:lastPrinted>2003-10-16T09:54:00Z</cp:lastPrinted>
  <dcterms:created xsi:type="dcterms:W3CDTF">2020-09-14T21:49:00Z</dcterms:created>
  <dcterms:modified xsi:type="dcterms:W3CDTF">2022-06-29T10:49:00Z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TC063694131033</vt:lpwstr>
  </property>
</Properties>
</file>