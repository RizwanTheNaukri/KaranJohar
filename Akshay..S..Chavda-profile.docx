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47968" w:rsidTr="00D13247">
        <w:trPr>
          <w:trHeight w:val="785"/>
        </w:trPr>
        <w:tc>
          <w:tcPr>
            <w:tcW w:w="5000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0F2997" w:rsidRPr="00802DB6" w:rsidRDefault="00547968" w:rsidP="000F2997">
            <w:pPr>
              <w:pStyle w:val="PersonalName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Akshay .s. chavda</w:t>
            </w:r>
          </w:p>
        </w:tc>
      </w:tr>
      <w:tr w:rsidR="00547968" w:rsidTr="00FD666C">
        <w:trPr>
          <w:trHeight w:val="909"/>
        </w:trPr>
        <w:tc>
          <w:tcPr>
            <w:tcW w:w="5000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2D1156" w:rsidRDefault="002D1156" w:rsidP="002D1156">
            <w:pPr>
              <w:pStyle w:val="NoSpacing"/>
              <w:jc w:val="center"/>
            </w:pPr>
            <w:r>
              <w:t>Present - B6 , Krishna park Tenements ,</w:t>
            </w:r>
            <w:r>
              <w:t xml:space="preserve"> </w:t>
            </w:r>
            <w:r>
              <w:t xml:space="preserve">Opp. Nirman Complex , </w:t>
            </w:r>
            <w:r>
              <w:t>R.C Technical Road</w:t>
            </w:r>
            <w:r>
              <w:t xml:space="preserve"> , Ghatlodia , Ahmedabad  Pin :- 380061 </w:t>
            </w:r>
          </w:p>
          <w:p w:rsidR="00547968" w:rsidRDefault="002D1156" w:rsidP="002D1156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proofErr w:type="spellStart"/>
            <w:r>
              <w:t>Permenent</w:t>
            </w:r>
            <w:proofErr w:type="spellEnd"/>
            <w:r>
              <w:t xml:space="preserve">  </w:t>
            </w:r>
            <w:r w:rsidR="00547968" w:rsidRPr="00BF7931">
              <w:t>QTR No: - 47/2 Air Force 2, Nr Udhyognagar Rd, Jamnagar, Gujarat 361004</w:t>
            </w:r>
          </w:p>
        </w:tc>
      </w:tr>
      <w:tr w:rsidR="00547968" w:rsidTr="00D13247">
        <w:trPr>
          <w:trHeight w:val="78"/>
        </w:trPr>
        <w:tc>
          <w:tcPr>
            <w:tcW w:w="5000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7968" w:rsidRDefault="00547968" w:rsidP="00BF7931">
            <w:pPr>
              <w:pStyle w:val="NoSpacing"/>
              <w:jc w:val="center"/>
              <w:rPr>
                <w:caps/>
                <w:color w:val="93A299" w:themeColor="accent1"/>
                <w:sz w:val="18"/>
                <w:szCs w:val="18"/>
              </w:rPr>
            </w:pPr>
            <w:r w:rsidRPr="00BF7931">
              <w:t>H: 9925057604</w:t>
            </w:r>
            <w:r>
              <w:t>, C: 9824511951</w:t>
            </w:r>
            <w:r>
              <w:rPr>
                <w:color w:val="93A299" w:themeColor="accent1"/>
                <w:sz w:val="18"/>
                <w:szCs w:val="18"/>
              </w:rPr>
              <w:t xml:space="preserve">  ▪ 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t xml:space="preserve"> </w:t>
            </w:r>
            <w:bookmarkStart w:id="0" w:name="_GoBack"/>
            <w:r w:rsidRPr="00FD666C">
              <w:rPr>
                <w:color w:val="0070C0"/>
              </w:rPr>
              <w:t>akshay.cas@gmail.com</w:t>
            </w:r>
            <w:bookmarkEnd w:id="0"/>
            <w:r>
              <w:rPr>
                <w:color w:val="93A299" w:themeColor="accent1"/>
                <w:sz w:val="18"/>
                <w:szCs w:val="18"/>
              </w:rPr>
              <w:t xml:space="preserve">   ▪  </w:t>
            </w:r>
            <w:r>
              <w:rPr>
                <w:rFonts w:eastAsiaTheme="minorEastAsia"/>
                <w:color w:val="93A299" w:themeColor="accent1"/>
                <w:sz w:val="18"/>
                <w:szCs w:val="18"/>
              </w:rPr>
              <w:t xml:space="preserve"> </w:t>
            </w:r>
          </w:p>
        </w:tc>
      </w:tr>
    </w:tbl>
    <w:p w:rsidR="00A61DFB" w:rsidRDefault="00A61DFB">
      <w:pPr>
        <w:rPr>
          <w:b/>
          <w:bCs/>
        </w:rPr>
      </w:pPr>
    </w:p>
    <w:p w:rsidR="00A61DFB" w:rsidRDefault="00883931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809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0025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63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" strokecolor="#786c71 [3209]" strokeweight="2pt"/>
            </w:pict>
          </mc:Fallback>
        </mc:AlternateContent>
      </w:r>
      <w:r w:rsidR="00FD5B45">
        <w:t>Objectives</w:t>
      </w:r>
      <w:r>
        <w:t>:-</w:t>
      </w:r>
    </w:p>
    <w:p w:rsidR="00A61DFB" w:rsidRDefault="00BF7931">
      <w:r w:rsidRPr="00BF7931">
        <w:rPr>
          <w:sz w:val="22"/>
        </w:rPr>
        <w:t>Intend to build a career with leading corporate of hi-tech environment with committed &amp; dedicated people, which will help me to explore myself fully and realize my potential.</w:t>
      </w:r>
    </w:p>
    <w:p w:rsidR="00A61DFB" w:rsidRDefault="009077CC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214503</wp:posOffset>
                </wp:positionV>
                <wp:extent cx="1389710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2795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pt" to="109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" strokecolor="#786c71 [3209]" strokeweight="2pt">
                <w10:wrap anchorx="margin"/>
              </v:line>
            </w:pict>
          </mc:Fallback>
        </mc:AlternateContent>
      </w:r>
      <w:r w:rsidR="00BF7931">
        <w:t>Professional Profile</w:t>
      </w:r>
      <w:r w:rsidR="00883931">
        <w:t>:-</w:t>
      </w:r>
    </w:p>
    <w:p w:rsidR="00A61DFB" w:rsidRDefault="00BF7931" w:rsidP="00BF7931">
      <w:r>
        <w:t>Versatile, Well-qualified, Innovative Elect and Comm. Engineer driven to tackle unexpected technical issues with skill and accuracy.</w:t>
      </w:r>
    </w:p>
    <w:p w:rsidR="00A61DFB" w:rsidRDefault="009077CC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16459</wp:posOffset>
                </wp:positionH>
                <wp:positionV relativeFrom="paragraph">
                  <wp:posOffset>226365</wp:posOffset>
                </wp:positionV>
                <wp:extent cx="1579550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4FDB1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7.8pt" to="125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" strokecolor="#786c71 [3209]" strokeweight="2pt"/>
            </w:pict>
          </mc:Fallback>
        </mc:AlternateContent>
      </w:r>
      <w:r w:rsidR="00BF7931">
        <w:t>Academic Background</w:t>
      </w:r>
      <w:r w:rsidR="00883931">
        <w:t>:-</w:t>
      </w:r>
    </w:p>
    <w:p w:rsidR="00BF7931" w:rsidRPr="009077CC" w:rsidRDefault="00BF7931" w:rsidP="00BF7931">
      <w:pPr>
        <w:rPr>
          <w:b/>
        </w:rPr>
      </w:pPr>
      <w:r w:rsidRPr="00D144A8">
        <w:rPr>
          <w:rFonts w:asciiTheme="majorHAnsi" w:hAnsiTheme="majorHAnsi"/>
          <w:b/>
        </w:rPr>
        <w:t>B.E: Elect and Comm</w:t>
      </w:r>
      <w:r w:rsidRPr="00822160">
        <w:rPr>
          <w:b/>
        </w:rPr>
        <w:t>.</w:t>
      </w:r>
      <w:r>
        <w:rPr>
          <w:b/>
        </w:rPr>
        <w:t xml:space="preserve">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802DB6">
        <w:rPr>
          <w:rFonts w:asciiTheme="majorHAnsi" w:hAnsiTheme="majorHAnsi"/>
          <w:b/>
        </w:rPr>
        <w:t>(2014</w:t>
      </w:r>
      <w:r w:rsidRPr="00D144A8">
        <w:rPr>
          <w:rFonts w:asciiTheme="majorHAnsi" w:hAnsiTheme="majorHAnsi"/>
          <w:b/>
        </w:rPr>
        <w:t>)</w:t>
      </w:r>
      <w:r w:rsidR="00802DB6">
        <w:rPr>
          <w:rFonts w:asciiTheme="majorHAnsi" w:hAnsiTheme="majorHAnsi"/>
          <w:b/>
        </w:rPr>
        <w:t>.</w:t>
      </w:r>
      <w:r>
        <w:rPr>
          <w:b/>
        </w:rPr>
        <w:t xml:space="preserve"> </w:t>
      </w:r>
      <w:r w:rsidRPr="00D144A8">
        <w:rPr>
          <w:rFonts w:asciiTheme="majorHAnsi" w:hAnsiTheme="majorHAnsi"/>
        </w:rPr>
        <w:t>SAL Inst</w:t>
      </w:r>
      <w:r w:rsidR="00AF70D6">
        <w:rPr>
          <w:rFonts w:asciiTheme="majorHAnsi" w:hAnsiTheme="majorHAnsi"/>
        </w:rPr>
        <w:t>itute</w:t>
      </w:r>
      <w:r w:rsidRPr="00D144A8">
        <w:rPr>
          <w:rFonts w:asciiTheme="majorHAnsi" w:hAnsiTheme="majorHAnsi"/>
        </w:rPr>
        <w:t xml:space="preserve"> of Tech and Engg. Research (GTU)                   </w:t>
      </w:r>
      <w:r>
        <w:rPr>
          <w:rFonts w:asciiTheme="majorHAnsi" w:hAnsiTheme="majorHAnsi"/>
        </w:rPr>
        <w:t xml:space="preserve">                  </w:t>
      </w:r>
      <w:r>
        <w:rPr>
          <w:rFonts w:asciiTheme="majorHAnsi" w:hAnsiTheme="majorHAnsi"/>
        </w:rPr>
        <w:tab/>
      </w:r>
      <w:r w:rsidRPr="00D144A8">
        <w:rPr>
          <w:rFonts w:asciiTheme="majorHAnsi" w:hAnsiTheme="majorHAnsi"/>
        </w:rPr>
        <w:t xml:space="preserve">  </w:t>
      </w:r>
      <w:r w:rsidR="00AF4311">
        <w:rPr>
          <w:rFonts w:asciiTheme="majorHAnsi" w:hAnsiTheme="majorHAnsi"/>
        </w:rPr>
        <w:t xml:space="preserve">                 </w:t>
      </w:r>
      <w:r w:rsidRPr="00D144A8">
        <w:rPr>
          <w:rFonts w:asciiTheme="majorHAnsi" w:hAnsiTheme="majorHAnsi"/>
        </w:rPr>
        <w:t xml:space="preserve"> Ahmedabad, Gujarat, India </w:t>
      </w:r>
    </w:p>
    <w:p w:rsidR="00BF7931" w:rsidRDefault="00802DB6" w:rsidP="0022398E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I possess </w:t>
      </w:r>
      <w:r w:rsidR="00BF7931">
        <w:t xml:space="preserve">B.E in </w:t>
      </w:r>
      <w:r w:rsidR="00BF7931" w:rsidRPr="00FF1741">
        <w:rPr>
          <w:b/>
        </w:rPr>
        <w:t>Electronics and Communication</w:t>
      </w:r>
      <w:r>
        <w:t xml:space="preserve"> with </w:t>
      </w:r>
      <w:r w:rsidRPr="00802DB6">
        <w:rPr>
          <w:b/>
        </w:rPr>
        <w:t>CGPA 6.27</w:t>
      </w:r>
      <w:r w:rsidR="00BF7931" w:rsidRPr="00FF1741">
        <w:rPr>
          <w:b/>
        </w:rPr>
        <w:t xml:space="preserve"> (GTU).</w:t>
      </w:r>
    </w:p>
    <w:p w:rsidR="00BF7931" w:rsidRDefault="00F54FE9" w:rsidP="0022398E">
      <w:pPr>
        <w:pStyle w:val="ListParagraph"/>
        <w:numPr>
          <w:ilvl w:val="0"/>
          <w:numId w:val="10"/>
        </w:numPr>
        <w:spacing w:after="200" w:line="276" w:lineRule="auto"/>
      </w:pPr>
      <w:r>
        <w:t>I possess</w:t>
      </w:r>
      <w:r w:rsidR="00BF7931">
        <w:t xml:space="preserve"> </w:t>
      </w:r>
      <w:r w:rsidR="00BF7931" w:rsidRPr="000F716E">
        <w:rPr>
          <w:b/>
        </w:rPr>
        <w:t>Diploma</w:t>
      </w:r>
      <w:r w:rsidR="00CC2516">
        <w:t xml:space="preserve"> in </w:t>
      </w:r>
      <w:r w:rsidR="00CC2516" w:rsidRPr="00FF1741">
        <w:rPr>
          <w:b/>
        </w:rPr>
        <w:t>Electronics and Communication</w:t>
      </w:r>
      <w:r w:rsidR="00CC2516">
        <w:t xml:space="preserve"> </w:t>
      </w:r>
      <w:r w:rsidR="00BF7931">
        <w:t xml:space="preserve">with </w:t>
      </w:r>
      <w:r w:rsidR="00BF7931" w:rsidRPr="002712C7">
        <w:rPr>
          <w:b/>
        </w:rPr>
        <w:t>throughout first class with distinction</w:t>
      </w:r>
      <w:r w:rsidR="00802DB6">
        <w:rPr>
          <w:b/>
        </w:rPr>
        <w:t xml:space="preserve"> 67.15 %</w:t>
      </w:r>
      <w:r w:rsidR="00BF7931">
        <w:rPr>
          <w:b/>
        </w:rPr>
        <w:t xml:space="preserve"> (TEB).</w:t>
      </w:r>
    </w:p>
    <w:p w:rsidR="00BF7931" w:rsidRDefault="00BF7931" w:rsidP="0022398E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I had passed my H.S.C from </w:t>
      </w:r>
      <w:r w:rsidRPr="002712C7">
        <w:rPr>
          <w:b/>
        </w:rPr>
        <w:t>Air Force School Jamnagar</w:t>
      </w:r>
      <w:r w:rsidR="00802DB6">
        <w:rPr>
          <w:b/>
        </w:rPr>
        <w:t xml:space="preserve"> with 60 %</w:t>
      </w:r>
      <w:r w:rsidRPr="002712C7">
        <w:rPr>
          <w:b/>
        </w:rPr>
        <w:t xml:space="preserve"> (C.B.S.E)</w:t>
      </w:r>
      <w:r>
        <w:rPr>
          <w:b/>
        </w:rPr>
        <w:t>.</w:t>
      </w:r>
    </w:p>
    <w:p w:rsidR="00A61DFB" w:rsidRPr="003F548D" w:rsidRDefault="00BF7931" w:rsidP="0022398E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I had passed my S.S.C from </w:t>
      </w:r>
      <w:r w:rsidRPr="00FF1741">
        <w:rPr>
          <w:b/>
        </w:rPr>
        <w:t>Kendriya</w:t>
      </w:r>
      <w:r w:rsidRPr="002712C7">
        <w:rPr>
          <w:b/>
        </w:rPr>
        <w:t xml:space="preserve"> Vidhyalaya No 3 Jamnagar</w:t>
      </w:r>
      <w:r w:rsidR="00802DB6">
        <w:rPr>
          <w:b/>
        </w:rPr>
        <w:t xml:space="preserve"> with 58 %</w:t>
      </w:r>
      <w:r w:rsidRPr="002712C7">
        <w:rPr>
          <w:b/>
        </w:rPr>
        <w:t xml:space="preserve"> (C.B.S.E)</w:t>
      </w:r>
      <w:r>
        <w:rPr>
          <w:b/>
        </w:rPr>
        <w:t>.</w:t>
      </w:r>
    </w:p>
    <w:p w:rsidR="003F548D" w:rsidRPr="00CC4717" w:rsidRDefault="003F548D" w:rsidP="003F548D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8271E" wp14:editId="50D18024">
                <wp:simplePos x="0" y="0"/>
                <wp:positionH relativeFrom="column">
                  <wp:posOffset>9143</wp:posOffset>
                </wp:positionH>
                <wp:positionV relativeFrom="paragraph">
                  <wp:posOffset>194997</wp:posOffset>
                </wp:positionV>
                <wp:extent cx="577901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5949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5.35pt" to="46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" strokecolor="#786c71 [3209]" strokeweight="2pt"/>
            </w:pict>
          </mc:Fallback>
        </mc:AlternateContent>
      </w:r>
      <w:r>
        <w:t xml:space="preserve">I.T Forte:-            </w:t>
      </w:r>
    </w:p>
    <w:p w:rsidR="003F548D" w:rsidRDefault="003F548D" w:rsidP="003F548D">
      <w:pPr>
        <w:pStyle w:val="ListParagraph"/>
        <w:numPr>
          <w:ilvl w:val="0"/>
          <w:numId w:val="11"/>
        </w:numPr>
        <w:spacing w:after="200" w:line="276" w:lineRule="auto"/>
      </w:pPr>
      <w:r>
        <w:t>Skills</w:t>
      </w:r>
      <w:r w:rsidRPr="00BF7931">
        <w:t xml:space="preserve"> </w:t>
      </w:r>
      <w:r>
        <w:t xml:space="preserve">Automation Programming   </w:t>
      </w:r>
      <w:r>
        <w:tab/>
      </w:r>
    </w:p>
    <w:p w:rsidR="003F548D" w:rsidRPr="00D67531" w:rsidRDefault="003F548D" w:rsidP="003F548D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Programming Language :- 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C&amp;C++ , Assembly language 8051 , VBA</w:t>
      </w:r>
    </w:p>
    <w:p w:rsidR="003F548D" w:rsidRDefault="003F548D" w:rsidP="003F548D">
      <w:pPr>
        <w:pStyle w:val="ListParagraph"/>
        <w:numPr>
          <w:ilvl w:val="0"/>
          <w:numId w:val="11"/>
        </w:numPr>
        <w:spacing w:after="200" w:line="276" w:lineRule="auto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Software’s :- Kiel , </w:t>
      </w:r>
      <w:proofErr w:type="spellStart"/>
      <w:r w:rsidR="00AF70D6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PSpice</w:t>
      </w:r>
      <w:proofErr w:type="spellEnd"/>
      <w:r w:rsidR="00FD666C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, Mat lab</w:t>
      </w:r>
    </w:p>
    <w:p w:rsidR="00FD666C" w:rsidRPr="00CC4717" w:rsidRDefault="00FD666C" w:rsidP="00FD666C">
      <w:pPr>
        <w:pStyle w:val="ListParagraph"/>
        <w:spacing w:after="200" w:line="276" w:lineRule="auto"/>
        <w:ind w:firstLine="0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3F548D" w:rsidRDefault="003F548D" w:rsidP="003F548D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DC18B" wp14:editId="4666AA84">
                <wp:simplePos x="0" y="0"/>
                <wp:positionH relativeFrom="column">
                  <wp:posOffset>21565</wp:posOffset>
                </wp:positionH>
                <wp:positionV relativeFrom="paragraph">
                  <wp:posOffset>197114</wp:posOffset>
                </wp:positionV>
                <wp:extent cx="109555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B499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5.5pt" to="87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" strokecolor="#786c71 [3209]" strokeweight="2pt"/>
            </w:pict>
          </mc:Fallback>
        </mc:AlternateContent>
      </w:r>
      <w:r>
        <w:t xml:space="preserve">Technical Forte:- </w:t>
      </w:r>
    </w:p>
    <w:p w:rsidR="003F548D" w:rsidRDefault="00CB4E64" w:rsidP="003F548D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Proficiency  in </w:t>
      </w:r>
      <w:r w:rsidR="003F548D">
        <w:t xml:space="preserve"> Networking </w:t>
      </w:r>
    </w:p>
    <w:p w:rsidR="003F548D" w:rsidRDefault="005B44A1" w:rsidP="005B44A1">
      <w:pPr>
        <w:pStyle w:val="ListParagraph"/>
        <w:numPr>
          <w:ilvl w:val="2"/>
          <w:numId w:val="14"/>
        </w:numPr>
        <w:spacing w:after="200" w:line="276" w:lineRule="auto"/>
      </w:pPr>
      <w:r>
        <w:t>Basic and advance Router Configuration.</w:t>
      </w:r>
    </w:p>
    <w:p w:rsidR="005B44A1" w:rsidRDefault="005B44A1" w:rsidP="005B44A1">
      <w:pPr>
        <w:pStyle w:val="ListParagraph"/>
        <w:numPr>
          <w:ilvl w:val="2"/>
          <w:numId w:val="14"/>
        </w:numPr>
        <w:spacing w:after="200" w:line="276" w:lineRule="auto"/>
      </w:pPr>
      <w:r>
        <w:t>DHCP Configuration.</w:t>
      </w:r>
    </w:p>
    <w:p w:rsidR="005B44A1" w:rsidRDefault="005B44A1" w:rsidP="00B342CE">
      <w:pPr>
        <w:pStyle w:val="ListParagraph"/>
        <w:numPr>
          <w:ilvl w:val="2"/>
          <w:numId w:val="14"/>
        </w:numPr>
        <w:spacing w:after="200" w:line="276" w:lineRule="auto"/>
      </w:pPr>
      <w:r>
        <w:t>Static Routing</w:t>
      </w:r>
      <w:r w:rsidR="00B342CE">
        <w:t xml:space="preserve"> and Dynamic Routing</w:t>
      </w:r>
    </w:p>
    <w:p w:rsidR="005B44A1" w:rsidRDefault="005B44A1" w:rsidP="005B44A1">
      <w:pPr>
        <w:pStyle w:val="ListParagraph"/>
        <w:numPr>
          <w:ilvl w:val="2"/>
          <w:numId w:val="14"/>
        </w:numPr>
        <w:spacing w:after="200" w:line="276" w:lineRule="auto"/>
      </w:pPr>
      <w:proofErr w:type="spellStart"/>
      <w:r>
        <w:t>NATing</w:t>
      </w:r>
      <w:proofErr w:type="spellEnd"/>
    </w:p>
    <w:p w:rsidR="00FD666C" w:rsidRDefault="00FD666C" w:rsidP="00FD666C">
      <w:pPr>
        <w:pStyle w:val="ListParagraph"/>
        <w:spacing w:after="200" w:line="276" w:lineRule="auto"/>
        <w:ind w:left="1080" w:firstLine="0"/>
      </w:pPr>
    </w:p>
    <w:p w:rsidR="002B29D3" w:rsidRDefault="002B29D3" w:rsidP="002B29D3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9680E" wp14:editId="6289AEA3">
                <wp:simplePos x="0" y="0"/>
                <wp:positionH relativeFrom="margin">
                  <wp:align>left</wp:align>
                </wp:positionH>
                <wp:positionV relativeFrom="paragraph">
                  <wp:posOffset>189153</wp:posOffset>
                </wp:positionV>
                <wp:extent cx="109555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69EC0" id="Straight Connector 16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pt" to="86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" strokecolor="#786c71 [3209]" strokeweight="2pt">
                <w10:wrap anchorx="margin"/>
              </v:line>
            </w:pict>
          </mc:Fallback>
        </mc:AlternateContent>
      </w:r>
      <w:r>
        <w:t xml:space="preserve">Certifications:- </w:t>
      </w:r>
    </w:p>
    <w:p w:rsidR="002B29D3" w:rsidRDefault="002B29D3" w:rsidP="002B29D3">
      <w:pPr>
        <w:pStyle w:val="ListParagraph"/>
        <w:numPr>
          <w:ilvl w:val="0"/>
          <w:numId w:val="11"/>
        </w:numPr>
        <w:spacing w:after="200" w:line="276" w:lineRule="auto"/>
      </w:pPr>
      <w:r>
        <w:t>I possess  c and c++ certification (govt)</w:t>
      </w:r>
    </w:p>
    <w:p w:rsidR="002B29D3" w:rsidRDefault="002B29D3" w:rsidP="002B29D3">
      <w:pPr>
        <w:pStyle w:val="ListParagraph"/>
        <w:numPr>
          <w:ilvl w:val="0"/>
          <w:numId w:val="11"/>
        </w:numPr>
        <w:spacing w:after="200" w:line="276" w:lineRule="auto"/>
      </w:pPr>
      <w:r>
        <w:t>CCNA certification (</w:t>
      </w:r>
      <w:r w:rsidR="00FE2CBC">
        <w:t>cont.</w:t>
      </w:r>
      <w:r>
        <w:t>)</w:t>
      </w:r>
    </w:p>
    <w:p w:rsidR="00FD666C" w:rsidRDefault="00FD666C" w:rsidP="00FD666C">
      <w:pPr>
        <w:pStyle w:val="ListParagraph"/>
        <w:spacing w:after="200" w:line="276" w:lineRule="auto"/>
        <w:ind w:firstLine="0"/>
      </w:pPr>
    </w:p>
    <w:p w:rsidR="00443796" w:rsidRPr="00B15FF5" w:rsidRDefault="00443796" w:rsidP="00443796">
      <w:pPr>
        <w:tabs>
          <w:tab w:val="left" w:pos="2670"/>
        </w:tabs>
        <w:spacing w:after="0" w:line="240" w:lineRule="auto"/>
        <w:rPr>
          <w:b/>
          <w:color w:val="000000" w:themeColor="text1"/>
        </w:rPr>
      </w:pPr>
      <w:r w:rsidRPr="003F40A0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Trainings Undergone</w:t>
      </w:r>
      <w:r>
        <w:t>:-</w:t>
      </w:r>
    </w:p>
    <w:p w:rsidR="00443796" w:rsidRDefault="00795A5B" w:rsidP="00443796">
      <w:pPr>
        <w:tabs>
          <w:tab w:val="left" w:pos="2670"/>
        </w:tabs>
        <w:spacing w:after="0"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51EBC" wp14:editId="66E8DF9F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506932" cy="7315"/>
                <wp:effectExtent l="0" t="0" r="3619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932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8074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118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" strokecolor="#786c71 [3209]" strokeweight="2pt">
                <w10:wrap anchorx="margin"/>
              </v:line>
            </w:pict>
          </mc:Fallback>
        </mc:AlternateContent>
      </w:r>
    </w:p>
    <w:p w:rsidR="00443796" w:rsidRDefault="00443796" w:rsidP="00443796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I had taken training at </w:t>
      </w:r>
      <w:r w:rsidRPr="00856944">
        <w:rPr>
          <w:b/>
        </w:rPr>
        <w:t xml:space="preserve">Switch </w:t>
      </w:r>
      <w:r>
        <w:t xml:space="preserve">for </w:t>
      </w:r>
      <w:r w:rsidRPr="00802DB6">
        <w:rPr>
          <w:b/>
        </w:rPr>
        <w:t>6 months</w:t>
      </w:r>
      <w:r>
        <w:t xml:space="preserve"> </w:t>
      </w:r>
      <w:r>
        <w:rPr>
          <w:b/>
        </w:rPr>
        <w:t xml:space="preserve">at BSNL </w:t>
      </w:r>
      <w:r w:rsidRPr="00856944">
        <w:rPr>
          <w:b/>
        </w:rPr>
        <w:t>LTD</w:t>
      </w:r>
      <w:r>
        <w:t xml:space="preserve">, </w:t>
      </w:r>
      <w:proofErr w:type="spellStart"/>
      <w:r>
        <w:t>Surendranagar</w:t>
      </w:r>
      <w:proofErr w:type="spellEnd"/>
      <w:r>
        <w:t>.</w:t>
      </w:r>
    </w:p>
    <w:p w:rsidR="00443796" w:rsidRDefault="00443796" w:rsidP="00443796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I had visited </w:t>
      </w:r>
      <w:r w:rsidRPr="00856944">
        <w:rPr>
          <w:b/>
        </w:rPr>
        <w:t xml:space="preserve">My FM Radio Station, </w:t>
      </w:r>
      <w:proofErr w:type="spellStart"/>
      <w:r w:rsidRPr="00856944">
        <w:rPr>
          <w:b/>
        </w:rPr>
        <w:t>Doordarshan</w:t>
      </w:r>
      <w:proofErr w:type="spellEnd"/>
      <w:r w:rsidRPr="00856944">
        <w:rPr>
          <w:b/>
        </w:rPr>
        <w:t xml:space="preserve">, and BSNL (Training Center </w:t>
      </w:r>
      <w:proofErr w:type="spellStart"/>
      <w:r w:rsidRPr="00856944">
        <w:rPr>
          <w:b/>
        </w:rPr>
        <w:t>A’bad</w:t>
      </w:r>
      <w:proofErr w:type="spellEnd"/>
      <w:r w:rsidRPr="00856944">
        <w:rPr>
          <w:b/>
        </w:rPr>
        <w:t>) LTD</w:t>
      </w:r>
      <w:r>
        <w:t xml:space="preserve"> for training purposes.</w:t>
      </w:r>
    </w:p>
    <w:p w:rsidR="00443796" w:rsidRDefault="00443796" w:rsidP="00443796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My final year </w:t>
      </w:r>
      <w:r w:rsidRPr="009B6009">
        <w:rPr>
          <w:b/>
        </w:rPr>
        <w:t>project</w:t>
      </w:r>
      <w:r>
        <w:t xml:space="preserve"> in B.E </w:t>
      </w:r>
      <w:r w:rsidRPr="009B6009">
        <w:rPr>
          <w:b/>
        </w:rPr>
        <w:t>is Microcontroller based</w:t>
      </w:r>
      <w:r>
        <w:t xml:space="preserve"> </w:t>
      </w:r>
      <w:r w:rsidRPr="009B6009">
        <w:rPr>
          <w:b/>
        </w:rPr>
        <w:t>GPS-GSM based vehicle tracking system</w:t>
      </w:r>
      <w:r>
        <w:t>.</w:t>
      </w:r>
    </w:p>
    <w:p w:rsidR="00443796" w:rsidRDefault="00443796" w:rsidP="00443796">
      <w:pPr>
        <w:pStyle w:val="ListParagraph"/>
        <w:spacing w:after="200" w:line="276" w:lineRule="auto"/>
        <w:ind w:firstLine="0"/>
      </w:pPr>
    </w:p>
    <w:p w:rsidR="00710748" w:rsidRDefault="00795A5B" w:rsidP="00710748">
      <w:pPr>
        <w:pStyle w:val="SectionHeading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270F1" wp14:editId="20139329">
                <wp:simplePos x="0" y="0"/>
                <wp:positionH relativeFrom="margin">
                  <wp:posOffset>23774</wp:posOffset>
                </wp:positionH>
                <wp:positionV relativeFrom="paragraph">
                  <wp:posOffset>196088</wp:posOffset>
                </wp:positionV>
                <wp:extent cx="1638605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5172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5pt,15.45pt" to="130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" strokecolor="#786c71 [3209]" strokeweight="2pt">
                <w10:wrap anchorx="margin"/>
              </v:line>
            </w:pict>
          </mc:Fallback>
        </mc:AlternateContent>
      </w:r>
      <w:r w:rsidR="00C455CA">
        <w:t>Professional Experience:-</w:t>
      </w:r>
      <w:r w:rsidRPr="00795A5B">
        <w:rPr>
          <w:b w:val="0"/>
          <w:noProof/>
        </w:rPr>
        <w:t xml:space="preserve"> </w:t>
      </w:r>
    </w:p>
    <w:p w:rsidR="00710748" w:rsidRDefault="00710748" w:rsidP="00710748">
      <w:pPr>
        <w:pStyle w:val="ListParagraph"/>
        <w:numPr>
          <w:ilvl w:val="0"/>
          <w:numId w:val="16"/>
        </w:numPr>
        <w:ind w:left="792"/>
        <w:jc w:val="both"/>
        <w:rPr>
          <w:b/>
        </w:rPr>
      </w:pPr>
      <w:r>
        <w:rPr>
          <w:b/>
        </w:rPr>
        <w:t>Nokia Solutions and Network</w:t>
      </w:r>
    </w:p>
    <w:p w:rsidR="00710748" w:rsidRDefault="00710748" w:rsidP="00710748">
      <w:pPr>
        <w:pStyle w:val="ListParagraph"/>
        <w:numPr>
          <w:ilvl w:val="3"/>
          <w:numId w:val="17"/>
        </w:numPr>
        <w:spacing w:after="100" w:afterAutospacing="1"/>
        <w:jc w:val="both"/>
      </w:pPr>
      <w:r>
        <w:t>Designation: - Infra Engineer</w:t>
      </w:r>
    </w:p>
    <w:p w:rsidR="00C92901" w:rsidRDefault="00710748" w:rsidP="00C92901">
      <w:pPr>
        <w:pStyle w:val="ListParagraph"/>
        <w:numPr>
          <w:ilvl w:val="3"/>
          <w:numId w:val="17"/>
        </w:numPr>
        <w:spacing w:after="100" w:afterAutospacing="1"/>
        <w:jc w:val="both"/>
      </w:pPr>
      <w:r>
        <w:t>Period:- Sept 2014</w:t>
      </w:r>
      <w:r w:rsidR="00C92901">
        <w:t xml:space="preserve">  </w:t>
      </w:r>
      <w:r>
        <w:t>to till date</w:t>
      </w:r>
      <w:r w:rsidR="00C92901">
        <w:t xml:space="preserve">   </w:t>
      </w:r>
    </w:p>
    <w:p w:rsidR="001D42CE" w:rsidRPr="00395805" w:rsidRDefault="002E0D84" w:rsidP="00FE60EC">
      <w:pPr>
        <w:pStyle w:val="ListParagraph"/>
        <w:numPr>
          <w:ilvl w:val="3"/>
          <w:numId w:val="17"/>
        </w:numPr>
        <w:spacing w:after="100" w:afterAutospacing="1"/>
        <w:jc w:val="both"/>
      </w:pPr>
      <w:r>
        <w:t xml:space="preserve">Responsibilities :- all the infra related  </w:t>
      </w:r>
    </w:p>
    <w:p w:rsidR="00AF4311" w:rsidRPr="00AF4311" w:rsidRDefault="00110E1D" w:rsidP="00AF4311">
      <w:pPr>
        <w:pStyle w:val="SectionHead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B22CE" wp14:editId="529323D5">
                <wp:simplePos x="0" y="0"/>
                <wp:positionH relativeFrom="margin">
                  <wp:align>left</wp:align>
                </wp:positionH>
                <wp:positionV relativeFrom="paragraph">
                  <wp:posOffset>184480</wp:posOffset>
                </wp:positionV>
                <wp:extent cx="790041" cy="0"/>
                <wp:effectExtent l="0" t="0" r="292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FD241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62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" strokecolor="#786c71 [3209]" strokeweight="2pt">
                <w10:wrap anchorx="margin"/>
              </v:line>
            </w:pict>
          </mc:Fallback>
        </mc:AlternateContent>
      </w:r>
      <w:r w:rsidR="0022398E">
        <w:t>Languages</w:t>
      </w:r>
      <w:r w:rsidR="00883931">
        <w:t>:-</w:t>
      </w:r>
    </w:p>
    <w:p w:rsidR="0022398E" w:rsidRDefault="0022398E" w:rsidP="0022398E">
      <w:pPr>
        <w:pStyle w:val="ListParagraph"/>
        <w:numPr>
          <w:ilvl w:val="0"/>
          <w:numId w:val="9"/>
        </w:numPr>
        <w:spacing w:after="200" w:line="276" w:lineRule="auto"/>
      </w:pPr>
      <w:r>
        <w:t>English, Hindi, Gujarati</w:t>
      </w:r>
    </w:p>
    <w:p w:rsidR="0022398E" w:rsidRPr="005B44A1" w:rsidRDefault="009077CC" w:rsidP="0022398E">
      <w:pPr>
        <w:rPr>
          <w:b/>
          <w:i/>
          <w:u w:val="single"/>
        </w:rPr>
      </w:pPr>
      <w:r w:rsidRPr="005B44A1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180696</wp:posOffset>
                </wp:positionV>
                <wp:extent cx="1733702" cy="7315"/>
                <wp:effectExtent l="0" t="0" r="1905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02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E999A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136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" strokecolor="#786c71 [3209]" strokeweight="2pt">
                <w10:wrap anchorx="margin"/>
              </v:line>
            </w:pict>
          </mc:Fallback>
        </mc:AlternateContent>
      </w:r>
      <w:r w:rsidR="0022398E" w:rsidRPr="005B44A1">
        <w:rPr>
          <w:rFonts w:asciiTheme="majorHAnsi" w:hAnsiTheme="majorHAnsi"/>
          <w:b/>
          <w:sz w:val="24"/>
          <w:szCs w:val="24"/>
        </w:rPr>
        <w:t>Extra-curricular activities</w:t>
      </w:r>
      <w:r w:rsidR="00883931">
        <w:t>:-</w:t>
      </w:r>
    </w:p>
    <w:p w:rsidR="0022398E" w:rsidRDefault="0022398E" w:rsidP="0022398E">
      <w:pPr>
        <w:pStyle w:val="ListParagraph"/>
        <w:numPr>
          <w:ilvl w:val="0"/>
          <w:numId w:val="9"/>
        </w:numPr>
        <w:spacing w:after="200" w:line="276" w:lineRule="auto"/>
      </w:pPr>
      <w:r>
        <w:t>Hobbies: Travel , hiking , Playing Table tennis, Cricket</w:t>
      </w:r>
    </w:p>
    <w:p w:rsidR="0022398E" w:rsidRDefault="0022398E" w:rsidP="002239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 had played at regional level in  Table tennis  </w:t>
      </w:r>
    </w:p>
    <w:p w:rsidR="005B44A1" w:rsidRDefault="005B44A1" w:rsidP="005B44A1">
      <w:pPr>
        <w:pStyle w:val="ListParagraph"/>
        <w:spacing w:after="200" w:line="276" w:lineRule="auto"/>
        <w:ind w:firstLine="0"/>
      </w:pPr>
    </w:p>
    <w:p w:rsidR="00A61DFB" w:rsidRDefault="00AF70D6">
      <w:pPr>
        <w:tabs>
          <w:tab w:val="left" w:pos="2670"/>
        </w:tabs>
        <w:spacing w:after="0" w:line="240" w:lineRule="auto"/>
      </w:pPr>
      <w:r w:rsidRPr="00703689">
        <w:rPr>
          <w:rFonts w:asciiTheme="majorHAnsi" w:hAnsiTheme="majorHAns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67542" wp14:editId="79BD45C8">
                <wp:simplePos x="0" y="0"/>
                <wp:positionH relativeFrom="column">
                  <wp:posOffset>23774</wp:posOffset>
                </wp:positionH>
                <wp:positionV relativeFrom="paragraph">
                  <wp:posOffset>184709</wp:posOffset>
                </wp:positionV>
                <wp:extent cx="1506932" cy="7315"/>
                <wp:effectExtent l="0" t="0" r="3619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932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18625"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4.55pt" to="120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" strokecolor="#786c71 [3209]" strokeweight="2pt"/>
            </w:pict>
          </mc:Fallback>
        </mc:AlternateContent>
      </w:r>
      <w:r w:rsidR="0022398E" w:rsidRPr="00703689">
        <w:rPr>
          <w:rFonts w:asciiTheme="majorHAnsi" w:hAnsiTheme="majorHAnsi"/>
          <w:b/>
          <w:color w:val="000000" w:themeColor="text1"/>
          <w:sz w:val="24"/>
          <w:szCs w:val="24"/>
        </w:rPr>
        <w:t>Personal Information</w:t>
      </w:r>
      <w:r w:rsidR="00883931">
        <w:t>:-</w:t>
      </w:r>
    </w:p>
    <w:p w:rsidR="000865A7" w:rsidRPr="0022398E" w:rsidRDefault="000865A7">
      <w:pPr>
        <w:tabs>
          <w:tab w:val="left" w:pos="2670"/>
        </w:tabs>
        <w:spacing w:after="0" w:line="240" w:lineRule="auto"/>
        <w:rPr>
          <w:b/>
          <w:color w:val="000000" w:themeColor="text1"/>
        </w:rPr>
      </w:pPr>
    </w:p>
    <w:p w:rsidR="0022398E" w:rsidRDefault="0022398E" w:rsidP="0022398E">
      <w:pPr>
        <w:pStyle w:val="ListParagraph"/>
        <w:numPr>
          <w:ilvl w:val="0"/>
          <w:numId w:val="12"/>
        </w:numPr>
        <w:spacing w:after="200" w:line="276" w:lineRule="auto"/>
      </w:pPr>
      <w:r>
        <w:t>Place of Birth: Jamnagar</w:t>
      </w:r>
    </w:p>
    <w:p w:rsidR="0022398E" w:rsidRDefault="0022398E" w:rsidP="0022398E">
      <w:pPr>
        <w:pStyle w:val="ListParagraph"/>
        <w:numPr>
          <w:ilvl w:val="0"/>
          <w:numId w:val="12"/>
        </w:numPr>
        <w:spacing w:after="200" w:line="276" w:lineRule="auto"/>
      </w:pPr>
      <w:r>
        <w:t>Date of Birth: 7</w:t>
      </w:r>
      <w:r w:rsidRPr="00E81707">
        <w:rPr>
          <w:vertAlign w:val="superscript"/>
        </w:rPr>
        <w:t>th</w:t>
      </w:r>
      <w:r>
        <w:t xml:space="preserve"> January 1990</w:t>
      </w:r>
    </w:p>
    <w:p w:rsidR="0022398E" w:rsidRDefault="0022398E" w:rsidP="0022398E">
      <w:pPr>
        <w:pStyle w:val="ListParagraph"/>
        <w:numPr>
          <w:ilvl w:val="0"/>
          <w:numId w:val="12"/>
        </w:numPr>
        <w:spacing w:after="200" w:line="276" w:lineRule="auto"/>
      </w:pPr>
      <w:r>
        <w:t>Present resident in Ahmedabad</w:t>
      </w:r>
    </w:p>
    <w:p w:rsidR="0022398E" w:rsidRDefault="0022398E" w:rsidP="0022398E">
      <w:pPr>
        <w:pStyle w:val="ListParagraph"/>
        <w:numPr>
          <w:ilvl w:val="0"/>
          <w:numId w:val="12"/>
        </w:numPr>
        <w:spacing w:after="200" w:line="276" w:lineRule="auto"/>
      </w:pPr>
      <w:r>
        <w:t>Sex: Male</w:t>
      </w:r>
    </w:p>
    <w:p w:rsidR="0022398E" w:rsidRDefault="0022398E" w:rsidP="0022398E">
      <w:pPr>
        <w:pStyle w:val="ListParagraph"/>
        <w:numPr>
          <w:ilvl w:val="0"/>
          <w:numId w:val="12"/>
        </w:numPr>
        <w:spacing w:after="200" w:line="276" w:lineRule="auto"/>
      </w:pPr>
      <w:r>
        <w:t>Status: Bachelor</w:t>
      </w:r>
    </w:p>
    <w:p w:rsidR="0022398E" w:rsidRDefault="0022398E" w:rsidP="0022398E">
      <w:pPr>
        <w:pStyle w:val="ListParagraph"/>
        <w:spacing w:after="200" w:line="276" w:lineRule="auto"/>
        <w:ind w:firstLine="0"/>
      </w:pPr>
    </w:p>
    <w:p w:rsidR="0022398E" w:rsidRDefault="0022398E" w:rsidP="0022398E">
      <w:pPr>
        <w:pStyle w:val="ListParagraph"/>
        <w:spacing w:after="200" w:line="276" w:lineRule="auto"/>
        <w:ind w:firstLine="0"/>
      </w:pPr>
    </w:p>
    <w:p w:rsidR="00C455CA" w:rsidRDefault="00C455CA" w:rsidP="00C455CA">
      <w:pPr>
        <w:pStyle w:val="ListParagraph"/>
        <w:spacing w:after="200" w:line="276" w:lineRule="auto"/>
        <w:ind w:firstLine="0"/>
      </w:pPr>
    </w:p>
    <w:p w:rsidR="00C455CA" w:rsidRPr="00C455CA" w:rsidRDefault="00C455CA" w:rsidP="00C455CA">
      <w:pPr>
        <w:tabs>
          <w:tab w:val="left" w:pos="2670"/>
        </w:tabs>
        <w:spacing w:after="0"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22398E" w:rsidRDefault="0022398E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22398E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EA" w:rsidRDefault="00322AEA">
      <w:pPr>
        <w:spacing w:after="0" w:line="240" w:lineRule="auto"/>
      </w:pPr>
      <w:r>
        <w:separator/>
      </w:r>
    </w:p>
  </w:endnote>
  <w:endnote w:type="continuationSeparator" w:id="0">
    <w:p w:rsidR="00322AEA" w:rsidRDefault="0032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DFB" w:rsidRDefault="00FD5B45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DFB" w:rsidRDefault="00A61DF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A61DFB" w:rsidRDefault="00A61DF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DFB" w:rsidRDefault="00A61DF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A61DFB" w:rsidRDefault="00A61DF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DFB" w:rsidRDefault="00A61DF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A61DFB" w:rsidRDefault="00A61DF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DFB" w:rsidRDefault="00A61DFB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A61DFB" w:rsidRDefault="00A61DFB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EA" w:rsidRDefault="00322AEA">
      <w:pPr>
        <w:spacing w:after="0" w:line="240" w:lineRule="auto"/>
      </w:pPr>
      <w:r>
        <w:separator/>
      </w:r>
    </w:p>
  </w:footnote>
  <w:footnote w:type="continuationSeparator" w:id="0">
    <w:p w:rsidR="00322AEA" w:rsidRDefault="00322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DFB" w:rsidRDefault="00FD5B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A848C38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4B13B7A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8744A13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3F17"/>
    <w:multiLevelType w:val="hybridMultilevel"/>
    <w:tmpl w:val="12D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0F5D"/>
    <w:multiLevelType w:val="hybridMultilevel"/>
    <w:tmpl w:val="4168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91B"/>
    <w:multiLevelType w:val="hybridMultilevel"/>
    <w:tmpl w:val="CBA4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D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5BA01FC"/>
    <w:multiLevelType w:val="hybridMultilevel"/>
    <w:tmpl w:val="06100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9D31F1"/>
    <w:multiLevelType w:val="hybridMultilevel"/>
    <w:tmpl w:val="6654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1F23"/>
    <w:multiLevelType w:val="hybridMultilevel"/>
    <w:tmpl w:val="53A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8C3801"/>
    <w:multiLevelType w:val="multilevel"/>
    <w:tmpl w:val="483A57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1426D19"/>
    <w:multiLevelType w:val="hybridMultilevel"/>
    <w:tmpl w:val="59B622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6D5B57"/>
    <w:multiLevelType w:val="hybridMultilevel"/>
    <w:tmpl w:val="2182C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227AE"/>
    <w:multiLevelType w:val="hybridMultilevel"/>
    <w:tmpl w:val="E034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6"/>
  </w:num>
  <w:num w:numId="10">
    <w:abstractNumId w:val="0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 w:numId="15">
    <w:abstractNumId w:val="1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31"/>
    <w:rsid w:val="0000698F"/>
    <w:rsid w:val="00063F31"/>
    <w:rsid w:val="00073162"/>
    <w:rsid w:val="000865A7"/>
    <w:rsid w:val="000E3674"/>
    <w:rsid w:val="000F2997"/>
    <w:rsid w:val="00110E1D"/>
    <w:rsid w:val="001303D7"/>
    <w:rsid w:val="00182C96"/>
    <w:rsid w:val="001B746D"/>
    <w:rsid w:val="001D42CE"/>
    <w:rsid w:val="001F62B2"/>
    <w:rsid w:val="0022398E"/>
    <w:rsid w:val="002B29D3"/>
    <w:rsid w:val="002D1156"/>
    <w:rsid w:val="002E0D84"/>
    <w:rsid w:val="00310F30"/>
    <w:rsid w:val="003160FF"/>
    <w:rsid w:val="00322AEA"/>
    <w:rsid w:val="00340890"/>
    <w:rsid w:val="00342235"/>
    <w:rsid w:val="00395805"/>
    <w:rsid w:val="003F40A0"/>
    <w:rsid w:val="003F548D"/>
    <w:rsid w:val="00443796"/>
    <w:rsid w:val="00461A45"/>
    <w:rsid w:val="004D43B9"/>
    <w:rsid w:val="005073E3"/>
    <w:rsid w:val="00547968"/>
    <w:rsid w:val="00575540"/>
    <w:rsid w:val="0059110B"/>
    <w:rsid w:val="005B44A1"/>
    <w:rsid w:val="005F37DB"/>
    <w:rsid w:val="006178F4"/>
    <w:rsid w:val="00633211"/>
    <w:rsid w:val="006B13C9"/>
    <w:rsid w:val="006D0435"/>
    <w:rsid w:val="00703689"/>
    <w:rsid w:val="00710748"/>
    <w:rsid w:val="0073777B"/>
    <w:rsid w:val="00760147"/>
    <w:rsid w:val="00795A5B"/>
    <w:rsid w:val="007A47DA"/>
    <w:rsid w:val="007C406A"/>
    <w:rsid w:val="00801DED"/>
    <w:rsid w:val="00802DB6"/>
    <w:rsid w:val="008565FA"/>
    <w:rsid w:val="00856944"/>
    <w:rsid w:val="00883931"/>
    <w:rsid w:val="009077CC"/>
    <w:rsid w:val="009B6009"/>
    <w:rsid w:val="009D734A"/>
    <w:rsid w:val="00A61DFB"/>
    <w:rsid w:val="00A65A3B"/>
    <w:rsid w:val="00AF4311"/>
    <w:rsid w:val="00AF70D6"/>
    <w:rsid w:val="00B13179"/>
    <w:rsid w:val="00B15FF5"/>
    <w:rsid w:val="00B24E45"/>
    <w:rsid w:val="00B342CE"/>
    <w:rsid w:val="00B67631"/>
    <w:rsid w:val="00BB6B06"/>
    <w:rsid w:val="00BC73DD"/>
    <w:rsid w:val="00BF7931"/>
    <w:rsid w:val="00C455CA"/>
    <w:rsid w:val="00C92901"/>
    <w:rsid w:val="00CB4E64"/>
    <w:rsid w:val="00CC014E"/>
    <w:rsid w:val="00CC2516"/>
    <w:rsid w:val="00CC4717"/>
    <w:rsid w:val="00CE2CF3"/>
    <w:rsid w:val="00D13247"/>
    <w:rsid w:val="00D305F2"/>
    <w:rsid w:val="00D61D7F"/>
    <w:rsid w:val="00D76B65"/>
    <w:rsid w:val="00E0793B"/>
    <w:rsid w:val="00E25C77"/>
    <w:rsid w:val="00E85477"/>
    <w:rsid w:val="00EB0BFE"/>
    <w:rsid w:val="00EB3414"/>
    <w:rsid w:val="00EE34D6"/>
    <w:rsid w:val="00EF6EF8"/>
    <w:rsid w:val="00F1448E"/>
    <w:rsid w:val="00F54FE9"/>
    <w:rsid w:val="00F56BBF"/>
    <w:rsid w:val="00F80D0D"/>
    <w:rsid w:val="00FD5B45"/>
    <w:rsid w:val="00FD666C"/>
    <w:rsid w:val="00FE2CBC"/>
    <w:rsid w:val="00FE56B4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491336-6028-4BB8-A2E2-1C576176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QTR No: - 47/2 Air Force 2, Nr Udhyognagar Rd, Jamnagar, Gujarat 361004</CompanyAddress>
  <CompanyPhone>H: 9925057604, C: 9824511951</CompanyPhone>
  <CompanyFax/>
  <CompanyEmail>akshay.cas@gmail.com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5D3CBE8-D052-4891-B788-26DA9CBF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.s. chavda</dc:creator>
  <cp:lastModifiedBy>Google</cp:lastModifiedBy>
  <cp:revision>25</cp:revision>
  <dcterms:created xsi:type="dcterms:W3CDTF">2004-12-31T22:03:00Z</dcterms:created>
  <dcterms:modified xsi:type="dcterms:W3CDTF">2004-12-31T22:39:00Z</dcterms:modified>
</cp:coreProperties>
</file>