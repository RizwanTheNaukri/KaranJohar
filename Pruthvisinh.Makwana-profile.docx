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DA7" w:rsidRPr="00A074D2" w:rsidRDefault="00EB6DA7" w:rsidP="00A074D2">
      <w:pPr>
        <w:ind w:left="2880" w:firstLine="720"/>
        <w:rPr>
          <w:b/>
          <w:bCs/>
          <w:sz w:val="32"/>
          <w:szCs w:val="32"/>
        </w:rPr>
      </w:pPr>
      <w:r w:rsidRPr="00A074D2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ESUME</w:t>
      </w:r>
    </w:p>
    <w:p w:rsidR="00EB6DA7" w:rsidRDefault="00EB6DA7">
      <w:r>
        <w:t xml:space="preserve">Over </w:t>
      </w:r>
      <w:r w:rsidRPr="00934593">
        <w:rPr>
          <w:b/>
          <w:bCs/>
          <w:i/>
          <w:iCs/>
          <w:sz w:val="24"/>
          <w:szCs w:val="24"/>
        </w:rPr>
        <w:t>20</w:t>
      </w:r>
      <w:r>
        <w:t xml:space="preserve"> Year of strong Experience in Operation. Erection and maintenance in various field like Food grade, Textile, Chemical, A.C and Ceramic Industries.</w:t>
      </w:r>
    </w:p>
    <w:p w:rsidR="00EB6DA7" w:rsidRDefault="00EB6DA7" w:rsidP="00A074D2">
      <w:pPr>
        <w:ind w:left="2880"/>
        <w:rPr>
          <w:b/>
          <w:bCs/>
        </w:rPr>
      </w:pPr>
      <w:r w:rsidRPr="00474A62">
        <w:rPr>
          <w:b/>
          <w:bCs/>
        </w:rPr>
        <w:t>PRUTHVISINH MAKWANA</w:t>
      </w:r>
    </w:p>
    <w:p w:rsidR="00EB6DA7" w:rsidRDefault="00EB6DA7" w:rsidP="00A074D2">
      <w:pPr>
        <w:ind w:firstLine="720"/>
      </w:pPr>
      <w:r>
        <w:t xml:space="preserve">20, GANGAMAIYA SOCIETY, NEAR GANESH PARK SOCIETY, SUJATPURA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ROAD, KADI- 382715. DIST-MEHSANA ____________________________________________________________________________________</w:t>
      </w:r>
    </w:p>
    <w:p w:rsidR="00EB6DA7" w:rsidRDefault="00EB6DA7" w:rsidP="00A074D2">
      <w:pPr>
        <w:rPr>
          <w:b/>
          <w:bCs/>
        </w:rPr>
      </w:pPr>
      <w:r w:rsidRPr="00474A62">
        <w:rPr>
          <w:b/>
          <w:bCs/>
        </w:rPr>
        <w:t>PROFESSIONAL SUMMARY</w:t>
      </w:r>
    </w:p>
    <w:p w:rsidR="00EB6DA7" w:rsidRDefault="00EB6DA7" w:rsidP="00A074D2">
      <w:pPr>
        <w:tabs>
          <w:tab w:val="left" w:pos="270"/>
          <w:tab w:val="left" w:pos="2250"/>
        </w:tabs>
        <w:ind w:left="2880" w:hanging="2880"/>
      </w:pPr>
      <w:r w:rsidRPr="00474A62">
        <w:rPr>
          <w:b/>
          <w:bCs/>
        </w:rPr>
        <w:t>Utility</w:t>
      </w:r>
      <w:r>
        <w:rPr>
          <w:b/>
          <w:bCs/>
        </w:rPr>
        <w:tab/>
      </w:r>
      <w:r>
        <w:t>:</w:t>
      </w:r>
      <w:r>
        <w:tab/>
        <w:t>IBR/Non IBR Boiler, D.M.Water Plant, Software Plant, D.G. Sets – Diesel,    LDO and Gas activated. Air Compressor and Dryer.</w:t>
      </w:r>
    </w:p>
    <w:p w:rsidR="00EB6DA7" w:rsidRDefault="00EB6DA7" w:rsidP="00A074D2">
      <w:pPr>
        <w:tabs>
          <w:tab w:val="left" w:pos="270"/>
          <w:tab w:val="left" w:pos="2250"/>
        </w:tabs>
        <w:ind w:left="2880" w:hanging="2880"/>
      </w:pPr>
      <w:r w:rsidRPr="00474A62">
        <w:rPr>
          <w:b/>
          <w:bCs/>
        </w:rPr>
        <w:t>Food Grade</w:t>
      </w:r>
      <w:r>
        <w:tab/>
        <w:t>:</w:t>
      </w:r>
      <w:r>
        <w:tab/>
        <w:t>Mokro Masters PID controller, Flow Meter</w:t>
      </w:r>
    </w:p>
    <w:p w:rsidR="00EB6DA7" w:rsidRDefault="00EB6DA7" w:rsidP="00A074D2">
      <w:pPr>
        <w:tabs>
          <w:tab w:val="left" w:pos="2160"/>
        </w:tabs>
      </w:pPr>
      <w:r w:rsidRPr="00A074D2">
        <w:rPr>
          <w:b/>
          <w:bCs/>
        </w:rPr>
        <w:t xml:space="preserve">Textile Power &amp;  </w:t>
      </w:r>
      <w:r w:rsidRPr="00A074D2">
        <w:rPr>
          <w:b/>
          <w:bCs/>
        </w:rPr>
        <w:tab/>
      </w:r>
      <w:r w:rsidRPr="00A074D2">
        <w:rPr>
          <w:b/>
          <w:bCs/>
        </w:rPr>
        <w:tab/>
      </w:r>
      <w:r w:rsidRPr="00A074D2">
        <w:rPr>
          <w:b/>
          <w:bCs/>
        </w:rPr>
        <w:tab/>
      </w:r>
      <w:r w:rsidRPr="00A074D2">
        <w:rPr>
          <w:b/>
          <w:bCs/>
        </w:rPr>
        <w:tab/>
      </w:r>
      <w:r w:rsidRPr="00A074D2">
        <w:rPr>
          <w:b/>
          <w:bCs/>
        </w:rPr>
        <w:tab/>
      </w:r>
      <w:r w:rsidRPr="00A074D2">
        <w:rPr>
          <w:b/>
          <w:bCs/>
        </w:rPr>
        <w:tab/>
      </w:r>
      <w:r w:rsidRPr="00A074D2">
        <w:rPr>
          <w:b/>
          <w:bCs/>
        </w:rPr>
        <w:tab/>
      </w:r>
      <w:r w:rsidRPr="00A074D2">
        <w:rPr>
          <w:b/>
          <w:bCs/>
        </w:rPr>
        <w:tab/>
      </w:r>
      <w:r w:rsidRPr="00A074D2">
        <w:rPr>
          <w:b/>
          <w:bCs/>
        </w:rPr>
        <w:tab/>
        <w:t xml:space="preserve">              Chemical Equipments</w:t>
      </w:r>
      <w:r>
        <w:tab/>
        <w:t xml:space="preserve">  :</w:t>
      </w:r>
      <w:r>
        <w:tab/>
        <w:t>BOD, AUTOCLAD etc.</w:t>
      </w:r>
    </w:p>
    <w:p w:rsidR="00EB6DA7" w:rsidRDefault="00EB6DA7" w:rsidP="00A074D2">
      <w:r w:rsidRPr="00A074D2">
        <w:rPr>
          <w:b/>
          <w:bCs/>
        </w:rPr>
        <w:t>Ceramist Equipments</w:t>
      </w:r>
      <w:r>
        <w:tab/>
        <w:t>:</w:t>
      </w:r>
      <w:r>
        <w:tab/>
        <w:t xml:space="preserve">Inverter (VFD). PID, PLCS ENCODERS proximity switches &amp; photocell   </w:t>
      </w:r>
      <w:r>
        <w:tab/>
      </w:r>
      <w:r>
        <w:tab/>
      </w:r>
      <w:r>
        <w:tab/>
      </w:r>
      <w:r>
        <w:tab/>
      </w:r>
      <w:r>
        <w:tab/>
        <w:t>controlling system Instrument.</w:t>
      </w:r>
    </w:p>
    <w:p w:rsidR="00EB6DA7" w:rsidRDefault="00EB6DA7" w:rsidP="00A074D2">
      <w:r w:rsidRPr="00A074D2">
        <w:rPr>
          <w:b/>
          <w:bCs/>
        </w:rPr>
        <w:t>Air Conditions                                                                                                                                                          Equipments</w:t>
      </w:r>
      <w:r>
        <w:tab/>
      </w:r>
      <w:r>
        <w:tab/>
        <w:t>:</w:t>
      </w:r>
      <w:r>
        <w:tab/>
        <w:t>Sheet Metal – Bending press spot welding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Coil shop-Hairpin bender machine Fin press &amp; R.B. machine.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Assembly Shop- vacuum Pump, Brazing and Gas Filling and  </w:t>
      </w:r>
      <w:r>
        <w:tab/>
      </w:r>
      <w:r>
        <w:tab/>
      </w:r>
      <w:r>
        <w:tab/>
      </w:r>
      <w:r>
        <w:tab/>
      </w:r>
      <w:r>
        <w:tab/>
      </w:r>
      <w:r>
        <w:tab/>
        <w:t>Testing Equipments.</w:t>
      </w:r>
    </w:p>
    <w:p w:rsidR="00EB6DA7" w:rsidRPr="00A074D2" w:rsidRDefault="00EB6DA7" w:rsidP="00244D8E">
      <w:pPr>
        <w:ind w:left="720" w:hanging="720"/>
        <w:rPr>
          <w:b/>
          <w:bCs/>
        </w:rPr>
      </w:pPr>
      <w:r w:rsidRPr="00A074D2">
        <w:rPr>
          <w:b/>
          <w:bCs/>
        </w:rPr>
        <w:t>COMPANY PROFILE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94"/>
        <w:gridCol w:w="2394"/>
        <w:gridCol w:w="2394"/>
        <w:gridCol w:w="2394"/>
      </w:tblGrid>
      <w:tr w:rsidR="00EB6DA7" w:rsidRPr="00FC2B5E"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Company Name</w:t>
            </w:r>
          </w:p>
        </w:tc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Place</w:t>
            </w:r>
          </w:p>
        </w:tc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Designation</w:t>
            </w:r>
          </w:p>
        </w:tc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Duration</w:t>
            </w:r>
          </w:p>
        </w:tc>
      </w:tr>
      <w:tr w:rsidR="00EB6DA7" w:rsidRPr="00FC2B5E"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Amtrex Appliances Ltd.(Hitachi)</w:t>
            </w:r>
          </w:p>
        </w:tc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Karan Nagar,Kadi</w:t>
            </w:r>
          </w:p>
        </w:tc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Trainee Engineer</w:t>
            </w:r>
          </w:p>
        </w:tc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March 1994 to Sep.1995</w:t>
            </w:r>
          </w:p>
        </w:tc>
      </w:tr>
      <w:tr w:rsidR="00EB6DA7" w:rsidRPr="00FC2B5E"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Hindustan Gum &amp; Chemicals Ltd.Birla Group of Co.</w:t>
            </w:r>
          </w:p>
        </w:tc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Jakhawada viramgam – Ahmedabad</w:t>
            </w:r>
          </w:p>
        </w:tc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Electrical Engineer</w:t>
            </w:r>
          </w:p>
        </w:tc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Sep. 1995 to Sep 2004. (9 year)</w:t>
            </w:r>
          </w:p>
        </w:tc>
      </w:tr>
      <w:tr w:rsidR="00EB6DA7" w:rsidRPr="00FC2B5E"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Century Tiles Ltd.</w:t>
            </w:r>
          </w:p>
        </w:tc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Himmatnagar</w:t>
            </w:r>
          </w:p>
        </w:tc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Ele. (HOD)</w:t>
            </w:r>
          </w:p>
        </w:tc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Sep. 2004 to Nov. 2006</w:t>
            </w:r>
          </w:p>
        </w:tc>
      </w:tr>
      <w:tr w:rsidR="00EB6DA7" w:rsidRPr="00FC2B5E"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Kaneria Granito Ltd.</w:t>
            </w:r>
          </w:p>
        </w:tc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Vadadla Dahej Road, Bharuch</w:t>
            </w:r>
          </w:p>
        </w:tc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Sr.Engineer Electrical</w:t>
            </w:r>
          </w:p>
        </w:tc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Nov.2006 to june 2009</w:t>
            </w:r>
          </w:p>
        </w:tc>
      </w:tr>
      <w:tr w:rsidR="00EB6DA7" w:rsidRPr="00FC2B5E"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AMAZONE CERAMIC LTD</w:t>
            </w:r>
          </w:p>
        </w:tc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Dalpur, Himmatnagar</w:t>
            </w:r>
          </w:p>
        </w:tc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Elr- (HOD)</w:t>
            </w:r>
          </w:p>
        </w:tc>
        <w:tc>
          <w:tcPr>
            <w:tcW w:w="2394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June 2009 to Till Date</w:t>
            </w:r>
          </w:p>
        </w:tc>
      </w:tr>
    </w:tbl>
    <w:p w:rsidR="00EB6DA7" w:rsidRDefault="00EB6DA7" w:rsidP="00244D8E">
      <w:pPr>
        <w:ind w:left="720" w:hanging="720"/>
      </w:pPr>
    </w:p>
    <w:p w:rsidR="00EB6DA7" w:rsidRDefault="00EB6DA7" w:rsidP="00244D8E">
      <w:pPr>
        <w:ind w:left="720" w:hanging="720"/>
      </w:pPr>
    </w:p>
    <w:p w:rsidR="00EB6DA7" w:rsidRPr="00A074D2" w:rsidRDefault="00EB6DA7" w:rsidP="00244D8E">
      <w:pPr>
        <w:ind w:left="720" w:hanging="720"/>
        <w:rPr>
          <w:b/>
          <w:bCs/>
        </w:rPr>
      </w:pPr>
      <w:r w:rsidRPr="00A074D2">
        <w:rPr>
          <w:b/>
          <w:bCs/>
        </w:rPr>
        <w:t>OBJECTIVE</w:t>
      </w:r>
    </w:p>
    <w:p w:rsidR="00EB6DA7" w:rsidRDefault="00EB6DA7" w:rsidP="001F34B4">
      <w:pPr>
        <w:pStyle w:val="ListParagraph"/>
        <w:numPr>
          <w:ilvl w:val="0"/>
          <w:numId w:val="1"/>
        </w:numPr>
      </w:pPr>
      <w:r>
        <w:t>Preventive and breakdown maintenance, Planning of instrument  and various m/c’s.</w:t>
      </w:r>
    </w:p>
    <w:p w:rsidR="00EB6DA7" w:rsidRDefault="00EB6DA7" w:rsidP="001F34B4">
      <w:pPr>
        <w:pStyle w:val="ListParagraph"/>
        <w:numPr>
          <w:ilvl w:val="0"/>
          <w:numId w:val="1"/>
        </w:numPr>
      </w:pPr>
      <w:r>
        <w:t>Implementation to drive revenue and Profitability of its.</w:t>
      </w:r>
    </w:p>
    <w:p w:rsidR="00EB6DA7" w:rsidRDefault="00EB6DA7" w:rsidP="001F34B4">
      <w:pPr>
        <w:pStyle w:val="ListParagraph"/>
        <w:numPr>
          <w:ilvl w:val="0"/>
          <w:numId w:val="1"/>
        </w:numPr>
      </w:pPr>
      <w:r>
        <w:t>Involvement in modification and Energy Conversation Project.</w:t>
      </w:r>
    </w:p>
    <w:p w:rsidR="00EB6DA7" w:rsidRPr="00A074D2" w:rsidRDefault="00EB6DA7" w:rsidP="00A074D2">
      <w:pPr>
        <w:ind w:left="360" w:hanging="360"/>
        <w:rPr>
          <w:b/>
          <w:bCs/>
        </w:rPr>
      </w:pPr>
      <w:r w:rsidRPr="00A074D2">
        <w:rPr>
          <w:b/>
          <w:bCs/>
        </w:rPr>
        <w:t>A</w:t>
      </w:r>
      <w:r>
        <w:rPr>
          <w:b/>
          <w:bCs/>
        </w:rPr>
        <w:t>CHIVMENTS</w:t>
      </w:r>
      <w:r w:rsidRPr="00A074D2">
        <w:rPr>
          <w:b/>
          <w:bCs/>
        </w:rPr>
        <w:t>:</w:t>
      </w:r>
    </w:p>
    <w:p w:rsidR="00EB6DA7" w:rsidRDefault="00EB6DA7" w:rsidP="00A074D2">
      <w:pPr>
        <w:pStyle w:val="ListParagraph"/>
        <w:numPr>
          <w:ilvl w:val="0"/>
          <w:numId w:val="2"/>
        </w:numPr>
        <w:ind w:left="720"/>
      </w:pPr>
      <w:r>
        <w:t>Successfully carried out documentation for maintenance dept. and ISO 9001 at Hindustan Gum &amp; Chemicals Ltd, and also got ISO 9002 at Century Tiles Ltd. Himmatnagar.</w:t>
      </w:r>
    </w:p>
    <w:p w:rsidR="00EB6DA7" w:rsidRDefault="00EB6DA7" w:rsidP="00A074D2">
      <w:pPr>
        <w:pStyle w:val="ListParagraph"/>
        <w:numPr>
          <w:ilvl w:val="0"/>
          <w:numId w:val="2"/>
        </w:numPr>
        <w:ind w:left="720"/>
      </w:pPr>
      <w:r>
        <w:t>Undertaken Compete Erection and Commissioning of Food grade Plant, Fully Auto Textile Chemicals Plant and Split Plant at, Hindustan Gum &amp; Chemicals Ltd.</w:t>
      </w:r>
    </w:p>
    <w:p w:rsidR="00EB6DA7" w:rsidRDefault="00EB6DA7" w:rsidP="00A074D2">
      <w:pPr>
        <w:pStyle w:val="ListParagraph"/>
        <w:numPr>
          <w:ilvl w:val="0"/>
          <w:numId w:val="2"/>
        </w:numPr>
        <w:ind w:left="720"/>
      </w:pPr>
      <w:r>
        <w:t>I also Undertaken Complete Erection, Installation and Commissioning work of floor tiles plant with fully Automatic SACMI TECHNOLOGY Based, machineries like, Hydrolic Press, Kiln Loading M/c, Unloading M/c. Squaring M/c. Spray Dryer and COAL GAS PLANT.</w:t>
      </w:r>
    </w:p>
    <w:p w:rsidR="00EB6DA7" w:rsidRPr="00A074D2" w:rsidRDefault="00EB6DA7" w:rsidP="001F34B4">
      <w:pPr>
        <w:rPr>
          <w:b/>
          <w:bCs/>
        </w:rPr>
      </w:pPr>
      <w:r w:rsidRPr="00A074D2">
        <w:rPr>
          <w:b/>
          <w:bCs/>
        </w:rPr>
        <w:t>ACADEMIC CHRONICAL:</w:t>
      </w:r>
    </w:p>
    <w:p w:rsidR="00EB6DA7" w:rsidRDefault="00EB6DA7" w:rsidP="00474A62">
      <w:pPr>
        <w:pStyle w:val="ListParagraph"/>
        <w:numPr>
          <w:ilvl w:val="0"/>
          <w:numId w:val="4"/>
        </w:numPr>
      </w:pPr>
      <w:r>
        <w:t>I have passed my D.E.E.from Government Polytechnis, A’bad.</w:t>
      </w:r>
    </w:p>
    <w:p w:rsidR="00EB6DA7" w:rsidRPr="00A074D2" w:rsidRDefault="00EB6DA7" w:rsidP="00474A62">
      <w:pPr>
        <w:rPr>
          <w:b/>
          <w:bCs/>
        </w:rPr>
      </w:pPr>
      <w:r w:rsidRPr="00A074D2">
        <w:rPr>
          <w:b/>
          <w:bCs/>
        </w:rPr>
        <w:t>QUALIFICATION CHART:</w:t>
      </w:r>
    </w:p>
    <w:tbl>
      <w:tblPr>
        <w:tblW w:w="738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0"/>
        <w:gridCol w:w="1746"/>
        <w:gridCol w:w="2052"/>
        <w:gridCol w:w="1782"/>
      </w:tblGrid>
      <w:tr w:rsidR="00EB6DA7" w:rsidRPr="00FC2B5E">
        <w:tc>
          <w:tcPr>
            <w:tcW w:w="1800" w:type="dxa"/>
          </w:tcPr>
          <w:p w:rsidR="00EB6DA7" w:rsidRPr="00FC2B5E" w:rsidRDefault="00EB6DA7" w:rsidP="00FC2B5E">
            <w:pPr>
              <w:spacing w:after="0" w:line="240" w:lineRule="auto"/>
              <w:rPr>
                <w:b/>
                <w:bCs/>
              </w:rPr>
            </w:pPr>
            <w:r w:rsidRPr="00FC2B5E">
              <w:rPr>
                <w:b/>
                <w:bCs/>
              </w:rPr>
              <w:t>Qualification</w:t>
            </w:r>
          </w:p>
        </w:tc>
        <w:tc>
          <w:tcPr>
            <w:tcW w:w="1746" w:type="dxa"/>
          </w:tcPr>
          <w:p w:rsidR="00EB6DA7" w:rsidRPr="00FC2B5E" w:rsidRDefault="00EB6DA7" w:rsidP="00FC2B5E">
            <w:pPr>
              <w:spacing w:after="0" w:line="240" w:lineRule="auto"/>
              <w:rPr>
                <w:b/>
                <w:bCs/>
              </w:rPr>
            </w:pPr>
            <w:r w:rsidRPr="00FC2B5E">
              <w:rPr>
                <w:b/>
                <w:bCs/>
              </w:rPr>
              <w:t>Month &amp; Year</w:t>
            </w:r>
          </w:p>
        </w:tc>
        <w:tc>
          <w:tcPr>
            <w:tcW w:w="2052" w:type="dxa"/>
          </w:tcPr>
          <w:p w:rsidR="00EB6DA7" w:rsidRPr="00FC2B5E" w:rsidRDefault="00EB6DA7" w:rsidP="00FC2B5E">
            <w:pPr>
              <w:spacing w:after="0" w:line="240" w:lineRule="auto"/>
              <w:rPr>
                <w:b/>
                <w:bCs/>
              </w:rPr>
            </w:pPr>
            <w:r w:rsidRPr="00FC2B5E">
              <w:rPr>
                <w:b/>
                <w:bCs/>
              </w:rPr>
              <w:t>No of Attemot</w:t>
            </w:r>
          </w:p>
        </w:tc>
        <w:tc>
          <w:tcPr>
            <w:tcW w:w="1782" w:type="dxa"/>
          </w:tcPr>
          <w:p w:rsidR="00EB6DA7" w:rsidRPr="00FC2B5E" w:rsidRDefault="00EB6DA7" w:rsidP="00FC2B5E">
            <w:pPr>
              <w:spacing w:after="0" w:line="240" w:lineRule="auto"/>
              <w:rPr>
                <w:b/>
                <w:bCs/>
              </w:rPr>
            </w:pPr>
            <w:r w:rsidRPr="00FC2B5E">
              <w:rPr>
                <w:b/>
                <w:bCs/>
              </w:rPr>
              <w:t>Percentage</w:t>
            </w:r>
          </w:p>
        </w:tc>
      </w:tr>
      <w:tr w:rsidR="00EB6DA7" w:rsidRPr="00FC2B5E">
        <w:tc>
          <w:tcPr>
            <w:tcW w:w="1800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S.S.C.</w:t>
            </w:r>
          </w:p>
        </w:tc>
        <w:tc>
          <w:tcPr>
            <w:tcW w:w="1746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March – 1984</w:t>
            </w:r>
          </w:p>
        </w:tc>
        <w:tc>
          <w:tcPr>
            <w:tcW w:w="2052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First</w:t>
            </w:r>
          </w:p>
        </w:tc>
        <w:tc>
          <w:tcPr>
            <w:tcW w:w="1782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66.00%</w:t>
            </w:r>
          </w:p>
        </w:tc>
      </w:tr>
      <w:tr w:rsidR="00EB6DA7" w:rsidRPr="00FC2B5E">
        <w:tc>
          <w:tcPr>
            <w:tcW w:w="1800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D.E.E.</w:t>
            </w:r>
          </w:p>
        </w:tc>
        <w:tc>
          <w:tcPr>
            <w:tcW w:w="1746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March – 1993</w:t>
            </w:r>
          </w:p>
        </w:tc>
        <w:tc>
          <w:tcPr>
            <w:tcW w:w="2052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First</w:t>
            </w:r>
          </w:p>
        </w:tc>
        <w:tc>
          <w:tcPr>
            <w:tcW w:w="1782" w:type="dxa"/>
          </w:tcPr>
          <w:p w:rsidR="00EB6DA7" w:rsidRPr="00FC2B5E" w:rsidRDefault="00EB6DA7" w:rsidP="00FC2B5E">
            <w:pPr>
              <w:spacing w:after="0" w:line="240" w:lineRule="auto"/>
            </w:pPr>
            <w:r w:rsidRPr="00FC2B5E">
              <w:t>52.00%</w:t>
            </w:r>
          </w:p>
        </w:tc>
      </w:tr>
    </w:tbl>
    <w:p w:rsidR="00EB6DA7" w:rsidRDefault="00EB6DA7" w:rsidP="00474A62"/>
    <w:p w:rsidR="00EB6DA7" w:rsidRDefault="00EB6DA7" w:rsidP="00474A62">
      <w:pPr>
        <w:rPr>
          <w:b/>
          <w:bCs/>
        </w:rPr>
      </w:pPr>
      <w:r w:rsidRPr="00A074D2">
        <w:rPr>
          <w:b/>
          <w:bCs/>
        </w:rPr>
        <w:t>PERSONAL PROFILE:</w:t>
      </w:r>
      <w:r>
        <w:rPr>
          <w:b/>
          <w:bCs/>
        </w:rPr>
        <w:t xml:space="preserve"> </w:t>
      </w:r>
    </w:p>
    <w:p w:rsidR="00EB6DA7" w:rsidRDefault="00EB6DA7" w:rsidP="00474A62">
      <w:r w:rsidRPr="00A074D2">
        <w:rPr>
          <w:b/>
          <w:bCs/>
        </w:rPr>
        <w:t>Email</w:t>
      </w:r>
      <w:r w:rsidRPr="00A074D2">
        <w:rPr>
          <w:b/>
          <w:bCs/>
        </w:rPr>
        <w:tab/>
      </w:r>
      <w:r>
        <w:tab/>
        <w:t xml:space="preserve">: </w:t>
      </w:r>
      <w:r>
        <w:tab/>
        <w:t>pruthvisinh.makwana@gmail.com</w:t>
      </w:r>
    </w:p>
    <w:p w:rsidR="00EB6DA7" w:rsidRDefault="00EB6DA7" w:rsidP="00474A62">
      <w:r w:rsidRPr="00A074D2">
        <w:rPr>
          <w:b/>
          <w:bCs/>
        </w:rPr>
        <w:t>Phone No</w:t>
      </w:r>
      <w:r>
        <w:tab/>
        <w:t>:</w:t>
      </w:r>
      <w:r>
        <w:tab/>
        <w:t>9510578407, 9428960606,08980004684</w:t>
      </w:r>
    </w:p>
    <w:p w:rsidR="00EB6DA7" w:rsidRDefault="00EB6DA7" w:rsidP="00474A62">
      <w:r w:rsidRPr="00A074D2">
        <w:rPr>
          <w:b/>
          <w:bCs/>
        </w:rPr>
        <w:t>Birth Date</w:t>
      </w:r>
      <w:r>
        <w:tab/>
        <w:t>:</w:t>
      </w:r>
      <w:r>
        <w:tab/>
        <w:t>01/06/1967</w:t>
      </w:r>
    </w:p>
    <w:p w:rsidR="00EB6DA7" w:rsidRDefault="00EB6DA7" w:rsidP="00474A62">
      <w:r w:rsidRPr="00A074D2">
        <w:rPr>
          <w:b/>
          <w:bCs/>
        </w:rPr>
        <w:t>Marital Status</w:t>
      </w:r>
      <w:r>
        <w:tab/>
        <w:t>:</w:t>
      </w:r>
      <w:r>
        <w:tab/>
        <w:t>Married</w:t>
      </w:r>
    </w:p>
    <w:p w:rsidR="00EB6DA7" w:rsidRDefault="00EB6DA7" w:rsidP="00474A62">
      <w:r w:rsidRPr="00A074D2">
        <w:rPr>
          <w:b/>
          <w:bCs/>
        </w:rPr>
        <w:t>Nationality</w:t>
      </w:r>
      <w:r>
        <w:tab/>
        <w:t>:</w:t>
      </w:r>
      <w:r>
        <w:tab/>
        <w:t>Indian</w:t>
      </w:r>
    </w:p>
    <w:p w:rsidR="00EB6DA7" w:rsidRDefault="00EB6DA7" w:rsidP="00474A62">
      <w:r w:rsidRPr="00A074D2">
        <w:rPr>
          <w:b/>
          <w:bCs/>
        </w:rPr>
        <w:t>Gender</w:t>
      </w:r>
      <w:r w:rsidRPr="00A074D2">
        <w:rPr>
          <w:b/>
          <w:bCs/>
        </w:rPr>
        <w:tab/>
      </w:r>
      <w:r>
        <w:tab/>
        <w:t>:</w:t>
      </w:r>
      <w:r>
        <w:tab/>
        <w:t>Male</w:t>
      </w:r>
    </w:p>
    <w:p w:rsidR="00EB6DA7" w:rsidRDefault="00EB6DA7" w:rsidP="00474A62"/>
    <w:p w:rsidR="00EB6DA7" w:rsidRPr="00A074D2" w:rsidRDefault="00EB6DA7" w:rsidP="00A074D2">
      <w:pPr>
        <w:jc w:val="right"/>
        <w:rPr>
          <w:b/>
          <w:bCs/>
        </w:rPr>
      </w:pPr>
      <w:r w:rsidRPr="00A074D2">
        <w:rPr>
          <w:b/>
          <w:bCs/>
        </w:rPr>
        <w:t>PRUTHVISINH MAKWANA</w:t>
      </w:r>
    </w:p>
    <w:p w:rsidR="00EB6DA7" w:rsidRDefault="00EB6DA7"/>
    <w:p w:rsidR="00EB6DA7" w:rsidRDefault="00EB6DA7">
      <w:r>
        <w:tab/>
      </w:r>
    </w:p>
    <w:p w:rsidR="00EB6DA7" w:rsidRDefault="00EB6DA7"/>
    <w:sectPr w:rsidR="00EB6DA7" w:rsidSect="0035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1740"/>
    <w:multiLevelType w:val="hybridMultilevel"/>
    <w:tmpl w:val="6BD8D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1289364C"/>
    <w:multiLevelType w:val="hybridMultilevel"/>
    <w:tmpl w:val="88EE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B7454AD"/>
    <w:multiLevelType w:val="hybridMultilevel"/>
    <w:tmpl w:val="57D4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4400FAA"/>
    <w:multiLevelType w:val="hybridMultilevel"/>
    <w:tmpl w:val="3710A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1928"/>
    <w:rsid w:val="0009755B"/>
    <w:rsid w:val="000A1928"/>
    <w:rsid w:val="000F2E57"/>
    <w:rsid w:val="001F34B4"/>
    <w:rsid w:val="00244D8E"/>
    <w:rsid w:val="0032140B"/>
    <w:rsid w:val="00356666"/>
    <w:rsid w:val="003D0C2B"/>
    <w:rsid w:val="00474A62"/>
    <w:rsid w:val="005A1A5C"/>
    <w:rsid w:val="00934593"/>
    <w:rsid w:val="00A074D2"/>
    <w:rsid w:val="00A12BE1"/>
    <w:rsid w:val="00DE733E"/>
    <w:rsid w:val="00EA46CD"/>
    <w:rsid w:val="00EB6DA7"/>
    <w:rsid w:val="00F91FE5"/>
    <w:rsid w:val="00FC2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666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0A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0A1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44D8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F34B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3</Pages>
  <Words>434</Words>
  <Characters>2478</Characters>
  <Application>Microsoft Office Outlook</Application>
  <DocSecurity>0</DocSecurity>
  <Lines>0</Lines>
  <Paragraphs>0</Paragraphs>
  <ScaleCrop>false</ScaleCrop>
  <Company>MULTIMEDIA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NAV</dc:creator>
  <cp:keywords/>
  <dc:description/>
  <cp:lastModifiedBy>arif</cp:lastModifiedBy>
  <cp:revision>2</cp:revision>
  <dcterms:created xsi:type="dcterms:W3CDTF">2012-01-21T10:03:00Z</dcterms:created>
  <dcterms:modified xsi:type="dcterms:W3CDTF">2012-01-21T10:03:00Z</dcterms:modified>
</cp:coreProperties>
</file>