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92" w:rsidRDefault="00130AC7">
      <w:bookmarkStart w:id="0" w:name="_GoBack"/>
      <w:bookmarkEnd w:id="0"/>
      <w:r>
        <w:rPr>
          <w:b/>
          <w:bCs/>
          <w:color w:val="FFFFFF"/>
          <w:sz w:val="44"/>
          <w:szCs w:val="44"/>
          <w:u w:val="single"/>
          <w:shd w:val="clear" w:color="auto" w:fill="C0C0C0"/>
        </w:rPr>
        <w:t>PROFILE</w:t>
      </w:r>
      <w:r>
        <w:rPr>
          <w:b/>
          <w:bCs/>
          <w:color w:val="FFFFFF"/>
          <w:sz w:val="44"/>
          <w:szCs w:val="44"/>
          <w:u w:val="single"/>
        </w:rPr>
        <w:t xml:space="preserve"> </w:t>
      </w:r>
    </w:p>
    <w:p w:rsidR="00EB0E92" w:rsidRDefault="00130A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NAME:- BHAVIL MEHTA</w:t>
      </w:r>
    </w:p>
    <w:p w:rsidR="00EB0E92" w:rsidRDefault="00130A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FATHER NAME:- MANOJ MEHTA</w:t>
      </w:r>
    </w:p>
    <w:p w:rsidR="00EB0E92" w:rsidRDefault="00130A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MOTHER NAME:- RESHMA MEHTA </w:t>
      </w:r>
    </w:p>
    <w:p w:rsidR="00EB0E92" w:rsidRDefault="00130A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BRITH:- 29/11/2001</w:t>
      </w:r>
    </w:p>
    <w:p w:rsidR="00EB0E92" w:rsidRDefault="00130A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ADDRESS:- 198 PRATAP NAGAR 100 FEET ROAD DUNGARPUR RAJASTHAN </w:t>
      </w:r>
    </w:p>
    <w:p w:rsidR="00EB0E92" w:rsidRDefault="00130AC7">
      <w:r>
        <w:rPr>
          <w:b/>
          <w:bCs/>
          <w:color w:val="FFFFFF"/>
          <w:sz w:val="44"/>
          <w:szCs w:val="44"/>
          <w:shd w:val="clear" w:color="auto" w:fill="C0C0C0"/>
        </w:rPr>
        <w:t>EDUCATION</w:t>
      </w:r>
    </w:p>
    <w:p w:rsidR="00EB0E92" w:rsidRDefault="00130AC7">
      <w:pPr>
        <w:pStyle w:val="ListParagraph"/>
        <w:numPr>
          <w:ilvl w:val="0"/>
          <w:numId w:val="2"/>
        </w:numPr>
      </w:pPr>
      <w:r>
        <w:rPr>
          <w:b/>
          <w:bCs/>
          <w:color w:val="000000"/>
          <w:sz w:val="24"/>
          <w:szCs w:val="24"/>
        </w:rPr>
        <w:t>CLASS:- 10</w:t>
      </w:r>
      <w:r>
        <w:rPr>
          <w:b/>
          <w:bCs/>
          <w:color w:val="000000"/>
          <w:sz w:val="24"/>
          <w:szCs w:val="24"/>
          <w:vertAlign w:val="superscript"/>
        </w:rPr>
        <w:t>TH</w:t>
      </w:r>
    </w:p>
    <w:p w:rsidR="00EB0E92" w:rsidRDefault="00130AC7">
      <w:pPr>
        <w:pStyle w:val="ListParagraph"/>
        <w:numPr>
          <w:ilvl w:val="0"/>
          <w:numId w:val="2"/>
        </w:numPr>
      </w:pPr>
      <w:r>
        <w:rPr>
          <w:b/>
          <w:bCs/>
          <w:color w:val="000000"/>
          <w:sz w:val="24"/>
          <w:szCs w:val="24"/>
        </w:rPr>
        <w:t>SCORE:- 9.2 CGPA</w:t>
      </w:r>
    </w:p>
    <w:p w:rsidR="00EB0E92" w:rsidRDefault="00130AC7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SCHOOL :- GURUKUL CENTRAL ACADEMY DUNGARPUR RAJ.</w:t>
      </w:r>
    </w:p>
    <w:p w:rsidR="00EB0E92" w:rsidRDefault="00EB0E92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</w:p>
    <w:p w:rsidR="00EB0E92" w:rsidRDefault="00130AC7">
      <w:pPr>
        <w:pStyle w:val="ListParagraph"/>
        <w:numPr>
          <w:ilvl w:val="0"/>
          <w:numId w:val="3"/>
        </w:numPr>
      </w:pPr>
      <w:r>
        <w:rPr>
          <w:b/>
          <w:bCs/>
          <w:color w:val="000000"/>
          <w:sz w:val="24"/>
          <w:szCs w:val="24"/>
        </w:rPr>
        <w:t>CLASS:- 12</w:t>
      </w:r>
      <w:r>
        <w:rPr>
          <w:b/>
          <w:bCs/>
          <w:color w:val="000000"/>
          <w:sz w:val="24"/>
          <w:szCs w:val="24"/>
          <w:vertAlign w:val="superscript"/>
        </w:rPr>
        <w:t>TH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SCORE:- 66%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SCHOOL:- SHIV JOYTI SR SEC SCHOOL KOTA RAJASTHAN</w:t>
      </w:r>
    </w:p>
    <w:p w:rsidR="00EB0E92" w:rsidRDefault="00EB0E92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COURSE:- BCA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SCORE:- 75.25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UNIVERSITY :- SHRI KRISHNA UNIVERSITY CHHATARPUR MP</w:t>
      </w:r>
    </w:p>
    <w:p w:rsidR="00EB0E92" w:rsidRDefault="00EB0E92">
      <w:pPr>
        <w:pStyle w:val="ListParagraph"/>
        <w:rPr>
          <w:b/>
          <w:bCs/>
          <w:color w:val="000000"/>
          <w:sz w:val="44"/>
          <w:szCs w:val="44"/>
        </w:rPr>
      </w:pPr>
    </w:p>
    <w:p w:rsidR="00EB0E92" w:rsidRDefault="00130AC7">
      <w:r>
        <w:rPr>
          <w:b/>
          <w:bCs/>
          <w:color w:val="FFFFFF"/>
          <w:sz w:val="44"/>
          <w:szCs w:val="44"/>
          <w:shd w:val="clear" w:color="auto" w:fill="C0C0C0"/>
        </w:rPr>
        <w:t>SKILLS</w:t>
      </w:r>
    </w:p>
    <w:p w:rsidR="00EB0E92" w:rsidRDefault="00EB0E92">
      <w:pPr>
        <w:pStyle w:val="ListParagraph"/>
        <w:rPr>
          <w:b/>
          <w:bCs/>
          <w:color w:val="FFFFFF"/>
          <w:szCs w:val="22"/>
        </w:rPr>
      </w:pP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COMMUNICATIN 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CRITICAT THINKING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TEAMWORK</w:t>
      </w:r>
    </w:p>
    <w:p w:rsidR="00EB0E92" w:rsidRDefault="00130AC7">
      <w:pPr>
        <w:pStyle w:val="ListParagraph"/>
        <w:numPr>
          <w:ilvl w:val="0"/>
          <w:numId w:val="3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CONFLICT RESOLUTION</w:t>
      </w:r>
    </w:p>
    <w:p w:rsidR="00EB0E92" w:rsidRDefault="00EB0E92">
      <w:pPr>
        <w:pStyle w:val="ListParagraph"/>
        <w:rPr>
          <w:b/>
          <w:bCs/>
          <w:color w:val="000000"/>
          <w:szCs w:val="22"/>
        </w:rPr>
      </w:pPr>
    </w:p>
    <w:p w:rsidR="00EB0E92" w:rsidRDefault="00130AC7">
      <w:r>
        <w:rPr>
          <w:b/>
          <w:bCs/>
          <w:color w:val="FFFFFF"/>
          <w:sz w:val="44"/>
          <w:szCs w:val="44"/>
          <w:shd w:val="clear" w:color="auto" w:fill="C0C0C0"/>
        </w:rPr>
        <w:t xml:space="preserve">  HOBBIES</w:t>
      </w:r>
    </w:p>
    <w:p w:rsidR="00EB0E92" w:rsidRDefault="00130AC7">
      <w:pPr>
        <w:pStyle w:val="ListParagraph"/>
        <w:numPr>
          <w:ilvl w:val="0"/>
          <w:numId w:val="4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lastRenderedPageBreak/>
        <w:t>SINGING</w:t>
      </w:r>
    </w:p>
    <w:p w:rsidR="00EB0E92" w:rsidRDefault="00130AC7">
      <w:pPr>
        <w:pStyle w:val="ListParagraph"/>
        <w:numPr>
          <w:ilvl w:val="0"/>
          <w:numId w:val="4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PLAYING CRICKET</w:t>
      </w:r>
    </w:p>
    <w:p w:rsidR="00EB0E92" w:rsidRDefault="00130AC7">
      <w:pPr>
        <w:pStyle w:val="ListParagraph"/>
        <w:numPr>
          <w:ilvl w:val="0"/>
          <w:numId w:val="4"/>
        </w:numPr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READING NEWSPAPER</w:t>
      </w:r>
    </w:p>
    <w:p w:rsidR="00EB0E92" w:rsidRDefault="00EB0E92">
      <w:pPr>
        <w:pStyle w:val="ListParagraph"/>
        <w:rPr>
          <w:b/>
          <w:bCs/>
          <w:color w:val="000000"/>
          <w:szCs w:val="22"/>
        </w:rPr>
      </w:pPr>
    </w:p>
    <w:p w:rsidR="00EB0E92" w:rsidRDefault="00EB0E92">
      <w:pPr>
        <w:pStyle w:val="ListParagraph"/>
        <w:ind w:left="1440"/>
        <w:rPr>
          <w:b/>
          <w:bCs/>
          <w:color w:val="000000"/>
          <w:szCs w:val="22"/>
        </w:rPr>
      </w:pPr>
    </w:p>
    <w:p w:rsidR="00EB0E92" w:rsidRDefault="00EB0E92">
      <w:pPr>
        <w:rPr>
          <w:b/>
          <w:bCs/>
          <w:color w:val="000000"/>
          <w:szCs w:val="22"/>
        </w:rPr>
      </w:pPr>
    </w:p>
    <w:p w:rsidR="00EB0E92" w:rsidRDefault="00EB0E92">
      <w:pPr>
        <w:rPr>
          <w:b/>
          <w:bCs/>
          <w:color w:val="000000"/>
          <w:sz w:val="44"/>
          <w:szCs w:val="44"/>
          <w:vertAlign w:val="superscript"/>
        </w:rPr>
      </w:pPr>
    </w:p>
    <w:p w:rsidR="00EB0E92" w:rsidRDefault="00EB0E92">
      <w:pPr>
        <w:rPr>
          <w:b/>
          <w:bCs/>
          <w:color w:val="000000"/>
          <w:sz w:val="24"/>
          <w:szCs w:val="24"/>
          <w:vertAlign w:val="superscript"/>
        </w:rPr>
      </w:pPr>
    </w:p>
    <w:p w:rsidR="00EB0E92" w:rsidRDefault="00EB0E92">
      <w:pPr>
        <w:rPr>
          <w:b/>
          <w:bCs/>
          <w:color w:val="000000"/>
          <w:sz w:val="24"/>
          <w:szCs w:val="24"/>
        </w:rPr>
      </w:pPr>
    </w:p>
    <w:sectPr w:rsidR="00EB0E9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0AC7">
      <w:pPr>
        <w:spacing w:after="0" w:line="240" w:lineRule="auto"/>
      </w:pPr>
      <w:r>
        <w:separator/>
      </w:r>
    </w:p>
  </w:endnote>
  <w:endnote w:type="continuationSeparator" w:id="0">
    <w:p w:rsidR="00000000" w:rsidRDefault="0013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0AC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13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9E2"/>
    <w:multiLevelType w:val="multilevel"/>
    <w:tmpl w:val="9DF06D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DB80E31"/>
    <w:multiLevelType w:val="multilevel"/>
    <w:tmpl w:val="48847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396"/>
    <w:multiLevelType w:val="multilevel"/>
    <w:tmpl w:val="1DF0C8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96234"/>
    <w:multiLevelType w:val="multilevel"/>
    <w:tmpl w:val="44FA8D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B0E92"/>
    <w:rsid w:val="00130AC7"/>
    <w:rsid w:val="00EB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2A0D65-6DE2-4C63-B8C9-95FA5B5F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kern w:val="3"/>
        <w:sz w:val="22"/>
        <w:lang w:val="en-IN" w:eastAsia="en-US" w:bidi="hi-IN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464</Characters>
  <Application>Microsoft Office Word</Application>
  <DocSecurity>4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BHAVIL MEHTA</dc:creator>
  <dc:description/>
  <cp:lastModifiedBy>word</cp:lastModifiedBy>
  <cp:revision>2</cp:revision>
  <dcterms:created xsi:type="dcterms:W3CDTF">2023-07-18T15:51:00Z</dcterms:created>
  <dcterms:modified xsi:type="dcterms:W3CDTF">2023-07-18T15:51:00Z</dcterms:modified>
</cp:coreProperties>
</file>