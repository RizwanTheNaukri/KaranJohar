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14:paraId="13A85393" w14:textId="77777777" w:rsidTr="00222466">
        <w:trPr>
          <w:trHeight w:val="993"/>
          <w:jc w:val="center"/>
        </w:trPr>
        <w:tc>
          <w:tcPr>
            <w:tcW w:w="2942" w:type="dxa"/>
          </w:tcPr>
          <w:p w14:paraId="2B184107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5C836615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37F02AD7" w14:textId="11BD597B" w:rsidR="00B6466C" w:rsidRPr="00590471" w:rsidRDefault="002A1096" w:rsidP="00222466">
            <w:pPr>
              <w:pStyle w:val="Title"/>
            </w:pPr>
            <w:r>
              <w:t>Vraj Desai</w:t>
            </w:r>
          </w:p>
        </w:tc>
      </w:tr>
      <w:tr w:rsidR="00B6466C" w14:paraId="6CA3006C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B9ADD3C" w14:textId="4A82DFBB" w:rsidR="00B6466C" w:rsidRDefault="007F3DB4" w:rsidP="007F3DB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896686" wp14:editId="54A14939">
                  <wp:extent cx="1422400" cy="17526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3F260E6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2045E50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45F0E1FB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44541583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68CA1A2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35C8677F" w14:textId="77777777" w:rsidR="000F7D04" w:rsidRPr="002A1096" w:rsidRDefault="000F7D04" w:rsidP="000F7D04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 w:rsidRPr="002A1096">
              <w:rPr>
                <w:rFonts w:ascii="Times New Roman" w:hAnsi="Times New Roman" w:cs="Times New Roman"/>
                <w:szCs w:val="24"/>
              </w:rPr>
              <w:t>Education</w:t>
            </w:r>
          </w:p>
          <w:p w14:paraId="349FF1E3" w14:textId="271858A9" w:rsidR="000F7D04" w:rsidRP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096">
              <w:rPr>
                <w:rFonts w:ascii="Times New Roman" w:hAnsi="Times New Roman" w:cs="Times New Roman"/>
                <w:sz w:val="24"/>
                <w:szCs w:val="24"/>
              </w:rPr>
              <w:t>Deens Academy</w:t>
            </w:r>
            <w:r w:rsidR="000F7D04" w:rsidRPr="002A10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1096">
              <w:rPr>
                <w:rFonts w:ascii="Times New Roman" w:hAnsi="Times New Roman" w:cs="Times New Roman"/>
                <w:sz w:val="24"/>
                <w:szCs w:val="24"/>
              </w:rPr>
              <w:t>(Bengaluru, Karnataka)</w:t>
            </w:r>
          </w:p>
          <w:p w14:paraId="6C0E0FBA" w14:textId="6B48045F" w:rsid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096">
              <w:rPr>
                <w:rFonts w:ascii="Times New Roman" w:hAnsi="Times New Roman" w:cs="Times New Roman"/>
                <w:sz w:val="24"/>
                <w:szCs w:val="24"/>
              </w:rPr>
              <w:t>Year of schooling: 2013- 2020</w:t>
            </w:r>
          </w:p>
          <w:p w14:paraId="44DC92BE" w14:textId="5CF661F5" w:rsid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D8A27" w14:textId="1DBD34E9" w:rsid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College:</w:t>
            </w:r>
          </w:p>
          <w:p w14:paraId="7EA39633" w14:textId="499F1556" w:rsid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Amrut Mody School of Management, Ahmedabad University</w:t>
            </w:r>
          </w:p>
          <w:p w14:paraId="77026A24" w14:textId="30178606" w:rsid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Graduation: 2024</w:t>
            </w:r>
          </w:p>
          <w:p w14:paraId="117D7284" w14:textId="418A0417" w:rsidR="002A1096" w:rsidRPr="002A1096" w:rsidRDefault="002A1096" w:rsidP="002A1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Degree: Bachelors in Business Administration (BBA Hons.)</w:t>
            </w:r>
          </w:p>
          <w:p w14:paraId="23D11550" w14:textId="588E3A0F" w:rsidR="000F7D04" w:rsidRPr="002A1096" w:rsidRDefault="000F7D04" w:rsidP="000F7D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B725C" w14:textId="77777777" w:rsidR="00555003" w:rsidRPr="002A1096" w:rsidRDefault="000F7D04" w:rsidP="000F7D04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 w:rsidRPr="002A1096">
              <w:rPr>
                <w:rFonts w:ascii="Times New Roman" w:hAnsi="Times New Roman" w:cs="Times New Roman"/>
                <w:szCs w:val="24"/>
              </w:rPr>
              <w:t>Leadership</w:t>
            </w:r>
          </w:p>
          <w:p w14:paraId="322BA93E" w14:textId="26DF58A9" w:rsidR="002A1096" w:rsidRDefault="002A1096" w:rsidP="002A10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2A1096">
              <w:rPr>
                <w:rFonts w:ascii="Times New Roman" w:hAnsi="Times New Roman" w:cs="Times New Roman"/>
                <w:sz w:val="24"/>
              </w:rPr>
              <w:t>Student Council Member; Discipline Minister.</w:t>
            </w:r>
          </w:p>
          <w:p w14:paraId="023A303F" w14:textId="29882732" w:rsidR="00105271" w:rsidRDefault="00105271" w:rsidP="001052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105271">
              <w:rPr>
                <w:rFonts w:ascii="Times New Roman" w:hAnsi="Times New Roman" w:cs="Times New Roman"/>
                <w:sz w:val="24"/>
              </w:rPr>
              <w:t>I am able to balance between the animate and inanimate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105271">
              <w:rPr>
                <w:rFonts w:ascii="Times New Roman" w:hAnsi="Times New Roman" w:cs="Times New Roman"/>
                <w:sz w:val="24"/>
              </w:rPr>
              <w:t>I also pursue strong leadership qualities in me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675484F3" w14:textId="4925275C" w:rsidR="00105271" w:rsidRDefault="00105271" w:rsidP="001052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105271">
              <w:rPr>
                <w:rFonts w:ascii="Times New Roman" w:hAnsi="Times New Roman" w:cs="Times New Roman"/>
                <w:sz w:val="24"/>
              </w:rPr>
              <w:t>Also, I think leadership requires being pragmatic and I have that in me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3163CB7D" w14:textId="021698F2" w:rsidR="00105271" w:rsidRDefault="00105271" w:rsidP="00105271">
            <w:pPr>
              <w:rPr>
                <w:rFonts w:ascii="Times New Roman" w:hAnsi="Times New Roman" w:cs="Times New Roman"/>
                <w:b/>
                <w:bCs/>
                <w:color w:val="3D1639" w:themeColor="accent1" w:themeShade="BF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105271">
              <w:rPr>
                <w:rFonts w:ascii="Times New Roman" w:hAnsi="Times New Roman" w:cs="Times New Roman"/>
                <w:b/>
                <w:bCs/>
                <w:color w:val="3D1639" w:themeColor="accent1" w:themeShade="BF"/>
                <w:sz w:val="24"/>
                <w:u w:val="single"/>
              </w:rPr>
              <w:t>Skill</w:t>
            </w:r>
          </w:p>
          <w:p w14:paraId="5F187B96" w14:textId="5E9B3660" w:rsidR="00105271" w:rsidRPr="00105271" w:rsidRDefault="00105271" w:rsidP="00105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271">
              <w:rPr>
                <w:rFonts w:ascii="Times New Roman" w:hAnsi="Times New Roman" w:cs="Times New Roman"/>
                <w:sz w:val="24"/>
                <w:szCs w:val="24"/>
              </w:rPr>
              <w:t xml:space="preserve">I can work well in a team and give my 100% when it comes to team work. I have knowledge about 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Pr="00105271">
              <w:rPr>
                <w:rFonts w:ascii="Times New Roman" w:hAnsi="Times New Roman" w:cs="Times New Roman"/>
                <w:sz w:val="24"/>
                <w:szCs w:val="24"/>
              </w:rPr>
              <w:t xml:space="preserve"> and PowerPoint. I am a self- motivated individual and always ready to motivate everyone. I have a very good sense of humor. I believe in the principle </w:t>
            </w:r>
            <w:r w:rsidRPr="001052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Esprit De Corps</w:t>
            </w:r>
            <w:r w:rsidRPr="00105271">
              <w:rPr>
                <w:rFonts w:ascii="Times New Roman" w:hAnsi="Times New Roman" w:cs="Times New Roman"/>
                <w:sz w:val="24"/>
                <w:szCs w:val="24"/>
              </w:rPr>
              <w:t xml:space="preserve"> and bringing together the individual efforts and direct it towards a common goal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05271">
              <w:rPr>
                <w:rFonts w:ascii="Times New Roman" w:hAnsi="Times New Roman" w:cs="Times New Roman"/>
                <w:sz w:val="24"/>
                <w:szCs w:val="24"/>
              </w:rPr>
              <w:t xml:space="preserve">I can converse in languages English, Hindi and Gujrati.  </w:t>
            </w:r>
          </w:p>
          <w:p w14:paraId="4B4F5502" w14:textId="77777777" w:rsidR="00105271" w:rsidRPr="00105271" w:rsidRDefault="00105271" w:rsidP="00105271">
            <w:pPr>
              <w:rPr>
                <w:rFonts w:ascii="Times New Roman" w:hAnsi="Times New Roman" w:cs="Times New Roman"/>
                <w:b/>
                <w:bCs/>
                <w:color w:val="3D1639" w:themeColor="accent1" w:themeShade="BF"/>
                <w:sz w:val="24"/>
                <w:szCs w:val="24"/>
                <w:u w:val="single"/>
              </w:rPr>
            </w:pPr>
          </w:p>
          <w:p w14:paraId="6755675C" w14:textId="1F1B0711" w:rsidR="00105271" w:rsidRPr="002A1096" w:rsidRDefault="00105271" w:rsidP="00105271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</w:p>
          <w:p w14:paraId="138F9B88" w14:textId="77777777" w:rsidR="00105271" w:rsidRPr="00105271" w:rsidRDefault="00105271" w:rsidP="00105271">
            <w:pPr>
              <w:rPr>
                <w:rFonts w:ascii="Times New Roman" w:hAnsi="Times New Roman" w:cs="Times New Roman"/>
                <w:sz w:val="24"/>
              </w:rPr>
            </w:pPr>
          </w:p>
          <w:p w14:paraId="529F6252" w14:textId="3A12C3C2" w:rsidR="002A1096" w:rsidRDefault="002A1096" w:rsidP="002A1096"/>
          <w:p w14:paraId="413D2311" w14:textId="61771957" w:rsidR="002A1096" w:rsidRDefault="002A1096" w:rsidP="002A1096"/>
          <w:p w14:paraId="31141A77" w14:textId="77777777" w:rsidR="002A1096" w:rsidRDefault="002A1096" w:rsidP="002A1096"/>
          <w:p w14:paraId="08CC54F8" w14:textId="33A7E463" w:rsidR="002A1096" w:rsidRDefault="002A1096" w:rsidP="002A1096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4308DC1B" w14:textId="21E45249" w:rsidR="000F7D04" w:rsidRPr="005801E5" w:rsidRDefault="000F7D04" w:rsidP="000F7D04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55003" w14:paraId="5B00A7A9" w14:textId="77777777" w:rsidTr="00555003">
        <w:trPr>
          <w:trHeight w:val="1290"/>
          <w:jc w:val="center"/>
        </w:trPr>
        <w:tc>
          <w:tcPr>
            <w:tcW w:w="2942" w:type="dxa"/>
          </w:tcPr>
          <w:p w14:paraId="451A42C9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1B80E26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A79500C" w14:textId="77777777" w:rsidR="00555003" w:rsidRPr="00590471" w:rsidRDefault="00555003" w:rsidP="00222466"/>
        </w:tc>
      </w:tr>
      <w:tr w:rsidR="00105271" w:rsidRPr="00105271" w14:paraId="0EFD6260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0757930E" w14:textId="77777777" w:rsidR="00105271" w:rsidRPr="00105271" w:rsidRDefault="00105271" w:rsidP="00222466">
            <w:pPr>
              <w:pStyle w:val="Information"/>
              <w:rPr>
                <w:b/>
                <w:bCs/>
                <w:color w:val="3D1639" w:themeColor="accent1" w:themeShade="BF"/>
              </w:rPr>
            </w:pPr>
          </w:p>
          <w:p w14:paraId="2D980321" w14:textId="5E27A6D6" w:rsidR="00555003" w:rsidRPr="00105271" w:rsidRDefault="00105271" w:rsidP="00222466">
            <w:pPr>
              <w:pStyle w:val="Information"/>
              <w:rPr>
                <w:b/>
                <w:bCs/>
                <w:color w:val="3D1639" w:themeColor="accent1" w:themeShade="BF"/>
              </w:rPr>
            </w:pPr>
            <w:r w:rsidRPr="00105271">
              <w:rPr>
                <w:b/>
                <w:bCs/>
                <w:color w:val="3D1639" w:themeColor="accent1" w:themeShade="BF"/>
              </w:rPr>
              <w:t>Ahmedabad, Gujrat, India.</w:t>
            </w:r>
          </w:p>
        </w:tc>
        <w:tc>
          <w:tcPr>
            <w:tcW w:w="423" w:type="dxa"/>
            <w:vMerge/>
          </w:tcPr>
          <w:p w14:paraId="3BBCDB43" w14:textId="77777777" w:rsidR="00555003" w:rsidRPr="00105271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b/>
                <w:bCs/>
                <w:color w:val="3D1639" w:themeColor="accent1" w:themeShade="BF"/>
              </w:rPr>
            </w:pPr>
          </w:p>
        </w:tc>
        <w:tc>
          <w:tcPr>
            <w:tcW w:w="6607" w:type="dxa"/>
            <w:vMerge/>
          </w:tcPr>
          <w:p w14:paraId="57345DC0" w14:textId="77777777" w:rsidR="00555003" w:rsidRPr="00105271" w:rsidRDefault="00555003" w:rsidP="005801E5">
            <w:pPr>
              <w:pStyle w:val="Heading1"/>
              <w:rPr>
                <w:color w:val="3D1639" w:themeColor="accent1" w:themeShade="BF"/>
              </w:rPr>
            </w:pPr>
          </w:p>
        </w:tc>
      </w:tr>
      <w:tr w:rsidR="00555003" w14:paraId="32859F6D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29B3A543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6BD7D18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18D3DB8" w14:textId="77777777" w:rsidR="00555003" w:rsidRDefault="00555003" w:rsidP="005801E5">
            <w:pPr>
              <w:pStyle w:val="Heading1"/>
            </w:pPr>
          </w:p>
        </w:tc>
      </w:tr>
      <w:tr w:rsidR="00555003" w14:paraId="71AA4989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28E83C2A" w14:textId="77777777" w:rsidR="00105271" w:rsidRPr="00105271" w:rsidRDefault="00105271" w:rsidP="00222466">
            <w:pPr>
              <w:pStyle w:val="Information"/>
              <w:rPr>
                <w:b/>
                <w:bCs/>
                <w:color w:val="3D1639" w:themeColor="accent1" w:themeShade="BF"/>
              </w:rPr>
            </w:pPr>
          </w:p>
          <w:p w14:paraId="4B41DB6F" w14:textId="1447FE02" w:rsidR="00555003" w:rsidRPr="00105271" w:rsidRDefault="00105271" w:rsidP="00222466">
            <w:pPr>
              <w:pStyle w:val="Information"/>
              <w:rPr>
                <w:b/>
                <w:bCs/>
                <w:color w:val="3D1639" w:themeColor="accent1" w:themeShade="BF"/>
              </w:rPr>
            </w:pPr>
            <w:r w:rsidRPr="00105271">
              <w:rPr>
                <w:b/>
                <w:bCs/>
                <w:color w:val="3D1639" w:themeColor="accent1" w:themeShade="BF"/>
              </w:rPr>
              <w:t>+91 8861208725</w:t>
            </w:r>
          </w:p>
        </w:tc>
        <w:tc>
          <w:tcPr>
            <w:tcW w:w="423" w:type="dxa"/>
            <w:vMerge/>
          </w:tcPr>
          <w:p w14:paraId="388C0C1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6FB79A60" w14:textId="77777777" w:rsidR="00555003" w:rsidRDefault="00555003" w:rsidP="005801E5">
            <w:pPr>
              <w:pStyle w:val="Heading1"/>
            </w:pPr>
          </w:p>
        </w:tc>
      </w:tr>
      <w:tr w:rsidR="00555003" w14:paraId="75EFFB4B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2CD405EE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5CF44A5C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2D58F87" w14:textId="77777777" w:rsidR="00555003" w:rsidRDefault="00555003" w:rsidP="005801E5">
            <w:pPr>
              <w:pStyle w:val="Heading1"/>
            </w:pPr>
          </w:p>
        </w:tc>
      </w:tr>
      <w:tr w:rsidR="00555003" w14:paraId="1CB62A00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397B447E" w14:textId="77777777" w:rsidR="00105271" w:rsidRPr="00105271" w:rsidRDefault="00105271" w:rsidP="00222466">
            <w:pPr>
              <w:pStyle w:val="Information"/>
              <w:rPr>
                <w:b/>
                <w:bCs/>
                <w:color w:val="3D1639" w:themeColor="accent1" w:themeShade="BF"/>
              </w:rPr>
            </w:pPr>
          </w:p>
          <w:p w14:paraId="12885081" w14:textId="7EE88675" w:rsidR="00555003" w:rsidRPr="00105271" w:rsidRDefault="00105271" w:rsidP="00222466">
            <w:pPr>
              <w:pStyle w:val="Information"/>
              <w:rPr>
                <w:b/>
                <w:bCs/>
                <w:color w:val="3D1639" w:themeColor="accent1" w:themeShade="BF"/>
              </w:rPr>
            </w:pPr>
            <w:r w:rsidRPr="00105271">
              <w:rPr>
                <w:b/>
                <w:bCs/>
                <w:color w:val="3D1639" w:themeColor="accent1" w:themeShade="BF"/>
              </w:rPr>
              <w:t>vrajdesai454@gmail.com</w:t>
            </w:r>
          </w:p>
        </w:tc>
        <w:tc>
          <w:tcPr>
            <w:tcW w:w="423" w:type="dxa"/>
            <w:vMerge/>
          </w:tcPr>
          <w:p w14:paraId="128519D7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73D10B2" w14:textId="77777777" w:rsidR="00555003" w:rsidRDefault="00555003" w:rsidP="005801E5">
            <w:pPr>
              <w:pStyle w:val="Heading1"/>
            </w:pPr>
          </w:p>
        </w:tc>
      </w:tr>
      <w:tr w:rsidR="00555003" w14:paraId="356B1BD5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1375F15C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2EB9021B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A929BAE" w14:textId="77777777" w:rsidR="00555003" w:rsidRDefault="00555003" w:rsidP="005801E5">
            <w:pPr>
              <w:pStyle w:val="Heading1"/>
            </w:pPr>
          </w:p>
        </w:tc>
      </w:tr>
      <w:tr w:rsidR="00555003" w14:paraId="7FFFCFA4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36B72900" w14:textId="77777777" w:rsidR="00077682" w:rsidRDefault="00077682" w:rsidP="00222466">
            <w:pPr>
              <w:pStyle w:val="Information"/>
              <w:rPr>
                <w:b/>
                <w:bCs/>
                <w:color w:val="3D1639" w:themeColor="accent1" w:themeShade="BF"/>
                <w:szCs w:val="18"/>
              </w:rPr>
            </w:pPr>
          </w:p>
          <w:p w14:paraId="69178801" w14:textId="3CBCEC04" w:rsidR="00105271" w:rsidRPr="00222466" w:rsidRDefault="00105271" w:rsidP="00222466">
            <w:pPr>
              <w:pStyle w:val="Information"/>
            </w:pPr>
            <w:r w:rsidRPr="00105271">
              <w:rPr>
                <w:b/>
                <w:bCs/>
                <w:color w:val="3D1639" w:themeColor="accent1" w:themeShade="BF"/>
                <w:szCs w:val="18"/>
              </w:rPr>
              <w:t>I</w:t>
            </w:r>
            <w:r w:rsidRPr="00077682">
              <w:rPr>
                <w:b/>
                <w:bCs/>
                <w:color w:val="3D1639" w:themeColor="accent1" w:themeShade="BF"/>
                <w:szCs w:val="20"/>
              </w:rPr>
              <w:t xml:space="preserve"> am a First Year Student of Amrut Mody School of Management, Ahmedabad University. I am into marketing and I look forward to explore the various fascinating and intriguing aspects of the same.</w:t>
            </w:r>
            <w:r w:rsidRPr="00077682">
              <w:rPr>
                <w:color w:val="3D1639" w:themeColor="accent1" w:themeShade="BF"/>
                <w:szCs w:val="20"/>
              </w:rPr>
              <w:t xml:space="preserve"> </w:t>
            </w:r>
          </w:p>
        </w:tc>
        <w:tc>
          <w:tcPr>
            <w:tcW w:w="423" w:type="dxa"/>
            <w:vMerge/>
          </w:tcPr>
          <w:p w14:paraId="46C96F18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8B7D8AA" w14:textId="77777777" w:rsidR="00555003" w:rsidRDefault="00555003" w:rsidP="005801E5">
            <w:pPr>
              <w:pStyle w:val="Heading1"/>
            </w:pPr>
          </w:p>
        </w:tc>
      </w:tr>
      <w:tr w:rsidR="00555003" w14:paraId="08A1838A" w14:textId="77777777" w:rsidTr="00222466">
        <w:trPr>
          <w:trHeight w:val="2448"/>
          <w:jc w:val="center"/>
        </w:trPr>
        <w:tc>
          <w:tcPr>
            <w:tcW w:w="2942" w:type="dxa"/>
          </w:tcPr>
          <w:p w14:paraId="13CDB746" w14:textId="77777777" w:rsidR="00555003" w:rsidRDefault="00555003" w:rsidP="00222466"/>
        </w:tc>
        <w:tc>
          <w:tcPr>
            <w:tcW w:w="423" w:type="dxa"/>
          </w:tcPr>
          <w:p w14:paraId="55FCB319" w14:textId="77777777" w:rsidR="00555003" w:rsidRDefault="00555003" w:rsidP="00222466"/>
        </w:tc>
        <w:tc>
          <w:tcPr>
            <w:tcW w:w="6607" w:type="dxa"/>
            <w:vMerge/>
          </w:tcPr>
          <w:p w14:paraId="5A6FA889" w14:textId="77777777" w:rsidR="00555003" w:rsidRDefault="00555003" w:rsidP="00222466"/>
        </w:tc>
      </w:tr>
    </w:tbl>
    <w:p w14:paraId="373FEA99" w14:textId="77777777" w:rsidR="007F5B63" w:rsidRPr="00CE1E3D" w:rsidRDefault="007F5B63" w:rsidP="00CE1E3D">
      <w:pPr>
        <w:pStyle w:val="BodyText"/>
      </w:pPr>
    </w:p>
    <w:sectPr w:rsidR="007F5B63" w:rsidRPr="00CE1E3D" w:rsidSect="00B6466C">
      <w:headerReference w:type="default" r:id="rId11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76F5B" w14:textId="77777777" w:rsidR="006F5209" w:rsidRDefault="006F5209" w:rsidP="00590471">
      <w:r>
        <w:separator/>
      </w:r>
    </w:p>
  </w:endnote>
  <w:endnote w:type="continuationSeparator" w:id="0">
    <w:p w14:paraId="4D506654" w14:textId="77777777" w:rsidR="006F5209" w:rsidRDefault="006F520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E4A0" w14:textId="77777777" w:rsidR="006F5209" w:rsidRDefault="006F5209" w:rsidP="00590471">
      <w:r>
        <w:separator/>
      </w:r>
    </w:p>
  </w:footnote>
  <w:footnote w:type="continuationSeparator" w:id="0">
    <w:p w14:paraId="17877515" w14:textId="77777777" w:rsidR="006F5209" w:rsidRDefault="006F520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21C7E" w14:textId="77777777"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1046E6B" wp14:editId="020CF69C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47F209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<v:imagedata r:id="rId6" o:title="Email icon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C5F78"/>
    <w:multiLevelType w:val="hybridMultilevel"/>
    <w:tmpl w:val="B38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96"/>
    <w:rsid w:val="00060042"/>
    <w:rsid w:val="00077682"/>
    <w:rsid w:val="000E0114"/>
    <w:rsid w:val="000F7D04"/>
    <w:rsid w:val="00105271"/>
    <w:rsid w:val="00150ABD"/>
    <w:rsid w:val="00222466"/>
    <w:rsid w:val="002A1096"/>
    <w:rsid w:val="00332A22"/>
    <w:rsid w:val="003D3540"/>
    <w:rsid w:val="00472C27"/>
    <w:rsid w:val="00555003"/>
    <w:rsid w:val="005801E5"/>
    <w:rsid w:val="00590471"/>
    <w:rsid w:val="005D01FA"/>
    <w:rsid w:val="00612BA4"/>
    <w:rsid w:val="006F5209"/>
    <w:rsid w:val="007913A5"/>
    <w:rsid w:val="007F3DB4"/>
    <w:rsid w:val="007F5B63"/>
    <w:rsid w:val="00846CB9"/>
    <w:rsid w:val="008472E9"/>
    <w:rsid w:val="008C2CFC"/>
    <w:rsid w:val="00B6466C"/>
    <w:rsid w:val="00CE1E3D"/>
    <w:rsid w:val="00DF2F8A"/>
    <w:rsid w:val="00E90A60"/>
    <w:rsid w:val="00EE7E09"/>
    <w:rsid w:val="00F0223C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21C27"/>
  <w14:defaultImageDpi w14:val="0"/>
  <w15:docId w15:val="{D080024A-BEC5-4E8A-8F5A-946C936C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25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ASUS</dc:creator>
  <cp:keywords/>
  <dc:description/>
  <cp:lastModifiedBy>Naman Shah</cp:lastModifiedBy>
  <cp:revision>8</cp:revision>
  <dcterms:created xsi:type="dcterms:W3CDTF">2021-03-22T11:18:00Z</dcterms:created>
  <dcterms:modified xsi:type="dcterms:W3CDTF">2021-03-22T11:43:00Z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