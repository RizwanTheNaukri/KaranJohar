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2D" w:rsidRPr="00132F04" w:rsidRDefault="0086042D" w:rsidP="00132F04">
      <w:pPr>
        <w:pStyle w:val="Heading1"/>
      </w:pPr>
      <w:r>
        <w:t xml:space="preserve">                     CHAUDHARY BIMALKUMAR MADHEVBHAI</w:t>
      </w:r>
    </w:p>
    <w:p w:rsidR="0086042D" w:rsidRPr="003F2439" w:rsidRDefault="0086042D" w:rsidP="00F35E95">
      <w:pPr>
        <w:rPr>
          <w:sz w:val="20"/>
          <w:szCs w:val="20"/>
        </w:rPr>
      </w:pPr>
    </w:p>
    <w:p w:rsidR="0086042D" w:rsidRPr="003F2439" w:rsidRDefault="0086042D" w:rsidP="00FC138F">
      <w:pPr>
        <w:pStyle w:val="Heading9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</w:r>
      <w:r w:rsidRPr="002B4648">
        <w:rPr>
          <w:rFonts w:ascii="Times New Roman" w:hAnsi="Times New Roman" w:cs="Times New Roman"/>
          <w:sz w:val="20"/>
          <w:szCs w:val="20"/>
        </w:rPr>
        <w:pict>
          <v:rect id="_x0000_s1026" style="width:512.25pt;height:18.75pt;mso-position-horizontal-relative:char;mso-position-vertical-relative:line" fillcolor="#daeef3" strokeweight="1.5pt">
            <v:fill opacity="45875f"/>
            <v:stroke linestyle="thinThin"/>
            <v:textbox style="mso-next-textbox:#_x0000_s1026">
              <w:txbxContent>
                <w:p w:rsidR="0086042D" w:rsidRPr="009F43E3" w:rsidRDefault="0086042D" w:rsidP="00FC138F">
                  <w:pPr>
                    <w:pStyle w:val="Heading5"/>
                    <w:jc w:val="both"/>
                    <w:rPr>
                      <w:sz w:val="16"/>
                      <w:szCs w:val="16"/>
                      <w:u w:val="none"/>
                    </w:rPr>
                  </w:pPr>
                  <w:r w:rsidRPr="009F43E3">
                    <w:rPr>
                      <w:sz w:val="16"/>
                      <w:szCs w:val="16"/>
                      <w:u w:val="none"/>
                    </w:rPr>
                    <w:t>CAREER OBJECTIVE</w:t>
                  </w:r>
                  <w:r w:rsidRPr="009F43E3">
                    <w:rPr>
                      <w:sz w:val="16"/>
                      <w:szCs w:val="16"/>
                      <w:u w:val="none"/>
                    </w:rPr>
                    <w:tab/>
                  </w:r>
                </w:p>
                <w:p w:rsidR="0086042D" w:rsidRDefault="0086042D" w:rsidP="00FC138F"/>
              </w:txbxContent>
            </v:textbox>
            <w10:anchorlock/>
          </v:rect>
        </w:pict>
      </w:r>
    </w:p>
    <w:p w:rsidR="0086042D" w:rsidRPr="003F2439" w:rsidRDefault="0086042D" w:rsidP="00FC138F">
      <w:pPr>
        <w:jc w:val="both"/>
        <w:rPr>
          <w:sz w:val="20"/>
          <w:szCs w:val="20"/>
          <w:lang w:val="en-GB"/>
        </w:rPr>
      </w:pPr>
    </w:p>
    <w:p w:rsidR="0086042D" w:rsidRDefault="0086042D" w:rsidP="00FC138F">
      <w:pPr>
        <w:jc w:val="both"/>
        <w:rPr>
          <w:rFonts w:ascii="Arial" w:hAnsi="Arial" w:cs="Arial"/>
          <w:sz w:val="20"/>
          <w:szCs w:val="20"/>
          <w:lang w:val="en-GB"/>
        </w:rPr>
      </w:pPr>
      <w:r w:rsidRPr="000E2281">
        <w:rPr>
          <w:rFonts w:ascii="Arial" w:hAnsi="Arial" w:cs="Arial"/>
          <w:sz w:val="20"/>
          <w:szCs w:val="20"/>
          <w:lang w:val="en-GB"/>
        </w:rPr>
        <w:t>To build a successful career in service oriented organization and to be a part of highly motivated team wherein I have an opportunity to demonstrate and develop my skills, make a positive contribution, set standards, delivering results in a tight timeframe, gain more confidence and help organization to achieve its goals.</w:t>
      </w:r>
    </w:p>
    <w:p w:rsidR="0086042D" w:rsidRPr="003F2439" w:rsidRDefault="0086042D" w:rsidP="00FC138F">
      <w:pPr>
        <w:jc w:val="both"/>
        <w:rPr>
          <w:sz w:val="20"/>
          <w:szCs w:val="20"/>
          <w:lang w:val="en-GB"/>
        </w:rPr>
      </w:pPr>
    </w:p>
    <w:p w:rsidR="0086042D" w:rsidRPr="007138B3" w:rsidRDefault="0086042D" w:rsidP="00854577">
      <w:pPr>
        <w:jc w:val="both"/>
        <w:rPr>
          <w:sz w:val="20"/>
          <w:szCs w:val="20"/>
          <w:lang w:val="en-GB"/>
        </w:rPr>
      </w:pPr>
      <w:r>
        <w:rPr>
          <w:noProof/>
        </w:rPr>
      </w:r>
      <w:r w:rsidRPr="002B4648">
        <w:rPr>
          <w:sz w:val="20"/>
          <w:szCs w:val="20"/>
          <w:lang w:val="en-GB"/>
        </w:rPr>
        <w:pict>
          <v:rect id="_x0000_s1027" style="width:512.25pt;height:19.5pt;mso-position-horizontal-relative:char;mso-position-vertical-relative:line" fillcolor="#daeef3" strokeweight="1.5pt">
            <v:fill opacity="45875f"/>
            <v:stroke linestyle="thinThin"/>
            <v:textbox style="mso-next-textbox:#_x0000_s1027">
              <w:txbxContent>
                <w:p w:rsidR="0086042D" w:rsidRPr="00E17724" w:rsidRDefault="0086042D" w:rsidP="002F1AF6">
                  <w:pPr>
                    <w:pStyle w:val="Heading5"/>
                    <w:jc w:val="both"/>
                    <w:rPr>
                      <w:sz w:val="16"/>
                      <w:szCs w:val="16"/>
                      <w:u w:val="none"/>
                    </w:rPr>
                  </w:pPr>
                  <w:r>
                    <w:rPr>
                      <w:sz w:val="16"/>
                      <w:szCs w:val="16"/>
                      <w:u w:val="none"/>
                    </w:rPr>
                    <w:t>ACADEMICS</w:t>
                  </w:r>
                  <w:r>
                    <w:rPr>
                      <w:sz w:val="16"/>
                      <w:szCs w:val="16"/>
                      <w:u w:val="none"/>
                    </w:rPr>
                    <w:tab/>
                  </w:r>
                  <w:r>
                    <w:rPr>
                      <w:sz w:val="16"/>
                      <w:szCs w:val="16"/>
                      <w:u w:val="none"/>
                    </w:rPr>
                    <w:tab/>
                  </w:r>
                </w:p>
                <w:p w:rsidR="0086042D" w:rsidRDefault="0086042D" w:rsidP="002F1AF6"/>
              </w:txbxContent>
            </v:textbox>
            <w10:anchorlock/>
          </v:rect>
        </w:pict>
      </w:r>
    </w:p>
    <w:p w:rsidR="0086042D" w:rsidRDefault="0086042D" w:rsidP="00854577">
      <w:pPr>
        <w:jc w:val="both"/>
        <w:rPr>
          <w:sz w:val="20"/>
          <w:szCs w:val="20"/>
          <w:lang w:val="en-GB"/>
        </w:rPr>
      </w:pPr>
    </w:p>
    <w:tbl>
      <w:tblPr>
        <w:tblW w:w="5466" w:type="pct"/>
        <w:tblCellSpacing w:w="20" w:type="dxa"/>
        <w:tblInd w:w="-1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1198"/>
        <w:gridCol w:w="3286"/>
        <w:gridCol w:w="2249"/>
        <w:gridCol w:w="2340"/>
        <w:gridCol w:w="1351"/>
      </w:tblGrid>
      <w:tr w:rsidR="0086042D" w:rsidRPr="003F2439">
        <w:trPr>
          <w:trHeight w:val="411"/>
          <w:tblCellSpacing w:w="20" w:type="dxa"/>
        </w:trPr>
        <w:tc>
          <w:tcPr>
            <w:tcW w:w="546" w:type="pct"/>
            <w:shd w:val="clear" w:color="auto" w:fill="DAEEF3"/>
            <w:vAlign w:val="center"/>
          </w:tcPr>
          <w:p w:rsidR="0086042D" w:rsidRPr="003F2439" w:rsidRDefault="0086042D" w:rsidP="00C93CBB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1557" w:type="pct"/>
            <w:shd w:val="clear" w:color="auto" w:fill="DAEEF3"/>
            <w:vAlign w:val="center"/>
          </w:tcPr>
          <w:p w:rsidR="0086042D" w:rsidRPr="003F2439" w:rsidRDefault="0086042D" w:rsidP="00C93CBB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School/ College</w:t>
            </w:r>
          </w:p>
        </w:tc>
        <w:tc>
          <w:tcPr>
            <w:tcW w:w="1060" w:type="pct"/>
            <w:shd w:val="clear" w:color="auto" w:fill="DAEEF3"/>
            <w:vAlign w:val="center"/>
          </w:tcPr>
          <w:p w:rsidR="0086042D" w:rsidRPr="003F2439" w:rsidRDefault="0086042D" w:rsidP="00C93CBB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Board/ University</w:t>
            </w:r>
          </w:p>
        </w:tc>
        <w:tc>
          <w:tcPr>
            <w:tcW w:w="1103" w:type="pct"/>
            <w:shd w:val="clear" w:color="auto" w:fill="DAEEF3"/>
            <w:vAlign w:val="center"/>
          </w:tcPr>
          <w:p w:rsidR="0086042D" w:rsidRPr="003F2439" w:rsidRDefault="0086042D" w:rsidP="00C93CBB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Month &amp; Year of Passing</w:t>
            </w:r>
          </w:p>
        </w:tc>
        <w:tc>
          <w:tcPr>
            <w:tcW w:w="619" w:type="pct"/>
            <w:shd w:val="clear" w:color="auto" w:fill="DAEEF3"/>
            <w:vAlign w:val="center"/>
          </w:tcPr>
          <w:p w:rsidR="0086042D" w:rsidRDefault="0086042D" w:rsidP="00AE1BA0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Score</w:t>
            </w:r>
          </w:p>
          <w:p w:rsidR="0086042D" w:rsidRPr="003F2439" w:rsidRDefault="0086042D" w:rsidP="00AE1BA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(SPI)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Pr="003F2439" w:rsidRDefault="0086042D" w:rsidP="004D02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B.E. IV</w:t>
            </w:r>
          </w:p>
          <w:p w:rsidR="0086042D" w:rsidRPr="003F2439" w:rsidRDefault="0086042D" w:rsidP="004D02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</w:t>
            </w:r>
            <w:r w:rsidRPr="003F243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VIII</w:t>
            </w:r>
          </w:p>
        </w:tc>
        <w:tc>
          <w:tcPr>
            <w:tcW w:w="1557" w:type="pct"/>
          </w:tcPr>
          <w:p w:rsidR="0086042D" w:rsidRPr="003F2439" w:rsidRDefault="0086042D" w:rsidP="004D0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Pr="003F2439" w:rsidRDefault="0086042D" w:rsidP="004D02B1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Default="0086042D" w:rsidP="004D0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June, 2012</w:t>
            </w:r>
          </w:p>
        </w:tc>
        <w:tc>
          <w:tcPr>
            <w:tcW w:w="619" w:type="pct"/>
          </w:tcPr>
          <w:p w:rsidR="0086042D" w:rsidRDefault="0086042D" w:rsidP="004D02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7.10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Pr="003F2439" w:rsidRDefault="0086042D" w:rsidP="003C1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B.E. IV</w:t>
            </w:r>
          </w:p>
          <w:p w:rsidR="0086042D" w:rsidRPr="003F2439" w:rsidRDefault="0086042D" w:rsidP="003C1F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</w:t>
            </w:r>
            <w:r w:rsidRPr="003F243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1557" w:type="pct"/>
          </w:tcPr>
          <w:p w:rsidR="0086042D" w:rsidRPr="003F2439" w:rsidRDefault="0086042D" w:rsidP="00B94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Default="0086042D" w:rsidP="00EC13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Dec, 2011</w:t>
            </w:r>
          </w:p>
        </w:tc>
        <w:tc>
          <w:tcPr>
            <w:tcW w:w="619" w:type="pct"/>
          </w:tcPr>
          <w:p w:rsidR="0086042D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6.47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Pr="00EE2588" w:rsidRDefault="0086042D" w:rsidP="00662C99">
            <w:pPr>
              <w:jc w:val="center"/>
              <w:rPr>
                <w:b/>
                <w:bCs/>
                <w:sz w:val="20"/>
                <w:szCs w:val="20"/>
                <w:lang w:val="it-CH"/>
              </w:rPr>
            </w:pPr>
            <w:r w:rsidRPr="00EE2588">
              <w:rPr>
                <w:b/>
                <w:bCs/>
                <w:sz w:val="20"/>
                <w:szCs w:val="20"/>
                <w:lang w:val="it-CH"/>
              </w:rPr>
              <w:t>B.E. III</w:t>
            </w:r>
          </w:p>
          <w:p w:rsidR="0086042D" w:rsidRPr="00EE2588" w:rsidRDefault="0086042D" w:rsidP="00662C99">
            <w:pPr>
              <w:jc w:val="center"/>
              <w:rPr>
                <w:b/>
                <w:bCs/>
                <w:sz w:val="20"/>
                <w:szCs w:val="20"/>
                <w:lang w:val="it-CH"/>
              </w:rPr>
            </w:pPr>
            <w:r w:rsidRPr="00EE2588">
              <w:rPr>
                <w:b/>
                <w:bCs/>
                <w:sz w:val="20"/>
                <w:szCs w:val="20"/>
                <w:lang w:val="it-CH"/>
              </w:rPr>
              <w:t>Sem VI</w:t>
            </w:r>
          </w:p>
        </w:tc>
        <w:tc>
          <w:tcPr>
            <w:tcW w:w="1557" w:type="pct"/>
          </w:tcPr>
          <w:p w:rsidR="0086042D" w:rsidRDefault="0086042D" w:rsidP="00B94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Default="0086042D" w:rsidP="00EC13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May, 2011</w:t>
            </w:r>
          </w:p>
        </w:tc>
        <w:tc>
          <w:tcPr>
            <w:tcW w:w="619" w:type="pct"/>
          </w:tcPr>
          <w:p w:rsidR="0086042D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4.73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Pr="003F2439" w:rsidRDefault="0086042D" w:rsidP="0042297D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B.E. III</w:t>
            </w:r>
          </w:p>
          <w:p w:rsidR="0086042D" w:rsidRPr="003F2439" w:rsidRDefault="0086042D" w:rsidP="0042297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</w:t>
            </w:r>
            <w:r w:rsidRPr="003F243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1557" w:type="pct"/>
          </w:tcPr>
          <w:p w:rsidR="0086042D" w:rsidRDefault="0086042D" w:rsidP="007D596E">
            <w:pPr>
              <w:jc w:val="center"/>
            </w:pPr>
            <w:r w:rsidRPr="009829C0"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Default="0086042D" w:rsidP="007D596E">
            <w:pPr>
              <w:jc w:val="center"/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Pr="003F2439" w:rsidRDefault="0086042D" w:rsidP="00EC13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December, 2010</w:t>
            </w:r>
          </w:p>
        </w:tc>
        <w:tc>
          <w:tcPr>
            <w:tcW w:w="619" w:type="pct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Pr="003F2439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B.E. II</w:t>
            </w:r>
          </w:p>
          <w:p w:rsidR="0086042D" w:rsidRPr="003F2439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 IV</w:t>
            </w:r>
          </w:p>
        </w:tc>
        <w:tc>
          <w:tcPr>
            <w:tcW w:w="1557" w:type="pct"/>
          </w:tcPr>
          <w:p w:rsidR="0086042D" w:rsidRPr="003F2439" w:rsidRDefault="0086042D" w:rsidP="007D59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Pr="003F2439" w:rsidRDefault="0086042D" w:rsidP="007D596E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Pr="003F2439" w:rsidRDefault="0086042D" w:rsidP="00EC13D9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June</w:t>
            </w:r>
            <w:r>
              <w:rPr>
                <w:sz w:val="20"/>
                <w:szCs w:val="20"/>
              </w:rPr>
              <w:t xml:space="preserve">, </w:t>
            </w:r>
            <w:r w:rsidRPr="003F243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619" w:type="pct"/>
          </w:tcPr>
          <w:p w:rsidR="0086042D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4.60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Pr="003F2439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B.E. II</w:t>
            </w:r>
          </w:p>
          <w:p w:rsidR="0086042D" w:rsidRPr="003F2439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 III</w:t>
            </w:r>
          </w:p>
        </w:tc>
        <w:tc>
          <w:tcPr>
            <w:tcW w:w="1557" w:type="pct"/>
          </w:tcPr>
          <w:p w:rsidR="0086042D" w:rsidRPr="003F2439" w:rsidRDefault="0086042D" w:rsidP="007D59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Pr="003F2439" w:rsidRDefault="0086042D" w:rsidP="007D596E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Pr="003F2439" w:rsidRDefault="0086042D" w:rsidP="00EC13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December, </w:t>
            </w:r>
            <w:r w:rsidRPr="003F243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619" w:type="pct"/>
          </w:tcPr>
          <w:p w:rsidR="0086042D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4.45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B.E. I</w:t>
            </w:r>
          </w:p>
          <w:p w:rsidR="0086042D" w:rsidRPr="003F2439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 II</w:t>
            </w:r>
          </w:p>
        </w:tc>
        <w:tc>
          <w:tcPr>
            <w:tcW w:w="1557" w:type="pct"/>
          </w:tcPr>
          <w:p w:rsidR="0086042D" w:rsidRPr="003F2439" w:rsidRDefault="0086042D" w:rsidP="007D59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Pr="003F2439" w:rsidRDefault="0086042D" w:rsidP="007D596E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Pr="003F2439" w:rsidRDefault="0086042D" w:rsidP="00EC13D9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June</w:t>
            </w:r>
            <w:r>
              <w:rPr>
                <w:sz w:val="20"/>
                <w:szCs w:val="20"/>
              </w:rPr>
              <w:t xml:space="preserve">, </w:t>
            </w:r>
            <w:r w:rsidRPr="003F243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619" w:type="pct"/>
          </w:tcPr>
          <w:p w:rsidR="0086042D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6.03</w:t>
            </w:r>
          </w:p>
        </w:tc>
      </w:tr>
      <w:tr w:rsidR="0086042D" w:rsidRPr="003F2439">
        <w:trPr>
          <w:trHeight w:val="352"/>
          <w:tblCellSpacing w:w="20" w:type="dxa"/>
        </w:trPr>
        <w:tc>
          <w:tcPr>
            <w:tcW w:w="546" w:type="pct"/>
            <w:shd w:val="clear" w:color="auto" w:fill="DAEEF3"/>
          </w:tcPr>
          <w:p w:rsidR="0086042D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B.E. I</w:t>
            </w:r>
          </w:p>
          <w:p w:rsidR="0086042D" w:rsidRPr="003F2439" w:rsidRDefault="0086042D" w:rsidP="003306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 I</w:t>
            </w:r>
          </w:p>
        </w:tc>
        <w:tc>
          <w:tcPr>
            <w:tcW w:w="1557" w:type="pct"/>
          </w:tcPr>
          <w:p w:rsidR="0086042D" w:rsidRPr="003F2439" w:rsidRDefault="0086042D" w:rsidP="007D59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Lalbhai Dalpatbhai Engineering College</w:t>
            </w:r>
          </w:p>
        </w:tc>
        <w:tc>
          <w:tcPr>
            <w:tcW w:w="1060" w:type="pct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 xml:space="preserve">Gujarat </w:t>
            </w:r>
            <w:r>
              <w:rPr>
                <w:sz w:val="20"/>
                <w:szCs w:val="20"/>
              </w:rPr>
              <w:t xml:space="preserve">Technological </w:t>
            </w:r>
            <w:r w:rsidRPr="003F2439">
              <w:rPr>
                <w:sz w:val="20"/>
                <w:szCs w:val="20"/>
              </w:rPr>
              <w:t>University</w:t>
            </w:r>
          </w:p>
        </w:tc>
        <w:tc>
          <w:tcPr>
            <w:tcW w:w="1103" w:type="pct"/>
          </w:tcPr>
          <w:p w:rsidR="0086042D" w:rsidRPr="003F2439" w:rsidRDefault="0086042D" w:rsidP="00EC13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December, </w:t>
            </w:r>
            <w:r w:rsidRPr="003F2439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08</w:t>
            </w:r>
          </w:p>
        </w:tc>
        <w:tc>
          <w:tcPr>
            <w:tcW w:w="619" w:type="pct"/>
          </w:tcPr>
          <w:p w:rsidR="0086042D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4.43</w:t>
            </w:r>
          </w:p>
        </w:tc>
      </w:tr>
      <w:tr w:rsidR="0086042D" w:rsidRPr="003F2439">
        <w:trPr>
          <w:trHeight w:val="478"/>
          <w:tblCellSpacing w:w="20" w:type="dxa"/>
        </w:trPr>
        <w:tc>
          <w:tcPr>
            <w:tcW w:w="546" w:type="pct"/>
            <w:shd w:val="clear" w:color="auto" w:fill="DAEEF3"/>
            <w:vAlign w:val="center"/>
          </w:tcPr>
          <w:p w:rsidR="0086042D" w:rsidRPr="003F2439" w:rsidRDefault="0086042D" w:rsidP="0042297D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H.S.C.</w:t>
            </w:r>
          </w:p>
        </w:tc>
        <w:tc>
          <w:tcPr>
            <w:tcW w:w="1557" w:type="pct"/>
            <w:vAlign w:val="center"/>
          </w:tcPr>
          <w:p w:rsidR="0086042D" w:rsidRPr="00D82BD6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 J.M.Chaudhary sarvajanik higher secondary vidyalaya</w:t>
            </w:r>
          </w:p>
        </w:tc>
        <w:tc>
          <w:tcPr>
            <w:tcW w:w="1060" w:type="pct"/>
            <w:vAlign w:val="center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G.S.H.S.E.B</w:t>
            </w:r>
          </w:p>
        </w:tc>
        <w:tc>
          <w:tcPr>
            <w:tcW w:w="1103" w:type="pct"/>
            <w:vAlign w:val="center"/>
          </w:tcPr>
          <w:p w:rsidR="0086042D" w:rsidRPr="003F2439" w:rsidRDefault="0086042D" w:rsidP="00EC13D9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March</w:t>
            </w:r>
            <w:r>
              <w:rPr>
                <w:sz w:val="20"/>
                <w:szCs w:val="20"/>
              </w:rPr>
              <w:t xml:space="preserve">, </w:t>
            </w:r>
            <w:r w:rsidRPr="003F2439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619" w:type="pct"/>
            <w:vAlign w:val="center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75.80%</w:t>
            </w:r>
          </w:p>
        </w:tc>
      </w:tr>
      <w:tr w:rsidR="0086042D" w:rsidRPr="003F2439">
        <w:trPr>
          <w:trHeight w:val="442"/>
          <w:tblCellSpacing w:w="20" w:type="dxa"/>
        </w:trPr>
        <w:tc>
          <w:tcPr>
            <w:tcW w:w="546" w:type="pct"/>
            <w:shd w:val="clear" w:color="auto" w:fill="DAEEF3"/>
            <w:vAlign w:val="center"/>
          </w:tcPr>
          <w:p w:rsidR="0086042D" w:rsidRPr="003F2439" w:rsidRDefault="0086042D" w:rsidP="0042297D">
            <w:pPr>
              <w:jc w:val="center"/>
              <w:rPr>
                <w:b/>
                <w:bCs/>
                <w:sz w:val="20"/>
                <w:szCs w:val="20"/>
              </w:rPr>
            </w:pPr>
            <w:r w:rsidRPr="003F2439">
              <w:rPr>
                <w:b/>
                <w:bCs/>
                <w:sz w:val="20"/>
                <w:szCs w:val="20"/>
              </w:rPr>
              <w:t>S.S.C.</w:t>
            </w:r>
          </w:p>
        </w:tc>
        <w:tc>
          <w:tcPr>
            <w:tcW w:w="1557" w:type="pct"/>
            <w:vAlign w:val="center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Jivan bharti vidhyalaya magaroda</w:t>
            </w:r>
          </w:p>
        </w:tc>
        <w:tc>
          <w:tcPr>
            <w:tcW w:w="1060" w:type="pct"/>
            <w:vAlign w:val="center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G.S.H.S.E.B</w:t>
            </w:r>
          </w:p>
        </w:tc>
        <w:tc>
          <w:tcPr>
            <w:tcW w:w="1103" w:type="pct"/>
            <w:vAlign w:val="center"/>
          </w:tcPr>
          <w:p w:rsidR="0086042D" w:rsidRPr="003F2439" w:rsidRDefault="0086042D" w:rsidP="00EC13D9">
            <w:pPr>
              <w:jc w:val="center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March</w:t>
            </w:r>
            <w:r>
              <w:rPr>
                <w:sz w:val="20"/>
                <w:szCs w:val="20"/>
              </w:rPr>
              <w:t xml:space="preserve">, </w:t>
            </w:r>
            <w:r w:rsidRPr="003F2439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19" w:type="pct"/>
            <w:vAlign w:val="center"/>
          </w:tcPr>
          <w:p w:rsidR="0086042D" w:rsidRPr="003F2439" w:rsidRDefault="0086042D" w:rsidP="004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77.00%</w:t>
            </w:r>
          </w:p>
        </w:tc>
      </w:tr>
    </w:tbl>
    <w:p w:rsidR="0086042D" w:rsidRDefault="0086042D" w:rsidP="008C30A6">
      <w:pPr>
        <w:rPr>
          <w:b/>
          <w:bCs/>
          <w:sz w:val="20"/>
          <w:szCs w:val="20"/>
          <w:u w:val="single"/>
        </w:rPr>
      </w:pPr>
    </w:p>
    <w:p w:rsidR="0086042D" w:rsidRPr="00011870" w:rsidRDefault="0086042D" w:rsidP="00295898">
      <w:pPr>
        <w:pStyle w:val="ListParagraph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C.G.P.A is 5.90</w:t>
      </w:r>
    </w:p>
    <w:p w:rsidR="0086042D" w:rsidRPr="003F2439" w:rsidRDefault="0086042D" w:rsidP="008C30A6">
      <w:pPr>
        <w:rPr>
          <w:sz w:val="20"/>
          <w:szCs w:val="20"/>
          <w:u w:val="single"/>
        </w:rPr>
      </w:pPr>
    </w:p>
    <w:p w:rsidR="0086042D" w:rsidRDefault="0086042D" w:rsidP="008C30A6">
      <w:pPr>
        <w:rPr>
          <w:sz w:val="20"/>
          <w:szCs w:val="20"/>
        </w:rPr>
      </w:pPr>
      <w:r>
        <w:rPr>
          <w:noProof/>
        </w:rPr>
      </w:r>
      <w:r w:rsidRPr="002B4648">
        <w:rPr>
          <w:sz w:val="20"/>
          <w:szCs w:val="20"/>
        </w:rPr>
        <w:pict>
          <v:rect id="_x0000_s1028" style="width:512.25pt;height:23.55pt;mso-position-horizontal-relative:char;mso-position-vertical-relative:line" fillcolor="#daeef3" strokeweight="1.5pt">
            <v:fill opacity="45875f"/>
            <v:stroke linestyle="thinThin"/>
            <v:textbox style="mso-next-textbox:#_x0000_s1028">
              <w:txbxContent>
                <w:p w:rsidR="0086042D" w:rsidRPr="00ED0763" w:rsidRDefault="0086042D" w:rsidP="00E807CC">
                  <w:pPr>
                    <w:pStyle w:val="Heading5"/>
                    <w:jc w:val="both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PROJECT</w:t>
                  </w:r>
                </w:p>
                <w:p w:rsidR="0086042D" w:rsidRPr="00A162CA" w:rsidRDefault="0086042D" w:rsidP="00E807CC"/>
              </w:txbxContent>
            </v:textbox>
            <w10:anchorlock/>
          </v:rect>
        </w:pict>
      </w:r>
    </w:p>
    <w:p w:rsidR="0086042D" w:rsidRDefault="0086042D" w:rsidP="008C30A6">
      <w:pPr>
        <w:rPr>
          <w:sz w:val="20"/>
          <w:szCs w:val="20"/>
        </w:rPr>
      </w:pPr>
    </w:p>
    <w:p w:rsidR="0086042D" w:rsidRDefault="0086042D" w:rsidP="00A162CA">
      <w:pPr>
        <w:rPr>
          <w:sz w:val="18"/>
          <w:szCs w:val="18"/>
        </w:rPr>
      </w:pPr>
      <w:r w:rsidRPr="00A162CA">
        <w:rPr>
          <w:b/>
          <w:bCs/>
          <w:sz w:val="18"/>
          <w:szCs w:val="18"/>
        </w:rPr>
        <w:t xml:space="preserve"> </w:t>
      </w:r>
      <w:r w:rsidRPr="00A162CA">
        <w:rPr>
          <w:sz w:val="18"/>
          <w:szCs w:val="18"/>
        </w:rPr>
        <w:t xml:space="preserve">  THE MILK COLLECTION PROCESS AND WORKING MODLE OF MILK</w:t>
      </w:r>
      <w:r>
        <w:rPr>
          <w:sz w:val="18"/>
          <w:szCs w:val="18"/>
        </w:rPr>
        <w:t xml:space="preserve"> </w:t>
      </w:r>
      <w:r w:rsidRPr="00A162CA">
        <w:rPr>
          <w:sz w:val="18"/>
          <w:szCs w:val="18"/>
        </w:rPr>
        <w:t xml:space="preserve">  PASTEURIZATION </w:t>
      </w:r>
      <w:r>
        <w:rPr>
          <w:sz w:val="18"/>
          <w:szCs w:val="18"/>
        </w:rPr>
        <w:t xml:space="preserve"> (MAY 2012)</w:t>
      </w:r>
    </w:p>
    <w:p w:rsidR="0086042D" w:rsidRDefault="0086042D" w:rsidP="00A162CA">
      <w:pPr>
        <w:rPr>
          <w:sz w:val="18"/>
          <w:szCs w:val="18"/>
        </w:rPr>
      </w:pPr>
    </w:p>
    <w:p w:rsidR="0086042D" w:rsidRDefault="0086042D" w:rsidP="00A162CA">
      <w:pPr>
        <w:rPr>
          <w:sz w:val="18"/>
          <w:szCs w:val="18"/>
        </w:rPr>
      </w:pPr>
    </w:p>
    <w:p w:rsidR="0086042D" w:rsidRPr="003F2439" w:rsidRDefault="0086042D" w:rsidP="00276B8E">
      <w:pPr>
        <w:rPr>
          <w:sz w:val="20"/>
          <w:szCs w:val="20"/>
          <w:u w:val="single"/>
        </w:rPr>
      </w:pPr>
    </w:p>
    <w:p w:rsidR="0086042D" w:rsidRDefault="0086042D" w:rsidP="00276B8E">
      <w:pPr>
        <w:rPr>
          <w:sz w:val="20"/>
          <w:szCs w:val="20"/>
        </w:rPr>
      </w:pPr>
      <w:r>
        <w:rPr>
          <w:noProof/>
        </w:rPr>
      </w:r>
      <w:r w:rsidRPr="002B4648">
        <w:rPr>
          <w:sz w:val="20"/>
          <w:szCs w:val="20"/>
        </w:rPr>
        <w:pict>
          <v:rect id="_x0000_s1029" style="width:512.25pt;height:23.55pt;mso-position-horizontal-relative:char;mso-position-vertical-relative:line" fillcolor="#daeef3" strokeweight="1.5pt">
            <v:fill opacity="45875f"/>
            <v:stroke linestyle="thinThin"/>
            <v:textbox style="mso-next-textbox:#_x0000_s1029">
              <w:txbxContent>
                <w:p w:rsidR="0086042D" w:rsidRPr="00ED0763" w:rsidRDefault="0086042D" w:rsidP="00276B8E">
                  <w:pPr>
                    <w:pStyle w:val="Heading5"/>
                    <w:jc w:val="both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EXPERIENCE</w:t>
                  </w:r>
                </w:p>
                <w:p w:rsidR="0086042D" w:rsidRPr="00A162CA" w:rsidRDefault="0086042D" w:rsidP="00276B8E"/>
              </w:txbxContent>
            </v:textbox>
            <w10:anchorlock/>
          </v:rect>
        </w:pict>
      </w:r>
    </w:p>
    <w:p w:rsidR="0086042D" w:rsidRDefault="0086042D" w:rsidP="00276B8E">
      <w:pPr>
        <w:rPr>
          <w:sz w:val="20"/>
          <w:szCs w:val="20"/>
        </w:rPr>
      </w:pPr>
    </w:p>
    <w:p w:rsidR="0086042D" w:rsidRPr="00276B8E" w:rsidRDefault="0086042D" w:rsidP="00276B8E">
      <w:pPr>
        <w:rPr>
          <w:rFonts w:ascii="Arial" w:hAnsi="Arial" w:cs="Arial"/>
          <w:sz w:val="20"/>
          <w:szCs w:val="20"/>
        </w:rPr>
      </w:pPr>
      <w:r w:rsidRPr="00276B8E">
        <w:rPr>
          <w:rFonts w:ascii="Arial" w:hAnsi="Arial" w:cs="Arial"/>
          <w:sz w:val="20"/>
          <w:szCs w:val="20"/>
        </w:rPr>
        <w:t>Two months work experience in Tolani Projects Private Limited</w:t>
      </w:r>
      <w:r>
        <w:rPr>
          <w:rFonts w:ascii="Arial" w:hAnsi="Arial" w:cs="Arial"/>
          <w:sz w:val="20"/>
          <w:szCs w:val="20"/>
        </w:rPr>
        <w:t>.</w:t>
      </w:r>
    </w:p>
    <w:p w:rsidR="0086042D" w:rsidRPr="00A162CA" w:rsidRDefault="0086042D" w:rsidP="00A162CA">
      <w:pPr>
        <w:rPr>
          <w:sz w:val="18"/>
          <w:szCs w:val="18"/>
        </w:rPr>
      </w:pPr>
    </w:p>
    <w:p w:rsidR="0086042D" w:rsidRPr="00A162CA" w:rsidRDefault="0086042D" w:rsidP="00295898">
      <w:pPr>
        <w:ind w:right="-1051"/>
        <w:rPr>
          <w:sz w:val="18"/>
          <w:szCs w:val="18"/>
        </w:rPr>
      </w:pPr>
    </w:p>
    <w:p w:rsidR="0086042D" w:rsidRDefault="0086042D" w:rsidP="00295898">
      <w:pPr>
        <w:ind w:right="-1051"/>
        <w:rPr>
          <w:sz w:val="20"/>
          <w:szCs w:val="20"/>
        </w:rPr>
      </w:pPr>
      <w:r>
        <w:rPr>
          <w:noProof/>
        </w:rPr>
      </w:r>
      <w:r w:rsidRPr="002B4648">
        <w:rPr>
          <w:sz w:val="20"/>
          <w:szCs w:val="20"/>
        </w:rPr>
        <w:pict>
          <v:rect id="_x0000_s1030" style="width:512.25pt;height:24.2pt;mso-position-horizontal-relative:char;mso-position-vertical-relative:line" fillcolor="#daeef3" strokeweight="1.5pt">
            <v:fill opacity="45875f"/>
            <v:stroke linestyle="thinThin"/>
            <v:textbox style="mso-next-textbox:#_x0000_s1030">
              <w:txbxContent>
                <w:p w:rsidR="0086042D" w:rsidRPr="00C71093" w:rsidRDefault="0086042D" w:rsidP="00295898">
                  <w:pPr>
                    <w:pStyle w:val="Heading5"/>
                    <w:jc w:val="both"/>
                    <w:rPr>
                      <w:b w:val="0"/>
                      <w:bCs w:val="0"/>
                      <w:sz w:val="16"/>
                      <w:szCs w:val="16"/>
                      <w:u w:val="none"/>
                    </w:rPr>
                  </w:pPr>
                  <w:r>
                    <w:rPr>
                      <w:sz w:val="16"/>
                      <w:szCs w:val="16"/>
                      <w:u w:val="none"/>
                    </w:rPr>
                    <w:t>SKILLS</w:t>
                  </w:r>
                </w:p>
                <w:p w:rsidR="0086042D" w:rsidRDefault="0086042D" w:rsidP="00295898"/>
              </w:txbxContent>
            </v:textbox>
            <w10:anchorlock/>
          </v:rect>
        </w:pict>
      </w:r>
    </w:p>
    <w:p w:rsidR="0086042D" w:rsidRPr="00857106" w:rsidRDefault="0086042D" w:rsidP="00857106">
      <w:pPr>
        <w:tabs>
          <w:tab w:val="left" w:pos="3540"/>
        </w:tabs>
        <w:rPr>
          <w:rFonts w:ascii="Arial" w:hAnsi="Arial" w:cs="Arial"/>
          <w:sz w:val="20"/>
          <w:szCs w:val="20"/>
        </w:rPr>
      </w:pPr>
    </w:p>
    <w:p w:rsidR="0086042D" w:rsidRPr="00857106" w:rsidRDefault="0086042D" w:rsidP="00857106">
      <w:pPr>
        <w:pStyle w:val="ListParagraph"/>
        <w:numPr>
          <w:ilvl w:val="0"/>
          <w:numId w:val="36"/>
        </w:numPr>
        <w:tabs>
          <w:tab w:val="left" w:pos="3540"/>
        </w:tabs>
        <w:ind w:left="360"/>
        <w:rPr>
          <w:rFonts w:ascii="Arial" w:hAnsi="Arial" w:cs="Arial"/>
          <w:sz w:val="20"/>
          <w:szCs w:val="20"/>
        </w:rPr>
      </w:pPr>
      <w:r w:rsidRPr="005C0AC3">
        <w:rPr>
          <w:rStyle w:val="apple-style-span"/>
          <w:rFonts w:ascii="Arial" w:hAnsi="Arial" w:cs="Arial"/>
          <w:color w:val="444444"/>
          <w:sz w:val="20"/>
          <w:szCs w:val="20"/>
        </w:rPr>
        <w:t>Good problem solving and analytical skills.</w:t>
      </w:r>
    </w:p>
    <w:p w:rsidR="0086042D" w:rsidRPr="005C0AC3" w:rsidRDefault="0086042D" w:rsidP="00295898">
      <w:pPr>
        <w:pStyle w:val="ListParagraph"/>
        <w:numPr>
          <w:ilvl w:val="0"/>
          <w:numId w:val="36"/>
        </w:numPr>
        <w:tabs>
          <w:tab w:val="left" w:pos="3540"/>
        </w:tabs>
        <w:ind w:left="360"/>
        <w:rPr>
          <w:rStyle w:val="apple-style-span"/>
          <w:rFonts w:ascii="Arial" w:hAnsi="Arial" w:cs="Arial"/>
          <w:sz w:val="20"/>
          <w:szCs w:val="20"/>
        </w:rPr>
      </w:pPr>
      <w:r w:rsidRPr="005C0AC3">
        <w:rPr>
          <w:rStyle w:val="apple-style-span"/>
          <w:rFonts w:ascii="Arial" w:hAnsi="Arial" w:cs="Arial"/>
          <w:color w:val="000000"/>
          <w:sz w:val="20"/>
          <w:szCs w:val="20"/>
        </w:rPr>
        <w:t>Good in communication and interpersonal skills.</w:t>
      </w:r>
    </w:p>
    <w:p w:rsidR="0086042D" w:rsidRPr="005C0AC3" w:rsidRDefault="0086042D" w:rsidP="00295898">
      <w:pPr>
        <w:pStyle w:val="ListParagraph"/>
        <w:numPr>
          <w:ilvl w:val="0"/>
          <w:numId w:val="36"/>
        </w:numPr>
        <w:tabs>
          <w:tab w:val="left" w:pos="3540"/>
        </w:tabs>
        <w:ind w:left="360"/>
        <w:rPr>
          <w:rStyle w:val="apple-style-span"/>
          <w:rFonts w:ascii="Arial" w:hAnsi="Arial" w:cs="Arial"/>
          <w:sz w:val="20"/>
          <w:szCs w:val="20"/>
        </w:rPr>
      </w:pPr>
      <w:r w:rsidRPr="005C0AC3">
        <w:rPr>
          <w:rStyle w:val="apple-style-span"/>
          <w:rFonts w:ascii="Arial" w:hAnsi="Arial" w:cs="Arial"/>
          <w:color w:val="000000"/>
          <w:sz w:val="20"/>
          <w:szCs w:val="20"/>
        </w:rPr>
        <w:t>Ability to work for long hour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86042D" w:rsidRPr="005C0AC3" w:rsidRDefault="0086042D" w:rsidP="00295898">
      <w:pPr>
        <w:pStyle w:val="ListParagraph"/>
        <w:numPr>
          <w:ilvl w:val="0"/>
          <w:numId w:val="36"/>
        </w:numPr>
        <w:tabs>
          <w:tab w:val="left" w:pos="3540"/>
        </w:tabs>
        <w:ind w:left="360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Love</w:t>
      </w:r>
      <w:r w:rsidRPr="005C0AC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to work in a team.</w:t>
      </w:r>
    </w:p>
    <w:p w:rsidR="0086042D" w:rsidRPr="005C0AC3" w:rsidRDefault="0086042D" w:rsidP="00295898">
      <w:pPr>
        <w:pStyle w:val="ListParagraph"/>
        <w:tabs>
          <w:tab w:val="left" w:pos="3540"/>
        </w:tabs>
        <w:ind w:left="360"/>
        <w:rPr>
          <w:rFonts w:ascii="Arial" w:hAnsi="Arial" w:cs="Arial"/>
          <w:sz w:val="20"/>
          <w:szCs w:val="20"/>
        </w:rPr>
      </w:pPr>
      <w:r w:rsidRPr="005C0AC3">
        <w:rPr>
          <w:sz w:val="20"/>
          <w:szCs w:val="20"/>
        </w:rPr>
        <w:tab/>
      </w:r>
    </w:p>
    <w:p w:rsidR="0086042D" w:rsidRPr="003F2439" w:rsidRDefault="0086042D" w:rsidP="00295898">
      <w:pPr>
        <w:pStyle w:val="BodyTex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</w:r>
      <w:r w:rsidRPr="002B4648">
        <w:rPr>
          <w:rFonts w:ascii="Times New Roman" w:hAnsi="Times New Roman" w:cs="Times New Roman"/>
          <w:sz w:val="20"/>
          <w:szCs w:val="20"/>
        </w:rPr>
        <w:pict>
          <v:rect id="_x0000_s1031" style="width:512.25pt;height:18pt;mso-position-horizontal-relative:char;mso-position-vertical-relative:line" fillcolor="#daeef3" strokeweight="1.5pt">
            <v:fill opacity="45875f"/>
            <v:stroke linestyle="thinThin"/>
            <v:textbox style="mso-next-textbox:#_x0000_s1031">
              <w:txbxContent>
                <w:p w:rsidR="0086042D" w:rsidRPr="001903EF" w:rsidRDefault="0086042D" w:rsidP="002958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03EF">
                    <w:rPr>
                      <w:b/>
                      <w:bCs/>
                      <w:sz w:val="16"/>
                      <w:szCs w:val="16"/>
                    </w:rPr>
                    <w:t>EXTRA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ACTIVITIES</w:t>
                  </w:r>
                  <w:r w:rsidRPr="001903E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:</w:t>
                  </w:r>
                </w:p>
              </w:txbxContent>
            </v:textbox>
            <w10:anchorlock/>
          </v:rect>
        </w:pict>
      </w:r>
    </w:p>
    <w:p w:rsidR="0086042D" w:rsidRDefault="0086042D" w:rsidP="00295898">
      <w:pPr>
        <w:jc w:val="both"/>
        <w:rPr>
          <w:sz w:val="20"/>
          <w:szCs w:val="20"/>
        </w:rPr>
      </w:pPr>
    </w:p>
    <w:p w:rsidR="0086042D" w:rsidRDefault="0086042D" w:rsidP="00295898">
      <w:pPr>
        <w:jc w:val="both"/>
        <w:rPr>
          <w:rFonts w:ascii="Arial" w:hAnsi="Arial" w:cs="Arial"/>
          <w:sz w:val="20"/>
          <w:szCs w:val="20"/>
        </w:rPr>
      </w:pPr>
    </w:p>
    <w:p w:rsidR="0086042D" w:rsidRDefault="0086042D" w:rsidP="00D17D2A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participated in  the inter college GTU volleyball tournament and sice last two years we are winning the championship</w:t>
      </w:r>
    </w:p>
    <w:p w:rsidR="0086042D" w:rsidRDefault="0086042D" w:rsidP="00D17D2A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represented GTU in volleyball competition at national level in all india university volleyball championship </w:t>
      </w:r>
    </w:p>
    <w:p w:rsidR="0086042D" w:rsidRDefault="0086042D" w:rsidP="00D17D2A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participated in the first national maths convention held by All India Ramanujan Mathematics Club</w:t>
      </w:r>
    </w:p>
    <w:p w:rsidR="0086042D" w:rsidRPr="00D17D2A" w:rsidRDefault="0086042D" w:rsidP="0085710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86042D" w:rsidRPr="007115B6" w:rsidRDefault="0086042D" w:rsidP="002958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:rsidR="0086042D" w:rsidRPr="003F2439" w:rsidRDefault="0086042D" w:rsidP="00295898">
      <w:pPr>
        <w:jc w:val="both"/>
        <w:rPr>
          <w:sz w:val="20"/>
          <w:szCs w:val="20"/>
        </w:rPr>
      </w:pPr>
      <w:r>
        <w:rPr>
          <w:noProof/>
        </w:rPr>
      </w:r>
      <w:r w:rsidRPr="002B4648">
        <w:rPr>
          <w:sz w:val="20"/>
          <w:szCs w:val="20"/>
        </w:rPr>
        <w:pict>
          <v:rect id="_x0000_s1032" style="width:512.25pt;height:18pt;mso-position-horizontal-relative:char;mso-position-vertical-relative:line" fillcolor="#daeef3" strokeweight="1.5pt">
            <v:fill opacity="45875f"/>
            <v:stroke linestyle="thinThin"/>
            <v:textbox style="mso-next-textbox:#_x0000_s1032">
              <w:txbxContent>
                <w:p w:rsidR="0086042D" w:rsidRPr="001903EF" w:rsidRDefault="0086042D" w:rsidP="0029589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03E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AREA OF INTEREST:</w:t>
                  </w:r>
                </w:p>
                <w:p w:rsidR="0086042D" w:rsidRDefault="0086042D" w:rsidP="00295898"/>
              </w:txbxContent>
            </v:textbox>
            <w10:anchorlock/>
          </v:rect>
        </w:pict>
      </w:r>
    </w:p>
    <w:p w:rsidR="0086042D" w:rsidRPr="003F2439" w:rsidRDefault="0086042D" w:rsidP="00295898">
      <w:pPr>
        <w:jc w:val="both"/>
        <w:rPr>
          <w:sz w:val="20"/>
          <w:szCs w:val="20"/>
        </w:rPr>
      </w:pPr>
    </w:p>
    <w:p w:rsidR="0086042D" w:rsidRDefault="0086042D" w:rsidP="00295898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857106">
        <w:rPr>
          <w:rFonts w:ascii="Arial" w:hAnsi="Arial" w:cs="Arial"/>
          <w:sz w:val="20"/>
          <w:szCs w:val="20"/>
        </w:rPr>
        <w:t>nterested in all fields of mechanical engineerin</w:t>
      </w:r>
      <w:r>
        <w:rPr>
          <w:rFonts w:ascii="Arial" w:hAnsi="Arial" w:cs="Arial"/>
          <w:sz w:val="20"/>
          <w:szCs w:val="20"/>
        </w:rPr>
        <w:t>g</w:t>
      </w:r>
      <w:r w:rsidRPr="00857106">
        <w:rPr>
          <w:sz w:val="20"/>
          <w:szCs w:val="20"/>
        </w:rPr>
        <w:t xml:space="preserve"> </w:t>
      </w:r>
    </w:p>
    <w:p w:rsidR="0086042D" w:rsidRPr="003F2439" w:rsidRDefault="0086042D" w:rsidP="00295898">
      <w:pPr>
        <w:rPr>
          <w:sz w:val="20"/>
          <w:szCs w:val="20"/>
        </w:rPr>
      </w:pPr>
    </w:p>
    <w:p w:rsidR="0086042D" w:rsidRPr="003F2439" w:rsidRDefault="0086042D" w:rsidP="00295898">
      <w:pPr>
        <w:rPr>
          <w:sz w:val="20"/>
          <w:szCs w:val="20"/>
        </w:rPr>
      </w:pPr>
      <w:r>
        <w:rPr>
          <w:noProof/>
        </w:rPr>
      </w:r>
      <w:r w:rsidRPr="002B4648">
        <w:rPr>
          <w:sz w:val="20"/>
          <w:szCs w:val="20"/>
        </w:rPr>
        <w:pict>
          <v:rect id="_x0000_s1033" style="width:512.25pt;height:18pt;mso-position-horizontal-relative:char;mso-position-vertical-relative:line" fillcolor="#daeef3" strokeweight="1.5pt">
            <v:fill opacity="45875f"/>
            <v:stroke linestyle="thinThin"/>
            <v:textbox style="mso-next-textbox:#_x0000_s1033">
              <w:txbxContent>
                <w:p w:rsidR="0086042D" w:rsidRPr="001903EF" w:rsidRDefault="0086042D" w:rsidP="00295898">
                  <w:pPr>
                    <w:pStyle w:val="Heading5"/>
                    <w:jc w:val="both"/>
                    <w:rPr>
                      <w:sz w:val="16"/>
                      <w:szCs w:val="16"/>
                      <w:u w:val="none"/>
                    </w:rPr>
                  </w:pPr>
                  <w:r>
                    <w:rPr>
                      <w:sz w:val="16"/>
                      <w:szCs w:val="16"/>
                      <w:u w:val="none"/>
                    </w:rPr>
                    <w:t>PERSONAL PROFILE</w:t>
                  </w:r>
                </w:p>
                <w:p w:rsidR="0086042D" w:rsidRDefault="0086042D" w:rsidP="00295898"/>
              </w:txbxContent>
            </v:textbox>
            <w10:anchorlock/>
          </v:rect>
        </w:pict>
      </w:r>
    </w:p>
    <w:p w:rsidR="0086042D" w:rsidRPr="003F2439" w:rsidRDefault="0086042D" w:rsidP="00295898">
      <w:pPr>
        <w:rPr>
          <w:sz w:val="20"/>
          <w:szCs w:val="20"/>
        </w:rPr>
      </w:pPr>
    </w:p>
    <w:tbl>
      <w:tblPr>
        <w:tblW w:w="10170" w:type="dxa"/>
        <w:tblCellSpacing w:w="20" w:type="dxa"/>
        <w:tblInd w:w="-1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257"/>
        <w:gridCol w:w="7913"/>
      </w:tblGrid>
      <w:tr w:rsidR="0086042D" w:rsidRPr="003F2439">
        <w:trPr>
          <w:trHeight w:val="298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Name</w:t>
            </w:r>
          </w:p>
        </w:tc>
        <w:tc>
          <w:tcPr>
            <w:tcW w:w="7853" w:type="dxa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Chaudhary Bimalkumar Madhevbhai</w:t>
            </w: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Nationality</w:t>
            </w:r>
          </w:p>
        </w:tc>
        <w:tc>
          <w:tcPr>
            <w:tcW w:w="7853" w:type="dxa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Date of Birth</w:t>
            </w:r>
          </w:p>
        </w:tc>
        <w:tc>
          <w:tcPr>
            <w:tcW w:w="7853" w:type="dxa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85710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may, 1989</w:t>
            </w: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Hobbies</w:t>
            </w:r>
          </w:p>
        </w:tc>
        <w:tc>
          <w:tcPr>
            <w:tcW w:w="7853" w:type="dxa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Playing volleyball, watching football</w:t>
            </w: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</w:t>
            </w:r>
          </w:p>
        </w:tc>
        <w:tc>
          <w:tcPr>
            <w:tcW w:w="7853" w:type="dxa"/>
            <w:vAlign w:val="center"/>
          </w:tcPr>
          <w:p w:rsidR="0086042D" w:rsidRDefault="0086042D" w:rsidP="00544C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Unmarried</w:t>
            </w: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Language Proficiency</w:t>
            </w:r>
          </w:p>
        </w:tc>
        <w:tc>
          <w:tcPr>
            <w:tcW w:w="7853" w:type="dxa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English, Gujarati &amp; Hindi</w:t>
            </w: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Address</w:t>
            </w:r>
          </w:p>
        </w:tc>
        <w:tc>
          <w:tcPr>
            <w:tcW w:w="7853" w:type="dxa"/>
            <w:vAlign w:val="center"/>
          </w:tcPr>
          <w:p w:rsidR="0086042D" w:rsidRPr="003F2439" w:rsidRDefault="0086042D" w:rsidP="008571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To-kharavada ,Ta-visnagar , Dist-Mehsana</w:t>
            </w: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Contact</w:t>
            </w:r>
          </w:p>
        </w:tc>
        <w:tc>
          <w:tcPr>
            <w:tcW w:w="7853" w:type="dxa"/>
            <w:vAlign w:val="center"/>
          </w:tcPr>
          <w:p w:rsidR="0086042D" w:rsidRDefault="0086042D" w:rsidP="008571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 9662169156</w:t>
            </w:r>
          </w:p>
          <w:p w:rsidR="0086042D" w:rsidRDefault="0086042D" w:rsidP="008571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9638603441</w:t>
            </w:r>
          </w:p>
          <w:p w:rsidR="0086042D" w:rsidRPr="003F2439" w:rsidRDefault="0086042D" w:rsidP="008571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(R)  9687608729</w:t>
            </w:r>
          </w:p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</w:p>
        </w:tc>
      </w:tr>
      <w:tr w:rsidR="0086042D" w:rsidRPr="003F2439">
        <w:trPr>
          <w:trHeight w:val="299"/>
          <w:tblCellSpacing w:w="20" w:type="dxa"/>
        </w:trPr>
        <w:tc>
          <w:tcPr>
            <w:tcW w:w="2197" w:type="dxa"/>
            <w:shd w:val="clear" w:color="auto" w:fill="DAEEF3"/>
            <w:vAlign w:val="center"/>
          </w:tcPr>
          <w:p w:rsidR="0086042D" w:rsidRPr="003F2439" w:rsidRDefault="0086042D" w:rsidP="00544C25">
            <w:pPr>
              <w:jc w:val="both"/>
              <w:rPr>
                <w:sz w:val="20"/>
                <w:szCs w:val="20"/>
              </w:rPr>
            </w:pPr>
            <w:r w:rsidRPr="003F2439">
              <w:rPr>
                <w:sz w:val="20"/>
                <w:szCs w:val="20"/>
              </w:rPr>
              <w:t>E-mail</w:t>
            </w:r>
          </w:p>
        </w:tc>
        <w:tc>
          <w:tcPr>
            <w:tcW w:w="7853" w:type="dxa"/>
            <w:vAlign w:val="center"/>
          </w:tcPr>
          <w:p w:rsidR="0086042D" w:rsidRPr="003F2439" w:rsidRDefault="0086042D" w:rsidP="00857106">
            <w:pPr>
              <w:jc w:val="both"/>
              <w:rPr>
                <w:sz w:val="20"/>
                <w:szCs w:val="20"/>
              </w:rPr>
            </w:pPr>
            <w:hyperlink r:id="rId7" w:history="1">
              <w:r w:rsidRPr="0073229A">
                <w:rPr>
                  <w:rStyle w:val="Hyperlink"/>
                  <w:sz w:val="20"/>
                  <w:szCs w:val="20"/>
                </w:rPr>
                <w:t>chaudharybimal@gmail.com</w:t>
              </w:r>
            </w:hyperlink>
          </w:p>
        </w:tc>
      </w:tr>
    </w:tbl>
    <w:p w:rsidR="0086042D" w:rsidRDefault="0086042D" w:rsidP="00295898">
      <w:pPr>
        <w:jc w:val="both"/>
        <w:rPr>
          <w:sz w:val="20"/>
          <w:szCs w:val="20"/>
        </w:rPr>
      </w:pPr>
    </w:p>
    <w:p w:rsidR="0086042D" w:rsidRDefault="0086042D" w:rsidP="00295898">
      <w:pPr>
        <w:jc w:val="both"/>
        <w:rPr>
          <w:sz w:val="20"/>
          <w:szCs w:val="20"/>
        </w:rPr>
      </w:pPr>
    </w:p>
    <w:p w:rsidR="0086042D" w:rsidRDefault="0086042D" w:rsidP="00295898">
      <w:pPr>
        <w:jc w:val="both"/>
        <w:rPr>
          <w:sz w:val="20"/>
          <w:szCs w:val="20"/>
        </w:rPr>
      </w:pPr>
      <w:r>
        <w:rPr>
          <w:noProof/>
        </w:rPr>
      </w:r>
      <w:r w:rsidRPr="002B4648">
        <w:rPr>
          <w:sz w:val="20"/>
          <w:szCs w:val="20"/>
        </w:rPr>
        <w:pict>
          <v:rect id="_x0000_s1034" style="width:512.2pt;height:18pt;mso-position-horizontal-relative:char;mso-position-vertical-relative:line" fillcolor="#daeef3" strokeweight="1.5pt">
            <v:fill opacity="45875f"/>
            <v:stroke linestyle="thinThin"/>
            <v:textbox style="mso-next-textbox:#_x0000_s1034">
              <w:txbxContent>
                <w:p w:rsidR="0086042D" w:rsidRPr="00DE77EE" w:rsidRDefault="0086042D" w:rsidP="00295898">
                  <w:pPr>
                    <w:pStyle w:val="Heading5"/>
                    <w:jc w:val="both"/>
                    <w:rPr>
                      <w:sz w:val="16"/>
                      <w:szCs w:val="16"/>
                      <w:u w:val="none"/>
                    </w:rPr>
                  </w:pPr>
                  <w:r w:rsidRPr="00DE77EE">
                    <w:rPr>
                      <w:sz w:val="16"/>
                      <w:szCs w:val="16"/>
                      <w:u w:val="none"/>
                    </w:rPr>
                    <w:t>DECLARATION</w:t>
                  </w:r>
                </w:p>
                <w:p w:rsidR="0086042D" w:rsidRDefault="0086042D" w:rsidP="00295898"/>
              </w:txbxContent>
            </v:textbox>
            <w10:anchorlock/>
          </v:rect>
        </w:pict>
      </w:r>
    </w:p>
    <w:p w:rsidR="0086042D" w:rsidRDefault="0086042D" w:rsidP="00295898">
      <w:pPr>
        <w:jc w:val="both"/>
        <w:rPr>
          <w:sz w:val="20"/>
          <w:szCs w:val="20"/>
        </w:rPr>
      </w:pPr>
    </w:p>
    <w:p w:rsidR="0086042D" w:rsidRDefault="0086042D" w:rsidP="00295898">
      <w:pPr>
        <w:jc w:val="both"/>
        <w:rPr>
          <w:sz w:val="20"/>
          <w:szCs w:val="20"/>
        </w:rPr>
      </w:pPr>
    </w:p>
    <w:p w:rsidR="0086042D" w:rsidRPr="003F2439" w:rsidRDefault="0086042D" w:rsidP="00295898">
      <w:pPr>
        <w:pStyle w:val="BodyText"/>
        <w:ind w:right="-871"/>
        <w:rPr>
          <w:rFonts w:ascii="Times New Roman" w:hAnsi="Times New Roman" w:cs="Times New Roman"/>
          <w:sz w:val="20"/>
          <w:szCs w:val="20"/>
        </w:rPr>
      </w:pPr>
      <w:r w:rsidRPr="003F2439">
        <w:rPr>
          <w:rFonts w:ascii="Times New Roman" w:hAnsi="Times New Roman" w:cs="Times New Roman"/>
          <w:sz w:val="20"/>
          <w:szCs w:val="20"/>
        </w:rPr>
        <w:t>I hereby declare that the above-mentioned information is true to the best of my knowledge. I can produce the original letters and certifications as and when required and requested.</w:t>
      </w:r>
    </w:p>
    <w:p w:rsidR="0086042D" w:rsidRPr="003F2439" w:rsidRDefault="0086042D" w:rsidP="00295898">
      <w:pPr>
        <w:ind w:right="-871"/>
        <w:rPr>
          <w:sz w:val="20"/>
          <w:szCs w:val="20"/>
        </w:rPr>
      </w:pPr>
    </w:p>
    <w:p w:rsidR="0086042D" w:rsidRPr="003F2439" w:rsidRDefault="0086042D" w:rsidP="00295898">
      <w:pPr>
        <w:ind w:right="-871"/>
        <w:jc w:val="right"/>
        <w:rPr>
          <w:sz w:val="20"/>
          <w:szCs w:val="20"/>
        </w:rPr>
      </w:pPr>
    </w:p>
    <w:p w:rsidR="0086042D" w:rsidRPr="003F2439" w:rsidRDefault="0086042D" w:rsidP="00295898">
      <w:pPr>
        <w:tabs>
          <w:tab w:val="num" w:pos="720"/>
        </w:tabs>
        <w:ind w:right="-871"/>
        <w:jc w:val="right"/>
        <w:rPr>
          <w:sz w:val="20"/>
          <w:szCs w:val="20"/>
        </w:rPr>
      </w:pPr>
      <w:r w:rsidRPr="003F2439">
        <w:rPr>
          <w:b/>
          <w:bCs/>
          <w:sz w:val="20"/>
          <w:szCs w:val="20"/>
        </w:rPr>
        <w:t xml:space="preserve"> </w:t>
      </w:r>
      <w:r w:rsidRPr="003F2439">
        <w:rPr>
          <w:sz w:val="20"/>
          <w:szCs w:val="20"/>
        </w:rPr>
        <w:t xml:space="preserve">Yours Sincerely, </w:t>
      </w:r>
    </w:p>
    <w:p w:rsidR="0086042D" w:rsidRPr="00173E69" w:rsidRDefault="0086042D" w:rsidP="00295898">
      <w:pPr>
        <w:pStyle w:val="Heading9"/>
        <w:ind w:right="-871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Chaudhary Bimalkumar M.</w:t>
      </w:r>
    </w:p>
    <w:p w:rsidR="0086042D" w:rsidRDefault="0086042D" w:rsidP="00295898">
      <w:pPr>
        <w:jc w:val="both"/>
        <w:rPr>
          <w:sz w:val="20"/>
          <w:szCs w:val="20"/>
        </w:rPr>
        <w:sectPr w:rsidR="0086042D" w:rsidSect="00C3742A">
          <w:pgSz w:w="11909" w:h="16834" w:code="9"/>
          <w:pgMar w:top="450" w:right="1440" w:bottom="540" w:left="900" w:header="720" w:footer="720" w:gutter="0"/>
          <w:cols w:space="720"/>
          <w:docGrid w:linePitch="360"/>
        </w:sectPr>
      </w:pPr>
    </w:p>
    <w:p w:rsidR="0086042D" w:rsidRPr="003F2439" w:rsidRDefault="0086042D" w:rsidP="00295898">
      <w:pPr>
        <w:jc w:val="both"/>
        <w:rPr>
          <w:sz w:val="20"/>
          <w:szCs w:val="20"/>
        </w:rPr>
      </w:pPr>
    </w:p>
    <w:p w:rsidR="0086042D" w:rsidRPr="003F2439" w:rsidRDefault="0086042D" w:rsidP="00295898">
      <w:pPr>
        <w:jc w:val="both"/>
        <w:rPr>
          <w:sz w:val="20"/>
          <w:szCs w:val="20"/>
        </w:rPr>
      </w:pPr>
    </w:p>
    <w:p w:rsidR="0086042D" w:rsidRPr="000365FD" w:rsidRDefault="0086042D" w:rsidP="000365FD">
      <w:pPr>
        <w:tabs>
          <w:tab w:val="left" w:pos="3075"/>
        </w:tabs>
      </w:pPr>
      <w:r>
        <w:tab/>
      </w:r>
    </w:p>
    <w:p w:rsidR="0086042D" w:rsidRPr="00116376" w:rsidRDefault="0086042D" w:rsidP="00116376">
      <w:pPr>
        <w:rPr>
          <w:sz w:val="20"/>
          <w:szCs w:val="20"/>
        </w:rPr>
      </w:pPr>
      <w:r w:rsidRPr="003F2439">
        <w:rPr>
          <w:sz w:val="20"/>
          <w:szCs w:val="20"/>
          <w:lang w:val="en-GB"/>
        </w:rPr>
        <w:t xml:space="preserve">                     </w:t>
      </w:r>
    </w:p>
    <w:p w:rsidR="0086042D" w:rsidRPr="0059494D" w:rsidRDefault="0086042D" w:rsidP="0059494D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            </w:t>
      </w:r>
      <w:bookmarkStart w:id="0" w:name="_PictureBullets"/>
      <w:r w:rsidRPr="009F4F25">
        <w:rPr>
          <w:vanish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.25pt;height:11.25pt" o:bullet="t">
            <v:imagedata r:id="rId8" o:title=""/>
          </v:shape>
        </w:pict>
      </w:r>
      <w:bookmarkEnd w:id="0"/>
    </w:p>
    <w:sectPr w:rsidR="0086042D" w:rsidRPr="0059494D" w:rsidSect="00C3742A">
      <w:pgSz w:w="11909" w:h="16834" w:code="9"/>
      <w:pgMar w:top="450" w:right="144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2D" w:rsidRDefault="0086042D">
      <w:r>
        <w:separator/>
      </w:r>
    </w:p>
  </w:endnote>
  <w:endnote w:type="continuationSeparator" w:id="1">
    <w:p w:rsidR="0086042D" w:rsidRDefault="00860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2D" w:rsidRDefault="0086042D">
      <w:r>
        <w:separator/>
      </w:r>
    </w:p>
  </w:footnote>
  <w:footnote w:type="continuationSeparator" w:id="1">
    <w:p w:rsidR="0086042D" w:rsidRDefault="008604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9A7"/>
    <w:multiLevelType w:val="hybridMultilevel"/>
    <w:tmpl w:val="9EDA7EA8"/>
    <w:lvl w:ilvl="0" w:tplc="F9921998">
      <w:start w:val="1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2B1CB8"/>
    <w:multiLevelType w:val="hybridMultilevel"/>
    <w:tmpl w:val="F64665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A970313"/>
    <w:multiLevelType w:val="hybridMultilevel"/>
    <w:tmpl w:val="2FA0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CD040B6"/>
    <w:multiLevelType w:val="hybridMultilevel"/>
    <w:tmpl w:val="AC4EC8D0"/>
    <w:lvl w:ilvl="0" w:tplc="F9921998">
      <w:start w:val="19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eastAsia="Times New Roman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cs="Wingdings" w:hint="default"/>
      </w:rPr>
    </w:lvl>
  </w:abstractNum>
  <w:abstractNum w:abstractNumId="4">
    <w:nsid w:val="1B0A0DB4"/>
    <w:multiLevelType w:val="hybridMultilevel"/>
    <w:tmpl w:val="E6DC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16009FD"/>
    <w:multiLevelType w:val="hybridMultilevel"/>
    <w:tmpl w:val="71961F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23400435"/>
    <w:multiLevelType w:val="hybridMultilevel"/>
    <w:tmpl w:val="2B4205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517899"/>
    <w:multiLevelType w:val="hybridMultilevel"/>
    <w:tmpl w:val="768E86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299458E6"/>
    <w:multiLevelType w:val="hybridMultilevel"/>
    <w:tmpl w:val="20B2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A2A54A5"/>
    <w:multiLevelType w:val="hybridMultilevel"/>
    <w:tmpl w:val="100CF4F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0">
    <w:nsid w:val="2C601419"/>
    <w:multiLevelType w:val="hybridMultilevel"/>
    <w:tmpl w:val="7236D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2CC12124"/>
    <w:multiLevelType w:val="hybridMultilevel"/>
    <w:tmpl w:val="483C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48220E4"/>
    <w:multiLevelType w:val="hybridMultilevel"/>
    <w:tmpl w:val="16EE2C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34FF4A9A"/>
    <w:multiLevelType w:val="hybridMultilevel"/>
    <w:tmpl w:val="582A9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378B08A6"/>
    <w:multiLevelType w:val="hybridMultilevel"/>
    <w:tmpl w:val="5F4C4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38C219FE"/>
    <w:multiLevelType w:val="hybridMultilevel"/>
    <w:tmpl w:val="B874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9693DE9"/>
    <w:multiLevelType w:val="hybridMultilevel"/>
    <w:tmpl w:val="B9EE5BA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19F449B"/>
    <w:multiLevelType w:val="hybridMultilevel"/>
    <w:tmpl w:val="3E54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1D83E76"/>
    <w:multiLevelType w:val="hybridMultilevel"/>
    <w:tmpl w:val="EE5CE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395668A"/>
    <w:multiLevelType w:val="hybridMultilevel"/>
    <w:tmpl w:val="2B7A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4535EF5"/>
    <w:multiLevelType w:val="hybridMultilevel"/>
    <w:tmpl w:val="6756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ACC416F"/>
    <w:multiLevelType w:val="hybridMultilevel"/>
    <w:tmpl w:val="0B980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nsid w:val="4AF3130F"/>
    <w:multiLevelType w:val="hybridMultilevel"/>
    <w:tmpl w:val="DB1C397E"/>
    <w:lvl w:ilvl="0" w:tplc="F9921998">
      <w:start w:val="1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BC74362"/>
    <w:multiLevelType w:val="hybridMultilevel"/>
    <w:tmpl w:val="7068DF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4">
    <w:nsid w:val="4D835802"/>
    <w:multiLevelType w:val="hybridMultilevel"/>
    <w:tmpl w:val="3CCA6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>
    <w:nsid w:val="4D865494"/>
    <w:multiLevelType w:val="hybridMultilevel"/>
    <w:tmpl w:val="CE30B1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51DC26CF"/>
    <w:multiLevelType w:val="hybridMultilevel"/>
    <w:tmpl w:val="02281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23C7C3F"/>
    <w:multiLevelType w:val="hybridMultilevel"/>
    <w:tmpl w:val="A3CC3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>
    <w:nsid w:val="57D307F5"/>
    <w:multiLevelType w:val="hybridMultilevel"/>
    <w:tmpl w:val="F9885B4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A7E62C2"/>
    <w:multiLevelType w:val="hybridMultilevel"/>
    <w:tmpl w:val="D6BA481C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660C2596"/>
    <w:multiLevelType w:val="hybridMultilevel"/>
    <w:tmpl w:val="2536085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31">
    <w:nsid w:val="664126F2"/>
    <w:multiLevelType w:val="hybridMultilevel"/>
    <w:tmpl w:val="8196F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9094CD6"/>
    <w:multiLevelType w:val="hybridMultilevel"/>
    <w:tmpl w:val="93DE4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>
    <w:nsid w:val="69372806"/>
    <w:multiLevelType w:val="hybridMultilevel"/>
    <w:tmpl w:val="3862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020C1"/>
    <w:multiLevelType w:val="hybridMultilevel"/>
    <w:tmpl w:val="A6D24BB6"/>
    <w:lvl w:ilvl="0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cs="Wingdings" w:hint="default"/>
      </w:rPr>
    </w:lvl>
  </w:abstractNum>
  <w:abstractNum w:abstractNumId="35">
    <w:nsid w:val="6BE451EF"/>
    <w:multiLevelType w:val="hybridMultilevel"/>
    <w:tmpl w:val="1CF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D896500"/>
    <w:multiLevelType w:val="hybridMultilevel"/>
    <w:tmpl w:val="1ED6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3387D94"/>
    <w:multiLevelType w:val="hybridMultilevel"/>
    <w:tmpl w:val="D0E43F24"/>
    <w:lvl w:ilvl="0" w:tplc="F9921998">
      <w:start w:val="1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A04489B"/>
    <w:multiLevelType w:val="hybridMultilevel"/>
    <w:tmpl w:val="632C0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37"/>
  </w:num>
  <w:num w:numId="3">
    <w:abstractNumId w:val="22"/>
  </w:num>
  <w:num w:numId="4">
    <w:abstractNumId w:val="0"/>
  </w:num>
  <w:num w:numId="5">
    <w:abstractNumId w:val="26"/>
  </w:num>
  <w:num w:numId="6">
    <w:abstractNumId w:val="5"/>
  </w:num>
  <w:num w:numId="7">
    <w:abstractNumId w:val="28"/>
  </w:num>
  <w:num w:numId="8">
    <w:abstractNumId w:val="16"/>
  </w:num>
  <w:num w:numId="9">
    <w:abstractNumId w:val="29"/>
  </w:num>
  <w:num w:numId="10">
    <w:abstractNumId w:val="23"/>
  </w:num>
  <w:num w:numId="11">
    <w:abstractNumId w:val="6"/>
  </w:num>
  <w:num w:numId="12">
    <w:abstractNumId w:val="30"/>
  </w:num>
  <w:num w:numId="13">
    <w:abstractNumId w:val="18"/>
  </w:num>
  <w:num w:numId="14">
    <w:abstractNumId w:val="38"/>
  </w:num>
  <w:num w:numId="15">
    <w:abstractNumId w:val="9"/>
  </w:num>
  <w:num w:numId="16">
    <w:abstractNumId w:val="10"/>
  </w:num>
  <w:num w:numId="17">
    <w:abstractNumId w:val="2"/>
  </w:num>
  <w:num w:numId="18">
    <w:abstractNumId w:val="15"/>
  </w:num>
  <w:num w:numId="19">
    <w:abstractNumId w:val="13"/>
  </w:num>
  <w:num w:numId="20">
    <w:abstractNumId w:val="33"/>
  </w:num>
  <w:num w:numId="21">
    <w:abstractNumId w:val="14"/>
  </w:num>
  <w:num w:numId="22">
    <w:abstractNumId w:val="21"/>
  </w:num>
  <w:num w:numId="23">
    <w:abstractNumId w:val="1"/>
  </w:num>
  <w:num w:numId="24">
    <w:abstractNumId w:val="31"/>
  </w:num>
  <w:num w:numId="25">
    <w:abstractNumId w:val="34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35"/>
  </w:num>
  <w:num w:numId="31">
    <w:abstractNumId w:val="20"/>
  </w:num>
  <w:num w:numId="32">
    <w:abstractNumId w:val="11"/>
  </w:num>
  <w:num w:numId="33">
    <w:abstractNumId w:val="36"/>
  </w:num>
  <w:num w:numId="34">
    <w:abstractNumId w:val="32"/>
  </w:num>
  <w:num w:numId="35">
    <w:abstractNumId w:val="17"/>
  </w:num>
  <w:num w:numId="36">
    <w:abstractNumId w:val="8"/>
  </w:num>
  <w:num w:numId="37">
    <w:abstractNumId w:val="24"/>
  </w:num>
  <w:num w:numId="38">
    <w:abstractNumId w:val="12"/>
  </w:num>
  <w:num w:numId="3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B6"/>
    <w:rsid w:val="00001722"/>
    <w:rsid w:val="00001D22"/>
    <w:rsid w:val="00003286"/>
    <w:rsid w:val="000034D6"/>
    <w:rsid w:val="000045A8"/>
    <w:rsid w:val="000071F5"/>
    <w:rsid w:val="0001037E"/>
    <w:rsid w:val="00010DA5"/>
    <w:rsid w:val="00011524"/>
    <w:rsid w:val="00011870"/>
    <w:rsid w:val="00012BFA"/>
    <w:rsid w:val="00015F3A"/>
    <w:rsid w:val="00017557"/>
    <w:rsid w:val="00021E24"/>
    <w:rsid w:val="0002242B"/>
    <w:rsid w:val="00025F69"/>
    <w:rsid w:val="0002675F"/>
    <w:rsid w:val="00027A8F"/>
    <w:rsid w:val="0003469E"/>
    <w:rsid w:val="00034860"/>
    <w:rsid w:val="000359CC"/>
    <w:rsid w:val="000365FD"/>
    <w:rsid w:val="0004703F"/>
    <w:rsid w:val="000475C7"/>
    <w:rsid w:val="00050445"/>
    <w:rsid w:val="00050974"/>
    <w:rsid w:val="00050E4D"/>
    <w:rsid w:val="00060BA0"/>
    <w:rsid w:val="0006420F"/>
    <w:rsid w:val="00064F0C"/>
    <w:rsid w:val="00067B94"/>
    <w:rsid w:val="00071D6E"/>
    <w:rsid w:val="00075231"/>
    <w:rsid w:val="0007716C"/>
    <w:rsid w:val="000835E4"/>
    <w:rsid w:val="000840BF"/>
    <w:rsid w:val="00085951"/>
    <w:rsid w:val="00091AB6"/>
    <w:rsid w:val="00093B5B"/>
    <w:rsid w:val="00093C41"/>
    <w:rsid w:val="000A02BB"/>
    <w:rsid w:val="000A25C6"/>
    <w:rsid w:val="000A2878"/>
    <w:rsid w:val="000B002F"/>
    <w:rsid w:val="000B3F14"/>
    <w:rsid w:val="000C23BC"/>
    <w:rsid w:val="000C257C"/>
    <w:rsid w:val="000C73AC"/>
    <w:rsid w:val="000D0A45"/>
    <w:rsid w:val="000D21C3"/>
    <w:rsid w:val="000D34AC"/>
    <w:rsid w:val="000D506B"/>
    <w:rsid w:val="000D5831"/>
    <w:rsid w:val="000E2281"/>
    <w:rsid w:val="000E27F9"/>
    <w:rsid w:val="000E5DDB"/>
    <w:rsid w:val="000E63AF"/>
    <w:rsid w:val="000E6A21"/>
    <w:rsid w:val="000F0741"/>
    <w:rsid w:val="000F170F"/>
    <w:rsid w:val="00101AF7"/>
    <w:rsid w:val="001026AE"/>
    <w:rsid w:val="00102C65"/>
    <w:rsid w:val="001068CB"/>
    <w:rsid w:val="00116376"/>
    <w:rsid w:val="001216F1"/>
    <w:rsid w:val="00121ACF"/>
    <w:rsid w:val="00123B04"/>
    <w:rsid w:val="0012447B"/>
    <w:rsid w:val="00124832"/>
    <w:rsid w:val="00130272"/>
    <w:rsid w:val="00130AF3"/>
    <w:rsid w:val="00132DEC"/>
    <w:rsid w:val="00132F04"/>
    <w:rsid w:val="001331B0"/>
    <w:rsid w:val="00133562"/>
    <w:rsid w:val="00136081"/>
    <w:rsid w:val="0014121E"/>
    <w:rsid w:val="001440F3"/>
    <w:rsid w:val="0014426A"/>
    <w:rsid w:val="00147232"/>
    <w:rsid w:val="0015094D"/>
    <w:rsid w:val="0015519F"/>
    <w:rsid w:val="001552F4"/>
    <w:rsid w:val="001640FE"/>
    <w:rsid w:val="0016567E"/>
    <w:rsid w:val="00172E31"/>
    <w:rsid w:val="00173E69"/>
    <w:rsid w:val="001776DF"/>
    <w:rsid w:val="00181BAF"/>
    <w:rsid w:val="001872E6"/>
    <w:rsid w:val="00187CB5"/>
    <w:rsid w:val="001903EF"/>
    <w:rsid w:val="00193FEA"/>
    <w:rsid w:val="00195F1F"/>
    <w:rsid w:val="001A07AF"/>
    <w:rsid w:val="001A79E2"/>
    <w:rsid w:val="001B6BB9"/>
    <w:rsid w:val="001C1500"/>
    <w:rsid w:val="001C3DC5"/>
    <w:rsid w:val="001D0B10"/>
    <w:rsid w:val="001D19D6"/>
    <w:rsid w:val="001D1A4D"/>
    <w:rsid w:val="001D4AAE"/>
    <w:rsid w:val="001E005F"/>
    <w:rsid w:val="001E3508"/>
    <w:rsid w:val="001E3774"/>
    <w:rsid w:val="001E6808"/>
    <w:rsid w:val="001F1265"/>
    <w:rsid w:val="001F1886"/>
    <w:rsid w:val="001F329B"/>
    <w:rsid w:val="001F5600"/>
    <w:rsid w:val="00200524"/>
    <w:rsid w:val="00201695"/>
    <w:rsid w:val="00206A77"/>
    <w:rsid w:val="00207F70"/>
    <w:rsid w:val="002105BD"/>
    <w:rsid w:val="00211440"/>
    <w:rsid w:val="00211F31"/>
    <w:rsid w:val="00215951"/>
    <w:rsid w:val="002221DE"/>
    <w:rsid w:val="00227324"/>
    <w:rsid w:val="00230248"/>
    <w:rsid w:val="00230609"/>
    <w:rsid w:val="00231F9E"/>
    <w:rsid w:val="00232BE7"/>
    <w:rsid w:val="002408D1"/>
    <w:rsid w:val="00244871"/>
    <w:rsid w:val="002448C5"/>
    <w:rsid w:val="0025589A"/>
    <w:rsid w:val="00262B95"/>
    <w:rsid w:val="00266CE2"/>
    <w:rsid w:val="00271207"/>
    <w:rsid w:val="00272A9A"/>
    <w:rsid w:val="0027326E"/>
    <w:rsid w:val="0027551A"/>
    <w:rsid w:val="00276B8E"/>
    <w:rsid w:val="002771D0"/>
    <w:rsid w:val="0027750E"/>
    <w:rsid w:val="00281D66"/>
    <w:rsid w:val="00290D55"/>
    <w:rsid w:val="00292C60"/>
    <w:rsid w:val="00293BD5"/>
    <w:rsid w:val="00294981"/>
    <w:rsid w:val="00294C1F"/>
    <w:rsid w:val="00295898"/>
    <w:rsid w:val="002A5BED"/>
    <w:rsid w:val="002A6E97"/>
    <w:rsid w:val="002A74C0"/>
    <w:rsid w:val="002B0CAD"/>
    <w:rsid w:val="002B4648"/>
    <w:rsid w:val="002B5839"/>
    <w:rsid w:val="002B6AA3"/>
    <w:rsid w:val="002B76F5"/>
    <w:rsid w:val="002C1C5E"/>
    <w:rsid w:val="002C1D35"/>
    <w:rsid w:val="002C429F"/>
    <w:rsid w:val="002C5C50"/>
    <w:rsid w:val="002D2EEC"/>
    <w:rsid w:val="002D442C"/>
    <w:rsid w:val="002D5190"/>
    <w:rsid w:val="002D60A6"/>
    <w:rsid w:val="002D731C"/>
    <w:rsid w:val="002D7320"/>
    <w:rsid w:val="002E1F6B"/>
    <w:rsid w:val="002E3BD8"/>
    <w:rsid w:val="002F0F5D"/>
    <w:rsid w:val="002F1AF6"/>
    <w:rsid w:val="002F2042"/>
    <w:rsid w:val="002F4166"/>
    <w:rsid w:val="00301C54"/>
    <w:rsid w:val="00302452"/>
    <w:rsid w:val="00303088"/>
    <w:rsid w:val="00303C7A"/>
    <w:rsid w:val="00311C97"/>
    <w:rsid w:val="003157B3"/>
    <w:rsid w:val="00322889"/>
    <w:rsid w:val="00322C4B"/>
    <w:rsid w:val="00324E2C"/>
    <w:rsid w:val="00324FE5"/>
    <w:rsid w:val="003306D2"/>
    <w:rsid w:val="00332A58"/>
    <w:rsid w:val="003403A7"/>
    <w:rsid w:val="0034381A"/>
    <w:rsid w:val="003453FC"/>
    <w:rsid w:val="00347B20"/>
    <w:rsid w:val="00353359"/>
    <w:rsid w:val="00362477"/>
    <w:rsid w:val="003628C5"/>
    <w:rsid w:val="0036504D"/>
    <w:rsid w:val="00366F2F"/>
    <w:rsid w:val="003671E3"/>
    <w:rsid w:val="00372948"/>
    <w:rsid w:val="0037340C"/>
    <w:rsid w:val="00375DEC"/>
    <w:rsid w:val="003802A0"/>
    <w:rsid w:val="003946C5"/>
    <w:rsid w:val="003953FF"/>
    <w:rsid w:val="00395DB0"/>
    <w:rsid w:val="003A21C0"/>
    <w:rsid w:val="003A2EB3"/>
    <w:rsid w:val="003A3DEB"/>
    <w:rsid w:val="003B5673"/>
    <w:rsid w:val="003B5971"/>
    <w:rsid w:val="003C1F98"/>
    <w:rsid w:val="003D0B62"/>
    <w:rsid w:val="003D11B6"/>
    <w:rsid w:val="003D3D95"/>
    <w:rsid w:val="003D4B8A"/>
    <w:rsid w:val="003D5BC4"/>
    <w:rsid w:val="003D7BC3"/>
    <w:rsid w:val="003E134B"/>
    <w:rsid w:val="003E2AF6"/>
    <w:rsid w:val="003E413D"/>
    <w:rsid w:val="003E6B8D"/>
    <w:rsid w:val="003F2439"/>
    <w:rsid w:val="003F6F39"/>
    <w:rsid w:val="003F6FC2"/>
    <w:rsid w:val="004019F3"/>
    <w:rsid w:val="004023E2"/>
    <w:rsid w:val="0040266A"/>
    <w:rsid w:val="00405387"/>
    <w:rsid w:val="0040581B"/>
    <w:rsid w:val="00407E3C"/>
    <w:rsid w:val="00414A28"/>
    <w:rsid w:val="00415BBB"/>
    <w:rsid w:val="00416DC3"/>
    <w:rsid w:val="004179F3"/>
    <w:rsid w:val="00417ED5"/>
    <w:rsid w:val="0042070F"/>
    <w:rsid w:val="004209F5"/>
    <w:rsid w:val="0042297D"/>
    <w:rsid w:val="004258A7"/>
    <w:rsid w:val="004266D7"/>
    <w:rsid w:val="00426743"/>
    <w:rsid w:val="00430E10"/>
    <w:rsid w:val="00431D8B"/>
    <w:rsid w:val="00434165"/>
    <w:rsid w:val="00435BEE"/>
    <w:rsid w:val="00437B21"/>
    <w:rsid w:val="00437EF6"/>
    <w:rsid w:val="00441469"/>
    <w:rsid w:val="00444793"/>
    <w:rsid w:val="004514DC"/>
    <w:rsid w:val="0045219D"/>
    <w:rsid w:val="00457114"/>
    <w:rsid w:val="00457F69"/>
    <w:rsid w:val="0046223D"/>
    <w:rsid w:val="00462B0F"/>
    <w:rsid w:val="00462E0D"/>
    <w:rsid w:val="00462E36"/>
    <w:rsid w:val="00466F8F"/>
    <w:rsid w:val="00470B71"/>
    <w:rsid w:val="00471357"/>
    <w:rsid w:val="00475BB6"/>
    <w:rsid w:val="00477E5D"/>
    <w:rsid w:val="00480122"/>
    <w:rsid w:val="004808A2"/>
    <w:rsid w:val="004932D8"/>
    <w:rsid w:val="0049362A"/>
    <w:rsid w:val="004A0BB1"/>
    <w:rsid w:val="004A3960"/>
    <w:rsid w:val="004B19AA"/>
    <w:rsid w:val="004B2B5E"/>
    <w:rsid w:val="004C5C50"/>
    <w:rsid w:val="004D02B1"/>
    <w:rsid w:val="004D55C0"/>
    <w:rsid w:val="004D7FCF"/>
    <w:rsid w:val="004E072B"/>
    <w:rsid w:val="004E1F0D"/>
    <w:rsid w:val="004E6378"/>
    <w:rsid w:val="004E71E0"/>
    <w:rsid w:val="004E7995"/>
    <w:rsid w:val="004F2E73"/>
    <w:rsid w:val="004F6C9A"/>
    <w:rsid w:val="00503B19"/>
    <w:rsid w:val="00504003"/>
    <w:rsid w:val="00505F59"/>
    <w:rsid w:val="00507732"/>
    <w:rsid w:val="00510C27"/>
    <w:rsid w:val="005122A8"/>
    <w:rsid w:val="00514BFA"/>
    <w:rsid w:val="005153CB"/>
    <w:rsid w:val="00515B11"/>
    <w:rsid w:val="0052377C"/>
    <w:rsid w:val="00526121"/>
    <w:rsid w:val="00533804"/>
    <w:rsid w:val="00535899"/>
    <w:rsid w:val="00536229"/>
    <w:rsid w:val="00540B80"/>
    <w:rsid w:val="0054167F"/>
    <w:rsid w:val="00541857"/>
    <w:rsid w:val="00542807"/>
    <w:rsid w:val="00543B62"/>
    <w:rsid w:val="00544C25"/>
    <w:rsid w:val="005502D9"/>
    <w:rsid w:val="00551107"/>
    <w:rsid w:val="00552308"/>
    <w:rsid w:val="00552C78"/>
    <w:rsid w:val="00555A30"/>
    <w:rsid w:val="00556E30"/>
    <w:rsid w:val="005649C3"/>
    <w:rsid w:val="005658E2"/>
    <w:rsid w:val="005700B1"/>
    <w:rsid w:val="00573811"/>
    <w:rsid w:val="00573BAC"/>
    <w:rsid w:val="00574A00"/>
    <w:rsid w:val="00586A1F"/>
    <w:rsid w:val="00592C38"/>
    <w:rsid w:val="0059494D"/>
    <w:rsid w:val="00594A41"/>
    <w:rsid w:val="00597AD8"/>
    <w:rsid w:val="005A0B46"/>
    <w:rsid w:val="005A3B22"/>
    <w:rsid w:val="005A5594"/>
    <w:rsid w:val="005A6320"/>
    <w:rsid w:val="005A63DA"/>
    <w:rsid w:val="005A7D42"/>
    <w:rsid w:val="005B21B2"/>
    <w:rsid w:val="005B3B57"/>
    <w:rsid w:val="005B40A9"/>
    <w:rsid w:val="005B4FE4"/>
    <w:rsid w:val="005B5F84"/>
    <w:rsid w:val="005B6F10"/>
    <w:rsid w:val="005B7292"/>
    <w:rsid w:val="005C0AC3"/>
    <w:rsid w:val="005C377B"/>
    <w:rsid w:val="005C38F2"/>
    <w:rsid w:val="005C5836"/>
    <w:rsid w:val="005C67D7"/>
    <w:rsid w:val="005C6E86"/>
    <w:rsid w:val="005C719E"/>
    <w:rsid w:val="005C7A15"/>
    <w:rsid w:val="005C7FDD"/>
    <w:rsid w:val="005D29C0"/>
    <w:rsid w:val="005D3C26"/>
    <w:rsid w:val="005D659A"/>
    <w:rsid w:val="005E34FE"/>
    <w:rsid w:val="005E43C0"/>
    <w:rsid w:val="005E7E61"/>
    <w:rsid w:val="005F2698"/>
    <w:rsid w:val="005F3CC9"/>
    <w:rsid w:val="0060179F"/>
    <w:rsid w:val="00602A36"/>
    <w:rsid w:val="00606715"/>
    <w:rsid w:val="0061699F"/>
    <w:rsid w:val="00620CC3"/>
    <w:rsid w:val="00623EB5"/>
    <w:rsid w:val="00627B8D"/>
    <w:rsid w:val="00627D8C"/>
    <w:rsid w:val="006301D8"/>
    <w:rsid w:val="00631541"/>
    <w:rsid w:val="00632C49"/>
    <w:rsid w:val="00632E3C"/>
    <w:rsid w:val="006342E2"/>
    <w:rsid w:val="00634463"/>
    <w:rsid w:val="006352E3"/>
    <w:rsid w:val="0063563D"/>
    <w:rsid w:val="00635B27"/>
    <w:rsid w:val="00637143"/>
    <w:rsid w:val="00641EEE"/>
    <w:rsid w:val="006451B3"/>
    <w:rsid w:val="00646C09"/>
    <w:rsid w:val="00647588"/>
    <w:rsid w:val="0065239A"/>
    <w:rsid w:val="00654549"/>
    <w:rsid w:val="00660980"/>
    <w:rsid w:val="00660B45"/>
    <w:rsid w:val="00662C99"/>
    <w:rsid w:val="00663DD4"/>
    <w:rsid w:val="006650C9"/>
    <w:rsid w:val="00665AB8"/>
    <w:rsid w:val="00665D71"/>
    <w:rsid w:val="006669DE"/>
    <w:rsid w:val="00667D71"/>
    <w:rsid w:val="00667F7B"/>
    <w:rsid w:val="006708BD"/>
    <w:rsid w:val="00670FF7"/>
    <w:rsid w:val="006737A7"/>
    <w:rsid w:val="0067533C"/>
    <w:rsid w:val="006801E6"/>
    <w:rsid w:val="00681536"/>
    <w:rsid w:val="00682967"/>
    <w:rsid w:val="00684691"/>
    <w:rsid w:val="00686B5E"/>
    <w:rsid w:val="00691FB6"/>
    <w:rsid w:val="00694B17"/>
    <w:rsid w:val="00694C8B"/>
    <w:rsid w:val="006A3058"/>
    <w:rsid w:val="006A593C"/>
    <w:rsid w:val="006B142D"/>
    <w:rsid w:val="006B657F"/>
    <w:rsid w:val="006B69C3"/>
    <w:rsid w:val="006C3E30"/>
    <w:rsid w:val="006C5037"/>
    <w:rsid w:val="006D0202"/>
    <w:rsid w:val="006D2443"/>
    <w:rsid w:val="006D72BB"/>
    <w:rsid w:val="006E1A66"/>
    <w:rsid w:val="006E530E"/>
    <w:rsid w:val="006E655A"/>
    <w:rsid w:val="006E6801"/>
    <w:rsid w:val="006E7385"/>
    <w:rsid w:val="006F133B"/>
    <w:rsid w:val="006F1B80"/>
    <w:rsid w:val="006F2220"/>
    <w:rsid w:val="006F2EEA"/>
    <w:rsid w:val="006F43F0"/>
    <w:rsid w:val="006F4B20"/>
    <w:rsid w:val="0070004C"/>
    <w:rsid w:val="007009E9"/>
    <w:rsid w:val="0070102E"/>
    <w:rsid w:val="007045C6"/>
    <w:rsid w:val="00705782"/>
    <w:rsid w:val="00710062"/>
    <w:rsid w:val="007115B6"/>
    <w:rsid w:val="00712B91"/>
    <w:rsid w:val="00712F03"/>
    <w:rsid w:val="007138B3"/>
    <w:rsid w:val="007144F6"/>
    <w:rsid w:val="00715688"/>
    <w:rsid w:val="00716800"/>
    <w:rsid w:val="00723706"/>
    <w:rsid w:val="007239EF"/>
    <w:rsid w:val="00724842"/>
    <w:rsid w:val="007255BB"/>
    <w:rsid w:val="007264DE"/>
    <w:rsid w:val="00731888"/>
    <w:rsid w:val="0073229A"/>
    <w:rsid w:val="007359CF"/>
    <w:rsid w:val="00740D93"/>
    <w:rsid w:val="00741229"/>
    <w:rsid w:val="0075025A"/>
    <w:rsid w:val="0075141A"/>
    <w:rsid w:val="007532F7"/>
    <w:rsid w:val="00753679"/>
    <w:rsid w:val="007554C0"/>
    <w:rsid w:val="007569DA"/>
    <w:rsid w:val="00761BB1"/>
    <w:rsid w:val="00764EF1"/>
    <w:rsid w:val="00765F10"/>
    <w:rsid w:val="007716EF"/>
    <w:rsid w:val="00772E74"/>
    <w:rsid w:val="0077730D"/>
    <w:rsid w:val="00777C7C"/>
    <w:rsid w:val="007822A7"/>
    <w:rsid w:val="00782532"/>
    <w:rsid w:val="00782DFA"/>
    <w:rsid w:val="00783ED8"/>
    <w:rsid w:val="00784789"/>
    <w:rsid w:val="00787E3F"/>
    <w:rsid w:val="007900C9"/>
    <w:rsid w:val="007907FE"/>
    <w:rsid w:val="00791E30"/>
    <w:rsid w:val="00792A33"/>
    <w:rsid w:val="007931B5"/>
    <w:rsid w:val="00797921"/>
    <w:rsid w:val="00797EF1"/>
    <w:rsid w:val="007A5683"/>
    <w:rsid w:val="007A5F1C"/>
    <w:rsid w:val="007A6A7C"/>
    <w:rsid w:val="007B07F9"/>
    <w:rsid w:val="007B2860"/>
    <w:rsid w:val="007B3C61"/>
    <w:rsid w:val="007B480E"/>
    <w:rsid w:val="007B5602"/>
    <w:rsid w:val="007C21D1"/>
    <w:rsid w:val="007C637D"/>
    <w:rsid w:val="007C77F7"/>
    <w:rsid w:val="007C7A56"/>
    <w:rsid w:val="007D1613"/>
    <w:rsid w:val="007D490C"/>
    <w:rsid w:val="007D53F3"/>
    <w:rsid w:val="007D596E"/>
    <w:rsid w:val="007D5A67"/>
    <w:rsid w:val="007E00C4"/>
    <w:rsid w:val="007E4150"/>
    <w:rsid w:val="007E620B"/>
    <w:rsid w:val="007E7981"/>
    <w:rsid w:val="007F2FDF"/>
    <w:rsid w:val="007F5AEB"/>
    <w:rsid w:val="00802A82"/>
    <w:rsid w:val="0080505A"/>
    <w:rsid w:val="0080796C"/>
    <w:rsid w:val="00810623"/>
    <w:rsid w:val="00810C9F"/>
    <w:rsid w:val="00815A7C"/>
    <w:rsid w:val="00817CBE"/>
    <w:rsid w:val="008201CA"/>
    <w:rsid w:val="00831C89"/>
    <w:rsid w:val="008359AB"/>
    <w:rsid w:val="00835FFC"/>
    <w:rsid w:val="008379AB"/>
    <w:rsid w:val="00844EEC"/>
    <w:rsid w:val="00845177"/>
    <w:rsid w:val="008526AD"/>
    <w:rsid w:val="008543D8"/>
    <w:rsid w:val="00854577"/>
    <w:rsid w:val="00854A4D"/>
    <w:rsid w:val="00854B24"/>
    <w:rsid w:val="008550A1"/>
    <w:rsid w:val="00857106"/>
    <w:rsid w:val="0086042D"/>
    <w:rsid w:val="0086110B"/>
    <w:rsid w:val="00861AA1"/>
    <w:rsid w:val="0086304C"/>
    <w:rsid w:val="008671B0"/>
    <w:rsid w:val="008677FC"/>
    <w:rsid w:val="00871FF7"/>
    <w:rsid w:val="00872929"/>
    <w:rsid w:val="00873F1C"/>
    <w:rsid w:val="0088294F"/>
    <w:rsid w:val="00882D77"/>
    <w:rsid w:val="0089235F"/>
    <w:rsid w:val="0089286A"/>
    <w:rsid w:val="00893174"/>
    <w:rsid w:val="00893AD8"/>
    <w:rsid w:val="00896FA4"/>
    <w:rsid w:val="008A224B"/>
    <w:rsid w:val="008A2943"/>
    <w:rsid w:val="008A38D8"/>
    <w:rsid w:val="008A430E"/>
    <w:rsid w:val="008B3FB5"/>
    <w:rsid w:val="008B4B45"/>
    <w:rsid w:val="008B6C8E"/>
    <w:rsid w:val="008B791E"/>
    <w:rsid w:val="008C30A6"/>
    <w:rsid w:val="008C6642"/>
    <w:rsid w:val="008D3E8E"/>
    <w:rsid w:val="008E1745"/>
    <w:rsid w:val="008E28D5"/>
    <w:rsid w:val="008E45F4"/>
    <w:rsid w:val="008E567C"/>
    <w:rsid w:val="008F1116"/>
    <w:rsid w:val="008F1848"/>
    <w:rsid w:val="008F3114"/>
    <w:rsid w:val="008F3269"/>
    <w:rsid w:val="009047E6"/>
    <w:rsid w:val="00904B86"/>
    <w:rsid w:val="00904CE4"/>
    <w:rsid w:val="009057DE"/>
    <w:rsid w:val="00905CA0"/>
    <w:rsid w:val="00912B3E"/>
    <w:rsid w:val="00915D80"/>
    <w:rsid w:val="00915FC0"/>
    <w:rsid w:val="00916904"/>
    <w:rsid w:val="00917529"/>
    <w:rsid w:val="009177D0"/>
    <w:rsid w:val="00926712"/>
    <w:rsid w:val="00926B5C"/>
    <w:rsid w:val="00926E7E"/>
    <w:rsid w:val="0093347D"/>
    <w:rsid w:val="00934AFF"/>
    <w:rsid w:val="00940FF8"/>
    <w:rsid w:val="009425D7"/>
    <w:rsid w:val="00943965"/>
    <w:rsid w:val="009466C0"/>
    <w:rsid w:val="0094783C"/>
    <w:rsid w:val="00957873"/>
    <w:rsid w:val="009649A4"/>
    <w:rsid w:val="00970E1A"/>
    <w:rsid w:val="0097490B"/>
    <w:rsid w:val="00980B52"/>
    <w:rsid w:val="00981140"/>
    <w:rsid w:val="009829C0"/>
    <w:rsid w:val="00986867"/>
    <w:rsid w:val="00986ED9"/>
    <w:rsid w:val="009904CF"/>
    <w:rsid w:val="009952D2"/>
    <w:rsid w:val="00996062"/>
    <w:rsid w:val="00996B8C"/>
    <w:rsid w:val="00997FEF"/>
    <w:rsid w:val="009A4F1A"/>
    <w:rsid w:val="009A5DE2"/>
    <w:rsid w:val="009B5178"/>
    <w:rsid w:val="009B72F5"/>
    <w:rsid w:val="009C0551"/>
    <w:rsid w:val="009C21BB"/>
    <w:rsid w:val="009C25CB"/>
    <w:rsid w:val="009C2A86"/>
    <w:rsid w:val="009D563E"/>
    <w:rsid w:val="009E1668"/>
    <w:rsid w:val="009E16C7"/>
    <w:rsid w:val="009E1B61"/>
    <w:rsid w:val="009E5801"/>
    <w:rsid w:val="009F10E4"/>
    <w:rsid w:val="009F1FC3"/>
    <w:rsid w:val="009F43E3"/>
    <w:rsid w:val="009F4F25"/>
    <w:rsid w:val="009F520B"/>
    <w:rsid w:val="009F5E85"/>
    <w:rsid w:val="009F6DD8"/>
    <w:rsid w:val="009F6F2A"/>
    <w:rsid w:val="00A01D84"/>
    <w:rsid w:val="00A02B36"/>
    <w:rsid w:val="00A04E29"/>
    <w:rsid w:val="00A07725"/>
    <w:rsid w:val="00A13943"/>
    <w:rsid w:val="00A14BF8"/>
    <w:rsid w:val="00A151B9"/>
    <w:rsid w:val="00A15D4E"/>
    <w:rsid w:val="00A162CA"/>
    <w:rsid w:val="00A16564"/>
    <w:rsid w:val="00A16635"/>
    <w:rsid w:val="00A17B7F"/>
    <w:rsid w:val="00A20397"/>
    <w:rsid w:val="00A20877"/>
    <w:rsid w:val="00A22BBE"/>
    <w:rsid w:val="00A24FD9"/>
    <w:rsid w:val="00A321F4"/>
    <w:rsid w:val="00A33CAA"/>
    <w:rsid w:val="00A3696C"/>
    <w:rsid w:val="00A36F90"/>
    <w:rsid w:val="00A372CE"/>
    <w:rsid w:val="00A373DD"/>
    <w:rsid w:val="00A422D0"/>
    <w:rsid w:val="00A46DA5"/>
    <w:rsid w:val="00A47D10"/>
    <w:rsid w:val="00A50571"/>
    <w:rsid w:val="00A665F6"/>
    <w:rsid w:val="00A70684"/>
    <w:rsid w:val="00A757EF"/>
    <w:rsid w:val="00A76BBC"/>
    <w:rsid w:val="00A820B9"/>
    <w:rsid w:val="00A85CBD"/>
    <w:rsid w:val="00A936DB"/>
    <w:rsid w:val="00A941D0"/>
    <w:rsid w:val="00A97715"/>
    <w:rsid w:val="00AA2AB8"/>
    <w:rsid w:val="00AA2C6D"/>
    <w:rsid w:val="00AA6574"/>
    <w:rsid w:val="00AA717F"/>
    <w:rsid w:val="00AC24BB"/>
    <w:rsid w:val="00AC3D4C"/>
    <w:rsid w:val="00AC5D3B"/>
    <w:rsid w:val="00AD3694"/>
    <w:rsid w:val="00AE17F4"/>
    <w:rsid w:val="00AE1806"/>
    <w:rsid w:val="00AE1BA0"/>
    <w:rsid w:val="00AE271A"/>
    <w:rsid w:val="00AE3429"/>
    <w:rsid w:val="00AE771F"/>
    <w:rsid w:val="00AE7879"/>
    <w:rsid w:val="00AF0D38"/>
    <w:rsid w:val="00AF3004"/>
    <w:rsid w:val="00AF5839"/>
    <w:rsid w:val="00B02CC0"/>
    <w:rsid w:val="00B03A2D"/>
    <w:rsid w:val="00B03E87"/>
    <w:rsid w:val="00B04E51"/>
    <w:rsid w:val="00B06F04"/>
    <w:rsid w:val="00B1139D"/>
    <w:rsid w:val="00B13E36"/>
    <w:rsid w:val="00B141E3"/>
    <w:rsid w:val="00B15990"/>
    <w:rsid w:val="00B167EB"/>
    <w:rsid w:val="00B2296C"/>
    <w:rsid w:val="00B22991"/>
    <w:rsid w:val="00B25942"/>
    <w:rsid w:val="00B27706"/>
    <w:rsid w:val="00B3128F"/>
    <w:rsid w:val="00B324D0"/>
    <w:rsid w:val="00B3389D"/>
    <w:rsid w:val="00B3397D"/>
    <w:rsid w:val="00B343FA"/>
    <w:rsid w:val="00B361E8"/>
    <w:rsid w:val="00B47C46"/>
    <w:rsid w:val="00B50958"/>
    <w:rsid w:val="00B54F2D"/>
    <w:rsid w:val="00B573D8"/>
    <w:rsid w:val="00B67F5F"/>
    <w:rsid w:val="00B72FA0"/>
    <w:rsid w:val="00B75AEE"/>
    <w:rsid w:val="00B7646D"/>
    <w:rsid w:val="00B77D46"/>
    <w:rsid w:val="00B77F97"/>
    <w:rsid w:val="00B816BE"/>
    <w:rsid w:val="00B81F24"/>
    <w:rsid w:val="00B82D27"/>
    <w:rsid w:val="00B8357D"/>
    <w:rsid w:val="00B83B87"/>
    <w:rsid w:val="00B8412B"/>
    <w:rsid w:val="00B8443B"/>
    <w:rsid w:val="00B85AD7"/>
    <w:rsid w:val="00B864EF"/>
    <w:rsid w:val="00B86D69"/>
    <w:rsid w:val="00B947AB"/>
    <w:rsid w:val="00B94B0B"/>
    <w:rsid w:val="00B96CC5"/>
    <w:rsid w:val="00BA2FB6"/>
    <w:rsid w:val="00BA67F8"/>
    <w:rsid w:val="00BB3C1C"/>
    <w:rsid w:val="00BB4AF8"/>
    <w:rsid w:val="00BB7E06"/>
    <w:rsid w:val="00BC08F6"/>
    <w:rsid w:val="00BC1E01"/>
    <w:rsid w:val="00BC2028"/>
    <w:rsid w:val="00BC55DF"/>
    <w:rsid w:val="00BD5C64"/>
    <w:rsid w:val="00BD5EA9"/>
    <w:rsid w:val="00BE15BD"/>
    <w:rsid w:val="00BE5C04"/>
    <w:rsid w:val="00BE732B"/>
    <w:rsid w:val="00BF0C13"/>
    <w:rsid w:val="00BF0C18"/>
    <w:rsid w:val="00BF0E70"/>
    <w:rsid w:val="00BF1799"/>
    <w:rsid w:val="00BF4DF6"/>
    <w:rsid w:val="00BF5848"/>
    <w:rsid w:val="00BF5C5A"/>
    <w:rsid w:val="00BF6B30"/>
    <w:rsid w:val="00BF75DF"/>
    <w:rsid w:val="00C01AC2"/>
    <w:rsid w:val="00C01BF2"/>
    <w:rsid w:val="00C06A7F"/>
    <w:rsid w:val="00C10C55"/>
    <w:rsid w:val="00C113EA"/>
    <w:rsid w:val="00C11814"/>
    <w:rsid w:val="00C118B4"/>
    <w:rsid w:val="00C13F3B"/>
    <w:rsid w:val="00C14975"/>
    <w:rsid w:val="00C164F2"/>
    <w:rsid w:val="00C16ED7"/>
    <w:rsid w:val="00C213BA"/>
    <w:rsid w:val="00C22223"/>
    <w:rsid w:val="00C2337E"/>
    <w:rsid w:val="00C246BE"/>
    <w:rsid w:val="00C267FD"/>
    <w:rsid w:val="00C26A4D"/>
    <w:rsid w:val="00C34D76"/>
    <w:rsid w:val="00C367B2"/>
    <w:rsid w:val="00C3742A"/>
    <w:rsid w:val="00C40359"/>
    <w:rsid w:val="00C40372"/>
    <w:rsid w:val="00C4712B"/>
    <w:rsid w:val="00C51851"/>
    <w:rsid w:val="00C52AF9"/>
    <w:rsid w:val="00C561A4"/>
    <w:rsid w:val="00C577F9"/>
    <w:rsid w:val="00C62838"/>
    <w:rsid w:val="00C63863"/>
    <w:rsid w:val="00C70C9D"/>
    <w:rsid w:val="00C71093"/>
    <w:rsid w:val="00C717B0"/>
    <w:rsid w:val="00C730D3"/>
    <w:rsid w:val="00C75C4B"/>
    <w:rsid w:val="00C77A7F"/>
    <w:rsid w:val="00C82803"/>
    <w:rsid w:val="00C85197"/>
    <w:rsid w:val="00C869DC"/>
    <w:rsid w:val="00C93CBB"/>
    <w:rsid w:val="00C94B1D"/>
    <w:rsid w:val="00C94BB3"/>
    <w:rsid w:val="00C97718"/>
    <w:rsid w:val="00CA00D9"/>
    <w:rsid w:val="00CA24F5"/>
    <w:rsid w:val="00CA4797"/>
    <w:rsid w:val="00CB32BE"/>
    <w:rsid w:val="00CB478B"/>
    <w:rsid w:val="00CB546F"/>
    <w:rsid w:val="00CC46CA"/>
    <w:rsid w:val="00CC6FE1"/>
    <w:rsid w:val="00CD030D"/>
    <w:rsid w:val="00CD0B43"/>
    <w:rsid w:val="00CD7DD1"/>
    <w:rsid w:val="00CE1619"/>
    <w:rsid w:val="00CE2227"/>
    <w:rsid w:val="00CE293A"/>
    <w:rsid w:val="00CE4858"/>
    <w:rsid w:val="00CE4A1A"/>
    <w:rsid w:val="00CE5038"/>
    <w:rsid w:val="00CE5814"/>
    <w:rsid w:val="00CE7E89"/>
    <w:rsid w:val="00CF0D87"/>
    <w:rsid w:val="00CF3D81"/>
    <w:rsid w:val="00CF6DE4"/>
    <w:rsid w:val="00CF7F77"/>
    <w:rsid w:val="00D01626"/>
    <w:rsid w:val="00D04870"/>
    <w:rsid w:val="00D0551D"/>
    <w:rsid w:val="00D05F81"/>
    <w:rsid w:val="00D062E7"/>
    <w:rsid w:val="00D10034"/>
    <w:rsid w:val="00D14806"/>
    <w:rsid w:val="00D1491B"/>
    <w:rsid w:val="00D15EE0"/>
    <w:rsid w:val="00D16A05"/>
    <w:rsid w:val="00D17195"/>
    <w:rsid w:val="00D1752C"/>
    <w:rsid w:val="00D17D2A"/>
    <w:rsid w:val="00D17DDB"/>
    <w:rsid w:val="00D20994"/>
    <w:rsid w:val="00D21984"/>
    <w:rsid w:val="00D21CBC"/>
    <w:rsid w:val="00D24F1F"/>
    <w:rsid w:val="00D2518D"/>
    <w:rsid w:val="00D27B93"/>
    <w:rsid w:val="00D344E3"/>
    <w:rsid w:val="00D35B83"/>
    <w:rsid w:val="00D36221"/>
    <w:rsid w:val="00D442D8"/>
    <w:rsid w:val="00D443CA"/>
    <w:rsid w:val="00D47277"/>
    <w:rsid w:val="00D50718"/>
    <w:rsid w:val="00D515C8"/>
    <w:rsid w:val="00D5561B"/>
    <w:rsid w:val="00D571A4"/>
    <w:rsid w:val="00D60EB9"/>
    <w:rsid w:val="00D677AB"/>
    <w:rsid w:val="00D72C1D"/>
    <w:rsid w:val="00D73CE7"/>
    <w:rsid w:val="00D741F6"/>
    <w:rsid w:val="00D74F55"/>
    <w:rsid w:val="00D82BD6"/>
    <w:rsid w:val="00D82F22"/>
    <w:rsid w:val="00D8491D"/>
    <w:rsid w:val="00D86A6F"/>
    <w:rsid w:val="00D9205B"/>
    <w:rsid w:val="00D93693"/>
    <w:rsid w:val="00D93D52"/>
    <w:rsid w:val="00D94C2E"/>
    <w:rsid w:val="00D95736"/>
    <w:rsid w:val="00DA2EC5"/>
    <w:rsid w:val="00DA3E6D"/>
    <w:rsid w:val="00DA43F6"/>
    <w:rsid w:val="00DA6BAE"/>
    <w:rsid w:val="00DB01E9"/>
    <w:rsid w:val="00DB0908"/>
    <w:rsid w:val="00DC029E"/>
    <w:rsid w:val="00DC1E75"/>
    <w:rsid w:val="00DC4B98"/>
    <w:rsid w:val="00DC6839"/>
    <w:rsid w:val="00DC7001"/>
    <w:rsid w:val="00DD0942"/>
    <w:rsid w:val="00DD133C"/>
    <w:rsid w:val="00DD13CC"/>
    <w:rsid w:val="00DD275C"/>
    <w:rsid w:val="00DD3656"/>
    <w:rsid w:val="00DD574E"/>
    <w:rsid w:val="00DD6C7D"/>
    <w:rsid w:val="00DE3643"/>
    <w:rsid w:val="00DE36EE"/>
    <w:rsid w:val="00DE4534"/>
    <w:rsid w:val="00DE6A23"/>
    <w:rsid w:val="00DE77EE"/>
    <w:rsid w:val="00DE7E8E"/>
    <w:rsid w:val="00DF11AF"/>
    <w:rsid w:val="00DF241B"/>
    <w:rsid w:val="00DF3C87"/>
    <w:rsid w:val="00DF48C0"/>
    <w:rsid w:val="00DF4916"/>
    <w:rsid w:val="00E02C27"/>
    <w:rsid w:val="00E073A9"/>
    <w:rsid w:val="00E07CDD"/>
    <w:rsid w:val="00E170CC"/>
    <w:rsid w:val="00E17724"/>
    <w:rsid w:val="00E17A5F"/>
    <w:rsid w:val="00E3085C"/>
    <w:rsid w:val="00E35EEF"/>
    <w:rsid w:val="00E36C48"/>
    <w:rsid w:val="00E36DBB"/>
    <w:rsid w:val="00E36E35"/>
    <w:rsid w:val="00E36F09"/>
    <w:rsid w:val="00E40945"/>
    <w:rsid w:val="00E447F4"/>
    <w:rsid w:val="00E506B1"/>
    <w:rsid w:val="00E517D5"/>
    <w:rsid w:val="00E52FD2"/>
    <w:rsid w:val="00E532B0"/>
    <w:rsid w:val="00E6116E"/>
    <w:rsid w:val="00E63C20"/>
    <w:rsid w:val="00E657E9"/>
    <w:rsid w:val="00E67B17"/>
    <w:rsid w:val="00E71C13"/>
    <w:rsid w:val="00E72FA7"/>
    <w:rsid w:val="00E779F0"/>
    <w:rsid w:val="00E807CC"/>
    <w:rsid w:val="00E840DE"/>
    <w:rsid w:val="00E85766"/>
    <w:rsid w:val="00E85F25"/>
    <w:rsid w:val="00E924F1"/>
    <w:rsid w:val="00E95D15"/>
    <w:rsid w:val="00E969E6"/>
    <w:rsid w:val="00EA0478"/>
    <w:rsid w:val="00EA190A"/>
    <w:rsid w:val="00EA6172"/>
    <w:rsid w:val="00EA7388"/>
    <w:rsid w:val="00EB0106"/>
    <w:rsid w:val="00EB1C7C"/>
    <w:rsid w:val="00EB5904"/>
    <w:rsid w:val="00EB68CD"/>
    <w:rsid w:val="00EB74B8"/>
    <w:rsid w:val="00EC13D9"/>
    <w:rsid w:val="00EC2F60"/>
    <w:rsid w:val="00EC5258"/>
    <w:rsid w:val="00EC625C"/>
    <w:rsid w:val="00ED0763"/>
    <w:rsid w:val="00ED2298"/>
    <w:rsid w:val="00ED4B8A"/>
    <w:rsid w:val="00ED570D"/>
    <w:rsid w:val="00EE041C"/>
    <w:rsid w:val="00EE1906"/>
    <w:rsid w:val="00EE2588"/>
    <w:rsid w:val="00EE30B6"/>
    <w:rsid w:val="00EE7A26"/>
    <w:rsid w:val="00EF0008"/>
    <w:rsid w:val="00EF6D89"/>
    <w:rsid w:val="00F00C8B"/>
    <w:rsid w:val="00F02998"/>
    <w:rsid w:val="00F0328D"/>
    <w:rsid w:val="00F0431A"/>
    <w:rsid w:val="00F05A4A"/>
    <w:rsid w:val="00F10EBE"/>
    <w:rsid w:val="00F110E3"/>
    <w:rsid w:val="00F14C7B"/>
    <w:rsid w:val="00F20D9B"/>
    <w:rsid w:val="00F210F3"/>
    <w:rsid w:val="00F227DD"/>
    <w:rsid w:val="00F22B24"/>
    <w:rsid w:val="00F25EDE"/>
    <w:rsid w:val="00F32E3F"/>
    <w:rsid w:val="00F34004"/>
    <w:rsid w:val="00F35E95"/>
    <w:rsid w:val="00F44058"/>
    <w:rsid w:val="00F50795"/>
    <w:rsid w:val="00F511EB"/>
    <w:rsid w:val="00F519BE"/>
    <w:rsid w:val="00F5367E"/>
    <w:rsid w:val="00F61C75"/>
    <w:rsid w:val="00F641A4"/>
    <w:rsid w:val="00F67885"/>
    <w:rsid w:val="00F735C0"/>
    <w:rsid w:val="00F735F6"/>
    <w:rsid w:val="00F74410"/>
    <w:rsid w:val="00F76609"/>
    <w:rsid w:val="00F8121C"/>
    <w:rsid w:val="00F840EF"/>
    <w:rsid w:val="00F86ED4"/>
    <w:rsid w:val="00F92027"/>
    <w:rsid w:val="00F9783F"/>
    <w:rsid w:val="00FA2BB9"/>
    <w:rsid w:val="00FB1379"/>
    <w:rsid w:val="00FB227B"/>
    <w:rsid w:val="00FB5190"/>
    <w:rsid w:val="00FB7197"/>
    <w:rsid w:val="00FB7F7A"/>
    <w:rsid w:val="00FC10DF"/>
    <w:rsid w:val="00FC138F"/>
    <w:rsid w:val="00FC22FC"/>
    <w:rsid w:val="00FC7FCA"/>
    <w:rsid w:val="00FD1055"/>
    <w:rsid w:val="00FD2914"/>
    <w:rsid w:val="00FD48C8"/>
    <w:rsid w:val="00FD4FA0"/>
    <w:rsid w:val="00FD6999"/>
    <w:rsid w:val="00FE1EFF"/>
    <w:rsid w:val="00FE333C"/>
    <w:rsid w:val="00FE6C82"/>
    <w:rsid w:val="00FF1EC3"/>
    <w:rsid w:val="00FF3641"/>
    <w:rsid w:val="00FF6092"/>
    <w:rsid w:val="00FF74BF"/>
    <w:rsid w:val="00FF7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5F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5F69"/>
    <w:pPr>
      <w:keepNext/>
      <w:autoSpaceDE w:val="0"/>
      <w:autoSpaceDN w:val="0"/>
      <w:outlineLvl w:val="1"/>
    </w:pPr>
    <w:rPr>
      <w:rFonts w:ascii="Verdana" w:hAnsi="Verdana" w:cs="Verdan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5F69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5F69"/>
    <w:pPr>
      <w:keepNext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5F69"/>
    <w:pPr>
      <w:keepNext/>
      <w:outlineLvl w:val="4"/>
    </w:pPr>
    <w:rPr>
      <w:rFonts w:ascii="Arial" w:hAnsi="Arial" w:cs="Arial"/>
      <w:b/>
      <w:bCs/>
      <w:sz w:val="21"/>
      <w:szCs w:val="21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5F69"/>
    <w:pPr>
      <w:keepNext/>
      <w:jc w:val="both"/>
      <w:outlineLvl w:val="5"/>
    </w:pPr>
    <w:rPr>
      <w:rFonts w:ascii="Arial" w:hAnsi="Arial" w:cs="Arial"/>
      <w:b/>
      <w:bCs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25F69"/>
    <w:pPr>
      <w:keepNext/>
      <w:jc w:val="both"/>
      <w:outlineLvl w:val="6"/>
    </w:pPr>
    <w:rPr>
      <w:rFonts w:ascii="Arial" w:hAnsi="Arial" w:cs="Arial"/>
      <w:b/>
      <w:bCs/>
      <w:sz w:val="21"/>
      <w:szCs w:val="21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25F69"/>
    <w:pPr>
      <w:keepNext/>
      <w:outlineLvl w:val="7"/>
    </w:pPr>
    <w:rPr>
      <w:rFonts w:ascii="Arial" w:hAnsi="Arial" w:cs="Arial"/>
      <w:b/>
      <w:bCs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25F69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6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6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95898"/>
    <w:rPr>
      <w:rFonts w:ascii="Arial" w:hAnsi="Arial" w:cs="Arial"/>
      <w:b/>
      <w:bCs/>
      <w:sz w:val="21"/>
      <w:szCs w:val="21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6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6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6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64"/>
    <w:rPr>
      <w:rFonts w:asciiTheme="majorHAnsi" w:eastAsiaTheme="majorEastAsia" w:hAnsiTheme="majorHAnsi" w:cstheme="majorBidi"/>
    </w:rPr>
  </w:style>
  <w:style w:type="paragraph" w:styleId="BodyTextIndent">
    <w:name w:val="Body Text Indent"/>
    <w:basedOn w:val="Normal"/>
    <w:link w:val="BodyTextIndentChar"/>
    <w:uiPriority w:val="99"/>
    <w:rsid w:val="00025F69"/>
    <w:pPr>
      <w:autoSpaceDE w:val="0"/>
      <w:autoSpaceDN w:val="0"/>
      <w:jc w:val="both"/>
    </w:pPr>
    <w:rPr>
      <w:rFonts w:ascii="Verdana" w:hAnsi="Verdana" w:cs="Verdan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3264"/>
    <w:rPr>
      <w:sz w:val="24"/>
      <w:szCs w:val="24"/>
    </w:rPr>
  </w:style>
  <w:style w:type="character" w:styleId="Hyperlink">
    <w:name w:val="Hyperlink"/>
    <w:basedOn w:val="DefaultParagraphFont"/>
    <w:uiPriority w:val="99"/>
    <w:rsid w:val="00025F6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025F69"/>
    <w:pPr>
      <w:ind w:firstLine="720"/>
      <w:jc w:val="both"/>
    </w:pPr>
    <w:rPr>
      <w:rFonts w:ascii="Arial" w:hAnsi="Arial" w:cs="Arial"/>
      <w:sz w:val="21"/>
      <w:szCs w:val="21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53264"/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25F69"/>
    <w:pPr>
      <w:jc w:val="center"/>
    </w:pPr>
    <w:rPr>
      <w:rFonts w:ascii="Verdana" w:hAnsi="Verdana" w:cs="Verdana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4532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025F69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025F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53264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025F69"/>
    <w:pPr>
      <w:ind w:left="720"/>
      <w:jc w:val="both"/>
    </w:pPr>
    <w:rPr>
      <w:rFonts w:ascii="Arial" w:hAnsi="Arial" w:cs="Arial"/>
      <w:b/>
      <w:bCs/>
      <w:i/>
      <w:iCs/>
      <w:color w:val="0000FF"/>
      <w:sz w:val="21"/>
      <w:szCs w:val="21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53264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025F69"/>
    <w:pPr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264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025F69"/>
    <w:pPr>
      <w:jc w:val="both"/>
    </w:pPr>
    <w:rPr>
      <w:rFonts w:ascii="Arial" w:hAnsi="Arial" w:cs="Arial"/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53264"/>
    <w:rPr>
      <w:sz w:val="16"/>
      <w:szCs w:val="16"/>
    </w:rPr>
  </w:style>
  <w:style w:type="table" w:styleId="TableGrid">
    <w:name w:val="Table Grid"/>
    <w:basedOn w:val="TableNormal"/>
    <w:uiPriority w:val="99"/>
    <w:rsid w:val="00187CB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C7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26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7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26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C719E"/>
  </w:style>
  <w:style w:type="table" w:styleId="TableWeb1">
    <w:name w:val="Table Web 1"/>
    <w:basedOn w:val="TableNormal"/>
    <w:uiPriority w:val="99"/>
    <w:rsid w:val="003628C5"/>
    <w:rPr>
      <w:rFonts w:ascii="Arial" w:hAnsi="Arial" w:cs="Arial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FFFFF"/>
    </w:tcPr>
    <w:tblStylePr w:type="firstRow">
      <w:rPr>
        <w:color w:val="auto"/>
      </w:rPr>
      <w:tblPr/>
      <w:tcPr>
        <w:shd w:val="clear" w:color="auto" w:fill="C0C0C0"/>
      </w:tcPr>
    </w:tblStylePr>
  </w:style>
  <w:style w:type="paragraph" w:styleId="ListParagraph">
    <w:name w:val="List Paragraph"/>
    <w:basedOn w:val="Normal"/>
    <w:uiPriority w:val="99"/>
    <w:qFormat/>
    <w:rsid w:val="00010DA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6523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13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audharybim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470</Words>
  <Characters>2685</Characters>
  <Application>Microsoft Office Outlook</Application>
  <DocSecurity>0</DocSecurity>
  <Lines>0</Lines>
  <Paragraphs>0</Paragraphs>
  <ScaleCrop>false</ScaleCrop>
  <Company>Nitant Infotech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Nilesh Bhatt</dc:creator>
  <cp:keywords/>
  <dc:description/>
  <cp:lastModifiedBy>p5</cp:lastModifiedBy>
  <cp:revision>3</cp:revision>
  <cp:lastPrinted>2010-08-17T10:16:00Z</cp:lastPrinted>
  <dcterms:created xsi:type="dcterms:W3CDTF">2012-10-13T07:17:00Z</dcterms:created>
  <dcterms:modified xsi:type="dcterms:W3CDTF">2012-10-13T07:17:00Z</dcterms:modified>
</cp:coreProperties>
</file>