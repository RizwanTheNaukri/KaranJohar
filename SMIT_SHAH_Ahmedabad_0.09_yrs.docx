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F0169F" w:rsidP="00141A4C">
      <w:pPr>
        <w:pStyle w:val="Title"/>
      </w:pPr>
      <w:r>
        <w:t>Smit Shah</w:t>
      </w:r>
    </w:p>
    <w:p w:rsidR="00141A4C" w:rsidRDefault="00F0169F" w:rsidP="00141A4C">
      <w:r w:rsidRPr="00F0169F">
        <w:rPr>
          <w:color w:val="auto"/>
        </w:rPr>
        <w:t>B-402, Satyam Homes, Nr.Pushparaj-1, Opp. New High Court, Ghatlo</w:t>
      </w:r>
      <w:r>
        <w:rPr>
          <w:color w:val="auto"/>
        </w:rPr>
        <w:t>dia, Ahmedabad-61</w:t>
      </w:r>
      <w:r w:rsidR="00141A4C">
        <w:t> | </w:t>
      </w:r>
      <w:r>
        <w:t>9825615335</w:t>
      </w:r>
      <w:r w:rsidR="00141A4C">
        <w:t> |</w:t>
      </w:r>
      <w:r>
        <w:t xml:space="preserve"> smitshah96@gmail.com</w:t>
      </w:r>
    </w:p>
    <w:p w:rsidR="006270A9" w:rsidRDefault="00A311AA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809663FE5E643F994B6875BC51167F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F0169F" w:rsidRPr="00F0169F" w:rsidRDefault="00F0169F" w:rsidP="00F0169F">
      <w:pPr>
        <w:widowControl w:val="0"/>
        <w:rPr>
          <w:rFonts w:asciiTheme="majorHAnsi" w:hAnsiTheme="majorHAnsi" w:cs="Times New Roman"/>
          <w:sz w:val="24"/>
          <w:szCs w:val="24"/>
        </w:rPr>
      </w:pPr>
      <w:r w:rsidRPr="00F0169F">
        <w:rPr>
          <w:rFonts w:asciiTheme="majorHAnsi" w:hAnsiTheme="majorHAnsi" w:cs="Times New Roman"/>
          <w:sz w:val="24"/>
          <w:szCs w:val="24"/>
        </w:rPr>
        <w:t>Seeking a challenging position in the company which would provide me the opportunities for professional growth, where I can utilize and enhance my experience &amp; acquired technical skills.</w:t>
      </w:r>
    </w:p>
    <w:sdt>
      <w:sdtPr>
        <w:alias w:val="Education:"/>
        <w:tag w:val="Education:"/>
        <w:id w:val="807127995"/>
        <w:placeholder>
          <w:docPart w:val="5C9EFC776E1447C48095D44B2E1DBD5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F0169F">
      <w:pPr>
        <w:pStyle w:val="Heading2"/>
      </w:pPr>
      <w:r>
        <w:t>bachelor’s of civil engineering</w:t>
      </w:r>
      <w:r w:rsidR="009D5933">
        <w:t> | </w:t>
      </w:r>
      <w:r>
        <w:t>ahmedabad institute of technology (gtu)</w:t>
      </w:r>
    </w:p>
    <w:p w:rsidR="006270A9" w:rsidRDefault="00F0169F" w:rsidP="001B29CF">
      <w:pPr>
        <w:pStyle w:val="ListBullet"/>
      </w:pPr>
      <w:r>
        <w:t>Pursing Civil Engineering in 8</w:t>
      </w:r>
      <w:r w:rsidRPr="00F0169F">
        <w:rPr>
          <w:vertAlign w:val="superscript"/>
        </w:rPr>
        <w:t>th</w:t>
      </w:r>
      <w:r>
        <w:t xml:space="preserve"> semester.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228"/>
        <w:gridCol w:w="3349"/>
        <w:gridCol w:w="3349"/>
      </w:tblGrid>
      <w:tr w:rsidR="00932A61" w:rsidTr="00932A61">
        <w:trPr>
          <w:trHeight w:val="259"/>
        </w:trPr>
        <w:tc>
          <w:tcPr>
            <w:tcW w:w="1626" w:type="pct"/>
            <w:noWrap/>
          </w:tcPr>
          <w:p w:rsidR="00932A61" w:rsidRPr="00983008" w:rsidRDefault="00932A61" w:rsidP="00932A61">
            <w:pPr>
              <w:jc w:val="center"/>
              <w:rPr>
                <w:b/>
                <w:bCs/>
                <w:color w:val="auto"/>
              </w:rPr>
            </w:pPr>
            <w:r w:rsidRPr="00983008">
              <w:rPr>
                <w:b/>
                <w:bCs/>
                <w:color w:val="auto"/>
              </w:rPr>
              <w:t>Exam</w:t>
            </w:r>
          </w:p>
        </w:tc>
        <w:tc>
          <w:tcPr>
            <w:tcW w:w="1687" w:type="pct"/>
          </w:tcPr>
          <w:p w:rsidR="00932A61" w:rsidRPr="00983008" w:rsidRDefault="00932A61" w:rsidP="00932A61">
            <w:pPr>
              <w:jc w:val="center"/>
              <w:rPr>
                <w:b/>
                <w:bCs/>
                <w:color w:val="auto"/>
              </w:rPr>
            </w:pPr>
            <w:r w:rsidRPr="00983008">
              <w:rPr>
                <w:b/>
                <w:bCs/>
                <w:color w:val="auto"/>
              </w:rPr>
              <w:t>Year of passing</w:t>
            </w:r>
          </w:p>
        </w:tc>
        <w:tc>
          <w:tcPr>
            <w:tcW w:w="1687" w:type="pct"/>
          </w:tcPr>
          <w:p w:rsidR="00932A61" w:rsidRPr="00983008" w:rsidRDefault="00932A61" w:rsidP="00932A61">
            <w:pPr>
              <w:jc w:val="center"/>
              <w:rPr>
                <w:b/>
                <w:bCs/>
                <w:color w:val="auto"/>
              </w:rPr>
            </w:pPr>
            <w:r w:rsidRPr="00983008">
              <w:rPr>
                <w:b/>
                <w:bCs/>
                <w:color w:val="auto"/>
              </w:rPr>
              <w:t>SPI</w:t>
            </w:r>
          </w:p>
        </w:tc>
      </w:tr>
      <w:tr w:rsidR="00932A61" w:rsidTr="00932A61">
        <w:trPr>
          <w:trHeight w:val="271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1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DEC 2013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7.66</w:t>
            </w:r>
          </w:p>
        </w:tc>
      </w:tr>
      <w:tr w:rsidR="00932A61" w:rsidTr="00932A61">
        <w:trPr>
          <w:trHeight w:val="259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2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MAY 2014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7.23</w:t>
            </w:r>
          </w:p>
        </w:tc>
      </w:tr>
      <w:tr w:rsidR="00932A61" w:rsidTr="00932A61">
        <w:trPr>
          <w:trHeight w:val="271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3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DEC 2014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5.76</w:t>
            </w:r>
          </w:p>
        </w:tc>
      </w:tr>
      <w:tr w:rsidR="00932A61" w:rsidTr="00932A61">
        <w:trPr>
          <w:trHeight w:val="259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4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MAY 2015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6.70</w:t>
            </w:r>
          </w:p>
        </w:tc>
      </w:tr>
      <w:tr w:rsidR="00932A61" w:rsidTr="00932A61">
        <w:trPr>
          <w:trHeight w:val="259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5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DEC 2015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5.90</w:t>
            </w:r>
          </w:p>
        </w:tc>
      </w:tr>
      <w:tr w:rsidR="00932A61" w:rsidTr="00932A61">
        <w:trPr>
          <w:trHeight w:val="271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6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MAY 2016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6.90</w:t>
            </w:r>
          </w:p>
        </w:tc>
      </w:tr>
      <w:tr w:rsidR="00932A61" w:rsidTr="00932A61">
        <w:trPr>
          <w:trHeight w:val="271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7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DEC 2016</w:t>
            </w:r>
          </w:p>
        </w:tc>
        <w:tc>
          <w:tcPr>
            <w:tcW w:w="1687" w:type="pct"/>
          </w:tcPr>
          <w:p w:rsidR="00932A61" w:rsidRDefault="00012564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7.27</w:t>
            </w:r>
          </w:p>
        </w:tc>
      </w:tr>
      <w:tr w:rsidR="00932A61" w:rsidTr="00932A61">
        <w:trPr>
          <w:trHeight w:val="271"/>
        </w:trPr>
        <w:tc>
          <w:tcPr>
            <w:tcW w:w="1626" w:type="pct"/>
            <w:noWrap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Semester 8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PENDING</w:t>
            </w:r>
          </w:p>
        </w:tc>
        <w:tc>
          <w:tcPr>
            <w:tcW w:w="1687" w:type="pct"/>
          </w:tcPr>
          <w:p w:rsidR="00932A61" w:rsidRDefault="00932A61" w:rsidP="00932A6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PENDING</w:t>
            </w:r>
          </w:p>
        </w:tc>
      </w:tr>
    </w:tbl>
    <w:p w:rsidR="00F0169F" w:rsidRPr="00932A61" w:rsidRDefault="00932A61" w:rsidP="00932A61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*CPI (Cumulative Performance Index) -</w:t>
      </w:r>
      <w:r w:rsidR="005929CB">
        <w:rPr>
          <w:sz w:val="24"/>
          <w:szCs w:val="24"/>
        </w:rPr>
        <w:t xml:space="preserve"> </w:t>
      </w:r>
      <w:r w:rsidR="00D77E87">
        <w:rPr>
          <w:sz w:val="24"/>
          <w:szCs w:val="24"/>
        </w:rPr>
        <w:t>6.91</w:t>
      </w:r>
      <w:r w:rsidR="00A311AA">
        <w:rPr>
          <w:sz w:val="24"/>
          <w:szCs w:val="24"/>
        </w:rPr>
        <w:t xml:space="preserve"> (up to 7</w:t>
      </w:r>
      <w:bookmarkStart w:id="0" w:name="_GoBack"/>
      <w:bookmarkEnd w:id="0"/>
      <w:r w:rsidRPr="00932A6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SEM.)</w:t>
      </w:r>
    </w:p>
    <w:p w:rsidR="006270A9" w:rsidRDefault="00E266B1">
      <w:pPr>
        <w:pStyle w:val="Heading2"/>
      </w:pPr>
      <w:r>
        <w:t>HIGHER SECONDARY CERTIFICATION</w:t>
      </w:r>
      <w:r w:rsidR="009D5933">
        <w:t> | </w:t>
      </w:r>
      <w:r w:rsidR="00932A61">
        <w:t>MARCH 2013</w:t>
      </w:r>
      <w:r w:rsidR="009D5933">
        <w:t> | </w:t>
      </w:r>
      <w:r w:rsidR="00932A61">
        <w:t>ABHIJAT VIDYAVIHAR</w:t>
      </w:r>
      <w:r>
        <w:t xml:space="preserve"> (GHSEB)</w:t>
      </w:r>
    </w:p>
    <w:p w:rsidR="00E266B1" w:rsidRDefault="00E266B1" w:rsidP="00F35990">
      <w:pPr>
        <w:pStyle w:val="ListBullet"/>
      </w:pPr>
      <w:r>
        <w:t>PERCENTILE: 69.70 | PERCENTAGE: 64.83</w:t>
      </w:r>
    </w:p>
    <w:p w:rsidR="00E266B1" w:rsidRDefault="00E266B1" w:rsidP="00E266B1">
      <w:pPr>
        <w:pStyle w:val="Heading2"/>
      </w:pPr>
      <w:r>
        <w:t xml:space="preserve">SECONDARY </w:t>
      </w:r>
      <w:r w:rsidR="00A22899">
        <w:t>SCHOOL CERTIFICATION| MARCH 2011 | ABHIJAT VIDYAVIHAR (G</w:t>
      </w:r>
      <w:r>
        <w:t>SEB)</w:t>
      </w:r>
    </w:p>
    <w:p w:rsidR="00E266B1" w:rsidRDefault="00E266B1" w:rsidP="00E266B1">
      <w:pPr>
        <w:pStyle w:val="ListBullet"/>
      </w:pPr>
      <w:r>
        <w:t>PERCENTILE:</w:t>
      </w:r>
      <w:r w:rsidR="00F61390">
        <w:t xml:space="preserve"> </w:t>
      </w:r>
      <w:r w:rsidR="00A22899">
        <w:t>86.98</w:t>
      </w:r>
      <w:r>
        <w:t xml:space="preserve">  | PERCENTAGE: </w:t>
      </w:r>
      <w:r w:rsidR="00F35990">
        <w:t>76.8</w:t>
      </w:r>
      <w:r w:rsidR="00A22899">
        <w:t>0</w:t>
      </w:r>
    </w:p>
    <w:p w:rsidR="006270A9" w:rsidRDefault="00F35990">
      <w:pPr>
        <w:pStyle w:val="Heading1"/>
      </w:pPr>
      <w:r>
        <w:t>Internship/Project</w:t>
      </w:r>
    </w:p>
    <w:p w:rsidR="00F35990" w:rsidRDefault="00F35990" w:rsidP="00F35990">
      <w:pPr>
        <w:pStyle w:val="Heading2"/>
      </w:pPr>
      <w:r>
        <w:t>Foundation and pre engineered building (peb)</w:t>
      </w:r>
      <w:r w:rsidR="009D5933">
        <w:t> | </w:t>
      </w:r>
      <w:r>
        <w:t>club babylon</w:t>
      </w:r>
    </w:p>
    <w:p w:rsidR="006270A9" w:rsidRPr="00F35990" w:rsidRDefault="00F35990" w:rsidP="00F35990">
      <w:pPr>
        <w:pStyle w:val="ListBullet"/>
      </w:pPr>
      <w:r>
        <w:t>As a part of final year project, gained knowledge about erection of Pre-Engineered Building (PEB) and Temporary Facilities at Club Babylon.</w:t>
      </w:r>
    </w:p>
    <w:p w:rsidR="006270A9" w:rsidRDefault="00F35990">
      <w:pPr>
        <w:pStyle w:val="Heading2"/>
      </w:pPr>
      <w:r>
        <w:t>concept of smart city</w:t>
      </w:r>
      <w:r w:rsidR="009D5933">
        <w:t> </w:t>
      </w:r>
      <w:r w:rsidR="00C97DAF">
        <w:t>| DESIGN ENGINEERING</w:t>
      </w:r>
    </w:p>
    <w:p w:rsidR="00F35990" w:rsidRDefault="00F35990" w:rsidP="00F35990">
      <w:pPr>
        <w:pStyle w:val="ListBullet"/>
      </w:pPr>
      <w:r>
        <w:t>As a part of Design Engineering Project, gained knowledge of Smart cities around the world.</w:t>
      </w:r>
    </w:p>
    <w:p w:rsidR="00F35990" w:rsidRDefault="00F35990" w:rsidP="00F35990">
      <w:pPr>
        <w:pStyle w:val="Heading2"/>
      </w:pPr>
      <w:r>
        <w:t>internship at club baylon | </w:t>
      </w:r>
      <w:r w:rsidR="00A61228">
        <w:t>ART NIRMAN LTD.</w:t>
      </w:r>
    </w:p>
    <w:p w:rsidR="00F35990" w:rsidRPr="00F35990" w:rsidRDefault="00F35990" w:rsidP="00F35990">
      <w:pPr>
        <w:pStyle w:val="ListBullet"/>
      </w:pPr>
      <w:r>
        <w:t>Ongoing Internship at Club Babylon (Art Nirman Ltd.) from July, 2016.</w:t>
      </w:r>
    </w:p>
    <w:p w:rsidR="00F35990" w:rsidRDefault="00F35990" w:rsidP="00F35990">
      <w:pPr>
        <w:pStyle w:val="Heading1"/>
      </w:pPr>
      <w:r>
        <w:t>Workshop/Site visit</w:t>
      </w:r>
    </w:p>
    <w:p w:rsidR="00F35990" w:rsidRPr="00983008" w:rsidRDefault="00F35990" w:rsidP="00983008">
      <w:pPr>
        <w:pStyle w:val="ListBullet"/>
      </w:pPr>
      <w:r w:rsidRPr="00983008">
        <w:t>Visited Sardar Sarovar Dam at Navagam, Gujarat in July, 2016</w:t>
      </w:r>
      <w:r w:rsidR="00983008">
        <w:t>.</w:t>
      </w:r>
    </w:p>
    <w:p w:rsidR="00F35990" w:rsidRPr="00983008" w:rsidRDefault="00F35990" w:rsidP="00983008">
      <w:pPr>
        <w:pStyle w:val="ListBullet"/>
      </w:pPr>
      <w:r w:rsidRPr="00983008">
        <w:t>Visited Karjan Dam at Rajpipla, Gujarat in July 2016</w:t>
      </w:r>
      <w:r w:rsidR="00983008">
        <w:t>.</w:t>
      </w:r>
    </w:p>
    <w:p w:rsidR="00F35990" w:rsidRPr="00983008" w:rsidRDefault="00F35990" w:rsidP="00983008">
      <w:pPr>
        <w:pStyle w:val="ListBullet"/>
      </w:pPr>
      <w:r w:rsidRPr="00983008">
        <w:lastRenderedPageBreak/>
        <w:t>Visited Karai Dam, Ahmedabad in March, 2016</w:t>
      </w:r>
      <w:r w:rsidR="00983008">
        <w:t>.</w:t>
      </w:r>
    </w:p>
    <w:p w:rsidR="00F35990" w:rsidRPr="00983008" w:rsidRDefault="00F35990" w:rsidP="00983008">
      <w:pPr>
        <w:pStyle w:val="ListBullet"/>
      </w:pPr>
      <w:r w:rsidRPr="00983008">
        <w:t>Visited Gujarat International Finance Tech city (GI</w:t>
      </w:r>
      <w:r w:rsidR="00983008">
        <w:t>FT), Gandhinagar in March, 2016.</w:t>
      </w:r>
    </w:p>
    <w:p w:rsidR="00F35990" w:rsidRPr="00983008" w:rsidRDefault="00F35990" w:rsidP="00983008">
      <w:pPr>
        <w:pStyle w:val="ListBullet"/>
      </w:pPr>
      <w:r w:rsidRPr="00983008">
        <w:t>Visited Gujarat Environment Management Institute (GEMI) in 2015</w:t>
      </w:r>
      <w:r w:rsidR="00983008">
        <w:t>.</w:t>
      </w:r>
    </w:p>
    <w:p w:rsidR="00F35990" w:rsidRDefault="00F35990" w:rsidP="00983008">
      <w:pPr>
        <w:pStyle w:val="ListBullet"/>
      </w:pPr>
      <w:r w:rsidRPr="00983008">
        <w:t>Attended one day workshop of Concrete Mix Design (CMD) by Ultratech Cement Ltd. In “Technosparx” 2015 at Ahmedabad Institute of Technology</w:t>
      </w:r>
      <w:r w:rsidR="00983008">
        <w:t>.</w:t>
      </w:r>
    </w:p>
    <w:p w:rsidR="00983008" w:rsidRDefault="00983008" w:rsidP="00983008">
      <w:pPr>
        <w:pStyle w:val="Heading1"/>
      </w:pPr>
      <w:r>
        <w:t>Skill/Interest</w:t>
      </w:r>
    </w:p>
    <w:p w:rsidR="00983008" w:rsidRDefault="00983008" w:rsidP="00983008">
      <w:pPr>
        <w:pStyle w:val="ListBullet"/>
      </w:pPr>
      <w:r>
        <w:rPr>
          <w:b/>
          <w:bCs/>
        </w:rPr>
        <w:t>Software Skills</w:t>
      </w:r>
      <w:r>
        <w:t>: AutoCAD, Learning Revit Structure and STADD Pro</w:t>
      </w:r>
    </w:p>
    <w:p w:rsidR="00983008" w:rsidRDefault="00983008" w:rsidP="00983008">
      <w:pPr>
        <w:pStyle w:val="ListBullet"/>
        <w:rPr>
          <w:b/>
          <w:bCs/>
        </w:rPr>
      </w:pPr>
      <w:r>
        <w:rPr>
          <w:b/>
          <w:bCs/>
        </w:rPr>
        <w:t xml:space="preserve">Computer Knowledge: </w:t>
      </w:r>
      <w:r>
        <w:t>Microsoft Office (Word, Excel, PowerPoint, Publisher), Sktechup Pro</w:t>
      </w:r>
    </w:p>
    <w:p w:rsidR="00983008" w:rsidRDefault="00983008" w:rsidP="00983008">
      <w:pPr>
        <w:pStyle w:val="ListBullet"/>
      </w:pPr>
      <w:r w:rsidRPr="00983008">
        <w:rPr>
          <w:b/>
          <w:bCs/>
        </w:rPr>
        <w:t>Language</w:t>
      </w:r>
      <w:r>
        <w:t>: C, HTML</w:t>
      </w:r>
    </w:p>
    <w:p w:rsidR="00F35990" w:rsidRPr="00983008" w:rsidRDefault="00983008" w:rsidP="00983008">
      <w:pPr>
        <w:pStyle w:val="ListBullet"/>
        <w:rPr>
          <w:b/>
          <w:bCs/>
        </w:rPr>
      </w:pPr>
      <w:r>
        <w:rPr>
          <w:b/>
          <w:bCs/>
        </w:rPr>
        <w:t xml:space="preserve">Area of interest: </w:t>
      </w:r>
      <w:r>
        <w:t>Structure Design,</w:t>
      </w:r>
      <w:r w:rsidR="00F12DF0">
        <w:t xml:space="preserve"> Concrete Mix Design, Transportation,</w:t>
      </w:r>
      <w:r>
        <w:t xml:space="preserve"> Quantity and Estimation</w:t>
      </w:r>
    </w:p>
    <w:p w:rsidR="00F35990" w:rsidRDefault="00983008" w:rsidP="00983008">
      <w:pPr>
        <w:pStyle w:val="Heading1"/>
      </w:pPr>
      <w:r>
        <w:t>Extra curriculum activities</w:t>
      </w:r>
    </w:p>
    <w:p w:rsidR="00983008" w:rsidRPr="00983008" w:rsidRDefault="00983008" w:rsidP="00983008">
      <w:pPr>
        <w:pStyle w:val="ListBullet"/>
        <w:rPr>
          <w:b/>
          <w:bCs/>
        </w:rPr>
      </w:pPr>
      <w:r w:rsidRPr="00983008">
        <w:t>Co-Founder of Palette Foundation, Ahmedabad based NGO</w:t>
      </w:r>
    </w:p>
    <w:p w:rsidR="00983008" w:rsidRPr="00983008" w:rsidRDefault="00983008" w:rsidP="00983008">
      <w:pPr>
        <w:pStyle w:val="ListBullet"/>
        <w:rPr>
          <w:b/>
          <w:bCs/>
        </w:rPr>
      </w:pPr>
      <w:r w:rsidRPr="00983008">
        <w:t>Participated in Model Making Competition in at “Technosparx” 2015</w:t>
      </w:r>
    </w:p>
    <w:p w:rsidR="00983008" w:rsidRPr="00983008" w:rsidRDefault="00983008" w:rsidP="00983008">
      <w:pPr>
        <w:pStyle w:val="ListBullet"/>
        <w:rPr>
          <w:b/>
          <w:bCs/>
        </w:rPr>
      </w:pPr>
      <w:r w:rsidRPr="00983008">
        <w:t>Co-ordinated an event named “AD-MAD SHOW” at “Technosparx” 2015</w:t>
      </w:r>
    </w:p>
    <w:p w:rsidR="00983008" w:rsidRPr="00983008" w:rsidRDefault="00983008" w:rsidP="00983008">
      <w:pPr>
        <w:pStyle w:val="ListBullet"/>
      </w:pPr>
      <w:r w:rsidRPr="00983008">
        <w:t>Co designed the “Hangout Seating” and actively participated in its construction which</w:t>
      </w:r>
      <w:r>
        <w:t xml:space="preserve"> is </w:t>
      </w:r>
      <w:r w:rsidRPr="00983008">
        <w:t>currently</w:t>
      </w:r>
      <w:r>
        <w:t xml:space="preserve"> </w:t>
      </w:r>
      <w:r w:rsidRPr="00983008">
        <w:t>present at Ahmedabad Institute of Technology</w:t>
      </w:r>
    </w:p>
    <w:p w:rsidR="00983008" w:rsidRDefault="00983008" w:rsidP="00983008">
      <w:pPr>
        <w:pStyle w:val="ListBullet"/>
      </w:pPr>
      <w:r w:rsidRPr="00983008">
        <w:t>Participated in Garb ’Less competition held at CEPT University in 2014</w:t>
      </w:r>
    </w:p>
    <w:p w:rsidR="0098718E" w:rsidRDefault="0098718E" w:rsidP="00983008">
      <w:pPr>
        <w:pStyle w:val="ListBullet"/>
      </w:pPr>
      <w:r>
        <w:t>Participated in Sabarmati Marathon in 2014 and 2015</w:t>
      </w:r>
    </w:p>
    <w:p w:rsidR="00983008" w:rsidRDefault="00983008" w:rsidP="00983008">
      <w:pPr>
        <w:pStyle w:val="Heading1"/>
      </w:pPr>
      <w:r>
        <w:t>Personal Details</w:t>
      </w:r>
    </w:p>
    <w:tbl>
      <w:tblPr>
        <w:tblStyle w:val="TableGridLight"/>
        <w:tblW w:w="9843" w:type="dxa"/>
        <w:tblLook w:val="0620" w:firstRow="1" w:lastRow="0" w:firstColumn="0" w:lastColumn="0" w:noHBand="1" w:noVBand="1"/>
      </w:tblPr>
      <w:tblGrid>
        <w:gridCol w:w="3091"/>
        <w:gridCol w:w="6752"/>
      </w:tblGrid>
      <w:tr w:rsidR="00983008" w:rsidTr="00983008">
        <w:trPr>
          <w:trHeight w:val="278"/>
        </w:trPr>
        <w:tc>
          <w:tcPr>
            <w:tcW w:w="0" w:type="auto"/>
          </w:tcPr>
          <w:p w:rsidR="00983008" w:rsidRDefault="00983008" w:rsidP="00983008">
            <w:r>
              <w:t>Full Name</w:t>
            </w:r>
          </w:p>
        </w:tc>
        <w:tc>
          <w:tcPr>
            <w:tcW w:w="0" w:type="auto"/>
          </w:tcPr>
          <w:p w:rsidR="00983008" w:rsidRDefault="00983008" w:rsidP="00983008">
            <w:r>
              <w:t>Smit Milankumar Shah</w:t>
            </w:r>
          </w:p>
        </w:tc>
      </w:tr>
      <w:tr w:rsidR="00983008" w:rsidTr="00983008">
        <w:trPr>
          <w:trHeight w:val="292"/>
        </w:trPr>
        <w:tc>
          <w:tcPr>
            <w:tcW w:w="0" w:type="auto"/>
          </w:tcPr>
          <w:p w:rsidR="00983008" w:rsidRDefault="00983008" w:rsidP="00983008">
            <w:r>
              <w:t>Father’s Name</w:t>
            </w:r>
          </w:p>
        </w:tc>
        <w:tc>
          <w:tcPr>
            <w:tcW w:w="0" w:type="auto"/>
          </w:tcPr>
          <w:p w:rsidR="00983008" w:rsidRDefault="00983008" w:rsidP="00983008">
            <w:r>
              <w:t>Milankumar C. Shah</w:t>
            </w:r>
          </w:p>
        </w:tc>
      </w:tr>
      <w:tr w:rsidR="00983008" w:rsidTr="00983008">
        <w:trPr>
          <w:trHeight w:val="278"/>
        </w:trPr>
        <w:tc>
          <w:tcPr>
            <w:tcW w:w="0" w:type="auto"/>
          </w:tcPr>
          <w:p w:rsidR="00983008" w:rsidRDefault="00983008" w:rsidP="00983008">
            <w:r>
              <w:t>Occupation</w:t>
            </w:r>
          </w:p>
        </w:tc>
        <w:tc>
          <w:tcPr>
            <w:tcW w:w="0" w:type="auto"/>
          </w:tcPr>
          <w:p w:rsidR="00983008" w:rsidRDefault="00983008" w:rsidP="00983008">
            <w:r>
              <w:t>Assistant Manager in Syndicate Bank</w:t>
            </w:r>
          </w:p>
        </w:tc>
      </w:tr>
      <w:tr w:rsidR="00983008" w:rsidTr="00983008">
        <w:trPr>
          <w:trHeight w:val="292"/>
        </w:trPr>
        <w:tc>
          <w:tcPr>
            <w:tcW w:w="0" w:type="auto"/>
          </w:tcPr>
          <w:p w:rsidR="00983008" w:rsidRDefault="00983008" w:rsidP="00983008">
            <w:r>
              <w:t>Date of Birth</w:t>
            </w:r>
          </w:p>
        </w:tc>
        <w:tc>
          <w:tcPr>
            <w:tcW w:w="0" w:type="auto"/>
          </w:tcPr>
          <w:p w:rsidR="00983008" w:rsidRDefault="00983008" w:rsidP="00983008">
            <w:r>
              <w:t>21/05/1996</w:t>
            </w:r>
          </w:p>
        </w:tc>
      </w:tr>
      <w:tr w:rsidR="00983008" w:rsidTr="00983008">
        <w:trPr>
          <w:trHeight w:val="278"/>
        </w:trPr>
        <w:tc>
          <w:tcPr>
            <w:tcW w:w="0" w:type="auto"/>
          </w:tcPr>
          <w:p w:rsidR="00983008" w:rsidRDefault="00983008" w:rsidP="00983008">
            <w:r>
              <w:t>Gender</w:t>
            </w:r>
          </w:p>
        </w:tc>
        <w:tc>
          <w:tcPr>
            <w:tcW w:w="0" w:type="auto"/>
          </w:tcPr>
          <w:p w:rsidR="00983008" w:rsidRDefault="00983008" w:rsidP="00983008">
            <w:r>
              <w:t>Male</w:t>
            </w:r>
          </w:p>
        </w:tc>
      </w:tr>
      <w:tr w:rsidR="00983008" w:rsidTr="00983008">
        <w:trPr>
          <w:trHeight w:val="292"/>
        </w:trPr>
        <w:tc>
          <w:tcPr>
            <w:tcW w:w="0" w:type="auto"/>
          </w:tcPr>
          <w:p w:rsidR="00983008" w:rsidRDefault="00983008" w:rsidP="00983008">
            <w:r>
              <w:t>Email ID</w:t>
            </w:r>
          </w:p>
        </w:tc>
        <w:tc>
          <w:tcPr>
            <w:tcW w:w="0" w:type="auto"/>
          </w:tcPr>
          <w:p w:rsidR="00983008" w:rsidRDefault="00983008" w:rsidP="00983008">
            <w:r>
              <w:t>smitshah96@gmail.com</w:t>
            </w:r>
          </w:p>
        </w:tc>
      </w:tr>
      <w:tr w:rsidR="00983008" w:rsidTr="00983008">
        <w:trPr>
          <w:trHeight w:val="278"/>
        </w:trPr>
        <w:tc>
          <w:tcPr>
            <w:tcW w:w="0" w:type="auto"/>
          </w:tcPr>
          <w:p w:rsidR="00983008" w:rsidRDefault="00983008" w:rsidP="00983008">
            <w:r>
              <w:t>Nationally</w:t>
            </w:r>
          </w:p>
        </w:tc>
        <w:tc>
          <w:tcPr>
            <w:tcW w:w="0" w:type="auto"/>
          </w:tcPr>
          <w:p w:rsidR="00983008" w:rsidRDefault="00983008" w:rsidP="00983008">
            <w:r>
              <w:t>Indian</w:t>
            </w:r>
          </w:p>
        </w:tc>
      </w:tr>
      <w:tr w:rsidR="00983008" w:rsidTr="00983008">
        <w:trPr>
          <w:trHeight w:val="292"/>
        </w:trPr>
        <w:tc>
          <w:tcPr>
            <w:tcW w:w="0" w:type="auto"/>
          </w:tcPr>
          <w:p w:rsidR="00983008" w:rsidRDefault="00983008" w:rsidP="00983008">
            <w:r>
              <w:t>Languages Known</w:t>
            </w:r>
          </w:p>
        </w:tc>
        <w:tc>
          <w:tcPr>
            <w:tcW w:w="0" w:type="auto"/>
          </w:tcPr>
          <w:p w:rsidR="00983008" w:rsidRDefault="00F12DF0" w:rsidP="00983008">
            <w:r>
              <w:t>English, Hindi and Gujarati</w:t>
            </w:r>
          </w:p>
        </w:tc>
      </w:tr>
      <w:tr w:rsidR="00983008" w:rsidTr="00983008">
        <w:trPr>
          <w:trHeight w:val="278"/>
        </w:trPr>
        <w:tc>
          <w:tcPr>
            <w:tcW w:w="0" w:type="auto"/>
          </w:tcPr>
          <w:p w:rsidR="00983008" w:rsidRDefault="00F12DF0" w:rsidP="00983008">
            <w:r>
              <w:t>Interest</w:t>
            </w:r>
          </w:p>
        </w:tc>
        <w:tc>
          <w:tcPr>
            <w:tcW w:w="0" w:type="auto"/>
          </w:tcPr>
          <w:p w:rsidR="00983008" w:rsidRDefault="00F12DF0" w:rsidP="00F12DF0">
            <w:r>
              <w:t>Travelling, Music, Swimming, Table Tennis</w:t>
            </w:r>
          </w:p>
        </w:tc>
      </w:tr>
    </w:tbl>
    <w:p w:rsidR="00983008" w:rsidRDefault="00983008" w:rsidP="00F12DF0">
      <w:pPr>
        <w:pStyle w:val="ListBullet"/>
        <w:numPr>
          <w:ilvl w:val="0"/>
          <w:numId w:val="0"/>
        </w:numPr>
        <w:ind w:left="216"/>
      </w:pPr>
    </w:p>
    <w:p w:rsidR="00983008" w:rsidRDefault="00BD2BD3" w:rsidP="00BD2BD3">
      <w:pPr>
        <w:pStyle w:val="Heading1"/>
      </w:pPr>
      <w:r>
        <w:t>Self-declaration</w:t>
      </w:r>
    </w:p>
    <w:p w:rsidR="00BD2BD3" w:rsidRDefault="00BD2BD3" w:rsidP="00BD2BD3">
      <w:pPr>
        <w:spacing w:after="200" w:line="276" w:lineRule="auto"/>
      </w:pPr>
      <w:r>
        <w:t>I hereby declare that the above mentioned information is true and correct to the best of my knowledge and belief.</w:t>
      </w:r>
    </w:p>
    <w:p w:rsidR="00BD2BD3" w:rsidRPr="00BD2BD3" w:rsidRDefault="00BD2BD3" w:rsidP="00BD2BD3">
      <w:pPr>
        <w:widowControl w:val="0"/>
        <w:rPr>
          <w:b/>
          <w:bCs/>
        </w:rPr>
      </w:pPr>
      <w:r w:rsidRPr="00BD2BD3">
        <w:rPr>
          <w:b/>
          <w:bCs/>
        </w:rPr>
        <w:t>DATE:</w:t>
      </w:r>
    </w:p>
    <w:p w:rsidR="00BD2BD3" w:rsidRPr="00BD2BD3" w:rsidRDefault="00BD2BD3" w:rsidP="00BD2BD3">
      <w:pPr>
        <w:widowControl w:val="0"/>
        <w:rPr>
          <w:b/>
          <w:bCs/>
          <w:sz w:val="20"/>
          <w:szCs w:val="20"/>
        </w:rPr>
      </w:pPr>
      <w:r w:rsidRPr="00BD2BD3">
        <w:rPr>
          <w:b/>
          <w:bCs/>
        </w:rPr>
        <w:t>PLACE: AHMEDABAD</w:t>
      </w:r>
    </w:p>
    <w:sectPr w:rsidR="00BD2BD3" w:rsidRPr="00BD2BD3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18" w:rsidRDefault="005C7418">
      <w:pPr>
        <w:spacing w:after="0"/>
      </w:pPr>
      <w:r>
        <w:separator/>
      </w:r>
    </w:p>
  </w:endnote>
  <w:endnote w:type="continuationSeparator" w:id="0">
    <w:p w:rsidR="005C7418" w:rsidRDefault="005C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hruti">
    <w:altName w:val="Segoe UI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7E8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18" w:rsidRDefault="005C7418">
      <w:pPr>
        <w:spacing w:after="0"/>
      </w:pPr>
      <w:r>
        <w:separator/>
      </w:r>
    </w:p>
  </w:footnote>
  <w:footnote w:type="continuationSeparator" w:id="0">
    <w:p w:rsidR="005C7418" w:rsidRDefault="005C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B893E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FE5002D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mailMerge>
    <w:mainDocumentType w:val="envelopes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9F"/>
    <w:rsid w:val="00012564"/>
    <w:rsid w:val="000A4F59"/>
    <w:rsid w:val="00141A4C"/>
    <w:rsid w:val="00184A59"/>
    <w:rsid w:val="001B29CF"/>
    <w:rsid w:val="0028220F"/>
    <w:rsid w:val="00356C14"/>
    <w:rsid w:val="005929CB"/>
    <w:rsid w:val="005C7418"/>
    <w:rsid w:val="00617B26"/>
    <w:rsid w:val="006270A9"/>
    <w:rsid w:val="00675956"/>
    <w:rsid w:val="00681034"/>
    <w:rsid w:val="00816216"/>
    <w:rsid w:val="0087734B"/>
    <w:rsid w:val="00932A61"/>
    <w:rsid w:val="00983008"/>
    <w:rsid w:val="009837E2"/>
    <w:rsid w:val="0098718E"/>
    <w:rsid w:val="0099146B"/>
    <w:rsid w:val="009D5933"/>
    <w:rsid w:val="00A22899"/>
    <w:rsid w:val="00A311AA"/>
    <w:rsid w:val="00A61228"/>
    <w:rsid w:val="00B17D05"/>
    <w:rsid w:val="00BD2BD3"/>
    <w:rsid w:val="00BD319D"/>
    <w:rsid w:val="00BD768D"/>
    <w:rsid w:val="00C259F8"/>
    <w:rsid w:val="00C61F8E"/>
    <w:rsid w:val="00C97DAF"/>
    <w:rsid w:val="00D77E87"/>
    <w:rsid w:val="00E266B1"/>
    <w:rsid w:val="00E83E4B"/>
    <w:rsid w:val="00F0169F"/>
    <w:rsid w:val="00F12DF0"/>
    <w:rsid w:val="00F35990"/>
    <w:rsid w:val="00F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F204013-5124-4E82-925A-1C4239B0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837E2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9837E2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DecimalAligned">
    <w:name w:val="Decimal Aligned"/>
    <w:basedOn w:val="Normal"/>
    <w:uiPriority w:val="40"/>
    <w:qFormat/>
    <w:rsid w:val="00F0169F"/>
    <w:pPr>
      <w:tabs>
        <w:tab w:val="decimal" w:pos="360"/>
      </w:tabs>
      <w:spacing w:after="200" w:line="276" w:lineRule="auto"/>
    </w:pPr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F0169F"/>
    <w:rPr>
      <w:i/>
      <w:iCs/>
    </w:rPr>
  </w:style>
  <w:style w:type="table" w:styleId="LightShading-Accent1">
    <w:name w:val="Light Shading Accent 1"/>
    <w:basedOn w:val="TableNormal"/>
    <w:uiPriority w:val="60"/>
    <w:rsid w:val="00F0169F"/>
    <w:pPr>
      <w:spacing w:after="0"/>
    </w:pPr>
    <w:rPr>
      <w:color w:val="2A7B88" w:themeColor="accent1" w:themeShade="BF"/>
      <w:lang w:eastAsia="en-US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F0169F"/>
    <w:pPr>
      <w:spacing w:after="0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A5B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2-Accent1">
    <w:name w:val="Grid Table 2 Accent 1"/>
    <w:basedOn w:val="TableNormal"/>
    <w:uiPriority w:val="47"/>
    <w:rsid w:val="00932A61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eGridLight">
    <w:name w:val="Grid Table Light"/>
    <w:basedOn w:val="TableNormal"/>
    <w:uiPriority w:val="40"/>
    <w:rsid w:val="00932A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List-Accent3">
    <w:name w:val="Light List Accent 3"/>
    <w:basedOn w:val="TableNormal"/>
    <w:uiPriority w:val="61"/>
    <w:rsid w:val="00983008"/>
    <w:pPr>
      <w:spacing w:after="0"/>
    </w:pPr>
    <w:rPr>
      <w:color w:val="auto"/>
      <w:lang w:eastAsia="en-US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09663FE5E643F994B6875BC5116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A3AF5-6302-4278-B9F6-AB0FEBF03C49}"/>
      </w:docPartPr>
      <w:docPartBody>
        <w:p w:rsidR="00C5648D" w:rsidRDefault="00773D8B">
          <w:pPr>
            <w:pStyle w:val="5809663FE5E643F994B6875BC51167F9"/>
          </w:pPr>
          <w:r>
            <w:t>Objective</w:t>
          </w:r>
        </w:p>
      </w:docPartBody>
    </w:docPart>
    <w:docPart>
      <w:docPartPr>
        <w:name w:val="5C9EFC776E1447C48095D44B2E1DB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F259-322C-454D-9C40-C0247A53D229}"/>
      </w:docPartPr>
      <w:docPartBody>
        <w:p w:rsidR="00C5648D" w:rsidRDefault="00773D8B">
          <w:pPr>
            <w:pStyle w:val="5C9EFC776E1447C48095D44B2E1DBD5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hruti">
    <w:altName w:val="Segoe UI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D"/>
    <w:rsid w:val="00110B6D"/>
    <w:rsid w:val="00773D8B"/>
    <w:rsid w:val="00C5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CD963369746098376A93A8E172F94">
    <w:name w:val="8BDCD963369746098376A93A8E172F94"/>
    <w:rPr>
      <w:rFonts w:cs="Shruti"/>
    </w:rPr>
  </w:style>
  <w:style w:type="paragraph" w:customStyle="1" w:styleId="E786F400203C403AB67FB1E920F7942F">
    <w:name w:val="E786F400203C403AB67FB1E920F7942F"/>
    <w:rPr>
      <w:rFonts w:cs="Shruti"/>
    </w:rPr>
  </w:style>
  <w:style w:type="paragraph" w:customStyle="1" w:styleId="1546F368AC8E445CBE439B6D7420651D">
    <w:name w:val="1546F368AC8E445CBE439B6D7420651D"/>
    <w:rPr>
      <w:rFonts w:cs="Shruti"/>
    </w:rPr>
  </w:style>
  <w:style w:type="paragraph" w:customStyle="1" w:styleId="41171D80423646DEB466007C2B77225E">
    <w:name w:val="41171D80423646DEB466007C2B77225E"/>
    <w:rPr>
      <w:rFonts w:cs="Shruti"/>
    </w:rPr>
  </w:style>
  <w:style w:type="paragraph" w:customStyle="1" w:styleId="5809663FE5E643F994B6875BC51167F9">
    <w:name w:val="5809663FE5E643F994B6875BC51167F9"/>
    <w:rPr>
      <w:rFonts w:cs="Shruti"/>
    </w:rPr>
  </w:style>
  <w:style w:type="paragraph" w:customStyle="1" w:styleId="A94277725FA74A7DBF5974B2FEDD769B">
    <w:name w:val="A94277725FA74A7DBF5974B2FEDD769B"/>
    <w:rPr>
      <w:rFonts w:cs="Shruti"/>
    </w:rPr>
  </w:style>
  <w:style w:type="paragraph" w:customStyle="1" w:styleId="5C9EFC776E1447C48095D44B2E1DBD59">
    <w:name w:val="5C9EFC776E1447C48095D44B2E1DBD59"/>
    <w:rPr>
      <w:rFonts w:cs="Shruti"/>
    </w:rPr>
  </w:style>
  <w:style w:type="paragraph" w:customStyle="1" w:styleId="D7F5014C425E4723B0D242E0DEA79156">
    <w:name w:val="D7F5014C425E4723B0D242E0DEA79156"/>
    <w:rPr>
      <w:rFonts w:cs="Shruti"/>
    </w:rPr>
  </w:style>
  <w:style w:type="paragraph" w:customStyle="1" w:styleId="4C88B08967E546FC818D2BFDF79980FC">
    <w:name w:val="4C88B08967E546FC818D2BFDF79980FC"/>
    <w:rPr>
      <w:rFonts w:cs="Shruti"/>
    </w:rPr>
  </w:style>
  <w:style w:type="paragraph" w:customStyle="1" w:styleId="859091533B464CE1878EE9C870447037">
    <w:name w:val="859091533B464CE1878EE9C870447037"/>
    <w:rPr>
      <w:rFonts w:cs="Shruti"/>
    </w:rPr>
  </w:style>
  <w:style w:type="paragraph" w:customStyle="1" w:styleId="A114EA4EC7BE4F44A75A88527DE2771E">
    <w:name w:val="A114EA4EC7BE4F44A75A88527DE2771E"/>
    <w:rPr>
      <w:rFonts w:cs="Shruti"/>
    </w:rPr>
  </w:style>
  <w:style w:type="paragraph" w:customStyle="1" w:styleId="2B5BE1F22E4244EAADC31513887AC254">
    <w:name w:val="2B5BE1F22E4244EAADC31513887AC254"/>
    <w:rPr>
      <w:rFonts w:cs="Shruti"/>
    </w:rPr>
  </w:style>
  <w:style w:type="paragraph" w:customStyle="1" w:styleId="FB2D32062C2A4E3DB938C1585FEF2DE5">
    <w:name w:val="FB2D32062C2A4E3DB938C1585FEF2DE5"/>
    <w:rPr>
      <w:rFonts w:cs="Shruti"/>
    </w:rPr>
  </w:style>
  <w:style w:type="paragraph" w:customStyle="1" w:styleId="632A2FC9D55542F9B84C110CF2A4612E">
    <w:name w:val="632A2FC9D55542F9B84C110CF2A4612E"/>
    <w:rPr>
      <w:rFonts w:cs="Shruti"/>
    </w:rPr>
  </w:style>
  <w:style w:type="paragraph" w:customStyle="1" w:styleId="C6DCAA392B57410A9952609DDACCAB0E">
    <w:name w:val="C6DCAA392B57410A9952609DDACCAB0E"/>
    <w:rPr>
      <w:rFonts w:cs="Shruti"/>
    </w:rPr>
  </w:style>
  <w:style w:type="paragraph" w:customStyle="1" w:styleId="ECCD9E38AE6C4AFD83A306854BB63199">
    <w:name w:val="ECCD9E38AE6C4AFD83A306854BB63199"/>
    <w:rPr>
      <w:rFonts w:cs="Shruti"/>
    </w:rPr>
  </w:style>
  <w:style w:type="paragraph" w:customStyle="1" w:styleId="D73D20B4A2A04F838A89FD437F9114C1">
    <w:name w:val="D73D20B4A2A04F838A89FD437F9114C1"/>
    <w:rPr>
      <w:rFonts w:cs="Shruti"/>
    </w:rPr>
  </w:style>
  <w:style w:type="paragraph" w:customStyle="1" w:styleId="ACA2D420AB8A4E509D376A7B0C7C19EC">
    <w:name w:val="ACA2D420AB8A4E509D376A7B0C7C19EC"/>
    <w:rPr>
      <w:rFonts w:cs="Shruti"/>
    </w:rPr>
  </w:style>
  <w:style w:type="paragraph" w:customStyle="1" w:styleId="0EA8BE7B2BA847DB92917E2C64010928">
    <w:name w:val="0EA8BE7B2BA847DB92917E2C64010928"/>
    <w:rPr>
      <w:rFonts w:cs="Shruti"/>
    </w:rPr>
  </w:style>
  <w:style w:type="paragraph" w:customStyle="1" w:styleId="A9E3F08B90C5400289D701D819CF9C9C">
    <w:name w:val="A9E3F08B90C5400289D701D819CF9C9C"/>
    <w:rPr>
      <w:rFonts w:cs="Shruti"/>
    </w:rPr>
  </w:style>
  <w:style w:type="paragraph" w:customStyle="1" w:styleId="79924926B72E49C6AD9959FAA61C6498">
    <w:name w:val="79924926B72E49C6AD9959FAA61C6498"/>
    <w:rPr>
      <w:rFonts w:cs="Shruti"/>
    </w:rPr>
  </w:style>
  <w:style w:type="paragraph" w:customStyle="1" w:styleId="25502D9A85C74FEB881F771FE452C146">
    <w:name w:val="25502D9A85C74FEB881F771FE452C146"/>
    <w:rPr>
      <w:rFonts w:cs="Shruti"/>
    </w:rPr>
  </w:style>
  <w:style w:type="paragraph" w:customStyle="1" w:styleId="65181B6ECFD14696B62B1932980E52A6">
    <w:name w:val="65181B6ECFD14696B62B1932980E52A6"/>
    <w:rPr>
      <w:rFonts w:cs="Shruti"/>
    </w:rPr>
  </w:style>
  <w:style w:type="paragraph" w:customStyle="1" w:styleId="EA5737F144804AEAAE47D85201B8C14B">
    <w:name w:val="EA5737F144804AEAAE47D85201B8C14B"/>
    <w:rPr>
      <w:rFonts w:cs="Shruti"/>
    </w:rPr>
  </w:style>
  <w:style w:type="paragraph" w:customStyle="1" w:styleId="DAEDAA59B85A4F5D859D42736B8DAE07">
    <w:name w:val="DAEDAA59B85A4F5D859D42736B8DAE07"/>
    <w:rPr>
      <w:rFonts w:cs="Shruti"/>
    </w:rPr>
  </w:style>
  <w:style w:type="paragraph" w:customStyle="1" w:styleId="0BCCD7491E2A47C79905CBBFCBE4DB0B">
    <w:name w:val="0BCCD7491E2A47C79905CBBFCBE4DB0B"/>
    <w:rPr>
      <w:rFonts w:cs="Shruti"/>
    </w:rPr>
  </w:style>
  <w:style w:type="paragraph" w:customStyle="1" w:styleId="CDC9905480C94D9DA9463F824C6BAE3C">
    <w:name w:val="CDC9905480C94D9DA9463F824C6BAE3C"/>
    <w:rPr>
      <w:rFonts w:cs="Shruti"/>
    </w:rPr>
  </w:style>
  <w:style w:type="paragraph" w:customStyle="1" w:styleId="0ABDE6DB6A634E87B709DDC325C498A3">
    <w:name w:val="0ABDE6DB6A634E87B709DDC325C498A3"/>
    <w:rPr>
      <w:rFonts w:cs="Shruti"/>
    </w:rPr>
  </w:style>
  <w:style w:type="paragraph" w:customStyle="1" w:styleId="348DCE2834844B019E724E766447968D">
    <w:name w:val="348DCE2834844B019E724E766447968D"/>
    <w:rPr>
      <w:rFonts w:cs="Shruti"/>
    </w:rPr>
  </w:style>
  <w:style w:type="paragraph" w:customStyle="1" w:styleId="D03DE2F8D5B54AD093DB51A15FE363FA">
    <w:name w:val="D03DE2F8D5B54AD093DB51A15FE363FA"/>
    <w:rPr>
      <w:rFonts w:cs="Shruti"/>
    </w:rPr>
  </w:style>
  <w:style w:type="paragraph" w:customStyle="1" w:styleId="ED6D74B106144D41ABA4C6294597E0E3">
    <w:name w:val="ED6D74B106144D41ABA4C6294597E0E3"/>
    <w:rPr>
      <w:rFonts w:cs="Shruti"/>
    </w:rPr>
  </w:style>
  <w:style w:type="paragraph" w:customStyle="1" w:styleId="AE1CBE611169402F92E5EC6F4C51A3D9">
    <w:name w:val="AE1CBE611169402F92E5EC6F4C51A3D9"/>
    <w:rPr>
      <w:rFonts w:cs="Shruti"/>
    </w:rPr>
  </w:style>
  <w:style w:type="paragraph" w:customStyle="1" w:styleId="5A886AC0D37949A38362FFF993999A78">
    <w:name w:val="5A886AC0D37949A38362FFF993999A78"/>
    <w:rPr>
      <w:rFonts w:cs="Shruti"/>
    </w:rPr>
  </w:style>
  <w:style w:type="paragraph" w:customStyle="1" w:styleId="AF67824831E0473080724FD78ACEA874">
    <w:name w:val="AF67824831E0473080724FD78ACEA874"/>
    <w:rsid w:val="00110B6D"/>
    <w:rPr>
      <w:rFonts w:cs="Shruti"/>
    </w:rPr>
  </w:style>
  <w:style w:type="paragraph" w:customStyle="1" w:styleId="D267263C4A8C4920A397043684CD0F3F">
    <w:name w:val="D267263C4A8C4920A397043684CD0F3F"/>
    <w:rsid w:val="00110B6D"/>
    <w:rPr>
      <w:rFonts w:cs="Shruti"/>
    </w:rPr>
  </w:style>
  <w:style w:type="paragraph" w:customStyle="1" w:styleId="50DACE729A1847248660773BD4A7B821">
    <w:name w:val="50DACE729A1847248660773BD4A7B821"/>
    <w:rsid w:val="00110B6D"/>
    <w:rPr>
      <w:rFonts w:cs="Shruti"/>
    </w:rPr>
  </w:style>
  <w:style w:type="paragraph" w:customStyle="1" w:styleId="C70EEA75656E4E8AB7EE7A3ED2F85B76">
    <w:name w:val="C70EEA75656E4E8AB7EE7A3ED2F85B76"/>
    <w:rsid w:val="00110B6D"/>
    <w:rPr>
      <w:rFonts w:cs="Shruti"/>
    </w:rPr>
  </w:style>
  <w:style w:type="paragraph" w:customStyle="1" w:styleId="CE1B0B2BF0BA44B092CC444D6A0BB9C9">
    <w:name w:val="CE1B0B2BF0BA44B092CC444D6A0BB9C9"/>
    <w:rsid w:val="00110B6D"/>
    <w:rPr>
      <w:rFonts w:cs="Shruti"/>
    </w:rPr>
  </w:style>
  <w:style w:type="paragraph" w:customStyle="1" w:styleId="C0AB124E4D7943BD8A17727307FC4516">
    <w:name w:val="C0AB124E4D7943BD8A17727307FC4516"/>
    <w:rsid w:val="00110B6D"/>
    <w:rPr>
      <w:rFonts w:cs="Shruti"/>
    </w:rPr>
  </w:style>
  <w:style w:type="paragraph" w:customStyle="1" w:styleId="A2384F54A7A543C3A8B4736419C19B5B">
    <w:name w:val="A2384F54A7A543C3A8B4736419C19B5B"/>
    <w:rsid w:val="00110B6D"/>
    <w:rPr>
      <w:rFonts w:cs="Shruti"/>
    </w:rPr>
  </w:style>
  <w:style w:type="paragraph" w:customStyle="1" w:styleId="4C64F36AF762444087AC09E16CD39EC1">
    <w:name w:val="4C64F36AF762444087AC09E16CD39EC1"/>
    <w:rsid w:val="00110B6D"/>
    <w:rPr>
      <w:rFonts w:cs="Shruti"/>
    </w:rPr>
  </w:style>
  <w:style w:type="paragraph" w:customStyle="1" w:styleId="7EB9104187B547EAA5FBEF4F642C5062">
    <w:name w:val="7EB9104187B547EAA5FBEF4F642C5062"/>
    <w:rsid w:val="00110B6D"/>
    <w:rPr>
      <w:rFonts w:cs="Shrut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2AC9-3E4D-4E73-B456-5D87D5F8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 Shah</dc:creator>
  <cp:keywords/>
  <cp:lastModifiedBy>Smit Shah</cp:lastModifiedBy>
  <cp:revision>19</cp:revision>
  <dcterms:created xsi:type="dcterms:W3CDTF">2017-01-09T15:35:00Z</dcterms:created>
  <dcterms:modified xsi:type="dcterms:W3CDTF">2017-02-01T05:12:00Z</dcterms:modified>
  <cp:version/>
</cp:coreProperties>
</file>