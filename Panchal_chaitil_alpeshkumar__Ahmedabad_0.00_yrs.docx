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C26EA2F075904822A63E4FB9CB70814D"/>
        </w:placeholder>
        <w:docPartList>
          <w:docPartGallery w:val="Quick Parts"/>
          <w:docPartCategory w:val=" Resume Name"/>
        </w:docPartList>
      </w:sdtPr>
      <w:sdtEndPr/>
      <w:sdtContent>
        <w:p w:rsidR="00E25127" w:rsidRDefault="009A265D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84A765CB616B475F888D8D704A0B08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D6BF9">
                <w:t>chaitil</w:t>
              </w:r>
              <w:r w:rsidR="00A97C5C">
                <w:t xml:space="preserve"> panchal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D3FC799FB1474B6488492FE7FD3C90C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25127" w:rsidRPr="00B034E5" w:rsidRDefault="003D6BF9" w:rsidP="00410426">
              <w:pPr>
                <w:pStyle w:val="NoSpacing"/>
                <w:spacing w:line="360" w:lineRule="auto"/>
              </w:pPr>
              <w:r w:rsidRPr="00B034E5">
                <w:t>Chaitilpanchal12@gmail.com</w:t>
              </w:r>
            </w:p>
          </w:sdtContent>
        </w:sdt>
        <w:sdt>
          <w:sdtPr>
            <w:rPr>
              <w:rFonts w:ascii="Arial" w:eastAsia="Calibri" w:hAnsi="Arial" w:cs="Arial"/>
              <w:color w:val="000000"/>
            </w:rPr>
            <w:alias w:val="Address"/>
            <w:tag w:val=""/>
            <w:id w:val="539556739"/>
            <w:placeholder>
              <w:docPart w:val="E15E328530074155B7787BDE2E840A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25127" w:rsidRPr="00B034E5" w:rsidRDefault="003D6BF9" w:rsidP="00410426">
              <w:pPr>
                <w:pStyle w:val="NoSpacing"/>
                <w:spacing w:line="360" w:lineRule="auto"/>
              </w:pPr>
              <w:r w:rsidRPr="00B034E5">
                <w:rPr>
                  <w:rFonts w:ascii="Arial" w:eastAsia="Calibri" w:hAnsi="Arial" w:cs="Arial"/>
                  <w:color w:val="000000"/>
                </w:rPr>
                <w:t>1451-HARKISHANDAS SETH NI POLE SUTTARIYA NI KHADKI OPPO.ASTODIYA; AHMEDABAD</w:t>
              </w:r>
            </w:p>
          </w:sdtContent>
        </w:sdt>
        <w:sdt>
          <w:sdtPr>
            <w:rPr>
              <w:rFonts w:ascii="Arial" w:eastAsia="Times New Roman" w:hAnsi="Arial" w:cs="Arial"/>
            </w:rPr>
            <w:alias w:val="Phone"/>
            <w:tag w:val=""/>
            <w:id w:val="1357783703"/>
            <w:placeholder>
              <w:docPart w:val="269FC020553A435184FFA72DB065E25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25127" w:rsidRPr="00B034E5" w:rsidRDefault="003D6BF9" w:rsidP="00410426">
              <w:pPr>
                <w:pStyle w:val="NoSpacing"/>
                <w:spacing w:line="360" w:lineRule="auto"/>
              </w:pPr>
              <w:r w:rsidRPr="00B034E5">
                <w:rPr>
                  <w:rFonts w:ascii="Arial" w:eastAsia="Times New Roman" w:hAnsi="Arial" w:cs="Arial"/>
                </w:rPr>
                <w:t>+91-8488940053, 7623062119</w:t>
              </w:r>
            </w:p>
          </w:sdtContent>
        </w:sdt>
        <w:p w:rsidR="00E25127" w:rsidRDefault="009A265D"/>
      </w:sdtContent>
    </w:sdt>
    <w:p w:rsidR="00E25127" w:rsidRPr="00A97C5C" w:rsidRDefault="003D38C2">
      <w:pPr>
        <w:pStyle w:val="SectionHeading"/>
        <w:rPr>
          <w:u w:val="single"/>
        </w:rPr>
      </w:pPr>
      <w:r w:rsidRPr="00A97C5C">
        <w:rPr>
          <w:u w:val="single"/>
        </w:rPr>
        <w:t>Objectives</w:t>
      </w:r>
    </w:p>
    <w:p w:rsidR="00044557" w:rsidRDefault="00044557" w:rsidP="00044557">
      <w:pPr>
        <w:pStyle w:val="SectionHeading"/>
        <w:rPr>
          <w:rFonts w:asciiTheme="minorHAnsi" w:eastAsiaTheme="minorEastAsia" w:hAnsiTheme="minorHAnsi" w:cstheme="minorBidi"/>
          <w:bCs w:val="0"/>
          <w:caps w:val="0"/>
          <w:color w:val="auto"/>
          <w:sz w:val="24"/>
          <w:szCs w:val="22"/>
        </w:rPr>
      </w:pPr>
      <w:r w:rsidRPr="00044557">
        <w:rPr>
          <w:rFonts w:asciiTheme="minorHAnsi" w:eastAsiaTheme="minorEastAsia" w:hAnsiTheme="minorHAnsi" w:cstheme="minorBidi"/>
          <w:bCs w:val="0"/>
          <w:caps w:val="0"/>
          <w:color w:val="auto"/>
          <w:sz w:val="24"/>
          <w:szCs w:val="22"/>
        </w:rPr>
        <w:t>Seeking a professional environment &amp; career in a growth oriented and leading edge organization which provides opportunities for growth advancement &amp; using my knowledge repertoire, utilize my potentials to the best.</w:t>
      </w:r>
    </w:p>
    <w:p w:rsidR="00044557" w:rsidRPr="00044557" w:rsidRDefault="00044557" w:rsidP="00044557">
      <w:pPr>
        <w:pStyle w:val="SectionHeading"/>
        <w:rPr>
          <w:rFonts w:asciiTheme="minorHAnsi" w:eastAsiaTheme="minorEastAsia" w:hAnsiTheme="minorHAnsi" w:cstheme="minorBidi"/>
          <w:b/>
          <w:caps w:val="0"/>
          <w:color w:val="auto"/>
          <w:sz w:val="24"/>
          <w:szCs w:val="22"/>
        </w:rPr>
      </w:pPr>
    </w:p>
    <w:p w:rsidR="00044557" w:rsidRPr="00D51256" w:rsidRDefault="00044557" w:rsidP="00044557">
      <w:pPr>
        <w:pStyle w:val="SectionHeading"/>
        <w:rPr>
          <w:u w:val="single"/>
        </w:rPr>
      </w:pPr>
      <w:r w:rsidRPr="00D51256">
        <w:rPr>
          <w:u w:val="single"/>
        </w:rPr>
        <w:t>SKILLS</w:t>
      </w:r>
    </w:p>
    <w:p w:rsidR="00044557" w:rsidRDefault="00044557" w:rsidP="00044557">
      <w:pPr>
        <w:pStyle w:val="SectionHeading"/>
        <w:rPr>
          <w:rFonts w:asciiTheme="minorHAnsi" w:eastAsiaTheme="minorEastAsia" w:hAnsiTheme="minorHAnsi" w:cstheme="minorBidi"/>
          <w:bCs w:val="0"/>
          <w:caps w:val="0"/>
          <w:color w:val="auto"/>
          <w:sz w:val="24"/>
          <w:szCs w:val="22"/>
        </w:rPr>
      </w:pPr>
      <w:r w:rsidRPr="00044557">
        <w:rPr>
          <w:rFonts w:asciiTheme="minorHAnsi" w:eastAsiaTheme="minorEastAsia" w:hAnsiTheme="minorHAnsi" w:cstheme="minorBidi"/>
          <w:bCs w:val="0"/>
          <w:caps w:val="0"/>
          <w:color w:val="auto"/>
          <w:sz w:val="24"/>
          <w:szCs w:val="22"/>
        </w:rPr>
        <w:t>The ability to coordinate and scheduling of the entire team helping with the event. Resourcefulness, able to make optimum use of resources. Coming up with original ideas for events.</w:t>
      </w:r>
    </w:p>
    <w:p w:rsidR="00044557" w:rsidRPr="00044557" w:rsidRDefault="00044557" w:rsidP="00044557"/>
    <w:p w:rsidR="00E25127" w:rsidRPr="00A97C5C" w:rsidRDefault="003D38C2" w:rsidP="00044557">
      <w:pPr>
        <w:pStyle w:val="SectionHeading"/>
        <w:rPr>
          <w:u w:val="single"/>
        </w:rPr>
      </w:pPr>
      <w:r w:rsidRPr="00A97C5C">
        <w:rPr>
          <w:u w:val="single"/>
        </w:rPr>
        <w:t>Education</w:t>
      </w:r>
    </w:p>
    <w:p w:rsidR="00E25127" w:rsidRDefault="003D6BF9">
      <w:pPr>
        <w:pStyle w:val="Subsection"/>
      </w:pPr>
      <w:r>
        <w:t xml:space="preserve">RA </w:t>
      </w:r>
      <w:proofErr w:type="spellStart"/>
      <w:r>
        <w:t>Bhavans</w:t>
      </w:r>
      <w:proofErr w:type="spellEnd"/>
      <w:r>
        <w:t xml:space="preserve"> College</w:t>
      </w:r>
    </w:p>
    <w:p w:rsidR="00A97C5C" w:rsidRPr="00B034E5" w:rsidRDefault="00044557" w:rsidP="00410426">
      <w:pPr>
        <w:spacing w:line="360" w:lineRule="auto"/>
        <w:rPr>
          <w:sz w:val="24"/>
        </w:rPr>
      </w:pPr>
      <w:r>
        <w:rPr>
          <w:rFonts w:ascii="Shruti" w:hAnsi="Shruti" w:cs="Shruti"/>
          <w:sz w:val="24"/>
        </w:rPr>
        <w:t xml:space="preserve">Bachelor of Commerce </w:t>
      </w:r>
      <w:r w:rsidRPr="00B034E5">
        <w:rPr>
          <w:sz w:val="24"/>
        </w:rPr>
        <w:t>(</w:t>
      </w:r>
      <w:r w:rsidR="003D6BF9" w:rsidRPr="00B034E5">
        <w:rPr>
          <w:sz w:val="24"/>
        </w:rPr>
        <w:t>2016)</w:t>
      </w:r>
      <w:r w:rsidR="00733C93">
        <w:rPr>
          <w:sz w:val="24"/>
        </w:rPr>
        <w:t>.</w:t>
      </w:r>
    </w:p>
    <w:p w:rsidR="00A97C5C" w:rsidRPr="00A97C5C" w:rsidRDefault="003D38C2" w:rsidP="00410426">
      <w:pPr>
        <w:pStyle w:val="SectionHeading"/>
        <w:spacing w:line="360" w:lineRule="auto"/>
        <w:rPr>
          <w:u w:val="single"/>
        </w:rPr>
      </w:pPr>
      <w:r w:rsidRPr="00A97C5C">
        <w:rPr>
          <w:u w:val="single"/>
        </w:rPr>
        <w:t>Experience</w:t>
      </w:r>
    </w:p>
    <w:p w:rsidR="00733C93" w:rsidRDefault="00044557" w:rsidP="00410426">
      <w:pPr>
        <w:spacing w:line="360" w:lineRule="auto"/>
        <w:rPr>
          <w:sz w:val="24"/>
        </w:rPr>
      </w:pPr>
      <w:r>
        <w:rPr>
          <w:sz w:val="24"/>
        </w:rPr>
        <w:t xml:space="preserve">Have handled few event as part of my diploma study. </w:t>
      </w:r>
      <w:r w:rsidR="003D6BF9" w:rsidRPr="00B034E5">
        <w:rPr>
          <w:sz w:val="24"/>
        </w:rPr>
        <w:t xml:space="preserve">Back office work &amp; </w:t>
      </w:r>
      <w:r>
        <w:rPr>
          <w:sz w:val="24"/>
        </w:rPr>
        <w:t xml:space="preserve">marketing work......</w:t>
      </w:r>
    </w:p>
    <w:p w:rsidR="00E25127" w:rsidRPr="00B034E5" w:rsidRDefault="00044557" w:rsidP="00733C93">
      <w:pPr>
        <w:pStyle w:val="Subsection"/>
        <w:rPr>
          <w:specVanish/>
        </w:rPr>
      </w:pPr>
      <w:r>
        <w:t>OTHER EXPERIENCE</w:t>
      </w:r>
    </w:p>
    <w:p w:rsidR="00733C93" w:rsidRPr="00044557" w:rsidRDefault="00733C93" w:rsidP="00410426">
      <w:pPr>
        <w:spacing w:line="360" w:lineRule="auto"/>
        <w:rPr>
          <w:sz w:val="24"/>
        </w:rPr>
      </w:pPr>
      <w:r w:rsidRPr="00044557">
        <w:rPr>
          <w:sz w:val="24"/>
        </w:rPr>
        <w:t>Event management course</w:t>
      </w:r>
      <w:r w:rsidR="00044557" w:rsidRPr="00044557">
        <w:rPr>
          <w:sz w:val="24"/>
        </w:rPr>
        <w:t>.</w:t>
      </w:r>
    </w:p>
    <w:p w:rsidR="00733C93" w:rsidRPr="00044557" w:rsidRDefault="00733C93" w:rsidP="00410426">
      <w:pPr>
        <w:spacing w:line="360" w:lineRule="auto"/>
        <w:rPr>
          <w:sz w:val="24"/>
        </w:rPr>
      </w:pPr>
      <w:r w:rsidRPr="00044557">
        <w:rPr>
          <w:sz w:val="24"/>
        </w:rPr>
        <w:t xml:space="preserve">Diploma in Event Management </w:t>
      </w:r>
    </w:p>
    <w:p w:rsidR="000448B0" w:rsidRPr="00044557" w:rsidRDefault="00531B13" w:rsidP="000448B0">
      <w:pPr>
        <w:spacing w:line="360" w:lineRule="auto"/>
        <w:rPr>
          <w:sz w:val="24"/>
        </w:rPr>
      </w:pPr>
      <w:r w:rsidRPr="00044557">
        <w:rPr>
          <w:sz w:val="24"/>
        </w:rPr>
        <w:t>T</w:t>
      </w:r>
      <w:r w:rsidR="00733C93" w:rsidRPr="00044557">
        <w:rPr>
          <w:sz w:val="24"/>
        </w:rPr>
        <w:t xml:space="preserve">he </w:t>
      </w:r>
      <w:r w:rsidRPr="00044557">
        <w:rPr>
          <w:sz w:val="24"/>
        </w:rPr>
        <w:t>N</w:t>
      </w:r>
      <w:r w:rsidR="00733C93" w:rsidRPr="00044557">
        <w:rPr>
          <w:sz w:val="24"/>
        </w:rPr>
        <w:t xml:space="preserve">ational </w:t>
      </w:r>
      <w:r w:rsidRPr="00044557">
        <w:rPr>
          <w:sz w:val="24"/>
        </w:rPr>
        <w:t>A</w:t>
      </w:r>
      <w:r w:rsidR="00733C93" w:rsidRPr="00044557">
        <w:rPr>
          <w:sz w:val="24"/>
        </w:rPr>
        <w:t xml:space="preserve">cademy </w:t>
      </w:r>
      <w:r w:rsidRPr="00044557">
        <w:rPr>
          <w:sz w:val="24"/>
        </w:rPr>
        <w:t>E</w:t>
      </w:r>
      <w:r w:rsidR="00044557">
        <w:rPr>
          <w:sz w:val="24"/>
        </w:rPr>
        <w:t>vent management &amp; development.</w:t>
      </w:r>
    </w:p>
    <w:p w:rsidR="00E25127" w:rsidRPr="00044557" w:rsidRDefault="003D6BF9" w:rsidP="00044557">
      <w:pPr>
        <w:pStyle w:val="SectionHeading"/>
        <w:spacing w:line="360" w:lineRule="auto"/>
        <w:rPr>
          <w:u w:val="single"/>
        </w:rPr>
      </w:pPr>
      <w:r>
        <w:rPr>
          <w:u w:val="single"/>
        </w:rPr>
        <w:lastRenderedPageBreak/>
        <w:t xml:space="preserve">Computer </w:t>
      </w:r>
      <w:proofErr w:type="spellStart"/>
      <w:r>
        <w:rPr>
          <w:u w:val="single"/>
        </w:rPr>
        <w:t>professiency</w:t>
      </w:r>
      <w:proofErr w:type="spellEnd"/>
    </w:p>
    <w:p w:rsidR="00E25127" w:rsidRPr="00B034E5" w:rsidRDefault="00293663" w:rsidP="00410426">
      <w:pPr>
        <w:pStyle w:val="ListParagraph"/>
        <w:numPr>
          <w:ilvl w:val="0"/>
          <w:numId w:val="4"/>
        </w:numPr>
        <w:spacing w:line="360" w:lineRule="auto"/>
        <w:ind w:hanging="288"/>
        <w:jc w:val="both"/>
        <w:rPr>
          <w:sz w:val="24"/>
        </w:rPr>
      </w:pPr>
      <w:r w:rsidRPr="00B034E5">
        <w:rPr>
          <w:sz w:val="24"/>
        </w:rPr>
        <w:t>Basic Computer Fundamentals</w:t>
      </w:r>
      <w:r w:rsidRPr="00B034E5">
        <w:rPr>
          <w:sz w:val="24"/>
        </w:rPr>
        <w:tab/>
      </w:r>
    </w:p>
    <w:p w:rsidR="00293663" w:rsidRPr="00B034E5" w:rsidRDefault="00293663" w:rsidP="00410426">
      <w:pPr>
        <w:pStyle w:val="ListParagraph"/>
        <w:numPr>
          <w:ilvl w:val="0"/>
          <w:numId w:val="4"/>
        </w:numPr>
        <w:spacing w:line="360" w:lineRule="auto"/>
        <w:ind w:hanging="288"/>
        <w:jc w:val="both"/>
        <w:rPr>
          <w:sz w:val="24"/>
        </w:rPr>
      </w:pPr>
      <w:r w:rsidRPr="00B034E5">
        <w:rPr>
          <w:sz w:val="24"/>
        </w:rPr>
        <w:t>MS-Office</w:t>
      </w:r>
    </w:p>
    <w:p w:rsidR="00293663" w:rsidRPr="00B034E5" w:rsidRDefault="003D6BF9" w:rsidP="00410426">
      <w:pPr>
        <w:pStyle w:val="ListParagraph"/>
        <w:numPr>
          <w:ilvl w:val="0"/>
          <w:numId w:val="4"/>
        </w:numPr>
        <w:spacing w:line="360" w:lineRule="auto"/>
        <w:ind w:hanging="288"/>
        <w:jc w:val="both"/>
        <w:rPr>
          <w:sz w:val="24"/>
        </w:rPr>
      </w:pPr>
      <w:r w:rsidRPr="00B034E5">
        <w:rPr>
          <w:sz w:val="24"/>
        </w:rPr>
        <w:t>Internet</w:t>
      </w:r>
    </w:p>
    <w:p w:rsidR="00293663" w:rsidRDefault="00293663" w:rsidP="00410426">
      <w:pPr>
        <w:pStyle w:val="SectionHeading"/>
        <w:spacing w:line="360" w:lineRule="auto"/>
        <w:jc w:val="both"/>
        <w:rPr>
          <w:u w:val="single"/>
        </w:rPr>
      </w:pPr>
      <w:r>
        <w:rPr>
          <w:u w:val="single"/>
        </w:rPr>
        <w:t>About Me</w:t>
      </w:r>
    </w:p>
    <w:p w:rsidR="00293663" w:rsidRPr="00B034E5" w:rsidRDefault="00293663" w:rsidP="004104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B034E5">
        <w:rPr>
          <w:sz w:val="24"/>
        </w:rPr>
        <w:t>Gender: Male</w:t>
      </w:r>
    </w:p>
    <w:p w:rsidR="00293663" w:rsidRPr="00B034E5" w:rsidRDefault="00733C93" w:rsidP="004104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Status: </w:t>
      </w:r>
      <w:r w:rsidR="00044557">
        <w:rPr>
          <w:sz w:val="24"/>
        </w:rPr>
        <w:t>Single</w:t>
      </w:r>
      <w:bookmarkStart w:id="0" w:name="_GoBack"/>
      <w:bookmarkEnd w:id="0"/>
    </w:p>
    <w:p w:rsidR="00293663" w:rsidRPr="00B034E5" w:rsidRDefault="00293663" w:rsidP="004104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B034E5">
        <w:rPr>
          <w:sz w:val="24"/>
        </w:rPr>
        <w:t>Nationality: Indian</w:t>
      </w:r>
    </w:p>
    <w:p w:rsidR="00293663" w:rsidRPr="00B034E5" w:rsidRDefault="00293663" w:rsidP="004104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B034E5">
        <w:rPr>
          <w:sz w:val="24"/>
        </w:rPr>
        <w:t xml:space="preserve">DOB: </w:t>
      </w:r>
      <w:r w:rsidR="00733C93">
        <w:rPr>
          <w:sz w:val="24"/>
        </w:rPr>
        <w:t>1</w:t>
      </w:r>
      <w:r w:rsidR="00781DB7" w:rsidRPr="00B034E5">
        <w:rPr>
          <w:sz w:val="24"/>
        </w:rPr>
        <w:t>2</w:t>
      </w:r>
      <w:r w:rsidRPr="00B034E5">
        <w:rPr>
          <w:sz w:val="24"/>
          <w:vertAlign w:val="superscript"/>
        </w:rPr>
        <w:t>th</w:t>
      </w:r>
      <w:r w:rsidRPr="00B034E5">
        <w:rPr>
          <w:sz w:val="24"/>
        </w:rPr>
        <w:t xml:space="preserve"> </w:t>
      </w:r>
      <w:r w:rsidR="00781DB7" w:rsidRPr="00B034E5">
        <w:rPr>
          <w:sz w:val="24"/>
        </w:rPr>
        <w:t>Dec</w:t>
      </w:r>
      <w:r w:rsidRPr="00B034E5">
        <w:rPr>
          <w:sz w:val="24"/>
        </w:rPr>
        <w:t xml:space="preserve"> 199</w:t>
      </w:r>
      <w:r w:rsidR="00781DB7" w:rsidRPr="00B034E5">
        <w:rPr>
          <w:sz w:val="24"/>
        </w:rPr>
        <w:t>4</w:t>
      </w:r>
    </w:p>
    <w:p w:rsidR="00E25127" w:rsidRPr="00B034E5" w:rsidRDefault="00733C93" w:rsidP="0041042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Age: 23</w:t>
      </w:r>
      <w:r w:rsidR="00293663" w:rsidRPr="00B034E5">
        <w:rPr>
          <w:sz w:val="24"/>
        </w:rPr>
        <w:t xml:space="preserve"> Years</w:t>
      </w:r>
    </w:p>
    <w:p w:rsidR="00044557" w:rsidRDefault="00044557" w:rsidP="00733C93">
      <w:pPr>
        <w:pStyle w:val="Subsection"/>
      </w:pPr>
      <w:r>
        <w:t>Languages Known</w:t>
      </w:r>
    </w:p>
    <w:p w:rsidR="00733C93" w:rsidRPr="00044557" w:rsidRDefault="00781DB7" w:rsidP="00733C93">
      <w:pPr>
        <w:pStyle w:val="Subsection"/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</w:pPr>
      <w:r w:rsidRPr="00044557"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  <w:t xml:space="preserve">Hindi, </w:t>
      </w:r>
      <w:r w:rsidR="00733C93" w:rsidRPr="00044557"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  <w:t xml:space="preserve">English, </w:t>
      </w:r>
      <w:r w:rsidR="00044557" w:rsidRPr="00044557"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  <w:t>and GUJARATI</w:t>
      </w:r>
    </w:p>
    <w:sectPr w:rsidR="00733C93" w:rsidRPr="00044557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65D" w:rsidRDefault="009A265D">
      <w:pPr>
        <w:spacing w:after="0" w:line="240" w:lineRule="auto"/>
      </w:pPr>
      <w:r>
        <w:separator/>
      </w:r>
    </w:p>
  </w:endnote>
  <w:endnote w:type="continuationSeparator" w:id="0">
    <w:p w:rsidR="009A265D" w:rsidRDefault="009A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微软雅黑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27" w:rsidRDefault="003D38C2">
    <w:pPr>
      <w:pStyle w:val="Head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EE3F158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9574C0A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3A465EB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25127" w:rsidRDefault="003D38C2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25127" w:rsidRDefault="003D38C2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E25127" w:rsidRDefault="003D38C2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65D" w:rsidRDefault="009A265D">
      <w:pPr>
        <w:spacing w:after="0" w:line="240" w:lineRule="auto"/>
      </w:pPr>
      <w:r>
        <w:separator/>
      </w:r>
    </w:p>
  </w:footnote>
  <w:footnote w:type="continuationSeparator" w:id="0">
    <w:p w:rsidR="009A265D" w:rsidRDefault="009A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27" w:rsidRDefault="003D38C2">
    <w:pPr>
      <w:pStyle w:val="Head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D6303B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301E052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9BC0F9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25127" w:rsidRDefault="00E25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A7A054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BCD58BA"/>
    <w:multiLevelType w:val="hybridMultilevel"/>
    <w:tmpl w:val="6B74A5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D6"/>
    <w:rsid w:val="00037AF0"/>
    <w:rsid w:val="00044557"/>
    <w:rsid w:val="000448B0"/>
    <w:rsid w:val="0021198B"/>
    <w:rsid w:val="00293663"/>
    <w:rsid w:val="002F1375"/>
    <w:rsid w:val="00335039"/>
    <w:rsid w:val="00397C9C"/>
    <w:rsid w:val="003D38C2"/>
    <w:rsid w:val="003D6BF9"/>
    <w:rsid w:val="00410426"/>
    <w:rsid w:val="00531B13"/>
    <w:rsid w:val="005A14BB"/>
    <w:rsid w:val="005A3D24"/>
    <w:rsid w:val="00644EB3"/>
    <w:rsid w:val="006675D6"/>
    <w:rsid w:val="00733C93"/>
    <w:rsid w:val="00781DB7"/>
    <w:rsid w:val="009A265D"/>
    <w:rsid w:val="00A97C5C"/>
    <w:rsid w:val="00B034E5"/>
    <w:rsid w:val="00B11742"/>
    <w:rsid w:val="00B500B4"/>
    <w:rsid w:val="00BC5A96"/>
    <w:rsid w:val="00CF0E68"/>
    <w:rsid w:val="00D51256"/>
    <w:rsid w:val="00E25127"/>
    <w:rsid w:val="00E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F14F98-BC1D-4986-937E-4613C59D2CA7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en's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6EA2F075904822A63E4FB9CB708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D994A-6BE8-4E9F-AC2F-80A8FF0C8809}"/>
      </w:docPartPr>
      <w:docPartBody>
        <w:p w:rsidR="00462119" w:rsidRDefault="00C70895">
          <w:pPr>
            <w:pStyle w:val="C26EA2F075904822A63E4FB9CB70814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4A765CB616B475F888D8D704A0B0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7E85-FCD9-4951-85D3-38A2E450858D}"/>
      </w:docPartPr>
      <w:docPartBody>
        <w:p w:rsidR="00462119" w:rsidRDefault="00C70895">
          <w:pPr>
            <w:pStyle w:val="84A765CB616B475F888D8D704A0B084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D3FC799FB1474B6488492FE7FD3C9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6DDAA-A8C1-4A8B-8061-55770716CE6A}"/>
      </w:docPartPr>
      <w:docPartBody>
        <w:p w:rsidR="00462119" w:rsidRDefault="00C70895">
          <w:pPr>
            <w:pStyle w:val="D3FC799FB1474B6488492FE7FD3C90C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15E328530074155B7787BDE2E840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AFEC2-BC22-4AFF-9627-639F09032F83}"/>
      </w:docPartPr>
      <w:docPartBody>
        <w:p w:rsidR="00462119" w:rsidRDefault="00C70895">
          <w:pPr>
            <w:pStyle w:val="E15E328530074155B7787BDE2E840ACD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269FC020553A435184FFA72DB065E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ED01-9222-4253-9F6E-84133508DB34}"/>
      </w:docPartPr>
      <w:docPartBody>
        <w:p w:rsidR="00462119" w:rsidRDefault="00C70895">
          <w:pPr>
            <w:pStyle w:val="269FC020553A435184FFA72DB065E253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95"/>
    <w:rsid w:val="00452A7C"/>
    <w:rsid w:val="00462119"/>
    <w:rsid w:val="00542458"/>
    <w:rsid w:val="00551E6F"/>
    <w:rsid w:val="00564673"/>
    <w:rsid w:val="005762D3"/>
    <w:rsid w:val="007C6FD4"/>
    <w:rsid w:val="00C70895"/>
    <w:rsid w:val="00D9300C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26EA2F075904822A63E4FB9CB70814D">
    <w:name w:val="C26EA2F075904822A63E4FB9CB70814D"/>
  </w:style>
  <w:style w:type="paragraph" w:customStyle="1" w:styleId="84A765CB616B475F888D8D704A0B0846">
    <w:name w:val="84A765CB616B475F888D8D704A0B0846"/>
  </w:style>
  <w:style w:type="paragraph" w:customStyle="1" w:styleId="D3FC799FB1474B6488492FE7FD3C90C2">
    <w:name w:val="D3FC799FB1474B6488492FE7FD3C90C2"/>
  </w:style>
  <w:style w:type="paragraph" w:customStyle="1" w:styleId="E15E328530074155B7787BDE2E840ACD">
    <w:name w:val="E15E328530074155B7787BDE2E840ACD"/>
  </w:style>
  <w:style w:type="paragraph" w:customStyle="1" w:styleId="269FC020553A435184FFA72DB065E253">
    <w:name w:val="269FC020553A435184FFA72DB065E253"/>
  </w:style>
  <w:style w:type="paragraph" w:customStyle="1" w:styleId="3E35BB2CE55643A6B49B2CFEAA1C0F29">
    <w:name w:val="3E35BB2CE55643A6B49B2CFEAA1C0F29"/>
  </w:style>
  <w:style w:type="paragraph" w:customStyle="1" w:styleId="7901E73DAA0C42789CD4184218BA8721">
    <w:name w:val="7901E73DAA0C42789CD4184218BA8721"/>
  </w:style>
  <w:style w:type="paragraph" w:customStyle="1" w:styleId="1E45F525626D45F48FD0DACB661A5C81">
    <w:name w:val="1E45F525626D45F48FD0DACB661A5C81"/>
  </w:style>
  <w:style w:type="paragraph" w:customStyle="1" w:styleId="55B0AA8CAA664AB19D1FCD62DDE4BD90">
    <w:name w:val="55B0AA8CAA664AB19D1FCD62DDE4BD9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743778603840431F842EC7907B863C2A">
    <w:name w:val="743778603840431F842EC7907B863C2A"/>
  </w:style>
  <w:style w:type="paragraph" w:customStyle="1" w:styleId="D6FEECEF48114CFA995929722892F4D6">
    <w:name w:val="D6FEECEF48114CFA995929722892F4D6"/>
  </w:style>
  <w:style w:type="paragraph" w:customStyle="1" w:styleId="0B910C699BE04706823A3F97F475C593">
    <w:name w:val="0B910C699BE04706823A3F97F475C593"/>
  </w:style>
  <w:style w:type="paragraph" w:customStyle="1" w:styleId="200E33B9DB454902A7C7996AA63D1EE8">
    <w:name w:val="200E33B9DB454902A7C7996AA63D1EE8"/>
  </w:style>
  <w:style w:type="paragraph" w:customStyle="1" w:styleId="45A517EDB2B34D44B3FC188BD4954D4F">
    <w:name w:val="45A517EDB2B34D44B3FC188BD4954D4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BBA009E36B942278B2F77FADC9873BD">
    <w:name w:val="FBBA009E36B942278B2F77FADC9873BD"/>
  </w:style>
  <w:style w:type="paragraph" w:customStyle="1" w:styleId="6B8CAC0141FE4AF68EFB7D7B8819BA30">
    <w:name w:val="6B8CAC0141FE4AF68EFB7D7B8819BA30"/>
  </w:style>
  <w:style w:type="paragraph" w:customStyle="1" w:styleId="078EBC285BC7429AAAC68A62916C4D64">
    <w:name w:val="078EBC285BC7429AAAC68A62916C4D64"/>
  </w:style>
  <w:style w:type="paragraph" w:customStyle="1" w:styleId="E0E92215595F4D0BAACE34F9D17A0CC0">
    <w:name w:val="E0E92215595F4D0BAACE34F9D17A0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1451-HARKISHANDAS SETH NI POLE SUTTARIYA NI KHADKI OPPO.ASTODIYA; AHMEDABAD</CompanyAddress>
  <CompanyPhone>+91-8488940053, 7623062119</CompanyPhone>
  <CompanyFax/>
  <CompanyEmail>Chaitilpanchal12@gmail.com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F02012-3B52-4E9B-85DA-36AD17B7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32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chaitil panchal</dc:creator>
  <cp:keywords/>
  <cp:lastModifiedBy>Pranay Panchal</cp:lastModifiedBy>
  <cp:revision>4</cp:revision>
  <dcterms:created xsi:type="dcterms:W3CDTF">2016-09-23T12:23:00Z</dcterms:created>
  <dcterms:modified xsi:type="dcterms:W3CDTF">2016-09-23T13:29:00Z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