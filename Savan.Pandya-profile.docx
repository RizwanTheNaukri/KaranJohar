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16D" w:rsidRDefault="00F7016D">
      <w:pPr>
        <w:pStyle w:val="BodyText2"/>
        <w:tabs>
          <w:tab w:val="clear" w:pos="5800"/>
          <w:tab w:val="left" w:pos="5500"/>
        </w:tabs>
        <w:jc w:val="left"/>
        <w:rPr>
          <w:b/>
          <w:bCs/>
          <w:sz w:val="22"/>
        </w:rPr>
      </w:pPr>
      <w:r>
        <w:tab/>
      </w:r>
      <w:proofErr w:type="spellStart"/>
      <w:r w:rsidR="008872A2">
        <w:rPr>
          <w:b/>
          <w:bCs/>
          <w:sz w:val="22"/>
        </w:rPr>
        <w:t>Savan</w:t>
      </w:r>
      <w:proofErr w:type="spellEnd"/>
      <w:r w:rsidR="008872A2">
        <w:rPr>
          <w:b/>
          <w:bCs/>
          <w:sz w:val="22"/>
        </w:rPr>
        <w:t xml:space="preserve"> Y. Pandya</w:t>
      </w:r>
    </w:p>
    <w:p w:rsidR="008872A2" w:rsidRDefault="008872A2">
      <w:pPr>
        <w:pStyle w:val="BodyText2"/>
        <w:tabs>
          <w:tab w:val="clear" w:pos="5800"/>
          <w:tab w:val="left" w:pos="5500"/>
        </w:tabs>
        <w:jc w:val="left"/>
        <w:rPr>
          <w:b/>
          <w:bCs/>
          <w:sz w:val="22"/>
        </w:rPr>
      </w:pPr>
      <w:r>
        <w:rPr>
          <w:b/>
          <w:bCs/>
          <w:sz w:val="22"/>
        </w:rPr>
        <w:tab/>
        <w:t>Flat No: 85 Block No: 8/A</w:t>
      </w:r>
    </w:p>
    <w:p w:rsidR="008872A2" w:rsidRDefault="008872A2">
      <w:pPr>
        <w:pStyle w:val="BodyText2"/>
        <w:tabs>
          <w:tab w:val="clear" w:pos="5800"/>
          <w:tab w:val="left" w:pos="5500"/>
        </w:tabs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 w:rsidR="00C14630">
        <w:rPr>
          <w:b/>
          <w:bCs/>
          <w:sz w:val="22"/>
        </w:rPr>
        <w:t xml:space="preserve">Krishna </w:t>
      </w:r>
      <w:proofErr w:type="spellStart"/>
      <w:r w:rsidR="00C14630">
        <w:rPr>
          <w:b/>
          <w:bCs/>
          <w:sz w:val="22"/>
        </w:rPr>
        <w:t>nagar</w:t>
      </w:r>
      <w:proofErr w:type="spellEnd"/>
      <w:r>
        <w:rPr>
          <w:b/>
          <w:bCs/>
          <w:sz w:val="22"/>
        </w:rPr>
        <w:t>, N.H.-08</w:t>
      </w:r>
    </w:p>
    <w:p w:rsidR="008872A2" w:rsidRDefault="008872A2">
      <w:pPr>
        <w:pStyle w:val="BodyText2"/>
        <w:tabs>
          <w:tab w:val="clear" w:pos="5800"/>
          <w:tab w:val="left" w:pos="5500"/>
        </w:tabs>
        <w:jc w:val="left"/>
        <w:rPr>
          <w:b/>
          <w:bCs/>
          <w:sz w:val="22"/>
        </w:rPr>
      </w:pPr>
      <w:r>
        <w:rPr>
          <w:b/>
          <w:bCs/>
          <w:sz w:val="22"/>
        </w:rPr>
        <w:tab/>
        <w:t>Ahmedabad – 382 346.</w:t>
      </w:r>
    </w:p>
    <w:p w:rsidR="003D7695" w:rsidRDefault="00A732CD">
      <w:pPr>
        <w:pStyle w:val="BodyText2"/>
        <w:tabs>
          <w:tab w:val="clear" w:pos="5800"/>
          <w:tab w:val="left" w:pos="5500"/>
        </w:tabs>
        <w:jc w:val="left"/>
        <w:rPr>
          <w:b/>
          <w:bCs/>
        </w:rPr>
      </w:pPr>
      <w:r>
        <w:rPr>
          <w:b/>
          <w:bCs/>
          <w:sz w:val="22"/>
        </w:rPr>
        <w:tab/>
      </w:r>
      <w:r>
        <w:rPr>
          <w:b/>
          <w:bCs/>
        </w:rPr>
        <w:t>Personal (M</w:t>
      </w:r>
      <w:r w:rsidR="00C14630">
        <w:rPr>
          <w:b/>
          <w:bCs/>
        </w:rPr>
        <w:t>):</w:t>
      </w:r>
      <w:r>
        <w:rPr>
          <w:b/>
          <w:bCs/>
        </w:rPr>
        <w:t xml:space="preserve"> +917567628910</w:t>
      </w:r>
    </w:p>
    <w:p w:rsidR="00A732CD" w:rsidRDefault="00FF77A9" w:rsidP="006036D2">
      <w:pPr>
        <w:pStyle w:val="BodyText2"/>
        <w:tabs>
          <w:tab w:val="clear" w:pos="5800"/>
          <w:tab w:val="left" w:pos="5500"/>
        </w:tabs>
        <w:jc w:val="left"/>
        <w:rPr>
          <w:b/>
          <w:bCs/>
        </w:rPr>
      </w:pPr>
      <w:r>
        <w:rPr>
          <w:b/>
          <w:bCs/>
        </w:rPr>
        <w:tab/>
        <w:t xml:space="preserve">            Home:</w:t>
      </w:r>
      <w:r w:rsidR="00A732CD">
        <w:rPr>
          <w:b/>
          <w:bCs/>
        </w:rPr>
        <w:t xml:space="preserve"> +919879549874</w:t>
      </w:r>
    </w:p>
    <w:p w:rsidR="00BC1256" w:rsidRPr="00A732CD" w:rsidRDefault="003517C2" w:rsidP="006036D2">
      <w:pPr>
        <w:pStyle w:val="BodyText2"/>
        <w:tabs>
          <w:tab w:val="clear" w:pos="5800"/>
          <w:tab w:val="left" w:pos="5500"/>
        </w:tabs>
        <w:jc w:val="left"/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</w:t>
      </w:r>
      <w:r w:rsidR="00A732CD" w:rsidRPr="00A732CD">
        <w:rPr>
          <w:b/>
          <w:bCs/>
        </w:rPr>
        <w:t xml:space="preserve">Mail </w:t>
      </w:r>
      <w:r w:rsidR="00941EB3" w:rsidRPr="00A732CD">
        <w:rPr>
          <w:b/>
          <w:bCs/>
        </w:rPr>
        <w:t>Id:</w:t>
      </w:r>
      <w:r w:rsidR="00F86BF0">
        <w:rPr>
          <w:b/>
          <w:bCs/>
        </w:rPr>
        <w:t xml:space="preserve"> Savan_Sam2012@Yahoo.in</w:t>
      </w:r>
      <w:r w:rsidR="001971D9" w:rsidRPr="00A732CD">
        <w:rPr>
          <w:b/>
          <w:bCs/>
        </w:rPr>
        <w:tab/>
      </w:r>
      <w:r w:rsidR="001971D9" w:rsidRPr="00A732CD">
        <w:rPr>
          <w:b/>
          <w:bCs/>
        </w:rPr>
        <w:tab/>
      </w:r>
      <w:r w:rsidR="00BC1256" w:rsidRPr="00A732CD">
        <w:rPr>
          <w:b/>
          <w:bCs/>
        </w:rPr>
        <w:tab/>
      </w:r>
      <w:r w:rsidR="001971D9" w:rsidRPr="00A732CD">
        <w:rPr>
          <w:b/>
          <w:bCs/>
        </w:rPr>
        <w:tab/>
      </w:r>
      <w:r w:rsidR="00BC1256" w:rsidRPr="00A732CD">
        <w:rPr>
          <w:b/>
          <w:bCs/>
        </w:rPr>
        <w:tab/>
      </w:r>
    </w:p>
    <w:tbl>
      <w:tblPr>
        <w:tblW w:w="0" w:type="auto"/>
        <w:jc w:val="right"/>
        <w:tblLayout w:type="fixed"/>
        <w:tblLook w:val="0000" w:firstRow="0" w:lastRow="0" w:firstColumn="0" w:lastColumn="0" w:noHBand="0" w:noVBand="0"/>
      </w:tblPr>
      <w:tblGrid>
        <w:gridCol w:w="2844"/>
      </w:tblGrid>
      <w:tr w:rsidR="00F7016D">
        <w:trPr>
          <w:jc w:val="right"/>
        </w:trPr>
        <w:tc>
          <w:tcPr>
            <w:tcW w:w="2844" w:type="dxa"/>
          </w:tcPr>
          <w:p w:rsidR="00F7016D" w:rsidRDefault="00F7016D">
            <w:pPr>
              <w:pStyle w:val="Address2"/>
              <w:ind w:left="-512"/>
              <w:jc w:val="both"/>
            </w:pPr>
          </w:p>
        </w:tc>
      </w:tr>
    </w:tbl>
    <w:p w:rsidR="00F7016D" w:rsidRDefault="008872A2">
      <w:pPr>
        <w:pStyle w:val="Name"/>
        <w:jc w:val="left"/>
      </w:pPr>
      <w:proofErr w:type="spellStart"/>
      <w:r>
        <w:t>Savan</w:t>
      </w:r>
      <w:proofErr w:type="spellEnd"/>
      <w:r>
        <w:t xml:space="preserve"> Y. Pandya</w:t>
      </w:r>
    </w:p>
    <w:tbl>
      <w:tblPr>
        <w:tblW w:w="8820" w:type="dxa"/>
        <w:tblLayout w:type="fixed"/>
        <w:tblLook w:val="0000" w:firstRow="0" w:lastRow="0" w:firstColumn="0" w:lastColumn="0" w:noHBand="0" w:noVBand="0"/>
      </w:tblPr>
      <w:tblGrid>
        <w:gridCol w:w="2160"/>
        <w:gridCol w:w="6660"/>
      </w:tblGrid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Applied For Position</w:t>
            </w:r>
          </w:p>
        </w:tc>
        <w:tc>
          <w:tcPr>
            <w:tcW w:w="6660" w:type="dxa"/>
          </w:tcPr>
          <w:p w:rsidR="00F7016D" w:rsidRDefault="007A2E09" w:rsidP="00E56042">
            <w:pPr>
              <w:pStyle w:val="Objective"/>
              <w:rPr>
                <w:b/>
                <w:bCs/>
              </w:rPr>
            </w:pPr>
            <w:r>
              <w:rPr>
                <w:b/>
                <w:bCs/>
              </w:rPr>
              <w:t xml:space="preserve">Commercial </w:t>
            </w:r>
            <w:r w:rsidR="001F4D9B">
              <w:rPr>
                <w:b/>
                <w:bCs/>
              </w:rPr>
              <w:t>Officer/</w:t>
            </w:r>
            <w:r w:rsidR="00C23E84">
              <w:rPr>
                <w:b/>
                <w:bCs/>
              </w:rPr>
              <w:t>Inventory Manager</w:t>
            </w:r>
            <w:r w:rsidR="001F4D9B">
              <w:rPr>
                <w:b/>
                <w:bCs/>
              </w:rPr>
              <w:t>/Stock controller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Objective</w:t>
            </w:r>
          </w:p>
        </w:tc>
        <w:tc>
          <w:tcPr>
            <w:tcW w:w="6660" w:type="dxa"/>
          </w:tcPr>
          <w:p w:rsidR="00F7016D" w:rsidRDefault="00F7016D">
            <w:pPr>
              <w:pStyle w:val="Objective"/>
              <w:jc w:val="both"/>
            </w:pPr>
            <w:r>
              <w:rPr>
                <w:sz w:val="24"/>
              </w:rPr>
              <w:t xml:space="preserve">A position in a growth oriented organization where employee is great asset for the company and where my present sets of skill is utilized to reduce the production cost. 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Summary Of Qualifications</w:t>
            </w:r>
          </w:p>
        </w:tc>
        <w:tc>
          <w:tcPr>
            <w:tcW w:w="6660" w:type="dxa"/>
          </w:tcPr>
          <w:p w:rsidR="00F7016D" w:rsidRDefault="00F7016D" w:rsidP="001F4D9B">
            <w:pPr>
              <w:pStyle w:val="Achievement"/>
              <w:numPr>
                <w:ilvl w:val="0"/>
                <w:numId w:val="0"/>
              </w:numPr>
              <w:ind w:left="720" w:hanging="360"/>
            </w:pPr>
          </w:p>
          <w:p w:rsidR="00F7016D" w:rsidRDefault="00F7016D" w:rsidP="00D54692">
            <w:pPr>
              <w:pStyle w:val="Achievement"/>
            </w:pPr>
            <w:r>
              <w:t xml:space="preserve">Above </w:t>
            </w:r>
            <w:r w:rsidR="00F86BF0">
              <w:t>Thirteen</w:t>
            </w:r>
            <w:r>
              <w:t xml:space="preserve"> (</w:t>
            </w:r>
            <w:r w:rsidR="00F86BF0">
              <w:t>13</w:t>
            </w:r>
            <w:r>
              <w:t>) years of experience.</w:t>
            </w:r>
          </w:p>
          <w:p w:rsidR="00F7016D" w:rsidRDefault="00F7016D" w:rsidP="00D54692">
            <w:pPr>
              <w:pStyle w:val="Achievement"/>
            </w:pPr>
            <w:r>
              <w:t xml:space="preserve">Co-ordination among floor worker to upper level management. </w:t>
            </w:r>
          </w:p>
          <w:p w:rsidR="00F7016D" w:rsidRPr="00B74BF6" w:rsidRDefault="008872A2" w:rsidP="00D54692">
            <w:pPr>
              <w:pStyle w:val="Achievement"/>
              <w:rPr>
                <w:sz w:val="22"/>
                <w:szCs w:val="22"/>
              </w:rPr>
            </w:pPr>
            <w:r w:rsidRPr="00B74BF6">
              <w:t>Planning,</w:t>
            </w:r>
            <w:r w:rsidR="00F7016D" w:rsidRPr="00B74BF6">
              <w:t xml:space="preserve"> Vendor </w:t>
            </w:r>
            <w:r w:rsidR="00D54692" w:rsidRPr="00B74BF6">
              <w:t>Finalization</w:t>
            </w:r>
            <w:r w:rsidR="00F7016D" w:rsidRPr="00B74BF6">
              <w:t xml:space="preserve"> and Execution of software and Back-Office Data management.</w:t>
            </w:r>
          </w:p>
          <w:p w:rsidR="00F7016D" w:rsidRDefault="00F7016D" w:rsidP="00D54692">
            <w:pPr>
              <w:pStyle w:val="Achievement"/>
            </w:pPr>
            <w:r>
              <w:t>Well suited for working in the team environment as well as self-starter</w:t>
            </w:r>
            <w:r w:rsidR="00740A4B">
              <w:t>.</w:t>
            </w:r>
          </w:p>
          <w:p w:rsidR="00F7016D" w:rsidRDefault="00F7016D" w:rsidP="00D54692">
            <w:pPr>
              <w:pStyle w:val="Achievement"/>
            </w:pPr>
            <w:r>
              <w:t>Best performance under the pressure</w:t>
            </w:r>
            <w:r w:rsidR="00740A4B">
              <w:t>.</w:t>
            </w:r>
          </w:p>
          <w:p w:rsidR="00F7016D" w:rsidRDefault="008872A2" w:rsidP="00D54692">
            <w:pPr>
              <w:pStyle w:val="Achievement"/>
            </w:pPr>
            <w:r>
              <w:t>Good</w:t>
            </w:r>
            <w:r w:rsidR="00F7016D">
              <w:t xml:space="preserve"> Communication Skill, Interpersonal, Computer Technical &amp; Leadership skills</w:t>
            </w:r>
            <w:r w:rsidR="00740A4B">
              <w:t>.</w:t>
            </w:r>
          </w:p>
          <w:p w:rsidR="00F7016D" w:rsidRDefault="00F7016D" w:rsidP="00D54692">
            <w:pPr>
              <w:pStyle w:val="Achievement"/>
            </w:pPr>
            <w:r>
              <w:t xml:space="preserve">Quick learner, technical troubleshooter, adaptation skill of change in environment is quick. </w:t>
            </w:r>
          </w:p>
          <w:p w:rsidR="00B74BF6" w:rsidRDefault="00B74BF6" w:rsidP="00683BD0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F7016D" w:rsidRPr="00B74BF6" w:rsidRDefault="00F7016D" w:rsidP="00D54692">
            <w:pPr>
              <w:pStyle w:val="Achievement"/>
            </w:pPr>
            <w:r w:rsidRPr="00B74BF6">
              <w:t>COMPUTER LITERACY</w:t>
            </w:r>
          </w:p>
          <w:p w:rsidR="00B74BF6" w:rsidRDefault="00B74BF6" w:rsidP="00683BD0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F7016D" w:rsidRDefault="000211A9" w:rsidP="00D54692">
            <w:pPr>
              <w:pStyle w:val="Achievement"/>
            </w:pPr>
            <w:r>
              <w:t xml:space="preserve">OPERATING SYSTEM       </w:t>
            </w:r>
            <w:r w:rsidR="00F7016D">
              <w:t>: DOS, WIN 95,98,2000,XP</w:t>
            </w:r>
            <w:r w:rsidR="00625600">
              <w:t xml:space="preserve">, </w:t>
            </w:r>
          </w:p>
          <w:p w:rsidR="00F7016D" w:rsidRDefault="000211A9" w:rsidP="00D54692">
            <w:pPr>
              <w:pStyle w:val="Achievement"/>
            </w:pPr>
            <w:r>
              <w:t xml:space="preserve">FINANCIAL APP.              </w:t>
            </w:r>
            <w:r w:rsidR="00C7314D">
              <w:t xml:space="preserve"> </w:t>
            </w:r>
            <w:bookmarkStart w:id="0" w:name="_GoBack"/>
            <w:bookmarkEnd w:id="0"/>
            <w:r w:rsidR="00C7314D">
              <w:t xml:space="preserve">: </w:t>
            </w:r>
            <w:r w:rsidR="00F7016D">
              <w:t>PRO,</w:t>
            </w:r>
            <w:r w:rsidR="00C7314D">
              <w:t xml:space="preserve">JINEE, </w:t>
            </w:r>
            <w:r w:rsidR="00F7016D">
              <w:t>, Logic</w:t>
            </w:r>
            <w:r w:rsidR="00625600">
              <w:t>,</w:t>
            </w:r>
            <w:r w:rsidR="00C7314D">
              <w:t xml:space="preserve"> MS Axapta</w:t>
            </w:r>
            <w:r w:rsidR="00625600">
              <w:t xml:space="preserve"> POSS</w:t>
            </w:r>
          </w:p>
          <w:p w:rsidR="00F7016D" w:rsidRDefault="00F7016D" w:rsidP="00D54692">
            <w:pPr>
              <w:pStyle w:val="Achievement"/>
            </w:pPr>
            <w:r>
              <w:t xml:space="preserve">APPLICATIONS            </w:t>
            </w:r>
            <w:r w:rsidR="005B7A17">
              <w:t xml:space="preserve">      </w:t>
            </w:r>
            <w:r w:rsidR="001D3E26">
              <w:t>: MS-OFFICE 95, 98, 2007</w:t>
            </w:r>
            <w:r>
              <w:t>, XP</w:t>
            </w:r>
            <w:r w:rsidR="005B7A17">
              <w:t>,</w:t>
            </w:r>
          </w:p>
          <w:p w:rsidR="001D3E26" w:rsidRDefault="00F86BF0" w:rsidP="00683BD0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 xml:space="preserve">                      </w:t>
            </w:r>
            <w:r w:rsidR="005B7A17">
              <w:t xml:space="preserve">                           INTERNET</w:t>
            </w:r>
          </w:p>
          <w:p w:rsidR="001D3E26" w:rsidRDefault="001D3E26" w:rsidP="00D54692">
            <w:pPr>
              <w:pStyle w:val="Achievement"/>
            </w:pPr>
            <w:r>
              <w:t>HARDWARE                       : All Software Installations, Computer</w:t>
            </w:r>
          </w:p>
          <w:p w:rsidR="00F7016D" w:rsidRDefault="00B74BF6" w:rsidP="00683BD0">
            <w:pPr>
              <w:pStyle w:val="Achievement"/>
              <w:numPr>
                <w:ilvl w:val="0"/>
                <w:numId w:val="0"/>
              </w:numPr>
              <w:ind w:left="720"/>
            </w:pPr>
            <w:r>
              <w:t xml:space="preserve">                              </w:t>
            </w:r>
            <w:r w:rsidR="005B7A17">
              <w:t xml:space="preserve">                  </w:t>
            </w:r>
            <w:r>
              <w:t xml:space="preserve">Assembling &amp; Quick Trouble </w:t>
            </w:r>
            <w:r w:rsidR="001D3E26">
              <w:t>Shooter.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Date Of Birth</w:t>
            </w:r>
          </w:p>
        </w:tc>
        <w:tc>
          <w:tcPr>
            <w:tcW w:w="6660" w:type="dxa"/>
          </w:tcPr>
          <w:p w:rsidR="00F7016D" w:rsidRDefault="008872A2" w:rsidP="008872A2">
            <w:pPr>
              <w:pStyle w:val="Objective"/>
              <w:jc w:val="both"/>
              <w:rPr>
                <w:b/>
              </w:rPr>
            </w:pPr>
            <w:r>
              <w:rPr>
                <w:b/>
              </w:rPr>
              <w:t>12-09</w:t>
            </w:r>
            <w:r w:rsidR="00F7016D">
              <w:rPr>
                <w:b/>
              </w:rPr>
              <w:t>-1981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Education</w:t>
            </w:r>
          </w:p>
        </w:tc>
        <w:tc>
          <w:tcPr>
            <w:tcW w:w="6660" w:type="dxa"/>
          </w:tcPr>
          <w:p w:rsidR="00F7016D" w:rsidRDefault="008872A2" w:rsidP="00C7314D">
            <w:pPr>
              <w:pStyle w:val="CompanyName"/>
              <w:ind w:left="0"/>
              <w:rPr>
                <w:iCs/>
              </w:rPr>
            </w:pPr>
            <w:r>
              <w:t>S.S.C.</w:t>
            </w:r>
          </w:p>
          <w:p w:rsidR="00F7016D" w:rsidRDefault="00F7016D">
            <w:pPr>
              <w:pStyle w:val="JobTitle"/>
              <w:ind w:left="360"/>
              <w:jc w:val="both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</w:p>
          <w:p w:rsidR="00F7016D" w:rsidRDefault="00F7016D">
            <w:pPr>
              <w:pStyle w:val="JobTitle"/>
              <w:ind w:left="360"/>
              <w:jc w:val="both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</w:p>
          <w:p w:rsidR="00F7016D" w:rsidRDefault="00F7016D">
            <w:pPr>
              <w:pStyle w:val="JobTitle"/>
              <w:ind w:left="360"/>
              <w:jc w:val="both"/>
              <w:rPr>
                <w:rFonts w:ascii="Times New Roman" w:hAnsi="Times New Roman"/>
                <w:bCs/>
                <w:iCs/>
                <w:sz w:val="22"/>
                <w:szCs w:val="22"/>
              </w:rPr>
            </w:pPr>
          </w:p>
          <w:p w:rsidR="001D3E26" w:rsidRDefault="001D3E26" w:rsidP="001F4D9B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1D3E26" w:rsidRPr="001D3E26" w:rsidRDefault="001D3E26" w:rsidP="001F4D9B">
            <w:pPr>
              <w:pStyle w:val="Achievement"/>
              <w:numPr>
                <w:ilvl w:val="0"/>
                <w:numId w:val="0"/>
              </w:numPr>
              <w:ind w:left="360"/>
            </w:pPr>
          </w:p>
          <w:p w:rsidR="00F7016D" w:rsidRDefault="00F7016D">
            <w:pPr>
              <w:pStyle w:val="JobTitle"/>
              <w:ind w:left="360"/>
              <w:jc w:val="both"/>
            </w:pP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lastRenderedPageBreak/>
              <w:t>Employment</w:t>
            </w:r>
          </w:p>
        </w:tc>
        <w:tc>
          <w:tcPr>
            <w:tcW w:w="6660" w:type="dxa"/>
          </w:tcPr>
          <w:p w:rsidR="00FD7A2E" w:rsidRDefault="00FD7A2E" w:rsidP="00137132">
            <w:pPr>
              <w:pStyle w:val="CompanyName"/>
              <w:numPr>
                <w:ilvl w:val="0"/>
                <w:numId w:val="47"/>
              </w:numPr>
            </w:pPr>
            <w:r>
              <w:t>Currently working with Glam Clothing Co.</w:t>
            </w:r>
          </w:p>
          <w:p w:rsidR="00FD7A2E" w:rsidRDefault="00FD7A2E" w:rsidP="00FD7A2E"/>
          <w:p w:rsidR="00FD7A2E" w:rsidRPr="00FD7A2E" w:rsidRDefault="00FD7A2E" w:rsidP="00137132">
            <w:pPr>
              <w:pStyle w:val="CompanyName"/>
            </w:pPr>
            <w:r w:rsidRPr="00FD7A2E">
              <w:t>WAREHOUSE MANAGER</w:t>
            </w:r>
          </w:p>
          <w:p w:rsidR="00FD7A2E" w:rsidRDefault="00FD7A2E" w:rsidP="00FD7A2E"/>
          <w:p w:rsidR="00FD7A2E" w:rsidRDefault="00FD7A2E" w:rsidP="00FD7A2E">
            <w:pPr>
              <w:jc w:val="both"/>
              <w:rPr>
                <w:sz w:val="22"/>
              </w:rPr>
            </w:pP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Coordination among upper level management and lower level management through different types of MIS report.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Work distribution among the office workers.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Handling office works and maintaining inventory.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Strategic planner for the company development program. 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Coordination among sales persons and stocks. 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Interacting to the manufacture and our clients company.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Giving Purchase order and maintaining stock report.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Sales billing and creating debit and credit notes.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Finding new scope for the company growth. 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Being a part of the implementation of idea for the growth of the company.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Handling three different software’s during work.    </w:t>
            </w:r>
          </w:p>
          <w:p w:rsidR="00FD7A2E" w:rsidRDefault="00FD7A2E" w:rsidP="00FD7A2E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Make Company corresponding in all over India.  </w:t>
            </w:r>
          </w:p>
          <w:p w:rsidR="00FD7A2E" w:rsidRDefault="00FD7A2E" w:rsidP="00FD7A2E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FD7A2E" w:rsidRPr="00FD7A2E" w:rsidRDefault="00FD7A2E" w:rsidP="00FD7A2E">
            <w:r>
              <w:rPr>
                <w:b/>
                <w:sz w:val="22"/>
              </w:rPr>
              <w:t>Dealing in Brands</w:t>
            </w:r>
            <w:r w:rsidR="00137132">
              <w:rPr>
                <w:sz w:val="22"/>
              </w:rPr>
              <w:t xml:space="preserve"> – Free Authority, United</w:t>
            </w:r>
            <w:r>
              <w:rPr>
                <w:sz w:val="22"/>
              </w:rPr>
              <w:t xml:space="preserve"> Colors of Benetton,</w:t>
            </w:r>
            <w:r w:rsidR="00137132">
              <w:rPr>
                <w:sz w:val="22"/>
              </w:rPr>
              <w:t xml:space="preserve"> </w:t>
            </w:r>
            <w:r>
              <w:rPr>
                <w:sz w:val="22"/>
              </w:rPr>
              <w:t>Garcon,</w:t>
            </w:r>
            <w:r w:rsidR="00137132">
              <w:rPr>
                <w:sz w:val="22"/>
              </w:rPr>
              <w:t xml:space="preserve"> ‘Tiktauli</w:t>
            </w:r>
            <w:r>
              <w:rPr>
                <w:sz w:val="22"/>
              </w:rPr>
              <w:t>,</w:t>
            </w:r>
            <w:r w:rsidR="00137132">
              <w:rPr>
                <w:sz w:val="22"/>
              </w:rPr>
              <w:t xml:space="preserve"> </w:t>
            </w:r>
            <w:r>
              <w:rPr>
                <w:sz w:val="22"/>
              </w:rPr>
              <w:t>Soie,</w:t>
            </w:r>
            <w:r w:rsidR="00137132">
              <w:rPr>
                <w:sz w:val="22"/>
              </w:rPr>
              <w:t xml:space="preserve"> </w:t>
            </w:r>
            <w:r>
              <w:rPr>
                <w:sz w:val="22"/>
              </w:rPr>
              <w:t>Strawberry</w:t>
            </w:r>
            <w:r w:rsidR="00137132">
              <w:rPr>
                <w:sz w:val="22"/>
              </w:rPr>
              <w:t>, Liberty world,</w:t>
            </w:r>
          </w:p>
          <w:p w:rsidR="00FD7A2E" w:rsidRDefault="00FD7A2E" w:rsidP="00137132">
            <w:pPr>
              <w:pStyle w:val="CompanyName"/>
            </w:pPr>
          </w:p>
          <w:p w:rsidR="00CC6B97" w:rsidRDefault="00CC6B97" w:rsidP="00137132">
            <w:pPr>
              <w:pStyle w:val="CompanyName"/>
              <w:numPr>
                <w:ilvl w:val="0"/>
                <w:numId w:val="47"/>
              </w:numPr>
            </w:pPr>
            <w:r>
              <w:t>Adani Township and Real Estate Co. Pvt. Ltd. As an assista</w:t>
            </w:r>
            <w:r w:rsidR="00FD7A2E">
              <w:t xml:space="preserve">nt in F&amp;A Back Office as </w:t>
            </w:r>
            <w:proofErr w:type="spellStart"/>
            <w:r w:rsidR="00FD7A2E">
              <w:t>a</w:t>
            </w:r>
            <w:proofErr w:type="spellEnd"/>
            <w:r w:rsidR="00FD7A2E">
              <w:t xml:space="preserve"> Executive. (3 Months)</w:t>
            </w:r>
          </w:p>
          <w:p w:rsidR="00CC6B97" w:rsidRDefault="00CC6B97" w:rsidP="00137132">
            <w:pPr>
              <w:pStyle w:val="CompanyName"/>
            </w:pPr>
          </w:p>
          <w:p w:rsidR="00CC6B97" w:rsidRDefault="00CC6B97" w:rsidP="00137132">
            <w:pPr>
              <w:pStyle w:val="CompanyName"/>
            </w:pPr>
          </w:p>
          <w:p w:rsidR="00D54692" w:rsidRDefault="00D54692" w:rsidP="00137132">
            <w:pPr>
              <w:pStyle w:val="CompanyName"/>
              <w:numPr>
                <w:ilvl w:val="0"/>
                <w:numId w:val="47"/>
              </w:numPr>
            </w:pPr>
            <w:r w:rsidRPr="00137132">
              <w:t>Reliance Gems &amp; Jewels Ltd</w:t>
            </w:r>
            <w:r>
              <w:t>.</w:t>
            </w:r>
          </w:p>
          <w:p w:rsidR="00D54692" w:rsidRDefault="00D54692" w:rsidP="00D54692"/>
          <w:p w:rsidR="003E67DF" w:rsidRDefault="003E67DF" w:rsidP="00D54692"/>
          <w:p w:rsidR="00D54692" w:rsidRPr="00717142" w:rsidRDefault="00D54692" w:rsidP="00D54692">
            <w:pPr>
              <w:rPr>
                <w:u w:val="single"/>
              </w:rPr>
            </w:pPr>
            <w:r w:rsidRPr="00717142">
              <w:rPr>
                <w:b/>
                <w:u w:val="single"/>
              </w:rPr>
              <w:t>STOCK CONTROLLER – (SR. ASSOCIATE)</w:t>
            </w:r>
          </w:p>
          <w:p w:rsidR="00D54692" w:rsidRPr="00D54692" w:rsidRDefault="00D54692" w:rsidP="00D54692">
            <w:pPr>
              <w:rPr>
                <w:b/>
              </w:rPr>
            </w:pPr>
          </w:p>
          <w:p w:rsidR="00D54692" w:rsidRPr="00D54692" w:rsidRDefault="00D54692" w:rsidP="00D54692">
            <w:pPr>
              <w:pStyle w:val="Achievement"/>
            </w:pPr>
            <w:r w:rsidRPr="00D54692">
              <w:t>Supervisor for Data Processing, Documentation &amp; Office Administration.</w:t>
            </w:r>
          </w:p>
          <w:p w:rsidR="00D54692" w:rsidRPr="00D54692" w:rsidRDefault="00D54692" w:rsidP="00D54692">
            <w:pPr>
              <w:pStyle w:val="Achievement"/>
            </w:pPr>
            <w:r w:rsidRPr="00D54692">
              <w:t>Responsible for handling gold and diamond Daily stock register and Stock Counting Counter wise Physical with Tag</w:t>
            </w:r>
            <w:r w:rsidR="00FD7A2E">
              <w:t xml:space="preserve"> </w:t>
            </w:r>
            <w:r>
              <w:t>&amp;</w:t>
            </w:r>
            <w:r w:rsidRPr="00D54692">
              <w:t xml:space="preserve"> Pcs. Match with Stock Report.</w:t>
            </w:r>
          </w:p>
          <w:p w:rsidR="00D54692" w:rsidRDefault="00D54692" w:rsidP="00D54692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 w:rsidRPr="00D54692">
              <w:t>Being a part of the implementation of idea for the growth of the company</w:t>
            </w:r>
            <w:r>
              <w:rPr>
                <w:sz w:val="22"/>
              </w:rPr>
              <w:t>.</w:t>
            </w:r>
          </w:p>
          <w:p w:rsidR="00D54692" w:rsidRPr="002E25D3" w:rsidRDefault="00D54692" w:rsidP="00D54692">
            <w:pPr>
              <w:pStyle w:val="Achievement"/>
            </w:pPr>
            <w:r w:rsidRPr="002E25D3">
              <w:t xml:space="preserve">Responsible for handling </w:t>
            </w:r>
            <w:r>
              <w:t>gold and diamond stock register</w:t>
            </w:r>
          </w:p>
          <w:p w:rsidR="00D54692" w:rsidRDefault="00D54692" w:rsidP="00D54692">
            <w:pPr>
              <w:pStyle w:val="Achievement"/>
            </w:pPr>
            <w:r w:rsidRPr="002E25D3">
              <w:t>Finalization of work allocated by HOD.</w:t>
            </w:r>
          </w:p>
          <w:p w:rsidR="00D54692" w:rsidRDefault="00D54692" w:rsidP="00D54692">
            <w:pPr>
              <w:numPr>
                <w:ilvl w:val="0"/>
                <w:numId w:val="14"/>
              </w:numPr>
              <w:jc w:val="both"/>
            </w:pPr>
            <w:r w:rsidRPr="00D54692">
              <w:t xml:space="preserve">Handling three different software’s during work.  </w:t>
            </w:r>
          </w:p>
          <w:p w:rsidR="00D54692" w:rsidRDefault="00D54692" w:rsidP="00D54692">
            <w:pPr>
              <w:numPr>
                <w:ilvl w:val="0"/>
                <w:numId w:val="14"/>
              </w:numPr>
              <w:jc w:val="both"/>
            </w:pPr>
            <w:r>
              <w:t>Responsible for handling Old gold from customer.</w:t>
            </w:r>
          </w:p>
          <w:p w:rsidR="00D54692" w:rsidRPr="00D54692" w:rsidRDefault="00D54692" w:rsidP="00D54692">
            <w:pPr>
              <w:numPr>
                <w:ilvl w:val="0"/>
                <w:numId w:val="14"/>
              </w:numPr>
              <w:jc w:val="both"/>
            </w:pPr>
            <w:r>
              <w:t xml:space="preserve">Responsible for handling Spares for Customer </w:t>
            </w:r>
            <w:r w:rsidR="00CC6B97">
              <w:t>Repairing.</w:t>
            </w:r>
          </w:p>
          <w:p w:rsidR="00D54692" w:rsidRPr="00D54692" w:rsidRDefault="00D54692" w:rsidP="00D54692">
            <w:pPr>
              <w:pStyle w:val="Achievement"/>
            </w:pPr>
            <w:r w:rsidRPr="00D54692">
              <w:t>Analyzing of data. (Inward / Outward).</w:t>
            </w:r>
          </w:p>
          <w:p w:rsidR="00D54692" w:rsidRDefault="00D54692" w:rsidP="00D54692">
            <w:pPr>
              <w:rPr>
                <w:b/>
              </w:rPr>
            </w:pPr>
          </w:p>
          <w:p w:rsidR="001F4D9B" w:rsidRDefault="001F4D9B" w:rsidP="00D54692">
            <w:pPr>
              <w:rPr>
                <w:b/>
              </w:rPr>
            </w:pPr>
          </w:p>
          <w:p w:rsidR="001F4D9B" w:rsidRDefault="001F4D9B" w:rsidP="00D54692">
            <w:pPr>
              <w:rPr>
                <w:b/>
              </w:rPr>
            </w:pPr>
          </w:p>
          <w:p w:rsidR="00137132" w:rsidRDefault="00137132" w:rsidP="00D54692">
            <w:pPr>
              <w:rPr>
                <w:b/>
              </w:rPr>
            </w:pPr>
          </w:p>
          <w:p w:rsidR="00137132" w:rsidRDefault="00137132" w:rsidP="00D54692">
            <w:pPr>
              <w:rPr>
                <w:b/>
              </w:rPr>
            </w:pPr>
          </w:p>
          <w:p w:rsidR="00137132" w:rsidRDefault="00137132" w:rsidP="00D54692">
            <w:pPr>
              <w:rPr>
                <w:b/>
              </w:rPr>
            </w:pPr>
          </w:p>
          <w:p w:rsidR="00D54692" w:rsidRDefault="00D54692" w:rsidP="00D54692">
            <w:pPr>
              <w:rPr>
                <w:b/>
              </w:rPr>
            </w:pPr>
            <w:r>
              <w:rPr>
                <w:b/>
              </w:rPr>
              <w:t>T</w:t>
            </w:r>
            <w:r w:rsidRPr="007A2E09">
              <w:rPr>
                <w:b/>
              </w:rPr>
              <w:t xml:space="preserve">ake care of High Valuable </w:t>
            </w:r>
            <w:r w:rsidR="001236AA" w:rsidRPr="007A2E09">
              <w:rPr>
                <w:b/>
              </w:rPr>
              <w:t>jewel</w:t>
            </w:r>
            <w:r w:rsidR="001236AA">
              <w:rPr>
                <w:b/>
              </w:rPr>
              <w:t>r</w:t>
            </w:r>
            <w:r w:rsidR="001236AA" w:rsidRPr="007A2E09">
              <w:rPr>
                <w:b/>
              </w:rPr>
              <w:t>y</w:t>
            </w:r>
            <w:r w:rsidRPr="007A2E09">
              <w:rPr>
                <w:b/>
              </w:rPr>
              <w:t xml:space="preserve"> Stock</w:t>
            </w:r>
          </w:p>
          <w:p w:rsidR="00D54692" w:rsidRDefault="00D54692" w:rsidP="00137132">
            <w:pPr>
              <w:pStyle w:val="ListParagraph"/>
              <w:numPr>
                <w:ilvl w:val="0"/>
                <w:numId w:val="49"/>
              </w:numPr>
            </w:pPr>
            <w:r>
              <w:t xml:space="preserve">Stock Indent. </w:t>
            </w:r>
          </w:p>
          <w:p w:rsidR="00D54692" w:rsidRDefault="00D54692" w:rsidP="00D54692">
            <w:pPr>
              <w:numPr>
                <w:ilvl w:val="0"/>
                <w:numId w:val="22"/>
              </w:numPr>
            </w:pPr>
            <w:r>
              <w:t>Stock Mapping</w:t>
            </w:r>
          </w:p>
          <w:p w:rsidR="00D54692" w:rsidRDefault="00D54692" w:rsidP="00D54692">
            <w:pPr>
              <w:numPr>
                <w:ilvl w:val="0"/>
                <w:numId w:val="22"/>
              </w:numPr>
            </w:pPr>
            <w:r>
              <w:t>Stock Inward</w:t>
            </w:r>
          </w:p>
          <w:p w:rsidR="00D54692" w:rsidRDefault="00D54692" w:rsidP="00D54692">
            <w:pPr>
              <w:numPr>
                <w:ilvl w:val="0"/>
                <w:numId w:val="22"/>
              </w:numPr>
            </w:pPr>
            <w:r>
              <w:t>Stock outward</w:t>
            </w:r>
          </w:p>
          <w:p w:rsidR="00D54692" w:rsidRDefault="00D54692" w:rsidP="00D54692">
            <w:pPr>
              <w:ind w:left="720"/>
            </w:pPr>
          </w:p>
          <w:p w:rsidR="001F4D9B" w:rsidRDefault="001F4D9B" w:rsidP="00D54692"/>
          <w:p w:rsidR="001F4D9B" w:rsidRDefault="001F4D9B" w:rsidP="00D54692"/>
          <w:p w:rsidR="00D54692" w:rsidRPr="001F4D9B" w:rsidRDefault="00D54692" w:rsidP="00D54692">
            <w:r w:rsidRPr="007A2E09">
              <w:rPr>
                <w:b/>
              </w:rPr>
              <w:t>Take care of Commercial activity (Banking, Audit)</w:t>
            </w:r>
          </w:p>
          <w:p w:rsidR="00D54692" w:rsidRDefault="00D54692" w:rsidP="00D54692">
            <w:pPr>
              <w:numPr>
                <w:ilvl w:val="0"/>
                <w:numId w:val="21"/>
              </w:numPr>
            </w:pPr>
            <w:r>
              <w:t xml:space="preserve">Invoice Generation. </w:t>
            </w:r>
          </w:p>
          <w:p w:rsidR="00D54692" w:rsidRDefault="00D54692" w:rsidP="00D54692">
            <w:pPr>
              <w:numPr>
                <w:ilvl w:val="0"/>
                <w:numId w:val="21"/>
              </w:numPr>
            </w:pPr>
            <w:r>
              <w:t>Invoice Audit.</w:t>
            </w:r>
          </w:p>
          <w:p w:rsidR="00D54692" w:rsidRDefault="00D54692" w:rsidP="00D54692">
            <w:pPr>
              <w:numPr>
                <w:ilvl w:val="0"/>
                <w:numId w:val="21"/>
              </w:numPr>
            </w:pPr>
            <w:r>
              <w:t>Revenue Audit.</w:t>
            </w:r>
          </w:p>
          <w:p w:rsidR="00D54692" w:rsidRDefault="00D54692" w:rsidP="00D54692">
            <w:pPr>
              <w:numPr>
                <w:ilvl w:val="0"/>
                <w:numId w:val="21"/>
              </w:numPr>
            </w:pPr>
            <w:r>
              <w:t>Cash/ Cheque / Credit Card tally with revenue &amp; deposition.</w:t>
            </w:r>
          </w:p>
          <w:p w:rsidR="00D54692" w:rsidRDefault="00D54692" w:rsidP="00D54692">
            <w:pPr>
              <w:numPr>
                <w:ilvl w:val="0"/>
                <w:numId w:val="21"/>
              </w:numPr>
            </w:pPr>
            <w:r>
              <w:t>Petty Cash</w:t>
            </w:r>
          </w:p>
          <w:p w:rsidR="00D54692" w:rsidRDefault="00D54692" w:rsidP="00D54692"/>
          <w:p w:rsidR="00D54692" w:rsidRDefault="00D54692" w:rsidP="00D54692"/>
          <w:p w:rsidR="001F4D9B" w:rsidRDefault="001F4D9B" w:rsidP="00D54692">
            <w:pPr>
              <w:rPr>
                <w:b/>
              </w:rPr>
            </w:pPr>
          </w:p>
          <w:p w:rsidR="001F4D9B" w:rsidRDefault="001F4D9B" w:rsidP="00D54692">
            <w:pPr>
              <w:rPr>
                <w:b/>
              </w:rPr>
            </w:pPr>
          </w:p>
          <w:p w:rsidR="00D54692" w:rsidRPr="007A2E09" w:rsidRDefault="00D54692" w:rsidP="00D54692">
            <w:pPr>
              <w:rPr>
                <w:b/>
              </w:rPr>
            </w:pPr>
            <w:r w:rsidRPr="007A2E09">
              <w:rPr>
                <w:b/>
              </w:rPr>
              <w:t xml:space="preserve">Communication with </w:t>
            </w:r>
            <w:r>
              <w:rPr>
                <w:b/>
              </w:rPr>
              <w:t>HO</w:t>
            </w:r>
          </w:p>
          <w:p w:rsidR="00D54692" w:rsidRDefault="00D54692" w:rsidP="00D54692">
            <w:pPr>
              <w:numPr>
                <w:ilvl w:val="0"/>
                <w:numId w:val="23"/>
              </w:numPr>
            </w:pPr>
            <w:r>
              <w:t>Communication with I.T. Team for software related Problem.</w:t>
            </w:r>
          </w:p>
          <w:p w:rsidR="00D54692" w:rsidRDefault="00D54692" w:rsidP="00D54692">
            <w:pPr>
              <w:numPr>
                <w:ilvl w:val="0"/>
                <w:numId w:val="23"/>
              </w:numPr>
            </w:pPr>
            <w:r>
              <w:t>Communication with Order Team in Head Office for product Status.</w:t>
            </w:r>
          </w:p>
          <w:p w:rsidR="00D54692" w:rsidRDefault="00D54692" w:rsidP="00D54692">
            <w:pPr>
              <w:numPr>
                <w:ilvl w:val="0"/>
                <w:numId w:val="23"/>
              </w:numPr>
            </w:pPr>
            <w:r>
              <w:t xml:space="preserve">Communication with After Sales Service regarding product repairing </w:t>
            </w:r>
            <w:r w:rsidR="00CC6B97">
              <w:t>and retagging</w:t>
            </w:r>
            <w:r>
              <w:t xml:space="preserve"> status &amp; arrival status.</w:t>
            </w:r>
          </w:p>
          <w:p w:rsidR="00D54692" w:rsidRPr="00D54692" w:rsidRDefault="00D54692" w:rsidP="00D54692">
            <w:pPr>
              <w:numPr>
                <w:ilvl w:val="0"/>
                <w:numId w:val="23"/>
              </w:numPr>
              <w:jc w:val="both"/>
            </w:pPr>
            <w:r w:rsidRPr="00D54692">
              <w:t>Coordination among upper level management and lower level management through different types of MIS report.</w:t>
            </w:r>
          </w:p>
          <w:p w:rsidR="00D54692" w:rsidRPr="00D54692" w:rsidRDefault="00D54692" w:rsidP="00D54692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D54692" w:rsidRDefault="00D54692" w:rsidP="00137132">
            <w:pPr>
              <w:pStyle w:val="CompanyName"/>
            </w:pPr>
          </w:p>
          <w:p w:rsidR="007A2E09" w:rsidRDefault="007A2E09" w:rsidP="00137132">
            <w:pPr>
              <w:pStyle w:val="CompanyName"/>
              <w:numPr>
                <w:ilvl w:val="0"/>
                <w:numId w:val="50"/>
              </w:numPr>
            </w:pPr>
            <w:r>
              <w:t>Trident Creation Pvt</w:t>
            </w:r>
            <w:r w:rsidR="000211A9">
              <w:t>. Ltd. (</w:t>
            </w:r>
            <w:proofErr w:type="spellStart"/>
            <w:r w:rsidR="000211A9">
              <w:t>Tanishq</w:t>
            </w:r>
            <w:proofErr w:type="spellEnd"/>
            <w:r w:rsidR="009730EB">
              <w:t>)</w:t>
            </w:r>
            <w:r w:rsidR="000211A9">
              <w:t xml:space="preserve"> TATA </w:t>
            </w:r>
            <w:r>
              <w:t>Product.</w:t>
            </w:r>
          </w:p>
          <w:p w:rsidR="007A2E09" w:rsidRDefault="007A2E09" w:rsidP="007A2E09"/>
          <w:p w:rsidR="00823AF2" w:rsidRDefault="00823AF2" w:rsidP="007A2E09"/>
          <w:p w:rsidR="007A2E09" w:rsidRPr="002943B8" w:rsidRDefault="00E56042" w:rsidP="007A2E09">
            <w:pPr>
              <w:rPr>
                <w:b/>
                <w:u w:val="single"/>
              </w:rPr>
            </w:pPr>
            <w:r w:rsidRPr="002943B8">
              <w:rPr>
                <w:b/>
                <w:u w:val="single"/>
              </w:rPr>
              <w:t xml:space="preserve">SR. </w:t>
            </w:r>
            <w:r w:rsidR="007A2E09" w:rsidRPr="002943B8">
              <w:rPr>
                <w:b/>
                <w:u w:val="single"/>
              </w:rPr>
              <w:t>COMMERCIAL EXECUTIVE</w:t>
            </w:r>
          </w:p>
          <w:p w:rsidR="001F4D9B" w:rsidRDefault="001F4D9B" w:rsidP="001F4D9B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B74BF6" w:rsidRDefault="007A2E09" w:rsidP="00D54692">
            <w:pPr>
              <w:pStyle w:val="Achievement"/>
            </w:pPr>
            <w:r>
              <w:t>Supervisor for Data Processing, Documentation &amp; Office Administration.</w:t>
            </w:r>
          </w:p>
          <w:p w:rsidR="007A2E09" w:rsidRDefault="007A2E09" w:rsidP="00D54692">
            <w:pPr>
              <w:pStyle w:val="Achievement"/>
            </w:pPr>
            <w:r>
              <w:t>Responsible for handling gold and diamond Daily stock register.</w:t>
            </w:r>
          </w:p>
          <w:p w:rsidR="007A2E09" w:rsidRDefault="007A2E09" w:rsidP="007A2E09"/>
          <w:p w:rsidR="00D54692" w:rsidRDefault="00D54692" w:rsidP="007A2E09"/>
          <w:p w:rsidR="00D54692" w:rsidRDefault="00D54692" w:rsidP="007A2E09"/>
          <w:p w:rsidR="007A2E09" w:rsidRPr="007A2E09" w:rsidRDefault="002943B8" w:rsidP="007A2E09">
            <w:pPr>
              <w:rPr>
                <w:b/>
              </w:rPr>
            </w:pPr>
            <w:r>
              <w:rPr>
                <w:b/>
              </w:rPr>
              <w:t xml:space="preserve">To </w:t>
            </w:r>
            <w:r w:rsidR="007A2E09" w:rsidRPr="007A2E09">
              <w:rPr>
                <w:b/>
              </w:rPr>
              <w:t>Take care of Commercial activity (Banking, Audit)</w:t>
            </w:r>
          </w:p>
          <w:p w:rsidR="001F4D9B" w:rsidRDefault="001F4D9B" w:rsidP="001F4D9B">
            <w:pPr>
              <w:ind w:left="720"/>
            </w:pPr>
          </w:p>
          <w:p w:rsidR="007A2E09" w:rsidRDefault="007A2E09" w:rsidP="007A2E09">
            <w:pPr>
              <w:numPr>
                <w:ilvl w:val="0"/>
                <w:numId w:val="21"/>
              </w:numPr>
            </w:pPr>
            <w:r>
              <w:t xml:space="preserve">Invoice Generation. </w:t>
            </w:r>
          </w:p>
          <w:p w:rsidR="007A2E09" w:rsidRDefault="007A2E09" w:rsidP="007A2E09">
            <w:pPr>
              <w:numPr>
                <w:ilvl w:val="0"/>
                <w:numId w:val="21"/>
              </w:numPr>
            </w:pPr>
            <w:r>
              <w:t>Invoice Audit.</w:t>
            </w:r>
          </w:p>
          <w:p w:rsidR="007A2E09" w:rsidRDefault="007A2E09" w:rsidP="007A2E09">
            <w:pPr>
              <w:numPr>
                <w:ilvl w:val="0"/>
                <w:numId w:val="21"/>
              </w:numPr>
            </w:pPr>
            <w:r>
              <w:t>Revenue Audit.</w:t>
            </w:r>
          </w:p>
          <w:p w:rsidR="007A2E09" w:rsidRDefault="007A2E09" w:rsidP="007A2E09">
            <w:pPr>
              <w:numPr>
                <w:ilvl w:val="0"/>
                <w:numId w:val="21"/>
              </w:numPr>
            </w:pPr>
            <w:r>
              <w:t>Cash/ Cheque / Credit Card tally with revenue &amp; deposition.</w:t>
            </w:r>
          </w:p>
          <w:p w:rsidR="007A2E09" w:rsidRDefault="007A2E09" w:rsidP="007A2E09"/>
          <w:p w:rsidR="00D54692" w:rsidRDefault="00D54692" w:rsidP="007A2E09"/>
          <w:p w:rsidR="00D54692" w:rsidRDefault="00D54692" w:rsidP="007A2E09"/>
          <w:p w:rsidR="00D54692" w:rsidRDefault="00D54692" w:rsidP="007A2E09"/>
          <w:p w:rsidR="007A2E09" w:rsidRPr="007A2E09" w:rsidRDefault="007A2E09" w:rsidP="007A2E09">
            <w:pPr>
              <w:rPr>
                <w:b/>
              </w:rPr>
            </w:pPr>
            <w:r w:rsidRPr="007A2E09">
              <w:rPr>
                <w:b/>
              </w:rPr>
              <w:t xml:space="preserve">To take care of High Valuable </w:t>
            </w:r>
            <w:r w:rsidR="001236AA" w:rsidRPr="007A2E09">
              <w:rPr>
                <w:b/>
              </w:rPr>
              <w:t>Jewelry</w:t>
            </w:r>
            <w:r w:rsidRPr="007A2E09">
              <w:rPr>
                <w:b/>
              </w:rPr>
              <w:t xml:space="preserve"> Stock</w:t>
            </w:r>
          </w:p>
          <w:p w:rsidR="001F4D9B" w:rsidRDefault="001F4D9B" w:rsidP="001F4D9B"/>
          <w:p w:rsidR="007A2E09" w:rsidRDefault="007A2E09" w:rsidP="007A2E09">
            <w:pPr>
              <w:numPr>
                <w:ilvl w:val="0"/>
                <w:numId w:val="22"/>
              </w:numPr>
            </w:pPr>
            <w:r>
              <w:t xml:space="preserve">Stock Indent. </w:t>
            </w:r>
          </w:p>
          <w:p w:rsidR="007A2E09" w:rsidRDefault="007A2E09" w:rsidP="007A2E09">
            <w:pPr>
              <w:numPr>
                <w:ilvl w:val="0"/>
                <w:numId w:val="22"/>
              </w:numPr>
            </w:pPr>
            <w:r>
              <w:t>Stock Mapping</w:t>
            </w:r>
          </w:p>
          <w:p w:rsidR="007A2E09" w:rsidRDefault="007A2E09" w:rsidP="007A2E09">
            <w:pPr>
              <w:numPr>
                <w:ilvl w:val="0"/>
                <w:numId w:val="22"/>
              </w:numPr>
            </w:pPr>
            <w:r>
              <w:t>Stock Inward</w:t>
            </w:r>
          </w:p>
          <w:p w:rsidR="007A2E09" w:rsidRDefault="007A2E09" w:rsidP="007A2E09">
            <w:pPr>
              <w:numPr>
                <w:ilvl w:val="0"/>
                <w:numId w:val="22"/>
              </w:numPr>
            </w:pPr>
            <w:r>
              <w:t>Stock outward</w:t>
            </w:r>
          </w:p>
          <w:p w:rsidR="007A2E09" w:rsidRDefault="007A2E09" w:rsidP="007A2E09">
            <w:pPr>
              <w:ind w:left="360"/>
            </w:pPr>
          </w:p>
          <w:p w:rsidR="00137132" w:rsidRDefault="007A2E09" w:rsidP="007A2E09">
            <w:pPr>
              <w:rPr>
                <w:b/>
              </w:rPr>
            </w:pPr>
            <w:r w:rsidRPr="007A2E09">
              <w:rPr>
                <w:b/>
              </w:rPr>
              <w:t xml:space="preserve"> </w:t>
            </w:r>
          </w:p>
          <w:p w:rsidR="00137132" w:rsidRDefault="00137132" w:rsidP="007A2E09">
            <w:pPr>
              <w:rPr>
                <w:b/>
              </w:rPr>
            </w:pPr>
          </w:p>
          <w:p w:rsidR="007A2E09" w:rsidRDefault="007A2E09" w:rsidP="007A2E09">
            <w:pPr>
              <w:rPr>
                <w:b/>
              </w:rPr>
            </w:pPr>
            <w:r w:rsidRPr="007A2E09">
              <w:rPr>
                <w:b/>
              </w:rPr>
              <w:lastRenderedPageBreak/>
              <w:t>Communication with company</w:t>
            </w:r>
          </w:p>
          <w:p w:rsidR="001F4D9B" w:rsidRPr="007A2E09" w:rsidRDefault="001F4D9B" w:rsidP="007A2E09">
            <w:pPr>
              <w:rPr>
                <w:b/>
              </w:rPr>
            </w:pPr>
          </w:p>
          <w:p w:rsidR="007A2E09" w:rsidRDefault="007A2E09" w:rsidP="007A2E09">
            <w:pPr>
              <w:numPr>
                <w:ilvl w:val="0"/>
                <w:numId w:val="23"/>
              </w:numPr>
            </w:pPr>
            <w:r>
              <w:t>Communication with I.T. Team for software related Problem.</w:t>
            </w:r>
          </w:p>
          <w:p w:rsidR="007A2E09" w:rsidRDefault="007A2E09" w:rsidP="007A2E09">
            <w:pPr>
              <w:numPr>
                <w:ilvl w:val="0"/>
                <w:numId w:val="23"/>
              </w:numPr>
            </w:pPr>
            <w:r>
              <w:t>Communication with order Team in factory for product Status.</w:t>
            </w:r>
          </w:p>
          <w:p w:rsidR="007A2E09" w:rsidRDefault="007A2E09" w:rsidP="007A2E09">
            <w:pPr>
              <w:numPr>
                <w:ilvl w:val="0"/>
                <w:numId w:val="23"/>
              </w:numPr>
            </w:pPr>
            <w:r>
              <w:t>Communication with After Sales Service regarding product repairing status &amp; arrival status.</w:t>
            </w:r>
          </w:p>
          <w:p w:rsidR="007A2E09" w:rsidRDefault="007A2E09" w:rsidP="007A2E09"/>
          <w:p w:rsidR="007A2E09" w:rsidRDefault="007A2E09" w:rsidP="007A2E09">
            <w:pPr>
              <w:rPr>
                <w:b/>
              </w:rPr>
            </w:pPr>
            <w:r w:rsidRPr="007A2E09">
              <w:rPr>
                <w:b/>
              </w:rPr>
              <w:t>Commercial issue resolution with corporate office.</w:t>
            </w:r>
          </w:p>
          <w:p w:rsidR="000610F0" w:rsidRDefault="000610F0" w:rsidP="007A2E09">
            <w:pPr>
              <w:rPr>
                <w:b/>
              </w:rPr>
            </w:pPr>
          </w:p>
          <w:p w:rsidR="00EF388A" w:rsidRDefault="00EF388A" w:rsidP="00137132">
            <w:pPr>
              <w:pStyle w:val="CompanyName"/>
              <w:numPr>
                <w:ilvl w:val="0"/>
                <w:numId w:val="50"/>
              </w:numPr>
            </w:pPr>
            <w:r w:rsidRPr="002C6987">
              <w:t>FOREVER PRECIOUS JEWELLERY &amp; DIAMONDS LTD.</w:t>
            </w:r>
          </w:p>
          <w:p w:rsidR="00CC6B97" w:rsidRPr="00CC6B97" w:rsidRDefault="00CC6B97" w:rsidP="00CC6B97"/>
          <w:p w:rsidR="00EF388A" w:rsidRDefault="00EF388A" w:rsidP="00EF388A">
            <w:pPr>
              <w:pStyle w:val="JobTitle"/>
              <w:jc w:val="both"/>
            </w:pPr>
          </w:p>
          <w:p w:rsidR="00EF388A" w:rsidRPr="002943B8" w:rsidRDefault="002943B8" w:rsidP="00EF388A">
            <w:pPr>
              <w:pStyle w:val="JobTitle"/>
              <w:jc w:val="both"/>
              <w:rPr>
                <w:rFonts w:ascii="Times New Roman" w:hAnsi="Times New Roman"/>
                <w:u w:val="single"/>
              </w:rPr>
            </w:pPr>
            <w:r w:rsidRPr="002943B8">
              <w:rPr>
                <w:rFonts w:ascii="Times New Roman" w:hAnsi="Times New Roman"/>
                <w:u w:val="single"/>
              </w:rPr>
              <w:t xml:space="preserve">SR. </w:t>
            </w:r>
            <w:r w:rsidR="00EF388A" w:rsidRPr="002943B8">
              <w:rPr>
                <w:rFonts w:ascii="Times New Roman" w:hAnsi="Times New Roman"/>
                <w:u w:val="single"/>
              </w:rPr>
              <w:t>INVENTORY EXECUTIVE</w:t>
            </w:r>
          </w:p>
          <w:p w:rsidR="00EF388A" w:rsidRDefault="00EF388A" w:rsidP="00EF388A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EF388A" w:rsidRPr="002E25D3" w:rsidRDefault="00EF388A" w:rsidP="00EF388A">
            <w:pPr>
              <w:pStyle w:val="Achievement"/>
            </w:pPr>
            <w:r w:rsidRPr="002E25D3">
              <w:t>Supervisor for Data Processing, Documentation &amp; Office Administration.</w:t>
            </w:r>
          </w:p>
          <w:p w:rsidR="00EF388A" w:rsidRPr="002E25D3" w:rsidRDefault="00EF388A" w:rsidP="00EF388A">
            <w:pPr>
              <w:pStyle w:val="Achievement"/>
            </w:pPr>
            <w:r w:rsidRPr="002E25D3">
              <w:t>Responsible for handling gold and diamond stock register.</w:t>
            </w:r>
          </w:p>
          <w:p w:rsidR="00EF388A" w:rsidRPr="002E25D3" w:rsidRDefault="00EF388A" w:rsidP="00EF388A">
            <w:pPr>
              <w:pStyle w:val="Achievement"/>
            </w:pPr>
            <w:r w:rsidRPr="002E25D3">
              <w:t>Finalization of work allocated by HOD.</w:t>
            </w:r>
          </w:p>
          <w:p w:rsidR="00EF388A" w:rsidRPr="002E25D3" w:rsidRDefault="00EF388A" w:rsidP="00EF388A">
            <w:pPr>
              <w:pStyle w:val="Achievement"/>
            </w:pPr>
            <w:r w:rsidRPr="002E25D3">
              <w:t>Handling raw gold transactions and daily match with physical raw gold stock report.</w:t>
            </w:r>
          </w:p>
          <w:p w:rsidR="00EF388A" w:rsidRPr="002E25D3" w:rsidRDefault="00EF388A" w:rsidP="00EF388A">
            <w:pPr>
              <w:pStyle w:val="Achievement"/>
            </w:pPr>
            <w:r w:rsidRPr="002E25D3">
              <w:t>Analyzing of data. (Inward / Outward).</w:t>
            </w:r>
          </w:p>
          <w:p w:rsidR="00EF388A" w:rsidRPr="002E25D3" w:rsidRDefault="00EF388A" w:rsidP="00EF388A">
            <w:pPr>
              <w:pStyle w:val="Achievement"/>
            </w:pPr>
            <w:r w:rsidRPr="002E25D3">
              <w:t>Day By Day transaction reco</w:t>
            </w:r>
            <w:r>
              <w:t>nciliation</w:t>
            </w:r>
            <w:r w:rsidRPr="002E25D3">
              <w:t xml:space="preserve">. </w:t>
            </w:r>
            <w:r>
              <w:t>With</w:t>
            </w:r>
            <w:r w:rsidRPr="002E25D3">
              <w:t xml:space="preserve"> vendors.</w:t>
            </w:r>
          </w:p>
          <w:p w:rsidR="00B74BF6" w:rsidRDefault="00B74BF6" w:rsidP="00137132">
            <w:pPr>
              <w:pStyle w:val="CompanyName"/>
            </w:pPr>
          </w:p>
          <w:p w:rsidR="00EF388A" w:rsidRPr="002943B8" w:rsidRDefault="00EF388A" w:rsidP="00137132">
            <w:pPr>
              <w:pStyle w:val="CompanyName"/>
              <w:numPr>
                <w:ilvl w:val="0"/>
                <w:numId w:val="50"/>
              </w:numPr>
            </w:pPr>
            <w:r w:rsidRPr="000610F0">
              <w:t>CITI FINANCIAL</w:t>
            </w:r>
            <w:r>
              <w:t xml:space="preserve"> (In Position of Credit Processing Agent)</w:t>
            </w:r>
          </w:p>
          <w:p w:rsidR="00EF388A" w:rsidRDefault="00EF388A" w:rsidP="00EF388A">
            <w:pPr>
              <w:rPr>
                <w:b/>
                <w:sz w:val="22"/>
                <w:szCs w:val="22"/>
              </w:rPr>
            </w:pPr>
          </w:p>
          <w:p w:rsidR="00EF388A" w:rsidRDefault="00EF388A" w:rsidP="00EF388A">
            <w:pPr>
              <w:rPr>
                <w:b/>
                <w:sz w:val="22"/>
                <w:szCs w:val="22"/>
              </w:rPr>
            </w:pPr>
          </w:p>
          <w:p w:rsidR="00EF388A" w:rsidRPr="00B74BF6" w:rsidRDefault="00EF388A" w:rsidP="00EF388A">
            <w:pPr>
              <w:numPr>
                <w:ilvl w:val="0"/>
                <w:numId w:val="31"/>
              </w:numPr>
            </w:pPr>
            <w:r w:rsidRPr="00B74BF6">
              <w:t>Verify Customer Data.</w:t>
            </w:r>
          </w:p>
          <w:p w:rsidR="00EF388A" w:rsidRPr="00B74BF6" w:rsidRDefault="00EF388A" w:rsidP="00EF388A">
            <w:pPr>
              <w:numPr>
                <w:ilvl w:val="0"/>
                <w:numId w:val="24"/>
              </w:numPr>
            </w:pPr>
            <w:r w:rsidRPr="00B74BF6">
              <w:t>Verify</w:t>
            </w:r>
            <w:r w:rsidR="00ED2521">
              <w:t xml:space="preserve"> </w:t>
            </w:r>
            <w:r w:rsidRPr="00B74BF6">
              <w:t>Customer Personal Loan Track.</w:t>
            </w:r>
          </w:p>
          <w:p w:rsidR="00EF388A" w:rsidRPr="00B74BF6" w:rsidRDefault="00EF388A" w:rsidP="00EF388A">
            <w:pPr>
              <w:numPr>
                <w:ilvl w:val="0"/>
                <w:numId w:val="24"/>
              </w:numPr>
            </w:pPr>
            <w:r>
              <w:t>Verify</w:t>
            </w:r>
            <w:r w:rsidRPr="00B74BF6">
              <w:t xml:space="preserve"> Customer References.</w:t>
            </w:r>
          </w:p>
          <w:p w:rsidR="00EF388A" w:rsidRPr="00B74BF6" w:rsidRDefault="00EF388A" w:rsidP="00EF388A">
            <w:pPr>
              <w:numPr>
                <w:ilvl w:val="0"/>
                <w:numId w:val="24"/>
              </w:numPr>
            </w:pPr>
            <w:r>
              <w:t>Verify</w:t>
            </w:r>
            <w:r w:rsidRPr="00B74BF6">
              <w:t xml:space="preserve"> Customers All Documents.</w:t>
            </w:r>
          </w:p>
          <w:p w:rsidR="00EF388A" w:rsidRPr="00B74BF6" w:rsidRDefault="00EF388A" w:rsidP="00EF388A">
            <w:pPr>
              <w:numPr>
                <w:ilvl w:val="0"/>
                <w:numId w:val="24"/>
              </w:numPr>
            </w:pPr>
            <w:r>
              <w:t xml:space="preserve">Verify Customer is eligible </w:t>
            </w:r>
            <w:r w:rsidRPr="00B74BF6">
              <w:t>or Not for Personal Loan.</w:t>
            </w:r>
          </w:p>
          <w:p w:rsidR="00823AF2" w:rsidRDefault="00823AF2" w:rsidP="00823AF2">
            <w:pPr>
              <w:pStyle w:val="CompanyName"/>
            </w:pPr>
          </w:p>
          <w:p w:rsidR="006F54B6" w:rsidRDefault="00EF388A" w:rsidP="00137132">
            <w:pPr>
              <w:pStyle w:val="CompanyName"/>
              <w:numPr>
                <w:ilvl w:val="0"/>
                <w:numId w:val="50"/>
              </w:numPr>
            </w:pPr>
            <w:proofErr w:type="spellStart"/>
            <w:r>
              <w:t>Mahadev</w:t>
            </w:r>
            <w:proofErr w:type="spellEnd"/>
            <w:r>
              <w:t xml:space="preserve"> Agency (ITC Distributor) </w:t>
            </w:r>
          </w:p>
          <w:p w:rsidR="00EF388A" w:rsidRPr="001D2041" w:rsidRDefault="00EF388A" w:rsidP="00137132">
            <w:pPr>
              <w:pStyle w:val="CompanyName"/>
            </w:pPr>
            <w:r w:rsidRPr="001D2041">
              <w:t>INVENTORY MANAGER</w:t>
            </w:r>
          </w:p>
          <w:p w:rsidR="00EF388A" w:rsidRDefault="00EF388A" w:rsidP="00EF388A">
            <w:pPr>
              <w:jc w:val="both"/>
              <w:rPr>
                <w:sz w:val="22"/>
              </w:rPr>
            </w:pP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Coordination among upper level management and lower level management through different types of MIS report.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Work distribution among the office workers.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Handling office works and maintaining inventory.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Strategic planner for the company development program. 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Coord</w:t>
            </w:r>
            <w:r w:rsidR="004E7D01">
              <w:rPr>
                <w:sz w:val="22"/>
              </w:rPr>
              <w:t>in</w:t>
            </w:r>
            <w:r>
              <w:rPr>
                <w:sz w:val="22"/>
              </w:rPr>
              <w:t xml:space="preserve">ation among sales persons and stocks. 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Interacting to the manufacture and our clients company.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Giving Purchase order and maintaining stock report.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Sales billing and creating debit and credit notes.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Finding new scope for the company growth. 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Being a part of the implementation of idea for the growth of the company.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Handling three different software’s during work.    </w:t>
            </w:r>
          </w:p>
          <w:p w:rsidR="00EF388A" w:rsidRDefault="00EF388A" w:rsidP="00EF388A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Make Company corresponding in all over India. </w:t>
            </w:r>
          </w:p>
          <w:p w:rsidR="00EF388A" w:rsidRDefault="00EF388A" w:rsidP="00EF388A">
            <w:pPr>
              <w:jc w:val="both"/>
              <w:rPr>
                <w:sz w:val="22"/>
              </w:rPr>
            </w:pPr>
          </w:p>
          <w:p w:rsidR="00137132" w:rsidRDefault="00137132" w:rsidP="00137132">
            <w:pPr>
              <w:pStyle w:val="CompanyName"/>
            </w:pPr>
          </w:p>
          <w:p w:rsidR="00D54692" w:rsidRPr="00EF388A" w:rsidRDefault="00216540" w:rsidP="00137132">
            <w:pPr>
              <w:pStyle w:val="CompanyName"/>
              <w:numPr>
                <w:ilvl w:val="0"/>
                <w:numId w:val="50"/>
              </w:numPr>
            </w:pPr>
            <w:r w:rsidRPr="00EF388A">
              <w:t>H R &amp; Co.</w:t>
            </w:r>
            <w:r w:rsidR="00CC6B97">
              <w:t>,</w:t>
            </w:r>
          </w:p>
          <w:p w:rsidR="00F7016D" w:rsidRPr="001D2041" w:rsidRDefault="00216540" w:rsidP="00137132">
            <w:pPr>
              <w:pStyle w:val="CompanyName"/>
            </w:pPr>
            <w:r w:rsidRPr="001D2041">
              <w:t xml:space="preserve">INVENTORY </w:t>
            </w:r>
            <w:r w:rsidR="00E56042" w:rsidRPr="001D2041">
              <w:t>MANAGER</w:t>
            </w:r>
          </w:p>
          <w:p w:rsidR="00D54692" w:rsidRDefault="00D54692" w:rsidP="00D54692">
            <w:pPr>
              <w:jc w:val="both"/>
              <w:rPr>
                <w:sz w:val="22"/>
              </w:rPr>
            </w:pP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Coordination among upper level management and lower level management through different types of MIS report.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Work distribution among the office workers.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Handling office works and maintaining inventory.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Strategic planner for the company development program. 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Coord</w:t>
            </w:r>
            <w:r w:rsidR="004E7D01">
              <w:rPr>
                <w:sz w:val="22"/>
              </w:rPr>
              <w:t>ina</w:t>
            </w:r>
            <w:r>
              <w:rPr>
                <w:sz w:val="22"/>
              </w:rPr>
              <w:t xml:space="preserve">tion among sales persons and stocks. 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Interacting to the manufacture and our clients company.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Giving Purchase order and maintaining stock report.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Sales billing and creating debit and credit notes.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Finding new scope for the company growth. 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Being a part of the implementation of idea for the growth of the company.</w:t>
            </w:r>
          </w:p>
          <w:p w:rsidR="00F7016D" w:rsidRDefault="00F7016D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 xml:space="preserve">Handling three different </w:t>
            </w:r>
            <w:r w:rsidR="002E25D3">
              <w:rPr>
                <w:sz w:val="22"/>
              </w:rPr>
              <w:t>software’s</w:t>
            </w:r>
            <w:r>
              <w:rPr>
                <w:sz w:val="22"/>
              </w:rPr>
              <w:t xml:space="preserve"> during work.    </w:t>
            </w:r>
          </w:p>
          <w:p w:rsidR="00F7016D" w:rsidRDefault="001D3E26">
            <w:pPr>
              <w:numPr>
                <w:ilvl w:val="0"/>
                <w:numId w:val="14"/>
              </w:numPr>
              <w:jc w:val="both"/>
              <w:rPr>
                <w:sz w:val="22"/>
              </w:rPr>
            </w:pPr>
            <w:r>
              <w:rPr>
                <w:sz w:val="22"/>
              </w:rPr>
              <w:t>Make Company c</w:t>
            </w:r>
            <w:r w:rsidR="00F7016D">
              <w:rPr>
                <w:sz w:val="22"/>
              </w:rPr>
              <w:t xml:space="preserve">orresponding in all over India.  </w:t>
            </w:r>
          </w:p>
          <w:p w:rsidR="00F7016D" w:rsidRDefault="00F7016D" w:rsidP="00683BD0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1D3E26" w:rsidRDefault="001D3E26" w:rsidP="002C6987">
            <w:pPr>
              <w:jc w:val="both"/>
              <w:rPr>
                <w:sz w:val="22"/>
              </w:rPr>
            </w:pPr>
            <w:r>
              <w:rPr>
                <w:b/>
                <w:sz w:val="22"/>
              </w:rPr>
              <w:t>Dealing in Brands</w:t>
            </w:r>
            <w:r>
              <w:rPr>
                <w:sz w:val="22"/>
              </w:rPr>
              <w:t xml:space="preserve"> – Levi’s, Sykes, Dockers, Status-Que, Fried Water, Drop, Fashion News, West Wood, </w:t>
            </w:r>
            <w:proofErr w:type="spellStart"/>
            <w:r>
              <w:rPr>
                <w:sz w:val="22"/>
              </w:rPr>
              <w:t>Numero</w:t>
            </w:r>
            <w:proofErr w:type="spellEnd"/>
            <w:r>
              <w:rPr>
                <w:sz w:val="22"/>
              </w:rPr>
              <w:t xml:space="preserve">-Uno, </w:t>
            </w:r>
            <w:proofErr w:type="spellStart"/>
            <w:r>
              <w:rPr>
                <w:sz w:val="22"/>
              </w:rPr>
              <w:t>Anjjane</w:t>
            </w:r>
            <w:proofErr w:type="spellEnd"/>
            <w:r>
              <w:rPr>
                <w:sz w:val="22"/>
              </w:rPr>
              <w:t>, Upper Class, Indigo Nations, Scullers, Levi’s Sykes Junior, Reebok Junior, Denis Parker, Looks.</w:t>
            </w:r>
          </w:p>
          <w:p w:rsidR="001D3E26" w:rsidRDefault="001D3E26" w:rsidP="001D3E26">
            <w:pPr>
              <w:jc w:val="both"/>
              <w:rPr>
                <w:i/>
              </w:rPr>
            </w:pPr>
            <w:r w:rsidRPr="00681424">
              <w:rPr>
                <w:i/>
              </w:rPr>
              <w:t xml:space="preserve">During the Work have to </w:t>
            </w:r>
            <w:r>
              <w:rPr>
                <w:i/>
              </w:rPr>
              <w:t xml:space="preserve">also </w:t>
            </w:r>
            <w:r w:rsidRPr="00681424">
              <w:rPr>
                <w:i/>
              </w:rPr>
              <w:t xml:space="preserve">maintain our three another Sister Concern Firm named </w:t>
            </w:r>
            <w:r w:rsidRPr="00681424">
              <w:rPr>
                <w:b/>
                <w:i/>
              </w:rPr>
              <w:t>M/</w:t>
            </w:r>
            <w:proofErr w:type="spellStart"/>
            <w:r w:rsidRPr="00681424">
              <w:rPr>
                <w:b/>
                <w:i/>
              </w:rPr>
              <w:t>s.Raj</w:t>
            </w:r>
            <w:proofErr w:type="spellEnd"/>
            <w:r w:rsidRPr="00681424">
              <w:rPr>
                <w:b/>
                <w:i/>
              </w:rPr>
              <w:t xml:space="preserve"> Agency</w:t>
            </w:r>
            <w:r w:rsidRPr="00681424">
              <w:rPr>
                <w:i/>
              </w:rPr>
              <w:t xml:space="preserve">, </w:t>
            </w:r>
            <w:r w:rsidRPr="00681424">
              <w:rPr>
                <w:b/>
                <w:i/>
              </w:rPr>
              <w:t>M/</w:t>
            </w:r>
            <w:proofErr w:type="spellStart"/>
            <w:r w:rsidRPr="00681424">
              <w:rPr>
                <w:b/>
                <w:i/>
              </w:rPr>
              <w:t>s.Lal’s</w:t>
            </w:r>
            <w:proofErr w:type="spellEnd"/>
            <w:r w:rsidRPr="00681424">
              <w:rPr>
                <w:b/>
                <w:i/>
              </w:rPr>
              <w:t xml:space="preserve"> </w:t>
            </w:r>
            <w:proofErr w:type="spellStart"/>
            <w:r w:rsidRPr="00681424">
              <w:rPr>
                <w:b/>
                <w:i/>
              </w:rPr>
              <w:t>Marketing</w:t>
            </w:r>
            <w:r w:rsidRPr="00681424">
              <w:rPr>
                <w:i/>
              </w:rPr>
              <w:t>&amp;</w:t>
            </w:r>
            <w:r w:rsidRPr="00681424">
              <w:rPr>
                <w:b/>
                <w:i/>
              </w:rPr>
              <w:t>M</w:t>
            </w:r>
            <w:proofErr w:type="spellEnd"/>
            <w:r w:rsidRPr="00681424">
              <w:rPr>
                <w:b/>
                <w:i/>
              </w:rPr>
              <w:t>/</w:t>
            </w:r>
            <w:proofErr w:type="spellStart"/>
            <w:r w:rsidRPr="00681424">
              <w:rPr>
                <w:b/>
                <w:i/>
              </w:rPr>
              <w:t>s.ShreeSai</w:t>
            </w:r>
            <w:proofErr w:type="spellEnd"/>
            <w:r w:rsidRPr="00681424">
              <w:rPr>
                <w:b/>
                <w:i/>
              </w:rPr>
              <w:t xml:space="preserve"> Apparels</w:t>
            </w:r>
            <w:r w:rsidRPr="00681424">
              <w:rPr>
                <w:i/>
              </w:rPr>
              <w:t xml:space="preserve"> too</w:t>
            </w:r>
          </w:p>
          <w:p w:rsidR="001D3E26" w:rsidRDefault="001D3E26" w:rsidP="00D54692">
            <w:pPr>
              <w:pStyle w:val="Achievement"/>
              <w:numPr>
                <w:ilvl w:val="0"/>
                <w:numId w:val="0"/>
              </w:numPr>
              <w:ind w:left="720"/>
            </w:pPr>
          </w:p>
          <w:p w:rsidR="00D54692" w:rsidRDefault="00D54692" w:rsidP="001F4D9B">
            <w:pPr>
              <w:pStyle w:val="Achievement"/>
              <w:numPr>
                <w:ilvl w:val="0"/>
                <w:numId w:val="0"/>
              </w:numPr>
            </w:pPr>
          </w:p>
        </w:tc>
      </w:tr>
      <w:tr w:rsidR="00F7016D" w:rsidTr="001D3E26">
        <w:trPr>
          <w:trHeight w:val="875"/>
        </w:trPr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lastRenderedPageBreak/>
              <w:t>Languages</w:t>
            </w:r>
            <w:r w:rsidR="002130A0">
              <w:t xml:space="preserve">  Known </w:t>
            </w:r>
          </w:p>
        </w:tc>
        <w:tc>
          <w:tcPr>
            <w:tcW w:w="6660" w:type="dxa"/>
          </w:tcPr>
          <w:p w:rsidR="00F7016D" w:rsidRDefault="00F7016D">
            <w:pPr>
              <w:pStyle w:val="Objectiv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English    - Good</w:t>
            </w:r>
          </w:p>
          <w:p w:rsidR="00F7016D" w:rsidRDefault="00F7016D">
            <w:pPr>
              <w:pStyle w:val="Objectiv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 Hindi       - Excellent </w:t>
            </w:r>
          </w:p>
          <w:p w:rsidR="00F7016D" w:rsidRDefault="00F7016D">
            <w:pPr>
              <w:pStyle w:val="Objective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Gujarati   - Mother Tongue 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Hobbies</w:t>
            </w:r>
          </w:p>
        </w:tc>
        <w:tc>
          <w:tcPr>
            <w:tcW w:w="6660" w:type="dxa"/>
          </w:tcPr>
          <w:p w:rsidR="00F7016D" w:rsidRDefault="00F7016D" w:rsidP="00D54692">
            <w:pPr>
              <w:pStyle w:val="Objective"/>
              <w:jc w:val="both"/>
            </w:pPr>
            <w:smartTag w:uri="urn:schemas-microsoft-com:office:smarttags" w:element="City">
              <w:smartTag w:uri="urn:schemas-microsoft-com:office:smarttags" w:element="place">
                <w:r>
                  <w:t>Reading</w:t>
                </w:r>
              </w:smartTag>
            </w:smartTag>
            <w:r>
              <w:t xml:space="preserve"> books, </w:t>
            </w:r>
            <w:r w:rsidR="00D54692">
              <w:t xml:space="preserve">Computer, </w:t>
            </w:r>
            <w:r>
              <w:t xml:space="preserve">Watching TV, Playing football &amp;Cricket, Social working, Helping disable people, 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Current      Salary</w:t>
            </w:r>
          </w:p>
        </w:tc>
        <w:tc>
          <w:tcPr>
            <w:tcW w:w="6660" w:type="dxa"/>
          </w:tcPr>
          <w:p w:rsidR="00F7016D" w:rsidRDefault="001236AA" w:rsidP="00E4264D">
            <w:pPr>
              <w:pStyle w:val="Objective"/>
              <w:jc w:val="both"/>
            </w:pPr>
            <w:r>
              <w:t>2</w:t>
            </w:r>
            <w:r w:rsidR="0009108B">
              <w:t xml:space="preserve">.60 </w:t>
            </w:r>
            <w:r w:rsidR="00D54692">
              <w:t>Lacs P.A.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Expected   Salary</w:t>
            </w:r>
          </w:p>
        </w:tc>
        <w:tc>
          <w:tcPr>
            <w:tcW w:w="6660" w:type="dxa"/>
          </w:tcPr>
          <w:p w:rsidR="00F7016D" w:rsidRDefault="00F7016D">
            <w:pPr>
              <w:pStyle w:val="Objective"/>
              <w:jc w:val="both"/>
            </w:pPr>
            <w:r>
              <w:t>As per your Organization’s Rules &amp; Regulation.</w:t>
            </w:r>
          </w:p>
        </w:tc>
      </w:tr>
      <w:tr w:rsidR="00F7016D" w:rsidTr="001D3E26">
        <w:tc>
          <w:tcPr>
            <w:tcW w:w="2160" w:type="dxa"/>
          </w:tcPr>
          <w:p w:rsidR="00F7016D" w:rsidRDefault="00F7016D">
            <w:pPr>
              <w:pStyle w:val="SectionTitle"/>
            </w:pPr>
            <w:r>
              <w:t>References</w:t>
            </w:r>
          </w:p>
        </w:tc>
        <w:tc>
          <w:tcPr>
            <w:tcW w:w="6660" w:type="dxa"/>
          </w:tcPr>
          <w:p w:rsidR="00F7016D" w:rsidRDefault="00F7016D">
            <w:pPr>
              <w:pStyle w:val="Objective"/>
              <w:jc w:val="both"/>
            </w:pPr>
            <w:r>
              <w:t>References will be available upon request</w:t>
            </w:r>
          </w:p>
        </w:tc>
      </w:tr>
    </w:tbl>
    <w:p w:rsidR="00F7016D" w:rsidRDefault="00F7016D" w:rsidP="00137132">
      <w:pPr>
        <w:pStyle w:val="CompanyName"/>
      </w:pPr>
    </w:p>
    <w:sectPr w:rsidR="00F7016D" w:rsidSect="002F0880">
      <w:headerReference w:type="default" r:id="rId8"/>
      <w:pgSz w:w="11909" w:h="16834" w:code="9"/>
      <w:pgMar w:top="1008" w:right="1800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416" w:rsidRDefault="00107416">
      <w:r>
        <w:separator/>
      </w:r>
    </w:p>
  </w:endnote>
  <w:endnote w:type="continuationSeparator" w:id="0">
    <w:p w:rsidR="00107416" w:rsidRDefault="00107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416" w:rsidRDefault="00107416">
      <w:r>
        <w:separator/>
      </w:r>
    </w:p>
  </w:footnote>
  <w:footnote w:type="continuationSeparator" w:id="0">
    <w:p w:rsidR="00107416" w:rsidRDefault="001074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885" w:rsidRDefault="00D71885">
    <w:pPr>
      <w:pStyle w:val="Header"/>
      <w:rPr>
        <w:b/>
        <w:bCs/>
        <w:u w:val="single"/>
      </w:rPr>
    </w:pPr>
    <w:r>
      <w:rPr>
        <w:b/>
        <w:bCs/>
        <w:u w:val="single"/>
      </w:rPr>
      <w:t xml:space="preserve">Resume                                                                </w:t>
    </w:r>
    <w:r w:rsidR="0065386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653863">
      <w:rPr>
        <w:rStyle w:val="PageNumber"/>
      </w:rPr>
      <w:fldChar w:fldCharType="separate"/>
    </w:r>
    <w:r w:rsidR="00C7314D">
      <w:rPr>
        <w:rStyle w:val="PageNumber"/>
        <w:noProof/>
      </w:rPr>
      <w:t>5</w:t>
    </w:r>
    <w:r w:rsidR="00653863">
      <w:rPr>
        <w:rStyle w:val="PageNumber"/>
      </w:rPr>
      <w:fldChar w:fldCharType="end"/>
    </w:r>
    <w:r w:rsidR="003517C2">
      <w:rPr>
        <w:rStyle w:val="PageNumber"/>
      </w:rPr>
      <w:t>_____________________________</w:t>
    </w:r>
    <w:r w:rsidR="009730EB">
      <w:rPr>
        <w:b/>
        <w:bCs/>
        <w:u w:val="single"/>
      </w:rPr>
      <w:t xml:space="preserve">Savan </w:t>
    </w:r>
    <w:r w:rsidR="008872A2">
      <w:rPr>
        <w:b/>
        <w:bCs/>
        <w:u w:val="single"/>
      </w:rPr>
      <w:t>Pandya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85112"/>
    <w:multiLevelType w:val="hybridMultilevel"/>
    <w:tmpl w:val="4176CA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02C4687"/>
    <w:multiLevelType w:val="hybridMultilevel"/>
    <w:tmpl w:val="96C8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54087F"/>
    <w:multiLevelType w:val="hybridMultilevel"/>
    <w:tmpl w:val="328A5B8E"/>
    <w:lvl w:ilvl="0" w:tplc="FFFFFFFF">
      <w:start w:val="1"/>
      <w:numFmt w:val="bullet"/>
      <w:lvlText w:val=""/>
      <w:legacy w:legacy="1" w:legacySpace="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760F79"/>
    <w:multiLevelType w:val="hybridMultilevel"/>
    <w:tmpl w:val="AC6093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C10651"/>
    <w:multiLevelType w:val="hybridMultilevel"/>
    <w:tmpl w:val="6CB25F0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BE1B33"/>
    <w:multiLevelType w:val="hybridMultilevel"/>
    <w:tmpl w:val="3656DA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91700C"/>
    <w:multiLevelType w:val="hybridMultilevel"/>
    <w:tmpl w:val="11A66D14"/>
    <w:lvl w:ilvl="0" w:tplc="2BF4730E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164A93"/>
    <w:multiLevelType w:val="hybridMultilevel"/>
    <w:tmpl w:val="C332CA2E"/>
    <w:lvl w:ilvl="0" w:tplc="FB64E3D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023472"/>
    <w:multiLevelType w:val="hybridMultilevel"/>
    <w:tmpl w:val="6C7EB1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C210E"/>
    <w:multiLevelType w:val="hybridMultilevel"/>
    <w:tmpl w:val="175C6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0099F"/>
    <w:multiLevelType w:val="hybridMultilevel"/>
    <w:tmpl w:val="A5A2E59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820CE0"/>
    <w:multiLevelType w:val="hybridMultilevel"/>
    <w:tmpl w:val="4DB6D2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F217D1"/>
    <w:multiLevelType w:val="hybridMultilevel"/>
    <w:tmpl w:val="D67863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CD34564"/>
    <w:multiLevelType w:val="hybridMultilevel"/>
    <w:tmpl w:val="BF6E808A"/>
    <w:lvl w:ilvl="0" w:tplc="04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5" w15:restartNumberingAfterBreak="0">
    <w:nsid w:val="2E302C57"/>
    <w:multiLevelType w:val="hybridMultilevel"/>
    <w:tmpl w:val="9E606EA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EB50EDB"/>
    <w:multiLevelType w:val="hybridMultilevel"/>
    <w:tmpl w:val="47CEFF3A"/>
    <w:lvl w:ilvl="0" w:tplc="0409000B">
      <w:start w:val="1"/>
      <w:numFmt w:val="bullet"/>
      <w:lvlText w:val=""/>
      <w:lvlJc w:val="left"/>
      <w:pPr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7" w15:restartNumberingAfterBreak="0">
    <w:nsid w:val="2FC25B45"/>
    <w:multiLevelType w:val="hybridMultilevel"/>
    <w:tmpl w:val="506E0892"/>
    <w:lvl w:ilvl="0" w:tplc="21B69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F32EF2"/>
    <w:multiLevelType w:val="hybridMultilevel"/>
    <w:tmpl w:val="9C32B4CA"/>
    <w:lvl w:ilvl="0" w:tplc="25B05C9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264CD8"/>
    <w:multiLevelType w:val="hybridMultilevel"/>
    <w:tmpl w:val="2E6C475E"/>
    <w:lvl w:ilvl="0" w:tplc="3146BF44">
      <w:start w:val="1"/>
      <w:numFmt w:val="bullet"/>
      <w:pStyle w:val="Achievemen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CD5074"/>
    <w:multiLevelType w:val="hybridMultilevel"/>
    <w:tmpl w:val="58DA075E"/>
    <w:lvl w:ilvl="0" w:tplc="F2880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D7461F"/>
    <w:multiLevelType w:val="hybridMultilevel"/>
    <w:tmpl w:val="8B90BA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0C2BEC"/>
    <w:multiLevelType w:val="hybridMultilevel"/>
    <w:tmpl w:val="4DB6D2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B52EDF"/>
    <w:multiLevelType w:val="hybridMultilevel"/>
    <w:tmpl w:val="C9E051F2"/>
    <w:lvl w:ilvl="0" w:tplc="141A6E0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5A6DF8"/>
    <w:multiLevelType w:val="hybridMultilevel"/>
    <w:tmpl w:val="2DA8F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DB7C83"/>
    <w:multiLevelType w:val="hybridMultilevel"/>
    <w:tmpl w:val="27343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E3CC9"/>
    <w:multiLevelType w:val="hybridMultilevel"/>
    <w:tmpl w:val="3110B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74870"/>
    <w:multiLevelType w:val="hybridMultilevel"/>
    <w:tmpl w:val="ED7C55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71B"/>
    <w:multiLevelType w:val="hybridMultilevel"/>
    <w:tmpl w:val="761EE4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30" w15:restartNumberingAfterBreak="0">
    <w:nsid w:val="54B4326D"/>
    <w:multiLevelType w:val="hybridMultilevel"/>
    <w:tmpl w:val="8662F12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DD746A"/>
    <w:multiLevelType w:val="hybridMultilevel"/>
    <w:tmpl w:val="C67AC2A2"/>
    <w:lvl w:ilvl="0" w:tplc="B92432CE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2A26AF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7110E69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DE40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D0CA1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14870C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6BCA6F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C4A9E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FBCEB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77C7EB0"/>
    <w:multiLevelType w:val="hybridMultilevel"/>
    <w:tmpl w:val="FBAEE41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C06DF4"/>
    <w:multiLevelType w:val="hybridMultilevel"/>
    <w:tmpl w:val="E7D2F3F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1D62E0"/>
    <w:multiLevelType w:val="hybridMultilevel"/>
    <w:tmpl w:val="0D1A1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243BC"/>
    <w:multiLevelType w:val="hybridMultilevel"/>
    <w:tmpl w:val="94DAF208"/>
    <w:lvl w:ilvl="0" w:tplc="D1BEE52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096F98"/>
    <w:multiLevelType w:val="hybridMultilevel"/>
    <w:tmpl w:val="DEEED7DC"/>
    <w:lvl w:ilvl="0" w:tplc="04090003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2D008AD"/>
    <w:multiLevelType w:val="hybridMultilevel"/>
    <w:tmpl w:val="15301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7A14D5"/>
    <w:multiLevelType w:val="hybridMultilevel"/>
    <w:tmpl w:val="D81AF490"/>
    <w:lvl w:ilvl="0" w:tplc="594652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6B75600"/>
    <w:multiLevelType w:val="singleLevel"/>
    <w:tmpl w:val="B7F0ED64"/>
    <w:lvl w:ilvl="0">
      <w:start w:val="1"/>
      <w:numFmt w:val="bulle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0" w15:restartNumberingAfterBreak="0">
    <w:nsid w:val="683C2414"/>
    <w:multiLevelType w:val="hybridMultilevel"/>
    <w:tmpl w:val="0F08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7B0503"/>
    <w:multiLevelType w:val="hybridMultilevel"/>
    <w:tmpl w:val="FA60C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0442F40"/>
    <w:multiLevelType w:val="hybridMultilevel"/>
    <w:tmpl w:val="BEB84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0B40700"/>
    <w:multiLevelType w:val="hybridMultilevel"/>
    <w:tmpl w:val="B92C3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0F701A3"/>
    <w:multiLevelType w:val="hybridMultilevel"/>
    <w:tmpl w:val="03A677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4A23847"/>
    <w:multiLevelType w:val="hybridMultilevel"/>
    <w:tmpl w:val="6A3C1AD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BB52C18"/>
    <w:multiLevelType w:val="multilevel"/>
    <w:tmpl w:val="D6786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DAE465D"/>
    <w:multiLevelType w:val="hybridMultilevel"/>
    <w:tmpl w:val="57247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9"/>
  </w:num>
  <w:num w:numId="3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5">
    <w:abstractNumId w:val="0"/>
    <w:lvlOverride w:ilvl="0">
      <w:lvl w:ilvl="0">
        <w:start w:val="1"/>
        <w:numFmt w:val="bullet"/>
        <w:lvlText w:val=""/>
        <w:lvlJc w:val="left"/>
        <w:pPr>
          <w:tabs>
            <w:tab w:val="num" w:pos="360"/>
          </w:tabs>
          <w:ind w:left="360" w:hanging="360"/>
        </w:pPr>
        <w:rPr>
          <w:rFonts w:ascii="Wingdings" w:hAnsi="Wingdings" w:hint="default"/>
        </w:rPr>
      </w:lvl>
    </w:lvlOverride>
  </w:num>
  <w:num w:numId="6">
    <w:abstractNumId w:val="33"/>
  </w:num>
  <w:num w:numId="7">
    <w:abstractNumId w:val="8"/>
  </w:num>
  <w:num w:numId="8">
    <w:abstractNumId w:val="23"/>
  </w:num>
  <w:num w:numId="9">
    <w:abstractNumId w:val="1"/>
  </w:num>
  <w:num w:numId="10">
    <w:abstractNumId w:val="15"/>
  </w:num>
  <w:num w:numId="11">
    <w:abstractNumId w:val="35"/>
  </w:num>
  <w:num w:numId="12">
    <w:abstractNumId w:val="31"/>
  </w:num>
  <w:num w:numId="13">
    <w:abstractNumId w:val="13"/>
  </w:num>
  <w:num w:numId="14">
    <w:abstractNumId w:val="22"/>
  </w:num>
  <w:num w:numId="15">
    <w:abstractNumId w:val="12"/>
  </w:num>
  <w:num w:numId="16">
    <w:abstractNumId w:val="3"/>
  </w:num>
  <w:num w:numId="17">
    <w:abstractNumId w:val="38"/>
  </w:num>
  <w:num w:numId="18">
    <w:abstractNumId w:val="17"/>
  </w:num>
  <w:num w:numId="19">
    <w:abstractNumId w:val="46"/>
  </w:num>
  <w:num w:numId="20">
    <w:abstractNumId w:val="36"/>
  </w:num>
  <w:num w:numId="21">
    <w:abstractNumId w:val="47"/>
  </w:num>
  <w:num w:numId="22">
    <w:abstractNumId w:val="34"/>
  </w:num>
  <w:num w:numId="23">
    <w:abstractNumId w:val="2"/>
  </w:num>
  <w:num w:numId="24">
    <w:abstractNumId w:val="25"/>
  </w:num>
  <w:num w:numId="25">
    <w:abstractNumId w:val="41"/>
  </w:num>
  <w:num w:numId="26">
    <w:abstractNumId w:val="43"/>
  </w:num>
  <w:num w:numId="27">
    <w:abstractNumId w:val="10"/>
  </w:num>
  <w:num w:numId="28">
    <w:abstractNumId w:val="42"/>
  </w:num>
  <w:num w:numId="29">
    <w:abstractNumId w:val="19"/>
  </w:num>
  <w:num w:numId="30">
    <w:abstractNumId w:val="40"/>
  </w:num>
  <w:num w:numId="31">
    <w:abstractNumId w:val="24"/>
  </w:num>
  <w:num w:numId="32">
    <w:abstractNumId w:val="37"/>
  </w:num>
  <w:num w:numId="33">
    <w:abstractNumId w:val="18"/>
  </w:num>
  <w:num w:numId="34">
    <w:abstractNumId w:val="45"/>
  </w:num>
  <w:num w:numId="35">
    <w:abstractNumId w:val="21"/>
  </w:num>
  <w:num w:numId="36">
    <w:abstractNumId w:val="14"/>
  </w:num>
  <w:num w:numId="37">
    <w:abstractNumId w:val="6"/>
  </w:num>
  <w:num w:numId="38">
    <w:abstractNumId w:val="16"/>
  </w:num>
  <w:num w:numId="39">
    <w:abstractNumId w:val="44"/>
  </w:num>
  <w:num w:numId="40">
    <w:abstractNumId w:val="4"/>
  </w:num>
  <w:num w:numId="41">
    <w:abstractNumId w:val="30"/>
  </w:num>
  <w:num w:numId="42">
    <w:abstractNumId w:val="32"/>
  </w:num>
  <w:num w:numId="43">
    <w:abstractNumId w:val="11"/>
  </w:num>
  <w:num w:numId="44">
    <w:abstractNumId w:val="7"/>
  </w:num>
  <w:num w:numId="45">
    <w:abstractNumId w:val="5"/>
  </w:num>
  <w:num w:numId="46">
    <w:abstractNumId w:val="20"/>
  </w:num>
  <w:num w:numId="47">
    <w:abstractNumId w:val="27"/>
  </w:num>
  <w:num w:numId="48">
    <w:abstractNumId w:val="9"/>
  </w:num>
  <w:num w:numId="49">
    <w:abstractNumId w:val="26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87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  <w:docVar w:name="Resume Post Wizard Balloon" w:val="0"/>
  </w:docVars>
  <w:rsids>
    <w:rsidRoot w:val="00705CED"/>
    <w:rsid w:val="000211A9"/>
    <w:rsid w:val="00044818"/>
    <w:rsid w:val="000610F0"/>
    <w:rsid w:val="0009059B"/>
    <w:rsid w:val="0009108B"/>
    <w:rsid w:val="00096559"/>
    <w:rsid w:val="00101BA9"/>
    <w:rsid w:val="00107416"/>
    <w:rsid w:val="001236AA"/>
    <w:rsid w:val="00137132"/>
    <w:rsid w:val="00187FD5"/>
    <w:rsid w:val="00195C51"/>
    <w:rsid w:val="001971D9"/>
    <w:rsid w:val="001D2041"/>
    <w:rsid w:val="001D3E26"/>
    <w:rsid w:val="001D6C4B"/>
    <w:rsid w:val="001F4D9B"/>
    <w:rsid w:val="002130A0"/>
    <w:rsid w:val="00216540"/>
    <w:rsid w:val="002943B8"/>
    <w:rsid w:val="002A3FCA"/>
    <w:rsid w:val="002C6987"/>
    <w:rsid w:val="002E25D3"/>
    <w:rsid w:val="002E6782"/>
    <w:rsid w:val="002F0880"/>
    <w:rsid w:val="00301ECE"/>
    <w:rsid w:val="00321CF1"/>
    <w:rsid w:val="00331161"/>
    <w:rsid w:val="003517C2"/>
    <w:rsid w:val="00392277"/>
    <w:rsid w:val="003C3B51"/>
    <w:rsid w:val="003D1902"/>
    <w:rsid w:val="003D7695"/>
    <w:rsid w:val="003E67DF"/>
    <w:rsid w:val="00442450"/>
    <w:rsid w:val="00492A8E"/>
    <w:rsid w:val="004B0D48"/>
    <w:rsid w:val="004E7D01"/>
    <w:rsid w:val="005440CE"/>
    <w:rsid w:val="005B7A17"/>
    <w:rsid w:val="005C0D9D"/>
    <w:rsid w:val="005F33BC"/>
    <w:rsid w:val="006036D2"/>
    <w:rsid w:val="00615155"/>
    <w:rsid w:val="00625600"/>
    <w:rsid w:val="00651147"/>
    <w:rsid w:val="00653863"/>
    <w:rsid w:val="00683BD0"/>
    <w:rsid w:val="006B0994"/>
    <w:rsid w:val="006D2F51"/>
    <w:rsid w:val="006E7504"/>
    <w:rsid w:val="006F3D2F"/>
    <w:rsid w:val="006F54B6"/>
    <w:rsid w:val="00705CED"/>
    <w:rsid w:val="00717142"/>
    <w:rsid w:val="00740A4B"/>
    <w:rsid w:val="0076742D"/>
    <w:rsid w:val="0078655F"/>
    <w:rsid w:val="007901EA"/>
    <w:rsid w:val="007A2E09"/>
    <w:rsid w:val="007A4B44"/>
    <w:rsid w:val="007A6A8F"/>
    <w:rsid w:val="007C13EF"/>
    <w:rsid w:val="007D2424"/>
    <w:rsid w:val="00823AF2"/>
    <w:rsid w:val="00836D13"/>
    <w:rsid w:val="00852A8F"/>
    <w:rsid w:val="00866FF3"/>
    <w:rsid w:val="008872A2"/>
    <w:rsid w:val="008E0740"/>
    <w:rsid w:val="008E5291"/>
    <w:rsid w:val="00941EB3"/>
    <w:rsid w:val="00951994"/>
    <w:rsid w:val="00957FE7"/>
    <w:rsid w:val="009730EB"/>
    <w:rsid w:val="009B046A"/>
    <w:rsid w:val="009B648A"/>
    <w:rsid w:val="009E6BB0"/>
    <w:rsid w:val="00A3574E"/>
    <w:rsid w:val="00A504BC"/>
    <w:rsid w:val="00A5736E"/>
    <w:rsid w:val="00A732CD"/>
    <w:rsid w:val="00A90AB4"/>
    <w:rsid w:val="00AA16B7"/>
    <w:rsid w:val="00AB5CA3"/>
    <w:rsid w:val="00AB76C6"/>
    <w:rsid w:val="00AF08F9"/>
    <w:rsid w:val="00AF5C36"/>
    <w:rsid w:val="00B4082E"/>
    <w:rsid w:val="00B4459E"/>
    <w:rsid w:val="00B612F8"/>
    <w:rsid w:val="00B74BF6"/>
    <w:rsid w:val="00BC1256"/>
    <w:rsid w:val="00BE2437"/>
    <w:rsid w:val="00BE5D77"/>
    <w:rsid w:val="00C14630"/>
    <w:rsid w:val="00C23E84"/>
    <w:rsid w:val="00C30754"/>
    <w:rsid w:val="00C7314D"/>
    <w:rsid w:val="00C87CB3"/>
    <w:rsid w:val="00C91FA5"/>
    <w:rsid w:val="00C92B39"/>
    <w:rsid w:val="00CA1192"/>
    <w:rsid w:val="00CC6B97"/>
    <w:rsid w:val="00D06F6B"/>
    <w:rsid w:val="00D54692"/>
    <w:rsid w:val="00D574B6"/>
    <w:rsid w:val="00D71885"/>
    <w:rsid w:val="00D73D31"/>
    <w:rsid w:val="00DC5719"/>
    <w:rsid w:val="00DC6DAF"/>
    <w:rsid w:val="00DD0828"/>
    <w:rsid w:val="00E30ED3"/>
    <w:rsid w:val="00E340F5"/>
    <w:rsid w:val="00E4264D"/>
    <w:rsid w:val="00E56042"/>
    <w:rsid w:val="00E60100"/>
    <w:rsid w:val="00E7058D"/>
    <w:rsid w:val="00E7789A"/>
    <w:rsid w:val="00E91EA1"/>
    <w:rsid w:val="00EC0554"/>
    <w:rsid w:val="00EC580D"/>
    <w:rsid w:val="00ED2521"/>
    <w:rsid w:val="00ED78DC"/>
    <w:rsid w:val="00EE26C6"/>
    <w:rsid w:val="00EF388A"/>
    <w:rsid w:val="00F2101F"/>
    <w:rsid w:val="00F7016D"/>
    <w:rsid w:val="00F84DD3"/>
    <w:rsid w:val="00F86BF0"/>
    <w:rsid w:val="00FD4916"/>
    <w:rsid w:val="00FD7A2E"/>
    <w:rsid w:val="00FF77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705D6E2"/>
  <w15:docId w15:val="{DEE086F9-C1C9-49EC-A30E-902F2016D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0880"/>
  </w:style>
  <w:style w:type="paragraph" w:styleId="Heading1">
    <w:name w:val="heading 1"/>
    <w:basedOn w:val="HeadingBase"/>
    <w:next w:val="BodyText"/>
    <w:qFormat/>
    <w:rsid w:val="002F0880"/>
    <w:pPr>
      <w:spacing w:before="220" w:after="220"/>
      <w:ind w:left="-2520"/>
      <w:outlineLvl w:val="0"/>
    </w:pPr>
    <w:rPr>
      <w:spacing w:val="-5"/>
      <w:kern w:val="28"/>
      <w:sz w:val="22"/>
    </w:rPr>
  </w:style>
  <w:style w:type="paragraph" w:styleId="Heading2">
    <w:name w:val="heading 2"/>
    <w:basedOn w:val="HeadingBase"/>
    <w:next w:val="BodyText"/>
    <w:qFormat/>
    <w:rsid w:val="002F0880"/>
    <w:pPr>
      <w:spacing w:before="220"/>
      <w:outlineLvl w:val="1"/>
    </w:pPr>
    <w:rPr>
      <w:b/>
    </w:rPr>
  </w:style>
  <w:style w:type="paragraph" w:styleId="Heading3">
    <w:name w:val="heading 3"/>
    <w:basedOn w:val="HeadingBase"/>
    <w:next w:val="BodyText"/>
    <w:qFormat/>
    <w:rsid w:val="002F0880"/>
    <w:pPr>
      <w:spacing w:after="220"/>
      <w:outlineLvl w:val="2"/>
    </w:pPr>
    <w:rPr>
      <w:rFonts w:ascii="Times New Roman" w:hAnsi="Times New Roman"/>
      <w:i/>
      <w:spacing w:val="-2"/>
      <w:sz w:val="20"/>
    </w:rPr>
  </w:style>
  <w:style w:type="paragraph" w:styleId="Heading4">
    <w:name w:val="heading 4"/>
    <w:basedOn w:val="HeadingBase"/>
    <w:next w:val="BodyText"/>
    <w:qFormat/>
    <w:rsid w:val="002F0880"/>
    <w:pPr>
      <w:spacing w:after="220"/>
      <w:outlineLvl w:val="3"/>
    </w:pPr>
    <w:rPr>
      <w:sz w:val="20"/>
    </w:rPr>
  </w:style>
  <w:style w:type="paragraph" w:styleId="Heading5">
    <w:name w:val="heading 5"/>
    <w:basedOn w:val="HeadingBase"/>
    <w:next w:val="BodyText"/>
    <w:qFormat/>
    <w:rsid w:val="002F0880"/>
    <w:pPr>
      <w:outlineLvl w:val="4"/>
    </w:pPr>
  </w:style>
  <w:style w:type="paragraph" w:styleId="Heading6">
    <w:name w:val="heading 6"/>
    <w:basedOn w:val="Normal"/>
    <w:next w:val="Normal"/>
    <w:qFormat/>
    <w:rsid w:val="002F0880"/>
    <w:pPr>
      <w:spacing w:before="240" w:after="60"/>
      <w:ind w:right="-360"/>
      <w:outlineLvl w:val="5"/>
    </w:pPr>
    <w:rPr>
      <w:rFonts w:ascii="Arial" w:hAnsi="Arial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hievement">
    <w:name w:val="Achievement"/>
    <w:basedOn w:val="BodyText"/>
    <w:autoRedefine/>
    <w:rsid w:val="00D54692"/>
    <w:pPr>
      <w:numPr>
        <w:numId w:val="29"/>
      </w:numPr>
      <w:spacing w:after="60" w:line="240" w:lineRule="atLeast"/>
      <w:ind w:right="0"/>
      <w:jc w:val="both"/>
    </w:pPr>
  </w:style>
  <w:style w:type="paragraph" w:styleId="BodyText">
    <w:name w:val="Body Text"/>
    <w:basedOn w:val="Normal"/>
    <w:rsid w:val="002F0880"/>
    <w:pPr>
      <w:spacing w:after="220" w:line="220" w:lineRule="atLeast"/>
      <w:ind w:right="-360"/>
    </w:pPr>
  </w:style>
  <w:style w:type="paragraph" w:customStyle="1" w:styleId="Address1">
    <w:name w:val="Address 1"/>
    <w:basedOn w:val="Normal"/>
    <w:rsid w:val="002F0880"/>
    <w:pPr>
      <w:spacing w:line="200" w:lineRule="atLeast"/>
    </w:pPr>
    <w:rPr>
      <w:sz w:val="16"/>
    </w:rPr>
  </w:style>
  <w:style w:type="paragraph" w:customStyle="1" w:styleId="Address2">
    <w:name w:val="Address 2"/>
    <w:basedOn w:val="Normal"/>
    <w:rsid w:val="002F0880"/>
    <w:pPr>
      <w:spacing w:line="200" w:lineRule="atLeast"/>
    </w:pPr>
    <w:rPr>
      <w:sz w:val="16"/>
    </w:rPr>
  </w:style>
  <w:style w:type="paragraph" w:customStyle="1" w:styleId="CompanyName">
    <w:name w:val="Company Name"/>
    <w:basedOn w:val="Normal"/>
    <w:next w:val="Normal"/>
    <w:autoRedefine/>
    <w:rsid w:val="00137132"/>
    <w:pPr>
      <w:tabs>
        <w:tab w:val="left" w:pos="210"/>
        <w:tab w:val="left" w:pos="2160"/>
        <w:tab w:val="center" w:pos="3270"/>
        <w:tab w:val="left" w:pos="5370"/>
      </w:tabs>
      <w:spacing w:before="220" w:after="40" w:line="220" w:lineRule="atLeast"/>
      <w:ind w:left="720" w:right="-96"/>
    </w:pPr>
    <w:rPr>
      <w:b/>
      <w:bCs/>
      <w:u w:val="single"/>
    </w:rPr>
  </w:style>
  <w:style w:type="paragraph" w:customStyle="1" w:styleId="Institution">
    <w:name w:val="Institution"/>
    <w:basedOn w:val="Normal"/>
    <w:next w:val="Achievement"/>
    <w:autoRedefine/>
    <w:rsid w:val="002F0880"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paragraph" w:customStyle="1" w:styleId="JobTitle">
    <w:name w:val="Job Title"/>
    <w:next w:val="Achievement"/>
    <w:rsid w:val="002F0880"/>
    <w:pPr>
      <w:spacing w:after="40" w:line="220" w:lineRule="atLeast"/>
    </w:pPr>
    <w:rPr>
      <w:rFonts w:ascii="Arial" w:hAnsi="Arial"/>
      <w:b/>
      <w:spacing w:val="-10"/>
    </w:rPr>
  </w:style>
  <w:style w:type="paragraph" w:customStyle="1" w:styleId="Name">
    <w:name w:val="Name"/>
    <w:basedOn w:val="Normal"/>
    <w:next w:val="Normal"/>
    <w:autoRedefine/>
    <w:rsid w:val="002F0880"/>
    <w:pPr>
      <w:spacing w:before="360" w:after="440" w:line="240" w:lineRule="atLeast"/>
      <w:ind w:left="2160"/>
      <w:jc w:val="center"/>
    </w:pPr>
    <w:rPr>
      <w:spacing w:val="-20"/>
      <w:sz w:val="48"/>
    </w:rPr>
  </w:style>
  <w:style w:type="paragraph" w:customStyle="1" w:styleId="Objective">
    <w:name w:val="Objective"/>
    <w:basedOn w:val="Normal"/>
    <w:next w:val="BodyText"/>
    <w:rsid w:val="002F0880"/>
    <w:pPr>
      <w:spacing w:before="220" w:after="220" w:line="220" w:lineRule="atLeast"/>
    </w:pPr>
  </w:style>
  <w:style w:type="paragraph" w:customStyle="1" w:styleId="SectionTitle">
    <w:name w:val="Section Title"/>
    <w:basedOn w:val="Normal"/>
    <w:next w:val="Normal"/>
    <w:autoRedefine/>
    <w:rsid w:val="002F088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hd w:val="pct10" w:color="auto" w:fill="auto"/>
      <w:spacing w:before="120" w:line="280" w:lineRule="atLeast"/>
    </w:pPr>
    <w:rPr>
      <w:rFonts w:ascii="Arial" w:hAnsi="Arial"/>
      <w:b/>
      <w:spacing w:val="-10"/>
    </w:rPr>
  </w:style>
  <w:style w:type="paragraph" w:customStyle="1" w:styleId="PersonalInfo">
    <w:name w:val="Personal Info"/>
    <w:basedOn w:val="Achievement"/>
    <w:rsid w:val="002F0880"/>
    <w:pPr>
      <w:spacing w:before="220"/>
    </w:pPr>
  </w:style>
  <w:style w:type="paragraph" w:styleId="BodyTextIndent">
    <w:name w:val="Body Text Indent"/>
    <w:basedOn w:val="BodyText"/>
    <w:rsid w:val="002F0880"/>
    <w:pPr>
      <w:ind w:left="720"/>
    </w:pPr>
  </w:style>
  <w:style w:type="paragraph" w:customStyle="1" w:styleId="CityState">
    <w:name w:val="City/State"/>
    <w:basedOn w:val="BodyText"/>
    <w:next w:val="BodyText"/>
    <w:rsid w:val="002F0880"/>
    <w:pPr>
      <w:keepNext/>
    </w:pPr>
  </w:style>
  <w:style w:type="paragraph" w:customStyle="1" w:styleId="CompanyNameOne">
    <w:name w:val="Company Name One"/>
    <w:basedOn w:val="CompanyName"/>
    <w:next w:val="Normal"/>
    <w:rsid w:val="002F0880"/>
  </w:style>
  <w:style w:type="paragraph" w:styleId="Date">
    <w:name w:val="Date"/>
    <w:basedOn w:val="BodyText"/>
    <w:rsid w:val="002F0880"/>
    <w:pPr>
      <w:keepNext/>
    </w:pPr>
  </w:style>
  <w:style w:type="paragraph" w:customStyle="1" w:styleId="DocumentLabel">
    <w:name w:val="Document Label"/>
    <w:basedOn w:val="Normal"/>
    <w:next w:val="Normal"/>
    <w:rsid w:val="002F0880"/>
    <w:pPr>
      <w:spacing w:after="220"/>
      <w:ind w:right="-360"/>
    </w:pPr>
    <w:rPr>
      <w:spacing w:val="-20"/>
      <w:sz w:val="48"/>
    </w:rPr>
  </w:style>
  <w:style w:type="character" w:styleId="Emphasis">
    <w:name w:val="Emphasis"/>
    <w:qFormat/>
    <w:rsid w:val="002F0880"/>
    <w:rPr>
      <w:rFonts w:ascii="Arial" w:hAnsi="Arial"/>
      <w:b/>
      <w:spacing w:val="-8"/>
      <w:sz w:val="18"/>
    </w:rPr>
  </w:style>
  <w:style w:type="paragraph" w:customStyle="1" w:styleId="HeaderBase">
    <w:name w:val="Header Base"/>
    <w:basedOn w:val="Normal"/>
    <w:rsid w:val="002F0880"/>
    <w:pPr>
      <w:ind w:right="-360"/>
    </w:pPr>
  </w:style>
  <w:style w:type="paragraph" w:styleId="Footer">
    <w:name w:val="footer"/>
    <w:basedOn w:val="HeaderBase"/>
    <w:rsid w:val="002F0880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Header">
    <w:name w:val="header"/>
    <w:basedOn w:val="HeaderBase"/>
    <w:rsid w:val="002F0880"/>
    <w:pPr>
      <w:spacing w:line="220" w:lineRule="atLeast"/>
    </w:pPr>
  </w:style>
  <w:style w:type="paragraph" w:customStyle="1" w:styleId="HeadingBase">
    <w:name w:val="Heading Base"/>
    <w:basedOn w:val="BodyText"/>
    <w:next w:val="BodyText"/>
    <w:rsid w:val="002F0880"/>
    <w:pPr>
      <w:keepNext/>
      <w:keepLines/>
      <w:spacing w:after="0"/>
    </w:pPr>
    <w:rPr>
      <w:rFonts w:ascii="Arial" w:hAnsi="Arial"/>
      <w:spacing w:val="-4"/>
      <w:sz w:val="18"/>
    </w:rPr>
  </w:style>
  <w:style w:type="character" w:customStyle="1" w:styleId="Job">
    <w:name w:val="Job"/>
    <w:basedOn w:val="DefaultParagraphFont"/>
    <w:rsid w:val="002F0880"/>
  </w:style>
  <w:style w:type="character" w:customStyle="1" w:styleId="Lead-inEmphasis">
    <w:name w:val="Lead-in Emphasis"/>
    <w:rsid w:val="002F0880"/>
    <w:rPr>
      <w:rFonts w:ascii="Arial" w:hAnsi="Arial"/>
      <w:b/>
      <w:spacing w:val="-8"/>
      <w:sz w:val="18"/>
    </w:rPr>
  </w:style>
  <w:style w:type="paragraph" w:customStyle="1" w:styleId="NoTitle">
    <w:name w:val="No Title"/>
    <w:basedOn w:val="Normal"/>
    <w:rsid w:val="002F0880"/>
    <w:pPr>
      <w:pBdr>
        <w:top w:val="single" w:sz="6" w:space="2" w:color="FFFFFF"/>
        <w:left w:val="single" w:sz="6" w:space="2" w:color="FFFFFF"/>
        <w:bottom w:val="single" w:sz="6" w:space="2" w:color="FFFFFF"/>
        <w:right w:val="single" w:sz="6" w:space="2" w:color="FFFFFF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character" w:styleId="PageNumber">
    <w:name w:val="page number"/>
    <w:rsid w:val="002F0880"/>
    <w:rPr>
      <w:rFonts w:ascii="Arial" w:hAnsi="Arial"/>
      <w:b/>
      <w:sz w:val="18"/>
    </w:rPr>
  </w:style>
  <w:style w:type="paragraph" w:customStyle="1" w:styleId="SectionSubtitle">
    <w:name w:val="Section Subtitle"/>
    <w:basedOn w:val="SectionTitle"/>
    <w:next w:val="Normal"/>
    <w:rsid w:val="002F0880"/>
    <w:pPr>
      <w:pBdr>
        <w:top w:val="none" w:sz="0" w:space="0" w:color="auto"/>
      </w:pBdr>
    </w:pPr>
    <w:rPr>
      <w:b w:val="0"/>
      <w:spacing w:val="0"/>
      <w:position w:val="6"/>
    </w:rPr>
  </w:style>
  <w:style w:type="paragraph" w:styleId="BodyText2">
    <w:name w:val="Body Text 2"/>
    <w:basedOn w:val="Normal"/>
    <w:rsid w:val="002F0880"/>
    <w:pPr>
      <w:tabs>
        <w:tab w:val="left" w:pos="5800"/>
      </w:tabs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264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64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37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\Microsoft%20Office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126ED-331A-4ABD-94F1-C71B45817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35</TotalTime>
  <Pages>5</Pages>
  <Words>1111</Words>
  <Characters>6333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Recent Resuem</vt:lpstr>
    </vt:vector>
  </TitlesOfParts>
  <Company>RAJ Agency</Company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Recent Resuem</dc:title>
  <dc:subject>Bio-Data</dc:subject>
  <dc:creator>Niranjan Kumar Singh</dc:creator>
  <cp:keywords/>
  <cp:lastModifiedBy>Glam Clothing</cp:lastModifiedBy>
  <cp:revision>33</cp:revision>
  <cp:lastPrinted>2015-12-08T12:30:00Z</cp:lastPrinted>
  <dcterms:created xsi:type="dcterms:W3CDTF">2016-08-15T12:10:00Z</dcterms:created>
  <dcterms:modified xsi:type="dcterms:W3CDTF">2016-11-07T10:44:00Z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2000091800</vt:i4>
  </property>
  <property fmtid="{D5CDD505-2E9C-101B-9397-08002B2CF9AE}" pid="4" name="LCID">
    <vt:i4>1033</vt:i4>
  </property>
</Properties>
</file>