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7244"/>
        <w:gridCol w:w="3438"/>
      </w:tblGrid>
      <w:tr w:rsidR="0004032B" w:rsidRPr="00146EB5">
        <w:tc>
          <w:tcPr>
            <w:tcW w:w="7147" w:type="dxa"/>
          </w:tcPr>
          <w:tbl>
            <w:tblPr>
              <w:tblW w:w="5614" w:type="dxa"/>
              <w:tblLook w:val="0680"/>
            </w:tblPr>
            <w:tblGrid>
              <w:gridCol w:w="5614"/>
            </w:tblGrid>
            <w:tr w:rsidR="0004032B" w:rsidRPr="00146EB5" w:rsidTr="00397429">
              <w:trPr>
                <w:trHeight w:val="692"/>
              </w:trPr>
              <w:tc>
                <w:tcPr>
                  <w:tcW w:w="5614" w:type="dxa"/>
                </w:tcPr>
                <w:p w:rsidR="0004032B" w:rsidRDefault="000F7994" w:rsidP="009C378B">
                  <w:pPr>
                    <w:tabs>
                      <w:tab w:val="left" w:pos="1080"/>
                    </w:tabs>
                    <w:spacing w:line="240" w:lineRule="auto"/>
                    <w:rPr>
                      <w:rFonts w:ascii="Times New Roman" w:hAnsi="Times New Roman"/>
                      <w:b/>
                      <w:bCs/>
                      <w:i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  <w:iCs/>
                    </w:rPr>
                    <w:t>PRACHI UPADHYAY</w:t>
                  </w:r>
                </w:p>
                <w:p w:rsidR="009C378B" w:rsidRDefault="00146EB5" w:rsidP="009C378B">
                  <w:pPr>
                    <w:tabs>
                      <w:tab w:val="left" w:pos="1080"/>
                    </w:tabs>
                    <w:spacing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 xml:space="preserve">32/406, </w:t>
                  </w:r>
                  <w:proofErr w:type="spellStart"/>
                  <w:r w:rsidRPr="00146EB5">
                    <w:rPr>
                      <w:rFonts w:ascii="Times New Roman" w:hAnsi="Times New Roman"/>
                      <w:b/>
                      <w:bCs/>
                    </w:rPr>
                    <w:t>Anand</w:t>
                  </w:r>
                  <w:proofErr w:type="spellEnd"/>
                  <w:r w:rsidRPr="00146EB5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 w:rsidRPr="00146EB5">
                    <w:rPr>
                      <w:rFonts w:ascii="Times New Roman" w:hAnsi="Times New Roman"/>
                      <w:b/>
                      <w:bCs/>
                    </w:rPr>
                    <w:t>nagar</w:t>
                  </w:r>
                  <w:proofErr w:type="spellEnd"/>
                  <w:r w:rsidRPr="00146EB5">
                    <w:rPr>
                      <w:rFonts w:ascii="Times New Roman" w:hAnsi="Times New Roman"/>
                      <w:b/>
                      <w:bCs/>
                    </w:rPr>
                    <w:t xml:space="preserve">, </w:t>
                  </w:r>
                </w:p>
                <w:p w:rsidR="00146EB5" w:rsidRPr="00146EB5" w:rsidRDefault="00146EB5" w:rsidP="009C378B">
                  <w:pPr>
                    <w:tabs>
                      <w:tab w:val="left" w:pos="1080"/>
                    </w:tabs>
                    <w:spacing w:line="240" w:lineRule="auto"/>
                    <w:rPr>
                      <w:rFonts w:ascii="Times New Roman" w:hAnsi="Times New Roman"/>
                      <w:b/>
                      <w:bCs/>
                      <w:i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 xml:space="preserve">Satellite, </w:t>
                  </w:r>
                  <w:proofErr w:type="spellStart"/>
                  <w:r w:rsidRPr="00146EB5">
                    <w:rPr>
                      <w:rFonts w:ascii="Times New Roman" w:hAnsi="Times New Roman"/>
                      <w:b/>
                      <w:bCs/>
                    </w:rPr>
                    <w:t>Ahemdabad</w:t>
                  </w:r>
                  <w:proofErr w:type="spellEnd"/>
                  <w:r w:rsidRPr="00146EB5">
                    <w:rPr>
                      <w:rFonts w:ascii="Times New Roman" w:hAnsi="Times New Roman"/>
                      <w:b/>
                      <w:bCs/>
                    </w:rPr>
                    <w:t>, (</w:t>
                  </w:r>
                  <w:proofErr w:type="spellStart"/>
                  <w:r w:rsidRPr="00146EB5">
                    <w:rPr>
                      <w:rFonts w:ascii="Times New Roman" w:hAnsi="Times New Roman"/>
                      <w:b/>
                      <w:bCs/>
                    </w:rPr>
                    <w:t>Guj</w:t>
                  </w:r>
                  <w:proofErr w:type="spellEnd"/>
                  <w:r w:rsidRPr="00146EB5">
                    <w:rPr>
                      <w:rFonts w:ascii="Times New Roman" w:hAnsi="Times New Roman"/>
                      <w:b/>
                      <w:bCs/>
                    </w:rPr>
                    <w:t>)</w:t>
                  </w:r>
                </w:p>
              </w:tc>
            </w:tr>
          </w:tbl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535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202"/>
            </w:tblGrid>
            <w:tr w:rsidR="0004032B" w:rsidRPr="00146EB5" w:rsidTr="00D9375E">
              <w:tc>
                <w:tcPr>
                  <w:tcW w:w="37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4032B" w:rsidRPr="00146EB5" w:rsidRDefault="0004032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>Contact</w:t>
                  </w:r>
                </w:p>
              </w:tc>
            </w:tr>
            <w:tr w:rsidR="0004032B" w:rsidRPr="00146EB5" w:rsidTr="00D9375E">
              <w:tc>
                <w:tcPr>
                  <w:tcW w:w="370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4032B" w:rsidRPr="00146EB5" w:rsidRDefault="00391088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 xml:space="preserve">Tel : </w:t>
                  </w:r>
                  <w:r w:rsidR="000F7994" w:rsidRPr="00146EB5">
                    <w:rPr>
                      <w:rFonts w:ascii="Times New Roman" w:hAnsi="Times New Roman"/>
                      <w:b/>
                      <w:bCs/>
                    </w:rPr>
                    <w:t>91-0-8401236203</w:t>
                  </w:r>
                </w:p>
                <w:p w:rsidR="0004032B" w:rsidRPr="00146EB5" w:rsidRDefault="000273D7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  <w:lang w:val="fr-FR"/>
                    </w:rPr>
                    <w:t>e-m</w:t>
                  </w:r>
                  <w:r w:rsidR="00E56442" w:rsidRPr="00146EB5">
                    <w:rPr>
                      <w:rFonts w:ascii="Times New Roman" w:hAnsi="Times New Roman"/>
                      <w:b/>
                      <w:bCs/>
                      <w:lang w:val="fr-FR"/>
                    </w:rPr>
                    <w:t xml:space="preserve">ail : </w:t>
                  </w:r>
                  <w:r w:rsidR="000F7994" w:rsidRPr="00146EB5">
                    <w:rPr>
                      <w:rFonts w:ascii="Times New Roman" w:hAnsi="Times New Roman"/>
                      <w:b/>
                      <w:bCs/>
                    </w:rPr>
                    <w:t>prachitavare@gmail.com</w:t>
                  </w:r>
                </w:p>
              </w:tc>
            </w:tr>
          </w:tbl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  <w:lang w:val="fr-FR"/>
              </w:rPr>
            </w:pPr>
          </w:p>
        </w:tc>
      </w:tr>
      <w:tr w:rsidR="0004032B" w:rsidRPr="00146EB5">
        <w:tc>
          <w:tcPr>
            <w:tcW w:w="10682" w:type="dxa"/>
            <w:gridSpan w:val="2"/>
          </w:tcPr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  <w:lang w:val="fr-FR"/>
              </w:rPr>
            </w:pPr>
          </w:p>
        </w:tc>
      </w:tr>
      <w:tr w:rsidR="0004032B" w:rsidRPr="00146EB5">
        <w:trPr>
          <w:trHeight w:val="2628"/>
        </w:trPr>
        <w:tc>
          <w:tcPr>
            <w:tcW w:w="10682" w:type="dxa"/>
            <w:gridSpan w:val="2"/>
          </w:tcPr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236"/>
            </w:tblGrid>
            <w:tr w:rsidR="0004032B" w:rsidRPr="00146EB5">
              <w:trPr>
                <w:trHeight w:val="279"/>
              </w:trPr>
              <w:tc>
                <w:tcPr>
                  <w:tcW w:w="102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4032B" w:rsidRPr="00146EB5" w:rsidRDefault="0039742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>Objective-</w:t>
                  </w:r>
                </w:p>
              </w:tc>
            </w:tr>
            <w:tr w:rsidR="0004032B" w:rsidRPr="00146EB5">
              <w:trPr>
                <w:trHeight w:val="1728"/>
              </w:trPr>
              <w:tc>
                <w:tcPr>
                  <w:tcW w:w="102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308"/>
                    <w:gridCol w:w="9613"/>
                  </w:tblGrid>
                  <w:tr w:rsidR="0004032B" w:rsidRPr="00146EB5" w:rsidTr="00200AB7">
                    <w:trPr>
                      <w:trHeight w:val="1690"/>
                    </w:trPr>
                    <w:tc>
                      <w:tcPr>
                        <w:tcW w:w="308" w:type="dxa"/>
                      </w:tcPr>
                      <w:p w:rsidR="0004032B" w:rsidRPr="00146EB5" w:rsidRDefault="0004032B" w:rsidP="00200AB7">
                        <w:pPr>
                          <w:spacing w:before="79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613" w:type="dxa"/>
                      </w:tcPr>
                      <w:p w:rsidR="00D9375E" w:rsidRPr="00146EB5" w:rsidRDefault="00D9375E" w:rsidP="00D9375E">
                        <w:pPr>
                          <w:pStyle w:val="western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146EB5">
                          <w:rPr>
                            <w:b/>
                            <w:bCs/>
                            <w:sz w:val="20"/>
                            <w:szCs w:val="20"/>
                          </w:rPr>
                          <w:t>To achieve new height in via accepting challenging through progressive organization that offer better opportunity to utilize my analytical skill creativity and commitment works.</w:t>
                        </w:r>
                      </w:p>
                      <w:p w:rsidR="0004032B" w:rsidRPr="00146EB5" w:rsidRDefault="0004032B" w:rsidP="003703D7">
                        <w:pPr>
                          <w:pStyle w:val="western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146EB5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I have a strong desire to be part of a progressive organization that allows me to effectively use my knowledge and technical skills and be part of a dynamic team that works towards overall growth of the organization.</w:t>
                        </w:r>
                      </w:p>
                    </w:tc>
                  </w:tr>
                </w:tbl>
                <w:p w:rsidR="0004032B" w:rsidRPr="00146EB5" w:rsidRDefault="0004032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04032B" w:rsidRPr="00146EB5">
        <w:tc>
          <w:tcPr>
            <w:tcW w:w="10682" w:type="dxa"/>
            <w:gridSpan w:val="2"/>
          </w:tcPr>
          <w:tbl>
            <w:tblPr>
              <w:tblpPr w:leftFromText="180" w:rightFromText="180" w:vertAnchor="page" w:horzAnchor="margin" w:tblpY="1"/>
              <w:tblOverlap w:val="never"/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6D7B40" w:rsidRPr="00146EB5" w:rsidTr="006D7B40">
              <w:trPr>
                <w:trHeight w:val="205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D7B40" w:rsidRPr="00146EB5" w:rsidRDefault="006D7B40" w:rsidP="006D7B4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  <w:u w:val="single"/>
                    </w:rPr>
                    <w:t>WORKING EXPERIENCE:-</w:t>
                  </w:r>
                </w:p>
              </w:tc>
            </w:tr>
            <w:tr w:rsidR="006D7B40" w:rsidRPr="00146EB5" w:rsidTr="006D7B40">
              <w:trPr>
                <w:trHeight w:val="5580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D7B40" w:rsidRPr="00146EB5" w:rsidRDefault="006D7B40" w:rsidP="006D7B40">
                  <w:pPr>
                    <w:rPr>
                      <w:rFonts w:ascii="Times New Roman" w:hAnsi="Times New Roman"/>
                      <w:b/>
                    </w:rPr>
                  </w:pPr>
                </w:p>
                <w:tbl>
                  <w:tblPr>
                    <w:tblW w:w="10427" w:type="dxa"/>
                    <w:tblInd w:w="1" w:type="dxa"/>
                    <w:tblLook w:val="04A0"/>
                  </w:tblPr>
                  <w:tblGrid>
                    <w:gridCol w:w="10019"/>
                    <w:gridCol w:w="408"/>
                  </w:tblGrid>
                  <w:tr w:rsidR="006D7B40" w:rsidRPr="00146EB5" w:rsidTr="00F72F60">
                    <w:trPr>
                      <w:trHeight w:val="2852"/>
                    </w:trPr>
                    <w:tc>
                      <w:tcPr>
                        <w:tcW w:w="10019" w:type="dxa"/>
                      </w:tcPr>
                      <w:p w:rsidR="006D7B40" w:rsidRDefault="006D7B40" w:rsidP="006D7B40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Worked at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Medilux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laboratories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pvt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. ltd.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, 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pithampur</w:t>
                        </w:r>
                        <w:proofErr w:type="spellEnd"/>
                        <w:proofErr w:type="gram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(Indore) as a Quality control chemist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for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3 years.</w:t>
                        </w:r>
                      </w:p>
                      <w:p w:rsidR="006D7B40" w:rsidRPr="00146EB5" w:rsidRDefault="006D7B40" w:rsidP="006D7B40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  <w:p w:rsidR="006D7B40" w:rsidRDefault="006D7B40" w:rsidP="006D7B40">
                        <w:pPr>
                          <w:pStyle w:val="ListParagraph"/>
                          <w:spacing w:before="80"/>
                          <w:ind w:left="0"/>
                          <w:rPr>
                            <w:rFonts w:ascii="Times New Roman" w:hAnsi="Times New Roman"/>
                            <w:b/>
                            <w:bCs/>
                            <w:u w:val="single"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  <w:u w:val="single"/>
                          </w:rPr>
                          <w:t xml:space="preserve">JOB RESPONSIBILITIES:- </w:t>
                        </w:r>
                      </w:p>
                      <w:p w:rsidR="006D7B40" w:rsidRPr="00146EB5" w:rsidRDefault="006D7B40" w:rsidP="006D7B40">
                        <w:pPr>
                          <w:pStyle w:val="ListParagraph"/>
                          <w:spacing w:before="80"/>
                          <w:ind w:left="0"/>
                          <w:rPr>
                            <w:rFonts w:ascii="Times New Roman" w:hAnsi="Times New Roman"/>
                            <w:b/>
                            <w:bCs/>
                            <w:u w:val="single"/>
                          </w:rPr>
                        </w:pPr>
                      </w:p>
                      <w:p w:rsidR="006D7B40" w:rsidRPr="00146EB5" w:rsidRDefault="006D7B40" w:rsidP="006D7B4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Routine analysis of raw material, in process product, finish product as per specifications.</w:t>
                        </w:r>
                      </w:p>
                      <w:p w:rsidR="006D7B40" w:rsidRPr="00146EB5" w:rsidRDefault="006D7B40" w:rsidP="006D7B4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Preparation of standard operating procedure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(SOP), method of </w:t>
                        </w:r>
                        <w:proofErr w:type="gram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analysis(</w:t>
                        </w:r>
                        <w:proofErr w:type="gram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MOA),analysis protocol, Routine documentation.</w:t>
                        </w:r>
                      </w:p>
                      <w:p w:rsidR="006D7B40" w:rsidRPr="00146EB5" w:rsidRDefault="006D7B40" w:rsidP="006D7B4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Calibration of instruments.</w:t>
                        </w:r>
                      </w:p>
                      <w:p w:rsidR="006D7B40" w:rsidRPr="00146EB5" w:rsidRDefault="006D7B40" w:rsidP="006D7B4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Documentation as per GMP and WHO norms.</w:t>
                        </w:r>
                      </w:p>
                      <w:p w:rsidR="006D7B40" w:rsidRDefault="006D7B40" w:rsidP="006D7B4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Handling of change control and deviation</w:t>
                        </w:r>
                      </w:p>
                      <w:p w:rsidR="006D7B40" w:rsidRDefault="006D7B40" w:rsidP="006D7B4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Review of Training record</w:t>
                        </w:r>
                        <w:r w:rsidRPr="00397429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and master documents.</w:t>
                        </w:r>
                      </w:p>
                      <w:p w:rsidR="006D7B40" w:rsidRPr="00397429" w:rsidRDefault="006D7B40" w:rsidP="006D7B4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397429">
                          <w:rPr>
                            <w:rFonts w:ascii="Times New Roman" w:hAnsi="Times New Roman"/>
                            <w:b/>
                            <w:bCs/>
                          </w:rPr>
                          <w:t>Familiar with ERP.</w:t>
                        </w:r>
                      </w:p>
                      <w:p w:rsidR="006D7B40" w:rsidRPr="00146EB5" w:rsidRDefault="006D7B40" w:rsidP="006D7B40">
                        <w:pPr>
                          <w:pStyle w:val="ListParagraph"/>
                          <w:spacing w:before="80" w:after="0" w:line="240" w:lineRule="auto"/>
                          <w:ind w:left="0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 w:rsidR="006D7B40" w:rsidRPr="00146EB5" w:rsidRDefault="006D7B40" w:rsidP="006D7B4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c>
                  </w:tr>
                  <w:tr w:rsidR="006D7B40" w:rsidRPr="00146EB5" w:rsidTr="00F72F60">
                    <w:trPr>
                      <w:trHeight w:val="2223"/>
                    </w:trPr>
                    <w:tc>
                      <w:tcPr>
                        <w:tcW w:w="10019" w:type="dxa"/>
                      </w:tcPr>
                      <w:p w:rsidR="006D7B40" w:rsidRPr="00146EB5" w:rsidRDefault="006D7B40" w:rsidP="006D7B40">
                        <w:pPr>
                          <w:pStyle w:val="BodyTextIndent"/>
                          <w:rPr>
                            <w:bCs/>
                            <w:sz w:val="20"/>
                            <w:u w:val="single"/>
                          </w:rPr>
                        </w:pPr>
                        <w:r w:rsidRPr="00146EB5">
                          <w:rPr>
                            <w:bCs/>
                            <w:sz w:val="20"/>
                            <w:u w:val="single"/>
                          </w:rPr>
                          <w:t>INSTRUMENT EXPOSURE:-</w:t>
                        </w:r>
                      </w:p>
                      <w:p w:rsidR="006D7B40" w:rsidRPr="00146EB5" w:rsidRDefault="006D7B40" w:rsidP="006D7B40">
                        <w:pPr>
                          <w:pStyle w:val="BodyTextIndent"/>
                          <w:rPr>
                            <w:bCs/>
                            <w:sz w:val="20"/>
                          </w:rPr>
                        </w:pPr>
                      </w:p>
                      <w:p w:rsidR="006D7B40" w:rsidRPr="00146EB5" w:rsidRDefault="006D7B40" w:rsidP="006D7B40">
                        <w:pPr>
                          <w:pStyle w:val="BodyTextIndent"/>
                          <w:numPr>
                            <w:ilvl w:val="0"/>
                            <w:numId w:val="26"/>
                          </w:numPr>
                          <w:ind w:left="1393"/>
                          <w:rPr>
                            <w:bCs/>
                            <w:sz w:val="20"/>
                          </w:rPr>
                        </w:pPr>
                        <w:r w:rsidRPr="00146EB5">
                          <w:rPr>
                            <w:bCs/>
                            <w:sz w:val="20"/>
                          </w:rPr>
                          <w:t>Spectrophotometer</w:t>
                        </w:r>
                      </w:p>
                      <w:p w:rsidR="006D7B40" w:rsidRPr="00146EB5" w:rsidRDefault="006D7B40" w:rsidP="006D7B40">
                        <w:pPr>
                          <w:pStyle w:val="BodyTextIndent"/>
                          <w:numPr>
                            <w:ilvl w:val="0"/>
                            <w:numId w:val="26"/>
                          </w:numPr>
                          <w:ind w:left="1393"/>
                          <w:rPr>
                            <w:bCs/>
                            <w:sz w:val="20"/>
                          </w:rPr>
                        </w:pPr>
                        <w:r w:rsidRPr="00146EB5">
                          <w:rPr>
                            <w:bCs/>
                            <w:sz w:val="20"/>
                          </w:rPr>
                          <w:t>Karl Fischer Apparatus</w:t>
                        </w:r>
                      </w:p>
                      <w:p w:rsidR="006D7B40" w:rsidRPr="00146EB5" w:rsidRDefault="006D7B40" w:rsidP="006D7B40">
                        <w:pPr>
                          <w:pStyle w:val="BodyTextIndent"/>
                          <w:numPr>
                            <w:ilvl w:val="0"/>
                            <w:numId w:val="26"/>
                          </w:numPr>
                          <w:ind w:left="1393"/>
                          <w:rPr>
                            <w:bCs/>
                            <w:sz w:val="20"/>
                          </w:rPr>
                        </w:pPr>
                        <w:r w:rsidRPr="00146EB5">
                          <w:rPr>
                            <w:bCs/>
                            <w:sz w:val="20"/>
                          </w:rPr>
                          <w:t>pH Meter</w:t>
                        </w:r>
                      </w:p>
                      <w:p w:rsidR="006D7B40" w:rsidRPr="00146EB5" w:rsidRDefault="006D7B40" w:rsidP="006D7B40">
                        <w:pPr>
                          <w:pStyle w:val="BodyTextIndent"/>
                          <w:numPr>
                            <w:ilvl w:val="0"/>
                            <w:numId w:val="26"/>
                          </w:numPr>
                          <w:ind w:left="1393"/>
                          <w:rPr>
                            <w:bCs/>
                            <w:sz w:val="20"/>
                          </w:rPr>
                        </w:pPr>
                        <w:r w:rsidRPr="00146EB5">
                          <w:rPr>
                            <w:bCs/>
                            <w:sz w:val="20"/>
                          </w:rPr>
                          <w:t>Polari meter</w:t>
                        </w:r>
                      </w:p>
                      <w:p w:rsidR="006D7B40" w:rsidRPr="00146EB5" w:rsidRDefault="006D7B40" w:rsidP="006D7B40">
                        <w:pPr>
                          <w:pStyle w:val="BodyTextIndent"/>
                          <w:numPr>
                            <w:ilvl w:val="0"/>
                            <w:numId w:val="26"/>
                          </w:numPr>
                          <w:ind w:left="1393"/>
                          <w:rPr>
                            <w:bCs/>
                            <w:sz w:val="20"/>
                          </w:rPr>
                        </w:pPr>
                        <w:r w:rsidRPr="00146EB5">
                          <w:rPr>
                            <w:bCs/>
                            <w:sz w:val="20"/>
                          </w:rPr>
                          <w:t>Melting Point Apparatus</w:t>
                        </w:r>
                      </w:p>
                      <w:p w:rsidR="006D7B40" w:rsidRPr="00146EB5" w:rsidRDefault="006D7B40" w:rsidP="006D7B40">
                        <w:pPr>
                          <w:pStyle w:val="BodyTextIndent"/>
                          <w:numPr>
                            <w:ilvl w:val="0"/>
                            <w:numId w:val="26"/>
                          </w:numPr>
                          <w:ind w:left="1393"/>
                          <w:rPr>
                            <w:bCs/>
                            <w:sz w:val="20"/>
                          </w:rPr>
                        </w:pPr>
                        <w:r w:rsidRPr="00146EB5">
                          <w:rPr>
                            <w:bCs/>
                            <w:sz w:val="20"/>
                          </w:rPr>
                          <w:t>IR (BRUKER)</w:t>
                        </w:r>
                      </w:p>
                      <w:p w:rsidR="006D7B40" w:rsidRPr="00146EB5" w:rsidRDefault="006D7B40" w:rsidP="006D7B40">
                        <w:pPr>
                          <w:pStyle w:val="BodyTextIndent"/>
                          <w:jc w:val="center"/>
                          <w:rPr>
                            <w:bCs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 w:rsidR="006D7B40" w:rsidRPr="00146EB5" w:rsidRDefault="006D7B40" w:rsidP="006D7B4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6D7B40" w:rsidRPr="00146EB5" w:rsidRDefault="006D7B40" w:rsidP="006D7B4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tbl>
            <w:tblPr>
              <w:tblpPr w:leftFromText="180" w:rightFromText="180" w:vertAnchor="page" w:horzAnchor="margin" w:tblpY="677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6D7B40" w:rsidRPr="00146EB5" w:rsidTr="006D7B4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D7B40" w:rsidRPr="00146EB5" w:rsidRDefault="006D7B40" w:rsidP="006D7B4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>Computer Skills</w:t>
                  </w:r>
                </w:p>
              </w:tc>
            </w:tr>
            <w:tr w:rsidR="006D7B40" w:rsidRPr="00146EB5" w:rsidTr="006D7B40">
              <w:trPr>
                <w:trHeight w:val="1314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D7B40" w:rsidRPr="00146EB5" w:rsidRDefault="006D7B40" w:rsidP="006D7B40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6D7B40" w:rsidRPr="00146EB5" w:rsidRDefault="006D7B40" w:rsidP="006D7B40">
                  <w:pPr>
                    <w:numPr>
                      <w:ilvl w:val="0"/>
                      <w:numId w:val="13"/>
                    </w:numPr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>Experienced with window word, Excel, Power point etc.</w:t>
                  </w:r>
                </w:p>
                <w:p w:rsidR="006D7B40" w:rsidRPr="00146EB5" w:rsidRDefault="006D7B40" w:rsidP="006D7B40">
                  <w:pPr>
                    <w:numPr>
                      <w:ilvl w:val="0"/>
                      <w:numId w:val="13"/>
                    </w:numPr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>Good knowledge of internet, including downloading.</w:t>
                  </w:r>
                </w:p>
              </w:tc>
            </w:tr>
          </w:tbl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04032B" w:rsidRPr="00146EB5" w:rsidTr="0071798E">
        <w:trPr>
          <w:trHeight w:val="1701"/>
        </w:trPr>
        <w:tc>
          <w:tcPr>
            <w:tcW w:w="10682" w:type="dxa"/>
            <w:gridSpan w:val="2"/>
          </w:tcPr>
          <w:p w:rsidR="00397429" w:rsidRDefault="00397429" w:rsidP="0071798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tbl>
            <w:tblPr>
              <w:tblpPr w:leftFromText="180" w:rightFromText="180" w:vertAnchor="page" w:horzAnchor="margin" w:tblpY="763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53E07" w:rsidRPr="00146EB5" w:rsidTr="004E5257">
              <w:trPr>
                <w:trHeight w:val="199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53E07" w:rsidRPr="00146EB5" w:rsidRDefault="00953E07" w:rsidP="00953E07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  <w:u w:val="single"/>
                    </w:rPr>
                    <w:t>EDUCATION:-</w:t>
                  </w:r>
                </w:p>
              </w:tc>
            </w:tr>
            <w:tr w:rsidR="00953E07" w:rsidRPr="00146EB5" w:rsidTr="004E5257">
              <w:trPr>
                <w:trHeight w:val="939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53E07" w:rsidRPr="00146EB5" w:rsidRDefault="00953E07" w:rsidP="00953E07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953E07" w:rsidRPr="00146EB5" w:rsidRDefault="00953E07" w:rsidP="00953E07">
                  <w:pPr>
                    <w:numPr>
                      <w:ilvl w:val="0"/>
                      <w:numId w:val="13"/>
                    </w:numPr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 xml:space="preserve">B. Pharmacy from </w:t>
                  </w:r>
                  <w:r w:rsidRPr="00146EB5">
                    <w:rPr>
                      <w:rFonts w:ascii="Times New Roman" w:hAnsi="Times New Roman"/>
                      <w:b/>
                      <w:bCs/>
                    </w:rPr>
                    <w:t>Rajiv Gandhi technical universi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ty Bhopal, (M.P.) in 2009 in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bCs/>
                    </w:rPr>
                    <w:t>I</w:t>
                  </w:r>
                  <w:r w:rsidRPr="00953E07">
                    <w:rPr>
                      <w:rFonts w:ascii="Times New Roman" w:hAnsi="Times New Roman"/>
                      <w:b/>
                      <w:bCs/>
                      <w:vertAlign w:val="superscript"/>
                    </w:rPr>
                    <w:t>st</w:t>
                  </w:r>
                  <w:proofErr w:type="spellEnd"/>
                  <w:proofErr w:type="gramEnd"/>
                  <w:r w:rsidRPr="00146EB5">
                    <w:rPr>
                      <w:rFonts w:ascii="Times New Roman" w:hAnsi="Times New Roman"/>
                      <w:b/>
                      <w:bCs/>
                    </w:rPr>
                    <w:t xml:space="preserve"> grade.</w:t>
                  </w:r>
                </w:p>
              </w:tc>
            </w:tr>
          </w:tbl>
          <w:p w:rsidR="00397429" w:rsidRPr="00146EB5" w:rsidRDefault="00397429" w:rsidP="0071798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04032B" w:rsidRPr="00146EB5">
        <w:tc>
          <w:tcPr>
            <w:tcW w:w="10682" w:type="dxa"/>
            <w:gridSpan w:val="2"/>
          </w:tcPr>
          <w:p w:rsidR="00E25A43" w:rsidRDefault="00E25A4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953E07" w:rsidRPr="00146EB5" w:rsidRDefault="00953E0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tbl>
            <w:tblPr>
              <w:tblW w:w="1062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622"/>
            </w:tblGrid>
            <w:tr w:rsidR="00DA5AAB" w:rsidRPr="00146EB5">
              <w:trPr>
                <w:trHeight w:val="287"/>
              </w:trPr>
              <w:tc>
                <w:tcPr>
                  <w:tcW w:w="1062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DA5AAB" w:rsidRPr="00146EB5" w:rsidRDefault="00DA5A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>Project And Training</w:t>
                  </w:r>
                </w:p>
              </w:tc>
            </w:tr>
            <w:tr w:rsidR="00DA5AAB" w:rsidRPr="00146EB5" w:rsidTr="00391088">
              <w:trPr>
                <w:trHeight w:val="2224"/>
              </w:trPr>
              <w:tc>
                <w:tcPr>
                  <w:tcW w:w="1062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A5AAB" w:rsidRPr="00146EB5" w:rsidRDefault="00DA5AAB">
                  <w:pPr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</w:p>
                <w:p w:rsidR="00DA5AAB" w:rsidRPr="00146EB5" w:rsidRDefault="00DA5AAB" w:rsidP="0071798E">
                  <w:pPr>
                    <w:numPr>
                      <w:ilvl w:val="0"/>
                      <w:numId w:val="11"/>
                    </w:numPr>
                    <w:rPr>
                      <w:rFonts w:ascii="Times New Roman" w:hAnsi="Times New Roman"/>
                      <w:b/>
                    </w:rPr>
                  </w:pPr>
                  <w:r w:rsidRPr="00146EB5">
                    <w:rPr>
                      <w:rFonts w:ascii="Times New Roman" w:hAnsi="Times New Roman"/>
                      <w:b/>
                    </w:rPr>
                    <w:t xml:space="preserve">Industrial visit at </w:t>
                  </w:r>
                  <w:proofErr w:type="spellStart"/>
                  <w:r w:rsidR="0071798E" w:rsidRPr="00146EB5">
                    <w:rPr>
                      <w:rFonts w:ascii="Times New Roman" w:hAnsi="Times New Roman"/>
                      <w:b/>
                    </w:rPr>
                    <w:t>Cipla</w:t>
                  </w:r>
                  <w:proofErr w:type="spellEnd"/>
                  <w:r w:rsidR="0071798E" w:rsidRPr="00146EB5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="0071798E" w:rsidRPr="00146EB5">
                    <w:rPr>
                      <w:rFonts w:ascii="Times New Roman" w:hAnsi="Times New Roman"/>
                      <w:b/>
                    </w:rPr>
                    <w:t>pvt</w:t>
                  </w:r>
                  <w:proofErr w:type="spellEnd"/>
                  <w:r w:rsidR="0071798E" w:rsidRPr="00146EB5">
                    <w:rPr>
                      <w:rFonts w:ascii="Times New Roman" w:hAnsi="Times New Roman"/>
                      <w:b/>
                    </w:rPr>
                    <w:t>. Ltd. Goa</w:t>
                  </w:r>
                </w:p>
                <w:p w:rsidR="00DA5AAB" w:rsidRPr="00146EB5" w:rsidRDefault="00DA5AAB" w:rsidP="0071798E">
                  <w:pPr>
                    <w:numPr>
                      <w:ilvl w:val="0"/>
                      <w:numId w:val="11"/>
                    </w:numPr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 xml:space="preserve">Industrial visit at </w:t>
                  </w:r>
                  <w:proofErr w:type="spellStart"/>
                  <w:r w:rsidR="0071798E" w:rsidRPr="00146EB5">
                    <w:rPr>
                      <w:rFonts w:ascii="Times New Roman" w:hAnsi="Times New Roman"/>
                      <w:b/>
                      <w:bCs/>
                    </w:rPr>
                    <w:t>Symcom</w:t>
                  </w:r>
                  <w:proofErr w:type="spellEnd"/>
                  <w:r w:rsidR="0071798E" w:rsidRPr="00146EB5">
                    <w:rPr>
                      <w:rFonts w:ascii="Times New Roman" w:hAnsi="Times New Roman"/>
                      <w:b/>
                      <w:bCs/>
                    </w:rPr>
                    <w:t>, Indore</w:t>
                  </w:r>
                </w:p>
                <w:p w:rsidR="0071798E" w:rsidRPr="00146EB5" w:rsidRDefault="00DA5AAB" w:rsidP="0071798E">
                  <w:pPr>
                    <w:numPr>
                      <w:ilvl w:val="0"/>
                      <w:numId w:val="8"/>
                    </w:numPr>
                    <w:tabs>
                      <w:tab w:val="left" w:pos="870"/>
                    </w:tabs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 xml:space="preserve">4 weeks training, at </w:t>
                  </w:r>
                  <w:r w:rsidR="0071798E" w:rsidRPr="00146EB5">
                    <w:rPr>
                      <w:rFonts w:ascii="Times New Roman" w:hAnsi="Times New Roman"/>
                      <w:b/>
                      <w:bCs/>
                    </w:rPr>
                    <w:t xml:space="preserve">Ranbaxy </w:t>
                  </w:r>
                  <w:proofErr w:type="spellStart"/>
                  <w:proofErr w:type="gramStart"/>
                  <w:r w:rsidR="0071798E" w:rsidRPr="00146EB5">
                    <w:rPr>
                      <w:rFonts w:ascii="Times New Roman" w:hAnsi="Times New Roman"/>
                      <w:b/>
                      <w:bCs/>
                    </w:rPr>
                    <w:t>Ldt</w:t>
                  </w:r>
                  <w:proofErr w:type="spellEnd"/>
                  <w:r w:rsidR="0071798E" w:rsidRPr="00146EB5">
                    <w:rPr>
                      <w:rFonts w:ascii="Times New Roman" w:hAnsi="Times New Roman"/>
                      <w:b/>
                      <w:bCs/>
                    </w:rPr>
                    <w:t>.,</w:t>
                  </w:r>
                  <w:proofErr w:type="gramEnd"/>
                  <w:r w:rsidR="0071798E" w:rsidRPr="00146EB5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 w:rsidR="0071798E" w:rsidRPr="00146EB5">
                    <w:rPr>
                      <w:rFonts w:ascii="Times New Roman" w:hAnsi="Times New Roman"/>
                      <w:b/>
                      <w:bCs/>
                    </w:rPr>
                    <w:t>Dewas</w:t>
                  </w:r>
                  <w:proofErr w:type="spellEnd"/>
                  <w:r w:rsidR="0071798E" w:rsidRPr="00146EB5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</w:p>
                <w:p w:rsidR="00391088" w:rsidRPr="00146EB5" w:rsidRDefault="00391088" w:rsidP="00391088">
                  <w:pPr>
                    <w:tabs>
                      <w:tab w:val="left" w:pos="870"/>
                    </w:tabs>
                    <w:spacing w:before="0" w:after="0" w:line="240" w:lineRule="auto"/>
                    <w:ind w:left="720"/>
                    <w:jc w:val="left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DA5AAB" w:rsidRPr="00146EB5" w:rsidRDefault="00DA5AAB" w:rsidP="00391088">
                  <w:pPr>
                    <w:pStyle w:val="BodyTextIndent2"/>
                    <w:numPr>
                      <w:ilvl w:val="0"/>
                      <w:numId w:val="12"/>
                    </w:numPr>
                    <w:ind w:left="733"/>
                    <w:rPr>
                      <w:rFonts w:ascii="Times New Roman" w:hAnsi="Times New Roman" w:cs="Times New Roman"/>
                      <w:sz w:val="20"/>
                    </w:rPr>
                  </w:pPr>
                  <w:r w:rsidRPr="00146EB5">
                    <w:rPr>
                      <w:rFonts w:ascii="Times New Roman" w:hAnsi="Times New Roman" w:cs="Times New Roman"/>
                      <w:sz w:val="20"/>
                    </w:rPr>
                    <w:t xml:space="preserve">At </w:t>
                  </w:r>
                  <w:r w:rsidR="0071798E" w:rsidRPr="00146EB5">
                    <w:rPr>
                      <w:rFonts w:ascii="Times New Roman" w:hAnsi="Times New Roman" w:cs="Times New Roman"/>
                      <w:sz w:val="20"/>
                    </w:rPr>
                    <w:t>Ranbaxy</w:t>
                  </w:r>
                  <w:r w:rsidRPr="00146EB5">
                    <w:rPr>
                      <w:rFonts w:ascii="Times New Roman" w:hAnsi="Times New Roman" w:cs="Times New Roman"/>
                      <w:sz w:val="20"/>
                    </w:rPr>
                    <w:t xml:space="preserve"> I have learnt about the Latest technologies used in production of tablets, capsules, Parental. </w:t>
                  </w:r>
                </w:p>
              </w:tc>
            </w:tr>
          </w:tbl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04032B" w:rsidRPr="00146EB5">
        <w:tc>
          <w:tcPr>
            <w:tcW w:w="10682" w:type="dxa"/>
            <w:gridSpan w:val="2"/>
          </w:tcPr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04032B" w:rsidRPr="00146EB5">
        <w:trPr>
          <w:trHeight w:val="5355"/>
        </w:trPr>
        <w:tc>
          <w:tcPr>
            <w:tcW w:w="10682" w:type="dxa"/>
            <w:gridSpan w:val="2"/>
          </w:tcPr>
          <w:tbl>
            <w:tblPr>
              <w:tblpPr w:leftFromText="180" w:rightFromText="180" w:vertAnchor="text" w:horzAnchor="margin" w:tblpY="-26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487EA6" w:rsidRPr="00146EB5" w:rsidTr="00487EA6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87EA6" w:rsidRPr="00146EB5" w:rsidRDefault="00487EA6" w:rsidP="00AB2CC6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  <w:u w:val="single"/>
                    </w:rPr>
                    <w:t>HOBBIES</w:t>
                  </w:r>
                </w:p>
              </w:tc>
            </w:tr>
            <w:tr w:rsidR="00487EA6" w:rsidRPr="00146EB5" w:rsidTr="00487EA6">
              <w:trPr>
                <w:trHeight w:val="70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22" w:type="dxa"/>
                    <w:tblLook w:val="04A0"/>
                  </w:tblPr>
                  <w:tblGrid>
                    <w:gridCol w:w="10322"/>
                  </w:tblGrid>
                  <w:tr w:rsidR="00487EA6" w:rsidRPr="00146EB5" w:rsidTr="00AB2CC6">
                    <w:trPr>
                      <w:trHeight w:val="117"/>
                    </w:trPr>
                    <w:tc>
                      <w:tcPr>
                        <w:tcW w:w="10322" w:type="dxa"/>
                      </w:tcPr>
                      <w:p w:rsidR="00487EA6" w:rsidRPr="00146EB5" w:rsidRDefault="00487EA6" w:rsidP="00AB2CC6">
                        <w:pPr>
                          <w:spacing w:before="80" w:after="0" w:line="240" w:lineRule="auto"/>
                          <w:ind w:left="720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c>
                  </w:tr>
                  <w:tr w:rsidR="00487EA6" w:rsidRPr="00146EB5" w:rsidTr="00AB2CC6">
                    <w:tc>
                      <w:tcPr>
                        <w:tcW w:w="10322" w:type="dxa"/>
                      </w:tcPr>
                      <w:p w:rsidR="00487EA6" w:rsidRPr="00146EB5" w:rsidRDefault="00487EA6" w:rsidP="00AB2CC6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  <w:b/>
                            <w:bCs/>
                            <w:u w:val="single"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Dancing, playing badminton, book reading.</w:t>
                        </w:r>
                      </w:p>
                    </w:tc>
                  </w:tr>
                </w:tbl>
                <w:p w:rsidR="00487EA6" w:rsidRPr="00146EB5" w:rsidRDefault="00487EA6" w:rsidP="00AB2CC6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04032B" w:rsidRPr="00146EB5" w:rsidRDefault="0004032B">
            <w:pPr>
              <w:jc w:val="left"/>
              <w:rPr>
                <w:rFonts w:ascii="Times New Roman" w:hAnsi="Times New Roman"/>
                <w:b/>
              </w:rPr>
            </w:pPr>
          </w:p>
          <w:tbl>
            <w:tblPr>
              <w:tblpPr w:leftFromText="180" w:rightFromText="180" w:vertAnchor="text" w:horzAnchor="margin" w:tblpY="-18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4E5257" w:rsidRPr="00146EB5" w:rsidTr="004E525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E5257" w:rsidRPr="00146EB5" w:rsidRDefault="004E5257" w:rsidP="004E5257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146EB5">
                    <w:rPr>
                      <w:rFonts w:ascii="Times New Roman" w:hAnsi="Times New Roman"/>
                      <w:b/>
                      <w:bCs/>
                    </w:rPr>
                    <w:t>Personal Profile</w:t>
                  </w:r>
                </w:p>
              </w:tc>
            </w:tr>
            <w:tr w:rsidR="004E5257" w:rsidRPr="00146EB5" w:rsidTr="004E5257">
              <w:trPr>
                <w:trHeight w:val="5055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8234"/>
                  </w:tblGrid>
                  <w:tr w:rsidR="004E5257" w:rsidRPr="00146EB5" w:rsidTr="00AE2E96">
                    <w:trPr>
                      <w:trHeight w:val="4933"/>
                      <w:jc w:val="center"/>
                    </w:trPr>
                    <w:tc>
                      <w:tcPr>
                        <w:tcW w:w="8234" w:type="dxa"/>
                      </w:tcPr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: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Prachi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Upadhyay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  </w:t>
                        </w:r>
                      </w:p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Husband’s Name            :             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Aashish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Upadhyay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Father’s Name 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: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 xml:space="preserve">Mr.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Uday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Tavare</w:t>
                        </w:r>
                        <w:proofErr w:type="spellEnd"/>
                      </w:p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Mother’s Name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: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Mrs.Pragya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Tavare</w:t>
                        </w:r>
                        <w:proofErr w:type="spellEnd"/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  </w:t>
                        </w:r>
                      </w:p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Date of Birth 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: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20/11/1986</w:t>
                        </w:r>
                      </w:p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>Sex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: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Female</w:t>
                        </w:r>
                      </w:p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Marital status         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: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 xml:space="preserve">Married </w:t>
                        </w:r>
                      </w:p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Language Known 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: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>English, Hindi &amp; Marathi</w:t>
                        </w:r>
                      </w:p>
                      <w:p w:rsidR="004E5257" w:rsidRPr="00146EB5" w:rsidRDefault="004E5257" w:rsidP="004E5257">
                        <w:pPr>
                          <w:spacing w:line="340" w:lineRule="atLeast"/>
                          <w:jc w:val="left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Strength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ab/>
                          <w:t xml:space="preserve">             </w:t>
                        </w:r>
                        <w:r w:rsidRPr="00146EB5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:             Strong will power, friendly behavior, self, Motivated.</w:t>
                        </w:r>
                      </w:p>
                    </w:tc>
                  </w:tr>
                </w:tbl>
                <w:p w:rsidR="004E5257" w:rsidRPr="00146EB5" w:rsidRDefault="004E5257" w:rsidP="004E5257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B07477" w:rsidRPr="00146EB5" w:rsidRDefault="00B0747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886A0A" w:rsidRPr="00146EB5" w:rsidRDefault="00886A0A" w:rsidP="00886A0A">
            <w:pPr>
              <w:tabs>
                <w:tab w:val="left" w:pos="360"/>
                <w:tab w:val="left" w:pos="720"/>
              </w:tabs>
              <w:rPr>
                <w:rFonts w:ascii="Times New Roman" w:hAnsi="Times New Roman"/>
                <w:b/>
              </w:rPr>
            </w:pPr>
            <w:r w:rsidRPr="00146EB5">
              <w:rPr>
                <w:rFonts w:ascii="Times New Roman" w:hAnsi="Times New Roman"/>
                <w:b/>
              </w:rPr>
              <w:t xml:space="preserve"> I here by declare that above particulars are true &amp; correct to the best of my knowledge.</w:t>
            </w:r>
          </w:p>
          <w:p w:rsidR="00886A0A" w:rsidRPr="00146EB5" w:rsidRDefault="00886A0A" w:rsidP="00886A0A">
            <w:pPr>
              <w:tabs>
                <w:tab w:val="left" w:pos="720"/>
              </w:tabs>
              <w:rPr>
                <w:rFonts w:ascii="Times New Roman" w:hAnsi="Times New Roman"/>
                <w:b/>
                <w:bCs/>
              </w:rPr>
            </w:pPr>
          </w:p>
          <w:p w:rsidR="00C875DC" w:rsidRPr="00146EB5" w:rsidRDefault="00C875DC" w:rsidP="00C875D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46EB5">
              <w:rPr>
                <w:rFonts w:ascii="Times New Roman" w:hAnsi="Times New Roman"/>
                <w:b/>
                <w:bCs/>
              </w:rPr>
              <w:t>Date:</w:t>
            </w:r>
          </w:p>
          <w:p w:rsidR="00C875DC" w:rsidRPr="00146EB5" w:rsidRDefault="00C875DC" w:rsidP="00C875D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46EB5">
              <w:rPr>
                <w:rFonts w:ascii="Times New Roman" w:hAnsi="Times New Roman"/>
                <w:b/>
                <w:bCs/>
              </w:rPr>
              <w:t xml:space="preserve">Place:                                                          </w:t>
            </w:r>
            <w:r w:rsidR="002D0A86" w:rsidRPr="00146EB5">
              <w:rPr>
                <w:rFonts w:ascii="Times New Roman" w:hAnsi="Times New Roman"/>
                <w:b/>
                <w:bCs/>
              </w:rPr>
              <w:t xml:space="preserve">                                                              </w:t>
            </w:r>
            <w:r w:rsidRPr="00146EB5">
              <w:rPr>
                <w:rFonts w:ascii="Times New Roman" w:hAnsi="Times New Roman"/>
                <w:b/>
                <w:bCs/>
              </w:rPr>
              <w:t xml:space="preserve">                  (PRACHI UPADHYAY)</w:t>
            </w:r>
          </w:p>
          <w:p w:rsidR="0004032B" w:rsidRPr="00146EB5" w:rsidRDefault="0004032B" w:rsidP="00886A0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04032B" w:rsidRPr="00146EB5">
        <w:tc>
          <w:tcPr>
            <w:tcW w:w="10682" w:type="dxa"/>
            <w:gridSpan w:val="2"/>
          </w:tcPr>
          <w:p w:rsidR="0004032B" w:rsidRPr="00146EB5" w:rsidRDefault="0004032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:rsidR="0004032B" w:rsidRPr="00146EB5" w:rsidRDefault="0004032B">
      <w:pPr>
        <w:rPr>
          <w:rFonts w:ascii="Times New Roman" w:hAnsi="Times New Roman"/>
          <w:b/>
        </w:rPr>
      </w:pPr>
    </w:p>
    <w:sectPr w:rsidR="0004032B" w:rsidRPr="00146EB5" w:rsidSect="00F3754F">
      <w:pgSz w:w="11906" w:h="16838"/>
      <w:pgMar w:top="720" w:right="720" w:bottom="720" w:left="720" w:header="708" w:footer="708" w:gutter="0"/>
      <w:pgBorders w:offsetFrom="page">
        <w:top w:val="single" w:sz="8" w:space="24" w:color="AEBAD5"/>
        <w:left w:val="single" w:sz="8" w:space="24" w:color="AEBAD5"/>
        <w:bottom w:val="single" w:sz="8" w:space="24" w:color="AEBAD5"/>
        <w:right w:val="single" w:sz="8" w:space="24" w:color="AEBAD5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23D0"/>
    <w:multiLevelType w:val="hybridMultilevel"/>
    <w:tmpl w:val="579A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C63E4"/>
    <w:multiLevelType w:val="hybridMultilevel"/>
    <w:tmpl w:val="C2024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C97B35"/>
    <w:multiLevelType w:val="hybridMultilevel"/>
    <w:tmpl w:val="AC468BF2"/>
    <w:lvl w:ilvl="0" w:tplc="548CF87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8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4A704A7"/>
    <w:multiLevelType w:val="singleLevel"/>
    <w:tmpl w:val="F914205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E0320"/>
    <w:multiLevelType w:val="hybridMultilevel"/>
    <w:tmpl w:val="1454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95C9C"/>
    <w:multiLevelType w:val="hybridMultilevel"/>
    <w:tmpl w:val="355C8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36A46"/>
    <w:multiLevelType w:val="hybridMultilevel"/>
    <w:tmpl w:val="92FEB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40D036">
      <w:numFmt w:val="bullet"/>
      <w:lvlText w:val="-"/>
      <w:lvlJc w:val="left"/>
      <w:pPr>
        <w:tabs>
          <w:tab w:val="num" w:pos="1590"/>
        </w:tabs>
        <w:ind w:left="1590" w:hanging="51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2A4A86"/>
    <w:multiLevelType w:val="hybridMultilevel"/>
    <w:tmpl w:val="7DBCF2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D4FF7"/>
    <w:multiLevelType w:val="singleLevel"/>
    <w:tmpl w:val="F914205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403E3C74"/>
    <w:multiLevelType w:val="hybridMultilevel"/>
    <w:tmpl w:val="D6CE5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263037"/>
    <w:multiLevelType w:val="hybridMultilevel"/>
    <w:tmpl w:val="F8940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173383"/>
    <w:multiLevelType w:val="hybridMultilevel"/>
    <w:tmpl w:val="B55E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A6E19"/>
    <w:multiLevelType w:val="hybridMultilevel"/>
    <w:tmpl w:val="008C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B708E"/>
    <w:multiLevelType w:val="hybridMultilevel"/>
    <w:tmpl w:val="1730F8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343B64"/>
    <w:multiLevelType w:val="hybridMultilevel"/>
    <w:tmpl w:val="3F38B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9"/>
  </w:num>
  <w:num w:numId="5">
    <w:abstractNumId w:val="17"/>
  </w:num>
  <w:num w:numId="6">
    <w:abstractNumId w:val="20"/>
  </w:num>
  <w:num w:numId="7">
    <w:abstractNumId w:val="0"/>
  </w:num>
  <w:num w:numId="8">
    <w:abstractNumId w:val="7"/>
  </w:num>
  <w:num w:numId="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5"/>
  </w:num>
  <w:num w:numId="12">
    <w:abstractNumId w:val="8"/>
  </w:num>
  <w:num w:numId="13">
    <w:abstractNumId w:val="6"/>
  </w:num>
  <w:num w:numId="14">
    <w:abstractNumId w:val="10"/>
  </w:num>
  <w:num w:numId="15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"/>
  </w:num>
  <w:num w:numId="18">
    <w:abstractNumId w:val="11"/>
  </w:num>
  <w:num w:numId="19">
    <w:abstractNumId w:val="12"/>
  </w:num>
  <w:num w:numId="20">
    <w:abstractNumId w:val="3"/>
  </w:num>
  <w:num w:numId="21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3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6"/>
  </w:num>
  <w:num w:numId="27">
    <w:abstractNumId w:val="13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D5257"/>
    <w:rsid w:val="00013971"/>
    <w:rsid w:val="000273D7"/>
    <w:rsid w:val="0004032B"/>
    <w:rsid w:val="00075520"/>
    <w:rsid w:val="000F7994"/>
    <w:rsid w:val="0012532F"/>
    <w:rsid w:val="00146EB5"/>
    <w:rsid w:val="001D1A6A"/>
    <w:rsid w:val="001D5257"/>
    <w:rsid w:val="001F1F35"/>
    <w:rsid w:val="00200AB7"/>
    <w:rsid w:val="002149FA"/>
    <w:rsid w:val="002D0A86"/>
    <w:rsid w:val="002D13BB"/>
    <w:rsid w:val="00317D8E"/>
    <w:rsid w:val="003703D7"/>
    <w:rsid w:val="00391088"/>
    <w:rsid w:val="003972D0"/>
    <w:rsid w:val="00397429"/>
    <w:rsid w:val="004067F8"/>
    <w:rsid w:val="00487EA6"/>
    <w:rsid w:val="004E5257"/>
    <w:rsid w:val="004F7BF2"/>
    <w:rsid w:val="00524541"/>
    <w:rsid w:val="006273BD"/>
    <w:rsid w:val="00691FA8"/>
    <w:rsid w:val="006C6558"/>
    <w:rsid w:val="006D7B40"/>
    <w:rsid w:val="0071798E"/>
    <w:rsid w:val="008256C1"/>
    <w:rsid w:val="00886A0A"/>
    <w:rsid w:val="008D54E5"/>
    <w:rsid w:val="00953E07"/>
    <w:rsid w:val="009C378B"/>
    <w:rsid w:val="00A37AD9"/>
    <w:rsid w:val="00A776E9"/>
    <w:rsid w:val="00B07477"/>
    <w:rsid w:val="00C22E46"/>
    <w:rsid w:val="00C310B7"/>
    <w:rsid w:val="00C345D8"/>
    <w:rsid w:val="00C875DC"/>
    <w:rsid w:val="00CB68CC"/>
    <w:rsid w:val="00CF2853"/>
    <w:rsid w:val="00D72DFC"/>
    <w:rsid w:val="00D9058C"/>
    <w:rsid w:val="00D9375E"/>
    <w:rsid w:val="00DA5AAB"/>
    <w:rsid w:val="00DA6D32"/>
    <w:rsid w:val="00DD3A45"/>
    <w:rsid w:val="00E01F35"/>
    <w:rsid w:val="00E25A43"/>
    <w:rsid w:val="00E56442"/>
    <w:rsid w:val="00F15D9E"/>
    <w:rsid w:val="00F3754F"/>
    <w:rsid w:val="00F64C55"/>
    <w:rsid w:val="00F8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345D8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qFormat/>
    <w:rsid w:val="00C345D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rsid w:val="00C345D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qFormat/>
    <w:rsid w:val="00C345D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qFormat/>
    <w:rsid w:val="00C345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rsid w:val="00C345D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qFormat/>
    <w:rsid w:val="00C345D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qFormat/>
    <w:rsid w:val="00C345D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qFormat/>
    <w:rsid w:val="00C345D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qFormat/>
    <w:rsid w:val="00C345D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rsid w:val="00C345D8"/>
    <w:pPr>
      <w:tabs>
        <w:tab w:val="left" w:pos="870"/>
      </w:tabs>
      <w:ind w:left="720"/>
    </w:pPr>
    <w:rPr>
      <w:rFonts w:ascii="Arial" w:hAnsi="Arial" w:cs="Arial"/>
      <w:b/>
      <w:bCs/>
      <w:sz w:val="22"/>
    </w:rPr>
  </w:style>
  <w:style w:type="character" w:customStyle="1" w:styleId="apple-style-span">
    <w:name w:val="apple-style-span"/>
    <w:basedOn w:val="DefaultParagraphFont"/>
    <w:rsid w:val="00E25A43"/>
  </w:style>
  <w:style w:type="character" w:styleId="Hyperlink">
    <w:name w:val="Hyperlink"/>
    <w:basedOn w:val="DefaultParagraphFont"/>
    <w:semiHidden/>
    <w:unhideWhenUsed/>
    <w:rsid w:val="00C345D8"/>
    <w:rPr>
      <w:color w:val="D2611C"/>
      <w:u w:val="single"/>
    </w:rPr>
  </w:style>
  <w:style w:type="character" w:customStyle="1" w:styleId="Heading1Char">
    <w:name w:val="Heading 1 Char"/>
    <w:basedOn w:val="DefaultParagraphFont"/>
    <w:rsid w:val="00C345D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semiHidden/>
    <w:rsid w:val="00C345D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semiHidden/>
    <w:rsid w:val="00C345D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semiHidden/>
    <w:rsid w:val="00C345D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semiHidden/>
    <w:rsid w:val="00C345D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semiHidden/>
    <w:rsid w:val="00C345D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semiHidden/>
    <w:rsid w:val="00C345D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semiHidden/>
    <w:rsid w:val="00C345D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semiHidden/>
    <w:rsid w:val="00C345D8"/>
    <w:rPr>
      <w:b/>
      <w:i/>
      <w:smallCaps/>
      <w:color w:val="244482"/>
    </w:rPr>
  </w:style>
  <w:style w:type="paragraph" w:styleId="Caption">
    <w:name w:val="caption"/>
    <w:basedOn w:val="Normal"/>
    <w:next w:val="Normal"/>
    <w:qFormat/>
    <w:rsid w:val="00C345D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qFormat/>
    <w:rsid w:val="00C345D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rsid w:val="00C345D8"/>
    <w:rPr>
      <w:smallCaps/>
      <w:sz w:val="48"/>
      <w:szCs w:val="48"/>
    </w:rPr>
  </w:style>
  <w:style w:type="paragraph" w:styleId="Subtitle">
    <w:name w:val="Subtitle"/>
    <w:basedOn w:val="Normal"/>
    <w:next w:val="Normal"/>
    <w:qFormat/>
    <w:rsid w:val="00C345D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rsid w:val="00C345D8"/>
    <w:rPr>
      <w:rFonts w:ascii="Century Schoolbook" w:eastAsia="MS PMincho" w:hAnsi="Century Schoolbook" w:cs="Times New Roman"/>
      <w:szCs w:val="22"/>
    </w:rPr>
  </w:style>
  <w:style w:type="character" w:styleId="Strong">
    <w:name w:val="Strong"/>
    <w:qFormat/>
    <w:rsid w:val="00C345D8"/>
    <w:rPr>
      <w:b/>
      <w:color w:val="7598D9"/>
    </w:rPr>
  </w:style>
  <w:style w:type="character" w:styleId="Emphasis">
    <w:name w:val="Emphasis"/>
    <w:qFormat/>
    <w:rsid w:val="00C345D8"/>
    <w:rPr>
      <w:b/>
      <w:i/>
      <w:spacing w:val="10"/>
    </w:rPr>
  </w:style>
  <w:style w:type="paragraph" w:styleId="NoSpacing">
    <w:name w:val="No Spacing"/>
    <w:basedOn w:val="Normal"/>
    <w:qFormat/>
    <w:rsid w:val="00C345D8"/>
    <w:pPr>
      <w:spacing w:after="0" w:line="240" w:lineRule="auto"/>
    </w:pPr>
  </w:style>
  <w:style w:type="character" w:customStyle="1" w:styleId="NoSpacingChar">
    <w:name w:val="No Spacing Char"/>
    <w:basedOn w:val="DefaultParagraphFont"/>
    <w:rsid w:val="00C345D8"/>
  </w:style>
  <w:style w:type="paragraph" w:styleId="ListParagraph">
    <w:name w:val="List Paragraph"/>
    <w:basedOn w:val="Normal"/>
    <w:qFormat/>
    <w:rsid w:val="00C345D8"/>
    <w:pPr>
      <w:ind w:left="720"/>
      <w:contextualSpacing/>
    </w:pPr>
  </w:style>
  <w:style w:type="paragraph" w:styleId="Quote">
    <w:name w:val="Quote"/>
    <w:basedOn w:val="Normal"/>
    <w:next w:val="Normal"/>
    <w:qFormat/>
    <w:rsid w:val="00C345D8"/>
    <w:rPr>
      <w:i/>
    </w:rPr>
  </w:style>
  <w:style w:type="character" w:customStyle="1" w:styleId="QuoteChar">
    <w:name w:val="Quote Char"/>
    <w:basedOn w:val="DefaultParagraphFont"/>
    <w:rsid w:val="00C345D8"/>
    <w:rPr>
      <w:i/>
    </w:rPr>
  </w:style>
  <w:style w:type="paragraph" w:styleId="IntenseQuote">
    <w:name w:val="Intense Quote"/>
    <w:basedOn w:val="Normal"/>
    <w:next w:val="Normal"/>
    <w:qFormat/>
    <w:rsid w:val="00C345D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rsid w:val="00C345D8"/>
    <w:rPr>
      <w:b/>
      <w:i/>
      <w:color w:val="FFFFFF"/>
      <w:shd w:val="clear" w:color="auto" w:fill="7598D9"/>
    </w:rPr>
  </w:style>
  <w:style w:type="character" w:styleId="SubtleEmphasis">
    <w:name w:val="Subtle Emphasis"/>
    <w:qFormat/>
    <w:rsid w:val="00C345D8"/>
    <w:rPr>
      <w:i/>
    </w:rPr>
  </w:style>
  <w:style w:type="character" w:styleId="IntenseEmphasis">
    <w:name w:val="Intense Emphasis"/>
    <w:qFormat/>
    <w:rsid w:val="00C345D8"/>
    <w:rPr>
      <w:b/>
      <w:i/>
      <w:color w:val="7598D9"/>
      <w:spacing w:val="10"/>
    </w:rPr>
  </w:style>
  <w:style w:type="character" w:styleId="SubtleReference">
    <w:name w:val="Subtle Reference"/>
    <w:qFormat/>
    <w:rsid w:val="00C345D8"/>
    <w:rPr>
      <w:b/>
    </w:rPr>
  </w:style>
  <w:style w:type="character" w:styleId="IntenseReference">
    <w:name w:val="Intense Reference"/>
    <w:qFormat/>
    <w:rsid w:val="00C345D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sid w:val="00C345D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qFormat/>
    <w:rsid w:val="00C345D8"/>
    <w:pPr>
      <w:outlineLvl w:val="9"/>
    </w:pPr>
  </w:style>
  <w:style w:type="paragraph" w:styleId="BodyTextIndent">
    <w:name w:val="Body Text Indent"/>
    <w:basedOn w:val="Normal"/>
    <w:semiHidden/>
    <w:rsid w:val="00C345D8"/>
    <w:pPr>
      <w:snapToGrid w:val="0"/>
      <w:spacing w:before="0" w:after="0" w:line="240" w:lineRule="auto"/>
      <w:jc w:val="left"/>
    </w:pPr>
    <w:rPr>
      <w:rFonts w:ascii="Times New Roman" w:eastAsia="Times New Roman" w:hAnsi="Times New Roman"/>
      <w:b/>
      <w:sz w:val="22"/>
      <w:lang w:bidi="ar-SA"/>
    </w:rPr>
  </w:style>
  <w:style w:type="character" w:customStyle="1" w:styleId="BodyTextIndentChar">
    <w:name w:val="Body Text Indent Char"/>
    <w:basedOn w:val="DefaultParagraphFont"/>
    <w:rsid w:val="00C345D8"/>
    <w:rPr>
      <w:rFonts w:ascii="Times New Roman" w:eastAsia="Times New Roman" w:hAnsi="Times New Roman"/>
      <w:b/>
      <w:sz w:val="22"/>
      <w:lang w:val="en-US" w:eastAsia="en-US"/>
    </w:rPr>
  </w:style>
  <w:style w:type="paragraph" w:styleId="BodyText">
    <w:name w:val="Body Text"/>
    <w:basedOn w:val="Normal"/>
    <w:semiHidden/>
    <w:unhideWhenUsed/>
    <w:rsid w:val="00C345D8"/>
    <w:pPr>
      <w:spacing w:after="120"/>
    </w:pPr>
  </w:style>
  <w:style w:type="character" w:customStyle="1" w:styleId="BodyTextChar">
    <w:name w:val="Body Text Char"/>
    <w:basedOn w:val="DefaultParagraphFont"/>
    <w:semiHidden/>
    <w:rsid w:val="00C345D8"/>
    <w:rPr>
      <w:lang w:val="en-US" w:eastAsia="en-US" w:bidi="en-US"/>
    </w:rPr>
  </w:style>
  <w:style w:type="paragraph" w:customStyle="1" w:styleId="western">
    <w:name w:val="western"/>
    <w:basedOn w:val="Normal"/>
    <w:rsid w:val="00C345D8"/>
    <w:pPr>
      <w:spacing w:before="100" w:beforeAutospacing="1" w:after="0" w:line="240" w:lineRule="auto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toz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30000607.dotx</Template>
  <TotalTime>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Chetan</dc:creator>
  <cp:keywords>cv</cp:keywords>
  <cp:lastModifiedBy>prachi</cp:lastModifiedBy>
  <cp:revision>2</cp:revision>
  <cp:lastPrinted>2009-06-24T07:26:00Z</cp:lastPrinted>
  <dcterms:created xsi:type="dcterms:W3CDTF">2013-10-25T17:36:00Z</dcterms:created>
  <dcterms:modified xsi:type="dcterms:W3CDTF">2013-10-25T17:36:00Z</dcterms:modified>
  <cp:category>Job Search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