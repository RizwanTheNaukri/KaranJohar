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821"/>
        <w:gridCol w:w="3861"/>
      </w:tblGrid>
      <w:tr w:rsidR="00083491" w:rsidRPr="00FA7B5B" w:rsidTr="00C01491">
        <w:tc>
          <w:tcPr>
            <w:tcW w:w="6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Look w:val="0680"/>
            </w:tblPr>
            <w:tblGrid>
              <w:gridCol w:w="6237"/>
            </w:tblGrid>
            <w:tr w:rsidR="00083491" w:rsidRPr="002D44B0" w:rsidTr="00C01491">
              <w:tc>
                <w:tcPr>
                  <w:tcW w:w="6237" w:type="dxa"/>
                  <w:tcBorders>
                    <w:left w:val="single" w:sz="4" w:space="0" w:color="auto"/>
                    <w:right w:val="single" w:sz="4" w:space="0" w:color="auto"/>
                  </w:tcBorders>
                </w:tcPr>
                <w:p w:rsidR="00083491" w:rsidRPr="002D44B0" w:rsidRDefault="00F56CB8" w:rsidP="002D44B0">
                  <w:pPr>
                    <w:spacing w:before="80" w:after="0" w:line="240" w:lineRule="auto"/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 xml:space="preserve">Jay L.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595C62"/>
                      <w:sz w:val="42"/>
                      <w:szCs w:val="42"/>
                    </w:rPr>
                    <w:t>Gehani</w:t>
                  </w:r>
                  <w:proofErr w:type="spellEnd"/>
                </w:p>
              </w:tc>
            </w:tr>
            <w:tr w:rsidR="00083491" w:rsidRPr="002D44B0" w:rsidTr="00C01491">
              <w:tc>
                <w:tcPr>
                  <w:tcW w:w="62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83491" w:rsidRPr="002D44B0" w:rsidRDefault="009F2958" w:rsidP="00FA7B5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6D83B3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>Citizenship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proofErr w:type="spellStart"/>
                  <w:r w:rsidR="00F56CB8">
                    <w:rPr>
                      <w:rFonts w:ascii="Arial" w:hAnsi="Arial" w:cs="Arial"/>
                      <w:b/>
                      <w:bCs/>
                      <w:color w:val="6D83B3"/>
                    </w:rPr>
                    <w:t>indian</w:t>
                  </w:r>
                  <w:proofErr w:type="spellEnd"/>
                  <w:r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▪ Date of birth</w:t>
                  </w:r>
                  <w:r w:rsidR="00A34C4E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083491" w:rsidRPr="002D44B0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: </w:t>
                  </w:r>
                  <w:r w:rsidR="00F56CB8">
                    <w:rPr>
                      <w:rFonts w:ascii="Arial" w:hAnsi="Arial" w:cs="Arial"/>
                      <w:b/>
                      <w:bCs/>
                      <w:color w:val="6D83B3"/>
                    </w:rPr>
                    <w:t>24</w:t>
                  </w:r>
                  <w:r w:rsidR="00F56CB8" w:rsidRPr="00F56CB8">
                    <w:rPr>
                      <w:rFonts w:ascii="Arial" w:hAnsi="Arial" w:cs="Arial"/>
                      <w:b/>
                      <w:bCs/>
                      <w:color w:val="6D83B3"/>
                      <w:vertAlign w:val="superscript"/>
                    </w:rPr>
                    <w:t>th</w:t>
                  </w:r>
                  <w:r w:rsidR="00F56CB8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proofErr w:type="spellStart"/>
                  <w:r w:rsidR="00F56CB8">
                    <w:rPr>
                      <w:rFonts w:ascii="Arial" w:hAnsi="Arial" w:cs="Arial"/>
                      <w:b/>
                      <w:bCs/>
                      <w:color w:val="6D83B3"/>
                    </w:rPr>
                    <w:t>apri</w:t>
                  </w:r>
                  <w:proofErr w:type="spellEnd"/>
                  <w:r w:rsidR="00FA7B5B">
                    <w:rPr>
                      <w:rFonts w:ascii="Arial" w:hAnsi="Arial" w:cs="Arial"/>
                      <w:b/>
                      <w:bCs/>
                      <w:color w:val="6D83B3"/>
                    </w:rPr>
                    <w:t xml:space="preserve"> </w:t>
                  </w:r>
                  <w:r w:rsidR="00F56CB8">
                    <w:rPr>
                      <w:rFonts w:ascii="Arial" w:hAnsi="Arial" w:cs="Arial"/>
                      <w:b/>
                      <w:bCs/>
                      <w:color w:val="6D83B3"/>
                    </w:rPr>
                    <w:t>1984</w:t>
                  </w:r>
                </w:p>
              </w:tc>
            </w:tr>
          </w:tbl>
          <w:p w:rsidR="00083491" w:rsidRPr="002D44B0" w:rsidRDefault="00083491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  <w:tc>
          <w:tcPr>
            <w:tcW w:w="4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3630"/>
            </w:tblGrid>
            <w:tr w:rsidR="00083491" w:rsidRPr="002D44B0" w:rsidTr="00C01491">
              <w:tc>
                <w:tcPr>
                  <w:tcW w:w="5072" w:type="dxa"/>
                  <w:tcBorders>
                    <w:top w:val="single" w:sz="4" w:space="0" w:color="auto"/>
                    <w:left w:val="single" w:sz="4" w:space="0" w:color="auto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083491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Contact</w:t>
                  </w:r>
                </w:p>
              </w:tc>
            </w:tr>
            <w:tr w:rsidR="00083491" w:rsidRPr="00FA7B5B" w:rsidTr="00C01491">
              <w:tc>
                <w:tcPr>
                  <w:tcW w:w="5072" w:type="dxa"/>
                  <w:tcBorders>
                    <w:top w:val="double" w:sz="6" w:space="0" w:color="AEBAD5"/>
                    <w:left w:val="single" w:sz="8" w:space="0" w:color="AEBAD5"/>
                    <w:bottom w:val="single" w:sz="4" w:space="0" w:color="auto"/>
                    <w:right w:val="single" w:sz="8" w:space="0" w:color="AEBAD5"/>
                  </w:tcBorders>
                </w:tcPr>
                <w:p w:rsidR="00B508D4" w:rsidRPr="00FA7B5B" w:rsidRDefault="009F295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FA7B5B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Tel : </w:t>
                  </w:r>
                  <w:r w:rsidR="00F56CB8">
                    <w:rPr>
                      <w:rFonts w:ascii="Arial" w:hAnsi="Arial" w:cs="Arial"/>
                      <w:b/>
                      <w:bCs/>
                      <w:color w:val="3B3E42"/>
                    </w:rPr>
                    <w:t>9724030102</w:t>
                  </w:r>
                </w:p>
                <w:p w:rsidR="009F2958" w:rsidRPr="00FA7B5B" w:rsidRDefault="00F56CB8" w:rsidP="002D44B0">
                  <w:pPr>
                    <w:spacing w:after="0" w:line="240" w:lineRule="auto"/>
                    <w:jc w:val="left"/>
                    <w:rPr>
                      <w:rFonts w:ascii="Arial" w:hAnsi="Arial" w:cs="Arial"/>
                      <w:b/>
                      <w:bCs/>
                      <w:color w:val="595C62"/>
                      <w:lang w:val="fr-FR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  <w:t>e-mail : mrutyunjayshiv@gmail.com</w:t>
                  </w:r>
                </w:p>
              </w:tc>
            </w:tr>
          </w:tbl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9F2958" w:rsidRPr="00864960" w:rsidTr="00C01491">
        <w:tc>
          <w:tcPr>
            <w:tcW w:w="1068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9F2958" w:rsidRPr="00FA7B5B" w:rsidRDefault="009F2958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9F2958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9F2958" w:rsidRPr="002D44B0" w:rsidRDefault="009F295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Address</w:t>
                  </w:r>
                </w:p>
              </w:tc>
            </w:tr>
            <w:tr w:rsidR="009F2958" w:rsidRPr="0086496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9F2958" w:rsidRPr="00BB6371" w:rsidRDefault="00F56CB8" w:rsidP="00F56CB8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lang w:val="fr-FR"/>
                    </w:rPr>
                  </w:pPr>
                  <w:r w:rsidRPr="00BB6371">
                    <w:rPr>
                      <w:rFonts w:ascii="Arial" w:hAnsi="Arial" w:cs="Arial"/>
                      <w:bCs/>
                      <w:lang w:val="fr-FR"/>
                    </w:rPr>
                    <w:t>8</w:t>
                  </w:r>
                  <w:proofErr w:type="gramStart"/>
                  <w:r w:rsidRPr="00BB6371">
                    <w:rPr>
                      <w:rFonts w:ascii="Arial" w:hAnsi="Arial" w:cs="Arial"/>
                      <w:bCs/>
                      <w:lang w:val="fr-FR"/>
                    </w:rPr>
                    <w:t>,</w:t>
                  </w:r>
                  <w:proofErr w:type="spellStart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saket</w:t>
                  </w:r>
                  <w:proofErr w:type="spellEnd"/>
                  <w:proofErr w:type="gramEnd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 </w:t>
                  </w:r>
                  <w:proofErr w:type="spellStart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socity</w:t>
                  </w:r>
                  <w:proofErr w:type="spellEnd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,</w:t>
                  </w:r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 </w:t>
                  </w:r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nr. Bus stand,</w:t>
                  </w:r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 </w:t>
                  </w:r>
                  <w:proofErr w:type="spellStart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opp</w:t>
                  </w:r>
                  <w:proofErr w:type="spellEnd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. Vasant-</w:t>
                  </w:r>
                  <w:proofErr w:type="spellStart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prabha</w:t>
                  </w:r>
                  <w:proofErr w:type="spellEnd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 </w:t>
                  </w:r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 </w:t>
                  </w:r>
                  <w:proofErr w:type="spellStart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hospital</w:t>
                  </w:r>
                  <w:proofErr w:type="spellEnd"/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,</w:t>
                  </w:r>
                  <w:r w:rsidR="0035674F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 </w:t>
                  </w:r>
                  <w:proofErr w:type="spellStart"/>
                  <w:r w:rsidR="0035674F">
                    <w:rPr>
                      <w:rFonts w:ascii="Arial" w:hAnsi="Arial" w:cs="Arial"/>
                      <w:b/>
                      <w:bCs/>
                      <w:lang w:val="fr-FR"/>
                    </w:rPr>
                    <w:t>V</w:t>
                  </w:r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adnagar</w:t>
                  </w:r>
                  <w:proofErr w:type="spellEnd"/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  Di-</w:t>
                  </w:r>
                  <w:proofErr w:type="spellStart"/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Mehsana</w:t>
                  </w:r>
                  <w:proofErr w:type="spellEnd"/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 </w:t>
                  </w:r>
                  <w:proofErr w:type="spellStart"/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Gujrat</w:t>
                  </w:r>
                  <w:proofErr w:type="spellEnd"/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 xml:space="preserve">, </w:t>
                  </w:r>
                  <w:proofErr w:type="spellStart"/>
                  <w:r w:rsidR="00D95F89"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I</w:t>
                  </w:r>
                  <w:r w:rsidRPr="00BB6371">
                    <w:rPr>
                      <w:rFonts w:ascii="Arial" w:hAnsi="Arial" w:cs="Arial"/>
                      <w:b/>
                      <w:bCs/>
                      <w:lang w:val="fr-FR"/>
                    </w:rPr>
                    <w:t>ndia</w:t>
                  </w:r>
                  <w:proofErr w:type="spellEnd"/>
                </w:p>
              </w:tc>
            </w:tr>
          </w:tbl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C01491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4C4E" w:rsidRPr="00864960" w:rsidRDefault="00A34C4E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A34C4E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A34C4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Profile</w:t>
                  </w:r>
                </w:p>
              </w:tc>
            </w:tr>
            <w:tr w:rsidR="00A34C4E" w:rsidRPr="002D44B0" w:rsidTr="00F56CB8">
              <w:trPr>
                <w:trHeight w:val="1395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2145"/>
                    <w:gridCol w:w="8070"/>
                  </w:tblGrid>
                  <w:tr w:rsidR="00315076" w:rsidRPr="002D44B0" w:rsidTr="00C01491">
                    <w:tc>
                      <w:tcPr>
                        <w:tcW w:w="21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15076" w:rsidRDefault="00C01491" w:rsidP="00C014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</w:t>
                        </w:r>
                        <w:r w:rsidR="00315076" w:rsidRPr="002D44B0">
                          <w:rPr>
                            <w:rFonts w:ascii="Arial" w:hAnsi="Arial" w:cs="Arial"/>
                            <w:b/>
                            <w:color w:val="3B3E42"/>
                          </w:rPr>
                          <w:t>Objective</w:t>
                        </w: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–</w:t>
                        </w:r>
                      </w:p>
                      <w:p w:rsidR="00C01491" w:rsidRDefault="00C01491" w:rsidP="00C014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C01491" w:rsidRDefault="00C01491" w:rsidP="00C014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C01491" w:rsidRDefault="00C01491" w:rsidP="00C01491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  <w:p w:rsidR="00C01491" w:rsidRPr="002D44B0" w:rsidRDefault="00C01491" w:rsidP="00C0149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315076" w:rsidRDefault="00E93F7B" w:rsidP="00504C8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I am s</w:t>
                        </w:r>
                        <w:r w:rsidR="00315076"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eeking</w:t>
                        </w:r>
                        <w:r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a position </w:t>
                        </w:r>
                        <w:r w:rsidR="00F56CB8"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within the electrical engineering department</w:t>
                        </w:r>
                        <w:r w:rsidR="00914EC1"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,</w:t>
                        </w:r>
                      </w:p>
                      <w:p w:rsidR="00C01491" w:rsidRPr="00C01491" w:rsidRDefault="00C01491" w:rsidP="00C01491">
                        <w:pPr>
                          <w:keepNext/>
                          <w:spacing w:after="0" w:line="240" w:lineRule="auto"/>
                          <w:outlineLvl w:val="3"/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  <w:lang w:bidi="ar-SA"/>
                          </w:rPr>
                        </w:pPr>
                        <w:r w:rsidRPr="00C01491">
                          <w:rPr>
                            <w:rFonts w:ascii="Times New Roman" w:hAnsi="Times New Roman"/>
                            <w:b/>
                            <w:sz w:val="22"/>
                            <w:szCs w:val="22"/>
                            <w:lang w:bidi="ar-SA"/>
                          </w:rPr>
                          <w:t>And Growing with an organization where I can get opportunities to translate my knowledge and skills into improved growth and profitability of the organization and thereby gaining a quality learning experience.</w:t>
                        </w:r>
                      </w:p>
                      <w:p w:rsidR="00C01491" w:rsidRPr="00BB6371" w:rsidRDefault="00C01491" w:rsidP="00504C88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</w:p>
                    </w:tc>
                  </w:tr>
                  <w:tr w:rsidR="00C01491" w:rsidRPr="002D44B0" w:rsidTr="00C01491">
                    <w:tc>
                      <w:tcPr>
                        <w:tcW w:w="2145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C01491" w:rsidRDefault="00C01491" w:rsidP="00C2263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Height  -</w:t>
                        </w:r>
                      </w:p>
                      <w:p w:rsidR="00C01491" w:rsidRPr="002D44B0" w:rsidRDefault="00C01491" w:rsidP="00C22630">
                        <w:pPr>
                          <w:spacing w:before="80" w:after="0" w:line="240" w:lineRule="auto"/>
                          <w:jc w:val="center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Weight  -</w:t>
                        </w:r>
                      </w:p>
                    </w:tc>
                    <w:tc>
                      <w:tcPr>
                        <w:tcW w:w="807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</w:tcPr>
                      <w:p w:rsidR="00C01491" w:rsidRPr="00BB6371" w:rsidRDefault="00C01491" w:rsidP="00C22630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 w:rsidRPr="00BB6371">
                          <w:rPr>
                            <w:rFonts w:ascii="Arial" w:hAnsi="Arial" w:cs="Arial"/>
                            <w:b/>
                          </w:rPr>
                          <w:t xml:space="preserve">5’11”                                                                                                                                                               </w:t>
                        </w:r>
                      </w:p>
                      <w:p w:rsidR="00C01491" w:rsidRPr="00BB6371" w:rsidRDefault="00C01491" w:rsidP="00C22630">
                        <w:pPr>
                          <w:spacing w:before="80" w:after="40" w:line="240" w:lineRule="auto"/>
                          <w:rPr>
                            <w:rFonts w:ascii="Arial" w:hAnsi="Arial" w:cs="Arial"/>
                            <w:b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</w:rPr>
                          <w:t>68 Kg</w:t>
                        </w:r>
                      </w:p>
                    </w:tc>
                  </w:tr>
                </w:tbl>
                <w:p w:rsidR="00A34C4E" w:rsidRDefault="00435CE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    </w:t>
                  </w:r>
                </w:p>
                <w:p w:rsidR="00F56CB8" w:rsidRPr="002D44B0" w:rsidRDefault="00F56CB8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                     </w:t>
                  </w:r>
                </w:p>
              </w:tc>
            </w:tr>
          </w:tbl>
          <w:p w:rsidR="00A34C4E" w:rsidRPr="002D44B0" w:rsidRDefault="00A34C4E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C01491">
        <w:trPr>
          <w:trHeight w:val="1305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Key Skills</w:t>
                  </w:r>
                </w:p>
              </w:tc>
            </w:tr>
            <w:tr w:rsidR="00315076" w:rsidRPr="002D44B0" w:rsidTr="00C01491">
              <w:trPr>
                <w:trHeight w:val="747"/>
              </w:trPr>
              <w:tc>
                <w:tcPr>
                  <w:tcW w:w="10451" w:type="dxa"/>
                  <w:tcBorders>
                    <w:top w:val="single" w:sz="4" w:space="0" w:color="auto"/>
                    <w:left w:val="single" w:sz="8" w:space="0" w:color="AEBAD5"/>
                    <w:bottom w:val="single" w:sz="4" w:space="0" w:color="auto"/>
                    <w:right w:val="single" w:sz="8" w:space="0" w:color="AEBAD5"/>
                  </w:tcBorders>
                </w:tcPr>
                <w:p w:rsidR="00315076" w:rsidRPr="00BB6371" w:rsidRDefault="009F1ADE" w:rsidP="00602958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BB637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Good</w:t>
                  </w:r>
                  <w:r w:rsidR="00F56CB8" w:rsidRPr="00BB637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 xml:space="preserve"> fundamental in electrical engineering</w:t>
                  </w:r>
                </w:p>
                <w:p w:rsidR="00602958" w:rsidRPr="00BB6371" w:rsidRDefault="00602958" w:rsidP="00602958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BB637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Basic knowledge of electronics science</w:t>
                  </w:r>
                </w:p>
                <w:p w:rsidR="00602958" w:rsidRPr="00602958" w:rsidRDefault="00602958" w:rsidP="00602958">
                  <w:pPr>
                    <w:pStyle w:val="ListParagraph"/>
                    <w:spacing w:after="0" w:line="240" w:lineRule="auto"/>
                    <w:ind w:left="1095"/>
                    <w:rPr>
                      <w:rFonts w:ascii="Arial" w:hAnsi="Arial" w:cs="Arial"/>
                      <w:b/>
                      <w:bCs/>
                      <w:color w:val="595C62"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C01491">
        <w:trPr>
          <w:trHeight w:val="2448"/>
        </w:trPr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31"/>
            </w:tblGrid>
            <w:tr w:rsidR="00315076" w:rsidRPr="002D44B0" w:rsidTr="00435CEE">
              <w:trPr>
                <w:trHeight w:val="205"/>
              </w:trPr>
              <w:tc>
                <w:tcPr>
                  <w:tcW w:w="1043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Education</w:t>
                  </w:r>
                </w:p>
              </w:tc>
            </w:tr>
            <w:tr w:rsidR="00435CEE" w:rsidRPr="002D44B0" w:rsidTr="00435CEE">
              <w:trPr>
                <w:trHeight w:val="512"/>
              </w:trPr>
              <w:tc>
                <w:tcPr>
                  <w:tcW w:w="104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35CEE" w:rsidRPr="00435CEE" w:rsidRDefault="00435CEE" w:rsidP="00435CE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435CEE">
                    <w:rPr>
                      <w:rFonts w:ascii="Arial" w:hAnsi="Arial" w:cs="Arial"/>
                      <w:b/>
                      <w:bCs/>
                    </w:rPr>
                    <w:t xml:space="preserve">May-2005   Diploma in Electrical Engineering    with   68%                               </w:t>
                  </w:r>
                </w:p>
              </w:tc>
            </w:tr>
            <w:tr w:rsidR="00435CEE" w:rsidRPr="002D44B0" w:rsidTr="00435CEE">
              <w:trPr>
                <w:trHeight w:val="409"/>
              </w:trPr>
              <w:tc>
                <w:tcPr>
                  <w:tcW w:w="104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35CEE" w:rsidRPr="00435CEE" w:rsidRDefault="00435CEE" w:rsidP="00435CE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435CEE">
                    <w:rPr>
                      <w:rFonts w:ascii="Arial" w:hAnsi="Arial" w:cs="Arial"/>
                      <w:b/>
                      <w:bCs/>
                    </w:rPr>
                    <w:t>May-2001    Electric Service Technician   with    73%</w:t>
                  </w:r>
                </w:p>
                <w:p w:rsidR="00435CEE" w:rsidRPr="00435CEE" w:rsidRDefault="00435CEE" w:rsidP="00435CE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  <w:tr w:rsidR="00315076" w:rsidRPr="002D44B0" w:rsidTr="00435CEE">
              <w:trPr>
                <w:trHeight w:val="341"/>
              </w:trPr>
              <w:tc>
                <w:tcPr>
                  <w:tcW w:w="1043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Pr="00435CEE" w:rsidRDefault="00315076" w:rsidP="00435CEE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DC2144" w:rsidRPr="00435CEE" w:rsidRDefault="003C6971" w:rsidP="00435CEE">
                  <w:pPr>
                    <w:pStyle w:val="ListParagraph"/>
                    <w:numPr>
                      <w:ilvl w:val="0"/>
                      <w:numId w:val="18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Continue</w:t>
                  </w:r>
                  <w:r w:rsidR="00FC29C5">
                    <w:rPr>
                      <w:rFonts w:ascii="Arial" w:hAnsi="Arial" w:cs="Arial"/>
                      <w:b/>
                      <w:bCs/>
                    </w:rPr>
                    <w:t xml:space="preserve"> as a</w:t>
                  </w:r>
                  <w:r w:rsidR="003C4C1C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="00FC29C5">
                    <w:rPr>
                      <w:rFonts w:ascii="Arial" w:hAnsi="Arial" w:cs="Arial"/>
                      <w:b/>
                      <w:bCs/>
                    </w:rPr>
                    <w:t xml:space="preserve">B.E./B.TECH </w:t>
                  </w:r>
                  <w:r w:rsidR="00DC2144" w:rsidRPr="00435CEE">
                    <w:rPr>
                      <w:rFonts w:ascii="Arial" w:hAnsi="Arial" w:cs="Arial"/>
                      <w:b/>
                      <w:bCs/>
                    </w:rPr>
                    <w:t xml:space="preserve">student in Electronics &amp; Telecommunication Engineering in I.E.T.E. at AHMEDABAD centre with </w:t>
                  </w:r>
                  <w:r w:rsidR="001E0A2A">
                    <w:rPr>
                      <w:rFonts w:ascii="Arial" w:hAnsi="Arial" w:cs="Arial"/>
                      <w:b/>
                      <w:bCs/>
                    </w:rPr>
                    <w:t>13</w:t>
                  </w:r>
                  <w:r w:rsidR="00B62D8F" w:rsidRPr="00435CEE">
                    <w:rPr>
                      <w:rFonts w:ascii="Arial" w:hAnsi="Arial" w:cs="Arial"/>
                      <w:b/>
                      <w:bCs/>
                    </w:rPr>
                    <w:t xml:space="preserve"> subjects passed out of 23 subjects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C01491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15076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315076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Work Experience</w:t>
                  </w:r>
                </w:p>
              </w:tc>
            </w:tr>
            <w:tr w:rsidR="00315076" w:rsidRPr="002D44B0" w:rsidTr="002D44B0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435CEE" w:rsidRPr="00435CEE" w:rsidRDefault="00435CEE" w:rsidP="00435CE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435CEE">
                    <w:rPr>
                      <w:rFonts w:ascii="Arial" w:hAnsi="Arial" w:cs="Arial"/>
                      <w:b/>
                      <w:bCs/>
                    </w:rPr>
                    <w:t xml:space="preserve">FRESHER in electrical and electronics industry </w:t>
                  </w:r>
                </w:p>
                <w:p w:rsidR="00435CEE" w:rsidRPr="00435CEE" w:rsidRDefault="00435CEE" w:rsidP="00435CEE">
                  <w:pPr>
                    <w:pStyle w:val="ListParagraph"/>
                    <w:spacing w:after="0" w:line="240" w:lineRule="auto"/>
                    <w:ind w:left="765"/>
                    <w:rPr>
                      <w:rFonts w:ascii="Arial" w:hAnsi="Arial" w:cs="Arial"/>
                      <w:b/>
                      <w:bCs/>
                    </w:rPr>
                  </w:pPr>
                </w:p>
                <w:p w:rsidR="00315076" w:rsidRPr="00435CEE" w:rsidRDefault="00B62D8F" w:rsidP="00435CEE">
                  <w:pPr>
                    <w:pStyle w:val="ListParagraph"/>
                    <w:numPr>
                      <w:ilvl w:val="0"/>
                      <w:numId w:val="19"/>
                    </w:num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  <w:r w:rsidRPr="00435CEE">
                    <w:rPr>
                      <w:rFonts w:ascii="Arial" w:hAnsi="Arial" w:cs="Arial"/>
                      <w:b/>
                      <w:bCs/>
                    </w:rPr>
                    <w:t xml:space="preserve">3 months worked in textile trading </w:t>
                  </w:r>
                  <w:r w:rsidR="00AA7A0E">
                    <w:rPr>
                      <w:rFonts w:ascii="Arial" w:hAnsi="Arial" w:cs="Arial"/>
                      <w:b/>
                      <w:bCs/>
                    </w:rPr>
                    <w:t xml:space="preserve"> for RAINBOW TRADE INT.CO.LTD, </w:t>
                  </w:r>
                  <w:proofErr w:type="spellStart"/>
                  <w:r w:rsidR="00AA7A0E">
                    <w:rPr>
                      <w:rFonts w:ascii="Arial" w:hAnsi="Arial" w:cs="Arial"/>
                      <w:b/>
                      <w:bCs/>
                    </w:rPr>
                    <w:t>Keqiao</w:t>
                  </w:r>
                  <w:proofErr w:type="spellEnd"/>
                  <w:r w:rsidR="00AA7A0E">
                    <w:rPr>
                      <w:rFonts w:ascii="Arial" w:hAnsi="Arial" w:cs="Arial"/>
                      <w:b/>
                      <w:bCs/>
                    </w:rPr>
                    <w:t xml:space="preserve">, </w:t>
                  </w:r>
                  <w:r w:rsidRPr="00435CEE">
                    <w:rPr>
                      <w:rFonts w:ascii="Arial" w:hAnsi="Arial" w:cs="Arial"/>
                      <w:b/>
                      <w:bCs/>
                    </w:rPr>
                    <w:t>Zhejiang,</w:t>
                  </w:r>
                  <w:r w:rsidR="00AA7A0E">
                    <w:rPr>
                      <w:rFonts w:ascii="Arial" w:hAnsi="Arial" w:cs="Arial"/>
                      <w:b/>
                      <w:bCs/>
                    </w:rPr>
                    <w:t xml:space="preserve"> </w:t>
                  </w:r>
                  <w:r w:rsidRPr="00435CEE">
                    <w:rPr>
                      <w:rFonts w:ascii="Arial" w:hAnsi="Arial" w:cs="Arial"/>
                      <w:b/>
                      <w:bCs/>
                    </w:rPr>
                    <w:t>CHINA</w:t>
                  </w:r>
                </w:p>
                <w:p w:rsidR="009F1ADE" w:rsidRPr="002D44B0" w:rsidRDefault="009F1ADE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C01491">
        <w:tc>
          <w:tcPr>
            <w:tcW w:w="106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EDD" w:rsidRPr="002D44B0" w:rsidRDefault="00CA4EDD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CA4EDD" w:rsidRPr="002D44B0" w:rsidTr="002D44B0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 w:rsidRPr="002D44B0">
                    <w:rPr>
                      <w:rFonts w:ascii="Arial" w:hAnsi="Arial" w:cs="Arial"/>
                      <w:b/>
                      <w:bCs/>
                      <w:color w:val="3B3E42"/>
                    </w:rPr>
                    <w:t>Activities and Interests</w:t>
                  </w:r>
                </w:p>
              </w:tc>
            </w:tr>
            <w:tr w:rsidR="00CA4EDD" w:rsidRPr="002D44B0" w:rsidTr="00C01491"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4" w:space="0" w:color="auto"/>
                    <w:right w:val="single" w:sz="8" w:space="0" w:color="AEBAD5"/>
                  </w:tcBorders>
                </w:tcPr>
                <w:tbl>
                  <w:tblPr>
                    <w:tblW w:w="0" w:type="auto"/>
                    <w:tblLook w:val="04A0"/>
                  </w:tblPr>
                  <w:tblGrid>
                    <w:gridCol w:w="1232"/>
                    <w:gridCol w:w="8983"/>
                  </w:tblGrid>
                  <w:tr w:rsidR="00606CB9" w:rsidRPr="002D44B0" w:rsidTr="00C01491">
                    <w:trPr>
                      <w:trHeight w:val="423"/>
                    </w:trPr>
                    <w:tc>
                      <w:tcPr>
                        <w:tcW w:w="1232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606CB9" w:rsidRPr="002D44B0" w:rsidRDefault="00606CB9" w:rsidP="00BB6371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983" w:type="dxa"/>
                        <w:tcBorders>
                          <w:bottom w:val="single" w:sz="4" w:space="0" w:color="auto"/>
                        </w:tcBorders>
                      </w:tcPr>
                      <w:p w:rsidR="00B62D8F" w:rsidRPr="00BB6371" w:rsidRDefault="00B62D8F" w:rsidP="00864960">
                        <w:pPr>
                          <w:spacing w:before="80" w:after="0" w:line="240" w:lineRule="auto"/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</w:pPr>
                        <w:r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To improve knowledge </w:t>
                        </w:r>
                        <w:r w:rsidR="00BB6371"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of everything, reading books, internet </w:t>
                        </w:r>
                        <w:r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,</w:t>
                        </w:r>
                        <w:r w:rsidR="00F22EE4"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Playing </w:t>
                        </w:r>
                        <w:r w:rsidR="00354B89"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outdoor and indoor games</w:t>
                        </w:r>
                        <w:r w:rsidR="00BB6371"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,</w:t>
                        </w:r>
                        <w:proofErr w:type="spellStart"/>
                        <w:r w:rsidR="00BB6371"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jyotish</w:t>
                        </w:r>
                        <w:proofErr w:type="spellEnd"/>
                        <w:r w:rsidR="00BB6371" w:rsidRPr="00BB6371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 xml:space="preserve"> , learning music, singing, dancing</w:t>
                        </w:r>
                        <w:r w:rsidR="00E649F2">
                          <w:rPr>
                            <w:rFonts w:ascii="Arial" w:hAnsi="Arial" w:cs="Arial"/>
                            <w:b/>
                            <w:color w:val="000000" w:themeColor="text1"/>
                          </w:rPr>
                          <w:t>,………….</w:t>
                        </w:r>
                      </w:p>
                    </w:tc>
                  </w:tr>
                  <w:tr w:rsidR="00606CB9" w:rsidRPr="002D44B0" w:rsidTr="00C01491">
                    <w:tc>
                      <w:tcPr>
                        <w:tcW w:w="1232" w:type="dxa"/>
                        <w:tcBorders>
                          <w:top w:val="single" w:sz="4" w:space="0" w:color="auto"/>
                        </w:tcBorders>
                      </w:tcPr>
                      <w:p w:rsidR="00606CB9" w:rsidRPr="002D44B0" w:rsidRDefault="00B62D8F" w:rsidP="00B62D8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</w:t>
                        </w:r>
                        <w:r w:rsidR="00BB6371">
                          <w:rPr>
                            <w:rFonts w:ascii="Arial" w:hAnsi="Arial" w:cs="Arial"/>
                            <w:b/>
                            <w:color w:val="3B3E42"/>
                          </w:rPr>
                          <w:t xml:space="preserve">               </w:t>
                        </w:r>
                      </w:p>
                    </w:tc>
                    <w:tc>
                      <w:tcPr>
                        <w:tcW w:w="8983" w:type="dxa"/>
                        <w:tcBorders>
                          <w:top w:val="single" w:sz="4" w:space="0" w:color="auto"/>
                        </w:tcBorders>
                      </w:tcPr>
                      <w:p w:rsidR="00606CB9" w:rsidRPr="002D44B0" w:rsidRDefault="00606CB9" w:rsidP="002D44B0">
                        <w:pPr>
                          <w:spacing w:after="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  <w:tr w:rsidR="00606CB9" w:rsidRPr="002D44B0" w:rsidTr="00BB6371">
                    <w:tc>
                      <w:tcPr>
                        <w:tcW w:w="1232" w:type="dxa"/>
                      </w:tcPr>
                      <w:p w:rsidR="00606CB9" w:rsidRPr="002D44B0" w:rsidRDefault="00606CB9" w:rsidP="002D44B0">
                        <w:pPr>
                          <w:spacing w:after="80" w:line="240" w:lineRule="auto"/>
                          <w:jc w:val="right"/>
                          <w:rPr>
                            <w:rFonts w:ascii="Arial" w:hAnsi="Arial" w:cs="Arial"/>
                            <w:b/>
                            <w:color w:val="3B3E42"/>
                          </w:rPr>
                        </w:pPr>
                      </w:p>
                    </w:tc>
                    <w:tc>
                      <w:tcPr>
                        <w:tcW w:w="8983" w:type="dxa"/>
                      </w:tcPr>
                      <w:p w:rsidR="00606CB9" w:rsidRPr="002D44B0" w:rsidRDefault="00606CB9" w:rsidP="00BE76CE">
                        <w:pPr>
                          <w:spacing w:after="40" w:line="240" w:lineRule="auto"/>
                          <w:rPr>
                            <w:rFonts w:ascii="Arial" w:hAnsi="Arial" w:cs="Arial"/>
                            <w:color w:val="3B3E42"/>
                          </w:rPr>
                        </w:pPr>
                      </w:p>
                    </w:tc>
                  </w:tr>
                </w:tbl>
                <w:p w:rsidR="00CA4EDD" w:rsidRPr="002D44B0" w:rsidRDefault="00CA4ED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</w:rPr>
                  </w:pP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303B1" w:rsidRPr="00BB6371" w:rsidTr="00C01491">
        <w:tc>
          <w:tcPr>
            <w:tcW w:w="1068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3303B1" w:rsidRPr="00BB6371" w:rsidRDefault="003303B1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446"/>
            </w:tblGrid>
            <w:tr w:rsidR="003303B1" w:rsidRPr="00BB6371" w:rsidTr="00504C88"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303B1" w:rsidRPr="00BB6371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  <w:r w:rsidRPr="00BB6371"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  <w:t>Languages</w:t>
                  </w:r>
                </w:p>
              </w:tc>
            </w:tr>
            <w:tr w:rsidR="003303B1" w:rsidRPr="00BB6371" w:rsidTr="00435CEE">
              <w:trPr>
                <w:trHeight w:val="468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tbl>
                  <w:tblPr>
                    <w:tblW w:w="10855" w:type="dxa"/>
                    <w:jc w:val="center"/>
                    <w:tblLook w:val="04A0"/>
                  </w:tblPr>
                  <w:tblGrid>
                    <w:gridCol w:w="2710"/>
                    <w:gridCol w:w="3544"/>
                    <w:gridCol w:w="4601"/>
                  </w:tblGrid>
                  <w:tr w:rsidR="003303B1" w:rsidRPr="00BB6371" w:rsidTr="00C01491">
                    <w:trPr>
                      <w:jc w:val="center"/>
                    </w:trPr>
                    <w:tc>
                      <w:tcPr>
                        <w:tcW w:w="271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3303B1" w:rsidRPr="00BB6371" w:rsidRDefault="00B62D8F" w:rsidP="00B62D8F">
                        <w:pPr>
                          <w:spacing w:after="0" w:line="240" w:lineRule="auto"/>
                          <w:jc w:val="right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BB637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English, Hindi, </w:t>
                        </w:r>
                      </w:p>
                    </w:tc>
                    <w:tc>
                      <w:tcPr>
                        <w:tcW w:w="3544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3303B1" w:rsidRPr="00BB6371" w:rsidRDefault="00B62D8F" w:rsidP="00B62D8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proofErr w:type="spellStart"/>
                        <w:r w:rsidRPr="00BB637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Gujrati</w:t>
                        </w:r>
                        <w:proofErr w:type="spellEnd"/>
                        <w:r w:rsidRPr="00BB637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, Sindhi, </w:t>
                        </w:r>
                        <w:proofErr w:type="spellStart"/>
                        <w:r w:rsidRPr="00BB637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Chinease</w:t>
                        </w:r>
                        <w:proofErr w:type="spellEnd"/>
                        <w:r w:rsidRPr="00BB6371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(learning)</w:t>
                        </w:r>
                      </w:p>
                    </w:tc>
                    <w:tc>
                      <w:tcPr>
                        <w:tcW w:w="4601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:rsidR="003303B1" w:rsidRPr="00BB6371" w:rsidRDefault="003303B1" w:rsidP="00B62D8F">
                        <w:pPr>
                          <w:spacing w:after="0" w:line="240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</w:p>
                    </w:tc>
                  </w:tr>
                </w:tbl>
                <w:p w:rsidR="003303B1" w:rsidRPr="00BB6371" w:rsidRDefault="003303B1" w:rsidP="00504C88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000000" w:themeColor="text1"/>
                    </w:rPr>
                  </w:pPr>
                </w:p>
              </w:tc>
            </w:tr>
          </w:tbl>
          <w:p w:rsidR="003303B1" w:rsidRPr="00BB6371" w:rsidRDefault="003303B1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</w:rPr>
            </w:pPr>
          </w:p>
        </w:tc>
      </w:tr>
      <w:tr w:rsidR="00CA4EDD" w:rsidRPr="00BB6371" w:rsidTr="002D44B0">
        <w:tc>
          <w:tcPr>
            <w:tcW w:w="10682" w:type="dxa"/>
            <w:gridSpan w:val="2"/>
          </w:tcPr>
          <w:p w:rsidR="00CA4EDD" w:rsidRPr="00BB6371" w:rsidRDefault="00CA4EDD" w:rsidP="002D44B0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4"/>
                <w:szCs w:val="4"/>
              </w:rPr>
            </w:pPr>
          </w:p>
        </w:tc>
      </w:tr>
    </w:tbl>
    <w:p w:rsidR="00694E29" w:rsidRPr="00BB6371" w:rsidRDefault="00694E29">
      <w:pPr>
        <w:rPr>
          <w:rFonts w:ascii="Arial" w:hAnsi="Arial" w:cs="Arial"/>
          <w:color w:val="000000" w:themeColor="text1"/>
        </w:rPr>
      </w:pPr>
    </w:p>
    <w:sectPr w:rsidR="00694E29" w:rsidRPr="00BB6371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66B9E"/>
    <w:multiLevelType w:val="hybridMultilevel"/>
    <w:tmpl w:val="D9926FFE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09330E7C"/>
    <w:multiLevelType w:val="hybridMultilevel"/>
    <w:tmpl w:val="DD4E88BC"/>
    <w:lvl w:ilvl="0" w:tplc="0409000B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090B67"/>
    <w:multiLevelType w:val="hybridMultilevel"/>
    <w:tmpl w:val="48A65F1A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4">
    <w:nsid w:val="2F73056E"/>
    <w:multiLevelType w:val="hybridMultilevel"/>
    <w:tmpl w:val="E9CE3882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5">
    <w:nsid w:val="34C11383"/>
    <w:multiLevelType w:val="hybridMultilevel"/>
    <w:tmpl w:val="6100D15A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6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E66061"/>
    <w:multiLevelType w:val="hybridMultilevel"/>
    <w:tmpl w:val="5622CDE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51917402"/>
    <w:multiLevelType w:val="hybridMultilevel"/>
    <w:tmpl w:val="714C14F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9">
    <w:nsid w:val="52376142"/>
    <w:multiLevelType w:val="hybridMultilevel"/>
    <w:tmpl w:val="D2DE05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C3095B"/>
    <w:multiLevelType w:val="hybridMultilevel"/>
    <w:tmpl w:val="43D6FA28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1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5D0D40"/>
    <w:multiLevelType w:val="hybridMultilevel"/>
    <w:tmpl w:val="167AC2FA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5">
    <w:nsid w:val="700540EE"/>
    <w:multiLevelType w:val="hybridMultilevel"/>
    <w:tmpl w:val="5CEAF5E2"/>
    <w:lvl w:ilvl="0" w:tplc="0409000B">
      <w:start w:val="1"/>
      <w:numFmt w:val="bullet"/>
      <w:lvlText w:val="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6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0F708C"/>
    <w:multiLevelType w:val="hybridMultilevel"/>
    <w:tmpl w:val="AE7A267A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7DF97C89"/>
    <w:multiLevelType w:val="hybridMultilevel"/>
    <w:tmpl w:val="B1EEA5DE"/>
    <w:lvl w:ilvl="0" w:tplc="0409000B">
      <w:start w:val="1"/>
      <w:numFmt w:val="bullet"/>
      <w:lvlText w:val=""/>
      <w:lvlJc w:val="left"/>
      <w:pPr>
        <w:ind w:left="8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12"/>
  </w:num>
  <w:num w:numId="4">
    <w:abstractNumId w:val="6"/>
  </w:num>
  <w:num w:numId="5">
    <w:abstractNumId w:val="13"/>
  </w:num>
  <w:num w:numId="6">
    <w:abstractNumId w:val="16"/>
  </w:num>
  <w:num w:numId="7">
    <w:abstractNumId w:val="10"/>
  </w:num>
  <w:num w:numId="8">
    <w:abstractNumId w:val="1"/>
  </w:num>
  <w:num w:numId="9">
    <w:abstractNumId w:val="14"/>
  </w:num>
  <w:num w:numId="10">
    <w:abstractNumId w:val="8"/>
  </w:num>
  <w:num w:numId="11">
    <w:abstractNumId w:val="7"/>
  </w:num>
  <w:num w:numId="12">
    <w:abstractNumId w:val="18"/>
  </w:num>
  <w:num w:numId="13">
    <w:abstractNumId w:val="5"/>
  </w:num>
  <w:num w:numId="14">
    <w:abstractNumId w:val="9"/>
  </w:num>
  <w:num w:numId="15">
    <w:abstractNumId w:val="4"/>
  </w:num>
  <w:num w:numId="16">
    <w:abstractNumId w:val="15"/>
  </w:num>
  <w:num w:numId="17">
    <w:abstractNumId w:val="3"/>
  </w:num>
  <w:num w:numId="18">
    <w:abstractNumId w:val="17"/>
  </w:num>
  <w:num w:numId="1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44185"/>
    <w:rsid w:val="00062AD3"/>
    <w:rsid w:val="00083491"/>
    <w:rsid w:val="000D4246"/>
    <w:rsid w:val="001211DC"/>
    <w:rsid w:val="00130370"/>
    <w:rsid w:val="001E0A2A"/>
    <w:rsid w:val="00215B45"/>
    <w:rsid w:val="002D44B0"/>
    <w:rsid w:val="00315076"/>
    <w:rsid w:val="003303B1"/>
    <w:rsid w:val="00354B89"/>
    <w:rsid w:val="0035674F"/>
    <w:rsid w:val="003C4C1C"/>
    <w:rsid w:val="003C6971"/>
    <w:rsid w:val="00435CEE"/>
    <w:rsid w:val="00504C88"/>
    <w:rsid w:val="005162DB"/>
    <w:rsid w:val="00532D43"/>
    <w:rsid w:val="00562696"/>
    <w:rsid w:val="005C6834"/>
    <w:rsid w:val="005D47A4"/>
    <w:rsid w:val="00602958"/>
    <w:rsid w:val="006068F3"/>
    <w:rsid w:val="00606CB9"/>
    <w:rsid w:val="00641208"/>
    <w:rsid w:val="00694E29"/>
    <w:rsid w:val="006C02EB"/>
    <w:rsid w:val="006C5267"/>
    <w:rsid w:val="006E5165"/>
    <w:rsid w:val="007013C0"/>
    <w:rsid w:val="00782148"/>
    <w:rsid w:val="007A32E1"/>
    <w:rsid w:val="007E1246"/>
    <w:rsid w:val="007E70AC"/>
    <w:rsid w:val="008312AB"/>
    <w:rsid w:val="00844185"/>
    <w:rsid w:val="00864960"/>
    <w:rsid w:val="008A6CFB"/>
    <w:rsid w:val="008D653C"/>
    <w:rsid w:val="00914EC1"/>
    <w:rsid w:val="009E397A"/>
    <w:rsid w:val="009F1ADE"/>
    <w:rsid w:val="009F2958"/>
    <w:rsid w:val="009F79C8"/>
    <w:rsid w:val="00A34C4E"/>
    <w:rsid w:val="00AA7A0E"/>
    <w:rsid w:val="00B34E7A"/>
    <w:rsid w:val="00B47B57"/>
    <w:rsid w:val="00B508D4"/>
    <w:rsid w:val="00B62D8F"/>
    <w:rsid w:val="00BB17F5"/>
    <w:rsid w:val="00BB6371"/>
    <w:rsid w:val="00BE76CE"/>
    <w:rsid w:val="00BF0E24"/>
    <w:rsid w:val="00C01491"/>
    <w:rsid w:val="00CA4EDD"/>
    <w:rsid w:val="00D51AE4"/>
    <w:rsid w:val="00D63E2F"/>
    <w:rsid w:val="00D95F89"/>
    <w:rsid w:val="00DB5A85"/>
    <w:rsid w:val="00DC2144"/>
    <w:rsid w:val="00DE2EAE"/>
    <w:rsid w:val="00E31234"/>
    <w:rsid w:val="00E649F2"/>
    <w:rsid w:val="00E93F7B"/>
    <w:rsid w:val="00ED023E"/>
    <w:rsid w:val="00F22BA7"/>
    <w:rsid w:val="00F22EE4"/>
    <w:rsid w:val="00F56CB8"/>
    <w:rsid w:val="00FA7B5B"/>
    <w:rsid w:val="00FC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B45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basedOn w:val="DefaultParagraphFont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Century Schoolbook" w:eastAsia="MS PMincho" w:hAnsi="Century Schoolbook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Century Schoolbook" w:eastAsia="MS PMincho" w:hAnsi="Century Schoolbook" w:cs="Times New Roman"/>
        <w:b/>
        <w:bCs/>
      </w:rPr>
    </w:tblStylePr>
    <w:tblStylePr w:type="lastCol">
      <w:rPr>
        <w:rFonts w:ascii="Century Schoolbook" w:eastAsia="MS PMincho" w:hAnsi="Century Schoolbook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\Application%20Data\Microsoft\Templates\TP030000607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33" ma:contentTypeDescription="Create a new document." ma:contentTypeScope="" ma:versionID="37d3ec2b48d53e45b233ad8f52fe1b11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1761F-0616-4CFD-99F8-EDF3EC19B30F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2.xml><?xml version="1.0" encoding="utf-8"?>
<ds:datastoreItem xmlns:ds="http://schemas.openxmlformats.org/officeDocument/2006/customXml" ds:itemID="{782770E2-7D09-4479-B3E9-5A6D788EF8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FD3421-4F1B-4808-BCA5-EE2FC77295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5DADE5-89A0-4231-8E99-AFEAB7DDC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TP030000607</Template>
  <TotalTime>119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JAY AMBE</dc:creator>
  <cp:keywords/>
  <dc:description/>
  <cp:lastModifiedBy>as</cp:lastModifiedBy>
  <cp:revision>16</cp:revision>
  <dcterms:created xsi:type="dcterms:W3CDTF">2011-07-10T12:25:00Z</dcterms:created>
  <dcterms:modified xsi:type="dcterms:W3CDTF">2012-03-15T07:39:00Z</dcterms:modified>
  <cp:category>Job Search</cp:category>
  <cp:contentStatus>Final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TC300006079990</vt:lpwstr>
  </property>
</Properties>
</file>