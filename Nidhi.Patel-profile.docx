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3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Style w:val="style88"/>
          <w:rFonts w:ascii="Times New Roman" w:cs="Times New Roman" w:hAnsi="Times New Roman"/>
          <w:b/>
          <w:sz w:val="28"/>
          <w:u w:val="single"/>
        </w:rPr>
        <w:t>Curriculum vitae</w:t>
      </w:r>
    </w:p>
    <w:p>
      <w:pPr>
        <w:pStyle w:val="style0"/>
        <w:ind w:firstLine="36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Nidhi</w:t>
      </w:r>
      <w:r>
        <w:rPr>
          <w:b/>
          <w:sz w:val="28"/>
          <w:szCs w:val="28"/>
        </w:rPr>
        <w:t xml:space="preserve"> PATEL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404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Shyamvilla - 1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Near </w:t>
      </w:r>
      <w:r>
        <w:rPr>
          <w:sz w:val="28"/>
          <w:szCs w:val="28"/>
          <w:lang w:val="en-US"/>
        </w:rPr>
        <w:t xml:space="preserve">Matrubhumi Tenement 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mart </w:t>
      </w:r>
      <w:r>
        <w:rPr>
          <w:sz w:val="28"/>
          <w:szCs w:val="28"/>
        </w:rPr>
        <w:t>Road,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Nikol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Naroda 382350 </w:t>
      </w:r>
      <w:r>
        <w:rPr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no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(M):</w:t>
      </w:r>
      <w:r>
        <w:rPr>
          <w:rFonts w:ascii="Times New Roman" w:cs="Times New Roman" w:hAnsi="Times New Roman"/>
          <w:sz w:val="24"/>
          <w:szCs w:val="24"/>
        </w:rPr>
        <w:t xml:space="preserve"> #9</w:t>
      </w:r>
      <w:r>
        <w:rPr>
          <w:rFonts w:ascii="Times New Roman" w:cs="Times New Roman" w:hAnsi="Times New Roman"/>
          <w:sz w:val="24"/>
          <w:szCs w:val="24"/>
          <w:lang w:val="en-US"/>
        </w:rPr>
        <w:t>726453453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OBJECTIVE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work in a challenging environment demanding all my skills and efforts to explore and adapt myself in different fields, and realize my potential and contribute to the development of organization with impressive performance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left"/>
        <w:rPr>
          <w:rFonts w:ascii="Times New Roman" w:cs="Times New Roman" w:hAnsi="Times New Roman"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EDUCATIONAL QUALIFICATION </w:t>
      </w:r>
      <w:r>
        <w:rPr/>
      </w:r>
      <w:r/>
      <w:r>
        <w:rPr/>
      </w:r>
      <w:r>
        <w:rPr/>
        <w:pict>
          <v:rect id="1027" fillcolor="black" stroked="f" style="margin-left:0.0pt;margin-top:0.0pt;width:537.7pt;height:2.0pt;mso-wrap-distance-left:0.0pt;mso-wrap-distance-right:0.0pt;visibility:visible;">
            <w10:anchorlock/>
            <v:stroke on="f" color="#3465af" color2="#cb9a50"/>
            <v:fill rotate="true"/>
          </v:rect>
        </w:pict>
      </w:r>
      <w:r>
        <w:rPr/>
      </w:r>
      <w:r>
        <w:rPr/>
      </w:r>
    </w:p>
    <w:p>
      <w:pPr>
        <w:pStyle w:val="style4216"/>
        <w:spacing w:after="0" w:lineRule="auto" w:line="240"/>
        <w:ind w:left="0" w:firstLine="0"/>
        <w:rPr>
          <w:rFonts w:ascii="Times New Roman" w:cs="Times New Roman" w:hAnsi="Times New Roman"/>
          <w:bCs/>
          <w:sz w:val="24"/>
          <w:szCs w:val="24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72"/>
        <w:gridCol w:w="2552"/>
        <w:gridCol w:w="2015"/>
        <w:gridCol w:w="1812"/>
        <w:gridCol w:w="1608"/>
        <w:gridCol w:w="1256"/>
      </w:tblGrid>
      <w:tr>
        <w:trPr>
          <w:trHeight w:val="204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Board/Univ.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</w:t>
            </w:r>
          </w:p>
        </w:tc>
      </w:tr>
      <w:tr>
        <w:tblPrEx/>
        <w:trPr>
          <w:trHeight w:val="828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.B.A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(eng)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R.B.I institute of Management 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Finance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Gujarat technological University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Running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ind w:left="-108"/>
              <w:jc w:val="center"/>
              <w:rPr/>
            </w:pPr>
          </w:p>
        </w:tc>
      </w:tr>
      <w:tr>
        <w:tblPrEx/>
        <w:trPr>
          <w:trHeight w:val="107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B.COM(eng.)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N.V Arts And Commerce collage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Advanced   Accounting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Gujarat University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Second class</w:t>
            </w:r>
          </w:p>
        </w:tc>
      </w:tr>
      <w:tr>
        <w:tblPrEx/>
        <w:trPr>
          <w:trHeight w:val="449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Panchtirth school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H. S. C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449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Panchtirth school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S. S. C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64.32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0"/>
        <w:spacing w:before="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EXPERIENCE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</w:r>
      <w:r/>
      <w:r>
        <w:rPr/>
      </w:r>
      <w:r>
        <w:rPr/>
        <w:pict>
          <v:rect id="1029" fillcolor="black" stroked="f" style="margin-left:0.0pt;margin-top:0.0pt;width:537.7pt;height:2.0pt;mso-wrap-distance-left:0.0pt;mso-wrap-distance-right:0.0pt;visibility:visible;">
            <w10:anchorlock/>
            <v:stroke on="f" color="#3465af" color2="#cb9a50"/>
            <v:fill rotate="true"/>
          </v:rect>
        </w:pict>
      </w:r>
      <w:r>
        <w:rPr/>
      </w:r>
      <w:r>
        <w:rPr/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Organization Name   : 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Ink consultancY.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Designation              : 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Loan and Brokerage.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Duration                   :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4 </w:t>
      </w:r>
      <w:r>
        <w:rPr>
          <w:rFonts w:ascii="Times New Roman" w:cs="Times New Roman" w:hAnsi="Times New Roman"/>
          <w:bCs/>
          <w:sz w:val="24"/>
          <w:szCs w:val="24"/>
        </w:rPr>
        <w:t>Month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Profile                      :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 xml:space="preserve"> To work in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As receptionlist.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>OTHER INTERESTS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</w:r>
      <w:r/>
      <w:r>
        <w:rPr/>
      </w:r>
      <w:r>
        <w:rPr/>
        <w:pict>
          <v:rect id="1031" fillcolor="black" stroked="f" style="margin-left:0.0pt;margin-top:0.0pt;width:537.7pt;height:2.0pt;mso-wrap-distance-left:0.0pt;mso-wrap-distance-right:0.0pt;visibility:visible;">
            <w10:anchorlock/>
            <v:stroke on="f" color="#3465af" color2="#cb9a50"/>
            <v:fill rotate="true"/>
          </v:rect>
        </w:pict>
      </w:r>
      <w:r>
        <w:rPr/>
      </w:r>
      <w:r>
        <w:rPr/>
      </w:r>
    </w:p>
    <w:p>
      <w:pPr>
        <w:pStyle w:val="style0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Reading 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Travelling.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SKILLS             :  Good presentation skills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STRENGTH     :  Positive attitude and self belief.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>PERSONAL PROFILE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/>
      </w:r>
      <w:r/>
      <w:r>
        <w:rPr/>
      </w:r>
      <w:r>
        <w:rPr/>
        <w:pict>
          <v:rect id="1033" fillcolor="black" stroked="f" style="margin-left:0.0pt;margin-top:0.0pt;width:537.7pt;height:2.0pt;mso-wrap-distance-left:0.0pt;mso-wrap-distance-right:0.0pt;visibility:visible;">
            <w10:anchorlock/>
            <v:stroke on="f" color="#3465af" color2="#cb9a50"/>
            <v:fill rotate="true"/>
          </v:rect>
        </w:pict>
      </w:r>
      <w:r>
        <w:rPr/>
      </w:r>
      <w:r>
        <w:rPr/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Date </w:t>
      </w:r>
      <w:r>
        <w:rPr>
          <w:rFonts w:ascii="Times New Roman" w:cs="Times New Roman" w:hAnsi="Times New Roman"/>
          <w:bCs/>
          <w:sz w:val="24"/>
          <w:szCs w:val="24"/>
        </w:rPr>
        <w:t>Of</w:t>
      </w:r>
      <w:r>
        <w:rPr>
          <w:rFonts w:ascii="Times New Roman" w:cs="Times New Roman" w:hAnsi="Times New Roman"/>
          <w:bCs/>
          <w:sz w:val="24"/>
          <w:szCs w:val="24"/>
        </w:rPr>
        <w:t xml:space="preserve"> Birth 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6</w:t>
      </w:r>
      <w:r>
        <w:rPr>
          <w:rFonts w:ascii="Times New Roman" w:cs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April</w:t>
      </w:r>
      <w:r>
        <w:rPr>
          <w:rFonts w:ascii="Times New Roman" w:cs="Times New Roman" w:hAnsi="Times New Roman"/>
          <w:bCs/>
          <w:sz w:val="24"/>
          <w:szCs w:val="24"/>
        </w:rPr>
        <w:t>, 19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99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Gender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Fem</w:t>
      </w:r>
      <w:r>
        <w:rPr>
          <w:rFonts w:ascii="Times New Roman" w:cs="Times New Roman" w:hAnsi="Times New Roman"/>
          <w:bCs/>
          <w:sz w:val="24"/>
          <w:szCs w:val="24"/>
        </w:rPr>
        <w:t>ale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Nationality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Indian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Home</w:t>
      </w:r>
      <w:r>
        <w:rPr>
          <w:rFonts w:ascii="Times New Roman" w:cs="Times New Roman" w:hAnsi="Times New Roman"/>
          <w:bCs/>
          <w:sz w:val="24"/>
          <w:szCs w:val="24"/>
        </w:rPr>
        <w:t xml:space="preserve"> Town 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Nikol </w:t>
      </w:r>
      <w:r>
        <w:rPr>
          <w:rFonts w:ascii="Times New Roman" w:cs="Times New Roman" w:hAnsi="Times New Roman"/>
          <w:bCs/>
          <w:sz w:val="24"/>
          <w:szCs w:val="24"/>
        </w:rPr>
        <w:t>. (Gujarat)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Marital Status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 Unmarried 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Conta</w:t>
      </w:r>
      <w:r>
        <w:rPr>
          <w:rFonts w:ascii="Times New Roman" w:cs="Times New Roman" w:hAnsi="Times New Roman"/>
          <w:bCs/>
          <w:sz w:val="24"/>
          <w:szCs w:val="24"/>
        </w:rPr>
        <w:t xml:space="preserve">ct No        :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9726453453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E-mail id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: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 xml:space="preserve">   patelnidhi641999</w:t>
      </w:r>
      <w:r>
        <w:rPr>
          <w:rFonts w:ascii="Times New Roman" w:cs="Times New Roman" w:hAnsi="Times New Roman"/>
          <w:bCs/>
          <w:sz w:val="24"/>
          <w:szCs w:val="24"/>
        </w:rPr>
        <w:t>@gmail.com</w:t>
      </w:r>
    </w:p>
    <w:p>
      <w:pPr>
        <w:pStyle w:val="style0"/>
        <w:tabs>
          <w:tab w:val="left" w:leader="none" w:pos="2200"/>
        </w:tabs>
        <w:ind w:firstLine="36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LANGUAGES KNOWN</w:t>
      </w:r>
      <w:r>
        <w:rPr/>
      </w:r>
      <w:r/>
      <w:r>
        <w:rPr/>
      </w:r>
      <w:r>
        <w:rPr/>
        <w:pict>
          <v:rect id="1035" fillcolor="black" stroked="f" style="margin-left:0.0pt;margin-top:0.0pt;width:537.7pt;height:2.0pt;mso-wrap-distance-left:0.0pt;mso-wrap-distance-right:0.0pt;visibility:visible;">
            <w10:anchorlock/>
            <v:stroke on="f" color="#3465af" color2="#cb9a50"/>
            <v:fill rotate="true"/>
          </v:rect>
        </w:pict>
      </w:r>
      <w:r>
        <w:rPr/>
      </w:r>
      <w:r>
        <w:rPr/>
      </w:r>
    </w:p>
    <w:p>
      <w:pPr>
        <w:pStyle w:val="style0"/>
        <w:ind w:firstLine="36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Gujarati    :   Read        Speak      Write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English     :   Read        Speak      Write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Hindi        :   Read        Speak      Write</w:t>
      </w:r>
    </w:p>
    <w:p>
      <w:pPr>
        <w:pStyle w:val="style0"/>
        <w:ind w:left="60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DECLARATION: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bCs/>
          <w:sz w:val="24"/>
          <w:szCs w:val="24"/>
        </w:rPr>
        <w:t>I hereby declare that the information furnished above is true to the best of my knowledge.</w:t>
      </w:r>
    </w:p>
    <w:p>
      <w:pPr>
        <w:pStyle w:val="style0"/>
        <w:ind w:left="60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ind w:left="60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      With regard,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    _______________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(</w:t>
      </w:r>
      <w:r>
        <w:rPr>
          <w:rFonts w:ascii="Times New Roman" w:cs="Times New Roman" w:hAnsi="Times New Roman"/>
          <w:sz w:val="24"/>
          <w:szCs w:val="24"/>
          <w:lang w:val="en-US"/>
        </w:rPr>
        <w:t>Nidhi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patel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headerReference w:type="first" r:id="rId4"/>
      <w:footerReference w:type="first" r:id="rId5"/>
      <w:pgSz w:w="11906" w:h="16838" w:orient="portrait"/>
      <w:pgMar w:top="450" w:right="720" w:bottom="720" w:left="432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951"/>
    </w:tblGrid>
    <w:tr>
      <w:trPr>
        <w:trHeight w:val="513" w:hRule="atLeast"/>
      </w:trPr>
      <w:tc>
        <w:tcPr>
          <w:tcW w:w="10951" w:type="dxa"/>
          <w:tcBorders/>
          <w:shd w:val="clear" w:color="auto" w:fill="auto"/>
          <w:vAlign w:val="center"/>
        </w:tcPr>
        <w:p>
          <w:pPr>
            <w:pStyle w:val="style0"/>
            <w:snapToGrid w:val="false"/>
            <w:jc w:val="left"/>
            <w:rPr>
              <w:b/>
              <w:sz w:val="16"/>
              <w:szCs w:val="16"/>
            </w:rPr>
          </w:pPr>
        </w:p>
      </w:tc>
    </w:tr>
  </w:tbl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spacing w:lineRule="atLeast" w:line="240"/>
      <w:jc w:val="left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23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  <w:rPr>
        <w:rFonts w:ascii="Wingdings" w:cs="Wingdings" w:hAnsi="Wingdings"/>
      </w:r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  <w:rPr>
        <w:rFonts w:ascii="Courier New" w:cs="Courier New" w:hAnsi="Courier New"/>
      </w:r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  <w:rPr>
        <w:rFonts w:ascii="Symbol" w:cs="Symbol" w:hAnsi="Symbol"/>
      </w:r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1">
    <w:nsid w:val="00000001"/>
    <w:multiLevelType w:val="singleLevel"/>
    <w:tmpl w:val="00000002"/>
    <w:name w:val="WW8Num2"/>
    <w:lvl w:ilvl="0">
      <w:start w:val="63"/>
      <w:numFmt w:val="bullet"/>
      <w:lvlText w:val="-"/>
      <w:lvlJc w:val="left"/>
      <w:pPr>
        <w:tabs>
          <w:tab w:val="left" w:leader="none" w:pos="0"/>
        </w:tabs>
        <w:ind w:left="600" w:hanging="360"/>
      </w:pPr>
      <w:rPr>
        <w:rFonts w:ascii="Times New Roman" w:cs="Wingdings" w:hAnsi="Times New Roman"/>
      </w:rPr>
    </w:lvl>
  </w:abstractNum>
  <w:abstractNum w:abstractNumId="2">
    <w:nsid w:val="00000002"/>
    <w:multiLevelType w:val="singleLevel"/>
    <w:tmpl w:val="00000003"/>
    <w:name w:val="WW8Num3"/>
    <w:lvl w:ilvl="0">
      <w:start w:val="19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Wingdings" w:hAnsi="Symbol"/>
      </w:rPr>
    </w:lvl>
  </w:abstractNum>
  <w:abstractNum w:abstractNumId="3">
    <w:nsid w:val="00000003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left" w:leader="none" w:pos="0"/>
        </w:tabs>
        <w:ind w:left="720" w:hanging="360"/>
      </w:pPr>
      <w:rPr>
        <w:rFonts w:ascii="Times New Roman" w:hAnsi="Times New Roman"/>
      </w:rPr>
    </w:lvl>
  </w:abstractNum>
  <w:abstractNum w:abstractNumId="4">
    <w:nsid w:val="00000004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Courier New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Courier New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Courier New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Courier New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Courier New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Courier New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jc w:val="both"/>
    </w:pPr>
    <w:rPr>
      <w:rFonts w:ascii="Garamond" w:cs="Garamond" w:hAnsi="Garamond"/>
      <w:sz w:val="22"/>
      <w:lang w:eastAsia="zh-CN"/>
    </w:rPr>
  </w:style>
  <w:style w:type="paragraph" w:styleId="style1">
    <w:name w:val="heading 1"/>
    <w:basedOn w:val="style4209"/>
    <w:next w:val="style66"/>
    <w:qFormat/>
    <w:pPr>
      <w:numPr>
        <w:ilvl w:val="0"/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style2">
    <w:name w:val="heading 2"/>
    <w:basedOn w:val="style4209"/>
    <w:next w:val="style66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style3">
    <w:name w:val="heading 3"/>
    <w:basedOn w:val="style4209"/>
    <w:next w:val="style66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style4">
    <w:name w:val="heading 4"/>
    <w:basedOn w:val="style4209"/>
    <w:next w:val="style66"/>
    <w:qFormat/>
    <w:pPr>
      <w:numPr>
        <w:ilvl w:val="3"/>
        <w:numId w:val="1"/>
      </w:numPr>
      <w:spacing w:after="0"/>
      <w:jc w:val="left"/>
      <w:outlineLvl w:val="3"/>
    </w:pPr>
    <w:rPr>
      <w:i/>
      <w:caps w:val="false"/>
      <w:spacing w:val="5"/>
      <w:sz w:val="24"/>
    </w:rPr>
  </w:style>
  <w:style w:type="paragraph" w:styleId="style5">
    <w:name w:val="heading 5"/>
    <w:basedOn w:val="style4209"/>
    <w:next w:val="style66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spacing w:before="240" w:lineRule="atLeast" w:line="240"/>
      <w:outlineLvl w:val="5"/>
    </w:pPr>
    <w:rPr>
      <w:b/>
    </w:rPr>
  </w:style>
  <w:style w:type="paragraph" w:styleId="style7">
    <w:name w:val="heading 7"/>
    <w:basedOn w:val="style0"/>
    <w:next w:val="style0"/>
    <w:qFormat/>
    <w:pPr>
      <w:keepNext/>
      <w:numPr>
        <w:ilvl w:val="6"/>
        <w:numId w:val="1"/>
      </w:numPr>
      <w:spacing w:lineRule="exact" w:line="300"/>
      <w:jc w:val="center"/>
      <w:outlineLvl w:val="6"/>
    </w:pPr>
    <w:rPr>
      <w:rFonts w:ascii="Arial" w:cs="Arial" w:hAnsi="Arial"/>
      <w:b/>
      <w:i/>
      <w:iCs/>
      <w:color w:val="993300"/>
      <w:sz w:val="20"/>
    </w:rPr>
  </w:style>
  <w:style w:type="paragraph" w:styleId="style8">
    <w:name w:val="heading 8"/>
    <w:basedOn w:val="style0"/>
    <w:next w:val="style0"/>
    <w:qFormat/>
    <w:pPr>
      <w:keepNext/>
      <w:numPr>
        <w:ilvl w:val="7"/>
        <w:numId w:val="1"/>
      </w:numPr>
      <w:spacing w:lineRule="exact" w:line="300"/>
      <w:jc w:val="center"/>
      <w:outlineLvl w:val="7"/>
    </w:pPr>
    <w:rPr>
      <w:rFonts w:ascii="Arial" w:cs="Arial" w:hAnsi="Arial"/>
      <w:b/>
      <w:bCs/>
      <w:sz w:val="20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Wingdings" w:cs="Wingdings" w:hAnsi="Wingdings"/>
    </w:rPr>
  </w:style>
  <w:style w:type="character" w:customStyle="1" w:styleId="style4098">
    <w:name w:val="WW8Num1z1"/>
    <w:next w:val="style4098"/>
    <w:rPr>
      <w:rFonts w:ascii="Courier New" w:cs="Courier New" w:hAnsi="Courier New"/>
    </w:rPr>
  </w:style>
  <w:style w:type="character" w:customStyle="1" w:styleId="style4099">
    <w:name w:val="WW8Num1z2"/>
    <w:next w:val="style4099"/>
  </w:style>
  <w:style w:type="character" w:customStyle="1" w:styleId="style4100">
    <w:name w:val="WW8Num1z3"/>
    <w:next w:val="style4100"/>
    <w:rPr>
      <w:rFonts w:ascii="Symbol" w:cs="Symbol" w:hAnsi="Symbol"/>
    </w:rPr>
  </w:style>
  <w:style w:type="character" w:customStyle="1" w:styleId="style4101">
    <w:name w:val="WW8Num1z4"/>
    <w:next w:val="style4101"/>
  </w:style>
  <w:style w:type="character" w:customStyle="1" w:styleId="style4102">
    <w:name w:val="WW8Num1z5"/>
    <w:next w:val="style4102"/>
  </w:style>
  <w:style w:type="character" w:customStyle="1" w:styleId="style4103">
    <w:name w:val="WW8Num1z6"/>
    <w:next w:val="style4103"/>
  </w:style>
  <w:style w:type="character" w:customStyle="1" w:styleId="style4104">
    <w:name w:val="WW8Num1z7"/>
    <w:next w:val="style4104"/>
  </w:style>
  <w:style w:type="character" w:customStyle="1" w:styleId="style4105">
    <w:name w:val="WW8Num1z8"/>
    <w:next w:val="style4105"/>
  </w:style>
  <w:style w:type="character" w:customStyle="1" w:styleId="style4106">
    <w:name w:val="WW8Num2z0"/>
    <w:next w:val="style4106"/>
    <w:rPr>
      <w:rFonts w:ascii="Wingdings" w:cs="Wingdings" w:hAnsi="Wingdings"/>
    </w:rPr>
  </w:style>
  <w:style w:type="character" w:customStyle="1" w:styleId="style4107">
    <w:name w:val="WW8Num3z0"/>
    <w:next w:val="style4107"/>
    <w:rPr>
      <w:rFonts w:ascii="Wingdings" w:cs="Wingdings" w:hAnsi="Wingdings"/>
    </w:rPr>
  </w:style>
  <w:style w:type="character" w:customStyle="1" w:styleId="style4108">
    <w:name w:val="WW8Num4z0"/>
    <w:next w:val="style4108"/>
  </w:style>
  <w:style w:type="character" w:customStyle="1" w:styleId="style4109">
    <w:name w:val="WW8Num5z0"/>
    <w:next w:val="style4109"/>
    <w:rPr>
      <w:b/>
    </w:rPr>
  </w:style>
  <w:style w:type="character" w:customStyle="1" w:styleId="style4110">
    <w:name w:val="WW8Num6z0"/>
    <w:next w:val="style4110"/>
    <w:rPr>
      <w:rFonts w:ascii="Symbol" w:cs="Symbol" w:hAnsi="Symbol"/>
    </w:rPr>
  </w:style>
  <w:style w:type="character" w:customStyle="1" w:styleId="style4111">
    <w:name w:val="WW8Num6z1"/>
    <w:next w:val="style4111"/>
    <w:rPr>
      <w:rFonts w:ascii="Courier New" w:cs="Courier New" w:hAnsi="Courier New"/>
    </w:rPr>
  </w:style>
  <w:style w:type="character" w:customStyle="1" w:styleId="style4112">
    <w:name w:val="WW8Num2z1"/>
    <w:next w:val="style4112"/>
    <w:rPr>
      <w:rFonts w:ascii="Courier New" w:cs="Courier New" w:hAnsi="Courier New"/>
    </w:rPr>
  </w:style>
  <w:style w:type="character" w:customStyle="1" w:styleId="style4113">
    <w:name w:val="WW8Num2z3"/>
    <w:next w:val="style4113"/>
    <w:rPr>
      <w:rFonts w:ascii="Symbol" w:cs="Symbol" w:hAnsi="Symbol"/>
    </w:rPr>
  </w:style>
  <w:style w:type="character" w:customStyle="1" w:styleId="style4114">
    <w:name w:val="WW8Num3z1"/>
    <w:next w:val="style4114"/>
    <w:rPr>
      <w:rFonts w:ascii="Courier New" w:cs="Courier New" w:hAnsi="Courier New"/>
    </w:rPr>
  </w:style>
  <w:style w:type="character" w:customStyle="1" w:styleId="style4115">
    <w:name w:val="WW8Num3z3"/>
    <w:next w:val="style4115"/>
    <w:rPr>
      <w:rFonts w:ascii="Symbol" w:cs="Symbol" w:hAnsi="Symbol"/>
    </w:rPr>
  </w:style>
  <w:style w:type="character" w:customStyle="1" w:styleId="style4116">
    <w:name w:val="WW8Num4z1"/>
    <w:next w:val="style4116"/>
  </w:style>
  <w:style w:type="character" w:customStyle="1" w:styleId="style4117">
    <w:name w:val="WW8Num4z2"/>
    <w:next w:val="style4117"/>
  </w:style>
  <w:style w:type="character" w:customStyle="1" w:styleId="style4118">
    <w:name w:val="WW8Num4z3"/>
    <w:next w:val="style4118"/>
  </w:style>
  <w:style w:type="character" w:customStyle="1" w:styleId="style4119">
    <w:name w:val="WW8Num4z4"/>
    <w:next w:val="style4119"/>
  </w:style>
  <w:style w:type="character" w:customStyle="1" w:styleId="style4120">
    <w:name w:val="WW8Num4z5"/>
    <w:next w:val="style4120"/>
  </w:style>
  <w:style w:type="character" w:customStyle="1" w:styleId="style4121">
    <w:name w:val="WW8Num4z6"/>
    <w:next w:val="style4121"/>
  </w:style>
  <w:style w:type="character" w:customStyle="1" w:styleId="style4122">
    <w:name w:val="WW8Num4z7"/>
    <w:next w:val="style4122"/>
  </w:style>
  <w:style w:type="character" w:customStyle="1" w:styleId="style4123">
    <w:name w:val="WW8Num4z8"/>
    <w:next w:val="style4123"/>
  </w:style>
  <w:style w:type="character" w:customStyle="1" w:styleId="style4124">
    <w:name w:val="WW8Num5z1"/>
    <w:next w:val="style4124"/>
  </w:style>
  <w:style w:type="character" w:customStyle="1" w:styleId="style4125">
    <w:name w:val="WW8Num5z2"/>
    <w:next w:val="style4125"/>
  </w:style>
  <w:style w:type="character" w:customStyle="1" w:styleId="style4126">
    <w:name w:val="WW8Num5z3"/>
    <w:next w:val="style4126"/>
  </w:style>
  <w:style w:type="character" w:customStyle="1" w:styleId="style4127">
    <w:name w:val="WW8Num5z4"/>
    <w:next w:val="style4127"/>
  </w:style>
  <w:style w:type="character" w:customStyle="1" w:styleId="style4128">
    <w:name w:val="WW8Num5z5"/>
    <w:next w:val="style4128"/>
  </w:style>
  <w:style w:type="character" w:customStyle="1" w:styleId="style4129">
    <w:name w:val="WW8Num5z6"/>
    <w:next w:val="style4129"/>
  </w:style>
  <w:style w:type="character" w:customStyle="1" w:styleId="style4130">
    <w:name w:val="WW8Num5z7"/>
    <w:next w:val="style4130"/>
  </w:style>
  <w:style w:type="character" w:customStyle="1" w:styleId="style4131">
    <w:name w:val="WW8Num5z8"/>
    <w:next w:val="style4131"/>
  </w:style>
  <w:style w:type="character" w:customStyle="1" w:styleId="style4132">
    <w:name w:val="WW8Num6z2"/>
    <w:next w:val="style4132"/>
    <w:rPr>
      <w:rFonts w:ascii="Wingdings" w:cs="Wingdings" w:hAnsi="Wingdings"/>
    </w:rPr>
  </w:style>
  <w:style w:type="character" w:customStyle="1" w:styleId="style4133">
    <w:name w:val="WW8Num7z0"/>
    <w:next w:val="style4133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34">
    <w:name w:val="WW8Num7z1"/>
    <w:next w:val="style4134"/>
    <w:rPr>
      <w:rFonts w:ascii="Courier New" w:cs="Courier New" w:hAnsi="Courier New"/>
    </w:rPr>
  </w:style>
  <w:style w:type="character" w:customStyle="1" w:styleId="style4135">
    <w:name w:val="WW8Num7z2"/>
    <w:next w:val="style4135"/>
    <w:rPr>
      <w:rFonts w:ascii="Wingdings" w:cs="Wingdings" w:hAnsi="Wingdings"/>
    </w:rPr>
  </w:style>
  <w:style w:type="character" w:customStyle="1" w:styleId="style4136">
    <w:name w:val="WW8Num7z3"/>
    <w:next w:val="style4136"/>
    <w:rPr>
      <w:rFonts w:ascii="Symbol" w:cs="Symbol" w:hAnsi="Symbol"/>
    </w:rPr>
  </w:style>
  <w:style w:type="character" w:customStyle="1" w:styleId="style4137">
    <w:name w:val="WW8Num8z0"/>
    <w:next w:val="style4137"/>
    <w:rPr>
      <w:rFonts w:ascii="Wingdings" w:cs="Wingdings" w:hAnsi="Wingdings"/>
    </w:rPr>
  </w:style>
  <w:style w:type="character" w:customStyle="1" w:styleId="style4138">
    <w:name w:val="WW8Num8z1"/>
    <w:next w:val="style4138"/>
    <w:rPr>
      <w:rFonts w:ascii="Courier New" w:cs="Courier New" w:hAnsi="Courier New"/>
    </w:rPr>
  </w:style>
  <w:style w:type="character" w:customStyle="1" w:styleId="style4139">
    <w:name w:val="WW8Num8z3"/>
    <w:next w:val="style4139"/>
    <w:rPr>
      <w:rFonts w:ascii="Symbol" w:cs="Symbol" w:hAnsi="Symbol"/>
    </w:rPr>
  </w:style>
  <w:style w:type="character" w:customStyle="1" w:styleId="style4140">
    <w:name w:val="WW8Num9z0"/>
    <w:next w:val="style4140"/>
    <w:rPr>
      <w:rFonts w:ascii="Symbol" w:cs="Symbol" w:hAnsi="Symbol"/>
    </w:rPr>
  </w:style>
  <w:style w:type="character" w:customStyle="1" w:styleId="style4141">
    <w:name w:val="WW8Num9z1"/>
    <w:next w:val="style4141"/>
    <w:rPr>
      <w:rFonts w:ascii="Courier New" w:cs="Courier New" w:hAnsi="Courier New"/>
    </w:rPr>
  </w:style>
  <w:style w:type="character" w:customStyle="1" w:styleId="style4142">
    <w:name w:val="WW8Num9z2"/>
    <w:next w:val="style4142"/>
    <w:rPr>
      <w:rFonts w:ascii="Wingdings" w:cs="Wingdings" w:hAnsi="Wingdings"/>
    </w:rPr>
  </w:style>
  <w:style w:type="character" w:customStyle="1" w:styleId="style4143">
    <w:name w:val="WW8Num10z0"/>
    <w:next w:val="style4143"/>
    <w:rPr>
      <w:rFonts w:ascii="Wingdings" w:cs="Wingdings" w:hAnsi="Wingdings"/>
    </w:rPr>
  </w:style>
  <w:style w:type="character" w:customStyle="1" w:styleId="style4144">
    <w:name w:val="WW8Num10z1"/>
    <w:next w:val="style4144"/>
    <w:rPr>
      <w:rFonts w:ascii="Symbol" w:cs="Symbol" w:hAnsi="Symbol"/>
    </w:rPr>
  </w:style>
  <w:style w:type="character" w:customStyle="1" w:styleId="style4145">
    <w:name w:val="WW8Num10z2"/>
    <w:next w:val="style4145"/>
  </w:style>
  <w:style w:type="character" w:customStyle="1" w:styleId="style4146">
    <w:name w:val="WW8Num10z3"/>
    <w:next w:val="style4146"/>
  </w:style>
  <w:style w:type="character" w:customStyle="1" w:styleId="style4147">
    <w:name w:val="WW8Num10z4"/>
    <w:next w:val="style4147"/>
  </w:style>
  <w:style w:type="character" w:customStyle="1" w:styleId="style4148">
    <w:name w:val="WW8Num10z5"/>
    <w:next w:val="style4148"/>
  </w:style>
  <w:style w:type="character" w:customStyle="1" w:styleId="style4149">
    <w:name w:val="WW8Num10z6"/>
    <w:next w:val="style4149"/>
  </w:style>
  <w:style w:type="character" w:customStyle="1" w:styleId="style4150">
    <w:name w:val="WW8Num10z7"/>
    <w:next w:val="style4150"/>
  </w:style>
  <w:style w:type="character" w:customStyle="1" w:styleId="style4151">
    <w:name w:val="WW8Num10z8"/>
    <w:next w:val="style4151"/>
  </w:style>
  <w:style w:type="character" w:customStyle="1" w:styleId="style4152">
    <w:name w:val="WW8Num11z0"/>
    <w:next w:val="style4152"/>
    <w:rPr>
      <w:rFonts w:ascii="Symbol" w:cs="Symbol" w:hAnsi="Symbol"/>
    </w:rPr>
  </w:style>
  <w:style w:type="character" w:customStyle="1" w:styleId="style4153">
    <w:name w:val="WW8Num11z1"/>
    <w:next w:val="style4153"/>
    <w:rPr>
      <w:rFonts w:ascii="Courier New" w:cs="Courier New" w:hAnsi="Courier New"/>
    </w:rPr>
  </w:style>
  <w:style w:type="character" w:customStyle="1" w:styleId="style4154">
    <w:name w:val="WW8Num11z2"/>
    <w:next w:val="style4154"/>
    <w:rPr>
      <w:rFonts w:ascii="Wingdings" w:cs="Wingdings" w:hAnsi="Wingdings"/>
    </w:rPr>
  </w:style>
  <w:style w:type="character" w:customStyle="1" w:styleId="style4155">
    <w:name w:val="WW8Num12z0"/>
    <w:next w:val="style4155"/>
    <w:rPr>
      <w:rFonts w:ascii="Symbol" w:cs="Symbol" w:hAnsi="Symbol"/>
    </w:rPr>
  </w:style>
  <w:style w:type="character" w:customStyle="1" w:styleId="style4156">
    <w:name w:val="WW8Num12z1"/>
    <w:next w:val="style4156"/>
    <w:rPr>
      <w:rFonts w:ascii="Courier New" w:cs="Courier New" w:hAnsi="Courier New"/>
    </w:rPr>
  </w:style>
  <w:style w:type="character" w:customStyle="1" w:styleId="style4157">
    <w:name w:val="WW8Num12z2"/>
    <w:next w:val="style4157"/>
    <w:rPr>
      <w:rFonts w:ascii="Wingdings" w:cs="Wingdings" w:hAnsi="Wingdings"/>
    </w:rPr>
  </w:style>
  <w:style w:type="character" w:customStyle="1" w:styleId="style4158">
    <w:name w:val="WW8Num13z0"/>
    <w:next w:val="style4158"/>
    <w:rPr>
      <w:b/>
    </w:rPr>
  </w:style>
  <w:style w:type="character" w:customStyle="1" w:styleId="style4159">
    <w:name w:val="WW8Num13z1"/>
    <w:next w:val="style4159"/>
  </w:style>
  <w:style w:type="character" w:customStyle="1" w:styleId="style4160">
    <w:name w:val="WW8Num13z2"/>
    <w:next w:val="style4160"/>
  </w:style>
  <w:style w:type="character" w:customStyle="1" w:styleId="style4161">
    <w:name w:val="WW8Num13z3"/>
    <w:next w:val="style4161"/>
  </w:style>
  <w:style w:type="character" w:customStyle="1" w:styleId="style4162">
    <w:name w:val="WW8Num13z4"/>
    <w:next w:val="style4162"/>
  </w:style>
  <w:style w:type="character" w:customStyle="1" w:styleId="style4163">
    <w:name w:val="WW8Num13z5"/>
    <w:next w:val="style4163"/>
  </w:style>
  <w:style w:type="character" w:customStyle="1" w:styleId="style4164">
    <w:name w:val="WW8Num13z6"/>
    <w:next w:val="style4164"/>
  </w:style>
  <w:style w:type="character" w:customStyle="1" w:styleId="style4165">
    <w:name w:val="WW8Num13z7"/>
    <w:next w:val="style4165"/>
  </w:style>
  <w:style w:type="character" w:customStyle="1" w:styleId="style4166">
    <w:name w:val="WW8Num13z8"/>
    <w:next w:val="style4166"/>
  </w:style>
  <w:style w:type="character" w:customStyle="1" w:styleId="style4167">
    <w:name w:val="WW8Num14z0"/>
    <w:next w:val="style4167"/>
    <w:rPr>
      <w:rFonts w:ascii="Wingdings" w:cs="Wingdings" w:hAnsi="Wingdings"/>
    </w:rPr>
  </w:style>
  <w:style w:type="character" w:customStyle="1" w:styleId="style4168">
    <w:name w:val="WW8Num14z1"/>
    <w:next w:val="style4168"/>
    <w:rPr>
      <w:rFonts w:ascii="Courier New" w:cs="Courier New" w:hAnsi="Courier New"/>
    </w:rPr>
  </w:style>
  <w:style w:type="character" w:customStyle="1" w:styleId="style4169">
    <w:name w:val="WW8Num14z3"/>
    <w:next w:val="style4169"/>
    <w:rPr>
      <w:rFonts w:ascii="Symbol" w:cs="Symbol" w:hAnsi="Symbol"/>
    </w:rPr>
  </w:style>
  <w:style w:type="character" w:customStyle="1" w:styleId="style4170">
    <w:name w:val="WW8Num15z0"/>
    <w:next w:val="style4170"/>
    <w:rPr>
      <w:rFonts w:ascii="Wingdings" w:cs="Wingdings" w:hAnsi="Wingdings"/>
    </w:rPr>
  </w:style>
  <w:style w:type="character" w:customStyle="1" w:styleId="style4171">
    <w:name w:val="WW8Num15z1"/>
    <w:next w:val="style4171"/>
    <w:rPr>
      <w:rFonts w:ascii="Courier New" w:cs="Courier New" w:hAnsi="Courier New"/>
    </w:rPr>
  </w:style>
  <w:style w:type="character" w:customStyle="1" w:styleId="style4172">
    <w:name w:val="WW8Num15z3"/>
    <w:next w:val="style4172"/>
    <w:rPr>
      <w:rFonts w:ascii="Symbol" w:cs="Symbol" w:hAnsi="Symbol"/>
    </w:rPr>
  </w:style>
  <w:style w:type="character" w:customStyle="1" w:styleId="style4173">
    <w:name w:val="WW8Num16z0"/>
    <w:next w:val="style4173"/>
    <w:rPr>
      <w:rFonts w:ascii="Wingdings" w:cs="Wingdings" w:hAnsi="Wingdings"/>
    </w:rPr>
  </w:style>
  <w:style w:type="character" w:customStyle="1" w:styleId="style4174">
    <w:name w:val="WW8Num16z1"/>
    <w:next w:val="style4174"/>
    <w:rPr>
      <w:rFonts w:ascii="Courier New" w:cs="Courier New" w:hAnsi="Courier New"/>
    </w:rPr>
  </w:style>
  <w:style w:type="character" w:customStyle="1" w:styleId="style4175">
    <w:name w:val="WW8Num16z3"/>
    <w:next w:val="style4175"/>
    <w:rPr>
      <w:rFonts w:ascii="Symbol" w:cs="Symbol" w:hAnsi="Symbol"/>
    </w:rPr>
  </w:style>
  <w:style w:type="character" w:customStyle="1" w:styleId="style4176">
    <w:name w:val="WW8Num17z0"/>
    <w:next w:val="style4176"/>
    <w:rPr>
      <w:rFonts w:ascii="Symbol" w:cs="Symbol" w:hAnsi="Symbol"/>
    </w:rPr>
  </w:style>
  <w:style w:type="character" w:customStyle="1" w:styleId="style4177">
    <w:name w:val="WW8Num17z1"/>
    <w:next w:val="style4177"/>
    <w:rPr>
      <w:rFonts w:ascii="Courier New" w:cs="Courier New" w:hAnsi="Courier New"/>
    </w:rPr>
  </w:style>
  <w:style w:type="character" w:customStyle="1" w:styleId="style4178">
    <w:name w:val="WW8Num17z2"/>
    <w:next w:val="style4178"/>
    <w:rPr>
      <w:rFonts w:ascii="Wingdings" w:cs="Wingdings" w:hAnsi="Wingdings"/>
    </w:rPr>
  </w:style>
  <w:style w:type="character" w:customStyle="1" w:styleId="style4179">
    <w:name w:val="WW8Num18z0"/>
    <w:next w:val="style4179"/>
    <w:rPr>
      <w:rFonts w:ascii="Symbol" w:cs="Symbol" w:hAnsi="Symbol"/>
    </w:rPr>
  </w:style>
  <w:style w:type="character" w:customStyle="1" w:styleId="style4180">
    <w:name w:val="WW8Num18z1"/>
    <w:next w:val="style4180"/>
    <w:rPr>
      <w:rFonts w:ascii="Courier New" w:cs="Courier New" w:hAnsi="Courier New"/>
    </w:rPr>
  </w:style>
  <w:style w:type="character" w:customStyle="1" w:styleId="style4181">
    <w:name w:val="WW8Num18z2"/>
    <w:next w:val="style4181"/>
    <w:rPr>
      <w:rFonts w:ascii="Wingdings" w:cs="Wingdings" w:hAnsi="Wingdings"/>
    </w:rPr>
  </w:style>
  <w:style w:type="character" w:customStyle="1" w:styleId="style4182">
    <w:name w:val="WW8Num19z0"/>
    <w:next w:val="style4182"/>
    <w:rPr>
      <w:rFonts w:ascii="Wingdings" w:cs="Wingdings" w:hAnsi="Wingdings"/>
    </w:rPr>
  </w:style>
  <w:style w:type="character" w:customStyle="1" w:styleId="style4183">
    <w:name w:val="WW8Num19z1"/>
    <w:next w:val="style4183"/>
    <w:rPr>
      <w:rFonts w:ascii="Courier New" w:cs="Courier New" w:hAnsi="Courier New"/>
    </w:rPr>
  </w:style>
  <w:style w:type="character" w:customStyle="1" w:styleId="style4184">
    <w:name w:val="WW8Num19z3"/>
    <w:next w:val="style4184"/>
    <w:rPr>
      <w:rFonts w:ascii="Symbol" w:cs="Symbol" w:hAnsi="Symbol"/>
    </w:rPr>
  </w:style>
  <w:style w:type="character" w:customStyle="1" w:styleId="style4185">
    <w:name w:val="WW8Num20z0"/>
    <w:next w:val="style4185"/>
    <w:rPr>
      <w:rFonts w:ascii="Symbol" w:cs="Times New Roman" w:eastAsia="Times New Roman" w:hAnsi="Symbol"/>
      <w:sz w:val="24"/>
      <w:szCs w:val="24"/>
    </w:rPr>
  </w:style>
  <w:style w:type="character" w:customStyle="1" w:styleId="style4186">
    <w:name w:val="WW8Num20z1"/>
    <w:next w:val="style4186"/>
    <w:rPr>
      <w:rFonts w:ascii="Courier New" w:cs="Courier New" w:hAnsi="Courier New"/>
    </w:rPr>
  </w:style>
  <w:style w:type="character" w:customStyle="1" w:styleId="style4187">
    <w:name w:val="WW8Num20z2"/>
    <w:next w:val="style4187"/>
    <w:rPr>
      <w:rFonts w:ascii="Wingdings" w:cs="Wingdings" w:hAnsi="Wingdings"/>
    </w:rPr>
  </w:style>
  <w:style w:type="character" w:customStyle="1" w:styleId="style4188">
    <w:name w:val="WW8Num20z3"/>
    <w:next w:val="style4188"/>
    <w:rPr>
      <w:rFonts w:ascii="Symbol" w:cs="Symbol" w:hAnsi="Symbol"/>
    </w:rPr>
  </w:style>
  <w:style w:type="character" w:customStyle="1" w:styleId="style4189">
    <w:name w:val="WW8Num21z0"/>
    <w:next w:val="style418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90">
    <w:name w:val="WW8Num21z1"/>
    <w:next w:val="style4190"/>
    <w:rPr>
      <w:rFonts w:ascii="Courier New" w:cs="Courier New" w:hAnsi="Courier New"/>
    </w:rPr>
  </w:style>
  <w:style w:type="character" w:customStyle="1" w:styleId="style4191">
    <w:name w:val="WW8Num21z2"/>
    <w:next w:val="style4191"/>
    <w:rPr>
      <w:rFonts w:ascii="Wingdings" w:cs="Wingdings" w:hAnsi="Wingdings"/>
    </w:rPr>
  </w:style>
  <w:style w:type="character" w:customStyle="1" w:styleId="style4192">
    <w:name w:val="WW8Num21z3"/>
    <w:next w:val="style4192"/>
    <w:rPr>
      <w:rFonts w:ascii="Symbol" w:cs="Symbol" w:hAnsi="Symbol"/>
    </w:rPr>
  </w:style>
  <w:style w:type="character" w:customStyle="1" w:styleId="style4193">
    <w:name w:val="WW8Num22z0"/>
    <w:next w:val="style4193"/>
    <w:rPr>
      <w:rFonts w:ascii="Times New Roman" w:cs="Times New Roman" w:eastAsia="Times New Roman" w:hAnsi="Times New Roman"/>
    </w:rPr>
  </w:style>
  <w:style w:type="character" w:customStyle="1" w:styleId="style4194">
    <w:name w:val="WW8Num22z1"/>
    <w:next w:val="style4194"/>
    <w:rPr>
      <w:rFonts w:ascii="Courier New" w:cs="Courier New" w:hAnsi="Courier New"/>
    </w:rPr>
  </w:style>
  <w:style w:type="character" w:customStyle="1" w:styleId="style4195">
    <w:name w:val="WW8Num22z2"/>
    <w:next w:val="style4195"/>
    <w:rPr>
      <w:rFonts w:ascii="Wingdings" w:cs="Wingdings" w:hAnsi="Wingdings"/>
    </w:rPr>
  </w:style>
  <w:style w:type="character" w:customStyle="1" w:styleId="style4196">
    <w:name w:val="WW8Num22z3"/>
    <w:next w:val="style4196"/>
    <w:rPr>
      <w:rFonts w:ascii="Symbol" w:cs="Symbol" w:hAnsi="Symbol"/>
    </w:rPr>
  </w:style>
  <w:style w:type="character" w:customStyle="1" w:styleId="style4197">
    <w:name w:val="Lead-in Emphasis"/>
    <w:next w:val="style4197"/>
    <w:rPr>
      <w:rFonts w:ascii="Arial Black" w:cs="Arial Black" w:hAnsi="Arial Black"/>
      <w:spacing w:val="-6"/>
      <w:sz w:val="18"/>
    </w:rPr>
  </w:style>
  <w:style w:type="character" w:styleId="style41">
    <w:name w:val="page number"/>
    <w:next w:val="style41"/>
    <w:rPr>
      <w:sz w:val="24"/>
    </w:rPr>
  </w:style>
  <w:style w:type="character" w:styleId="style88">
    <w:name w:val="Emphasis"/>
    <w:next w:val="style88"/>
    <w:qFormat/>
    <w:rPr>
      <w:rFonts w:ascii="Garamond" w:cs="Garamond" w:hAnsi="Garamond"/>
      <w:caps/>
      <w:spacing w:val="0"/>
      <w:sz w:val="18"/>
    </w:rPr>
  </w:style>
  <w:style w:type="character" w:customStyle="1" w:styleId="style4198">
    <w:name w:val="Job"/>
    <w:basedOn w:val="style65"/>
    <w:next w:val="style4198"/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800080"/>
      <w:u w:val="single"/>
    </w:rPr>
  </w:style>
  <w:style w:type="character" w:customStyle="1" w:styleId="style4199">
    <w:name w:val="Body Text Char"/>
    <w:next w:val="style4199"/>
    <w:rPr>
      <w:rFonts w:ascii="Garamond" w:cs="Garamond" w:hAnsi="Garamond"/>
      <w:sz w:val="22"/>
      <w:lang w:val="en-US" w:bidi="ar-SA"/>
    </w:rPr>
  </w:style>
  <w:style w:type="character" w:customStyle="1" w:styleId="style4200">
    <w:name w:val="Heading Base Char"/>
    <w:next w:val="style4200"/>
    <w:rPr>
      <w:rFonts w:ascii="Garamond" w:cs="Garamond" w:hAnsi="Garamond"/>
      <w:caps/>
      <w:sz w:val="22"/>
      <w:lang w:val="en-US" w:bidi="ar-SA"/>
    </w:rPr>
  </w:style>
  <w:style w:type="character" w:customStyle="1" w:styleId="style4201">
    <w:name w:val="Normal + After:  3 pt Char"/>
    <w:basedOn w:val="style4200"/>
    <w:next w:val="style4201"/>
  </w:style>
  <w:style w:type="character" w:customStyle="1" w:styleId="style4202">
    <w:name w:val="Balloon Text Char"/>
    <w:next w:val="style4202"/>
    <w:rPr>
      <w:rFonts w:ascii="Tahoma" w:cs="Tahoma" w:hAnsi="Tahoma"/>
      <w:sz w:val="16"/>
      <w:szCs w:val="16"/>
    </w:rPr>
  </w:style>
  <w:style w:type="character" w:customStyle="1" w:styleId="style4203">
    <w:name w:val="Header Char_cfaeb57c-5713-4836-ad12-7207251438a4"/>
    <w:next w:val="style4203"/>
    <w:rPr>
      <w:rFonts w:ascii="Garamond" w:cs="Garamond" w:hAnsi="Garamond"/>
      <w:caps/>
      <w:sz w:val="22"/>
    </w:rPr>
  </w:style>
  <w:style w:type="character" w:customStyle="1" w:styleId="style4204">
    <w:name w:val="Footer Char_226a6034-f922-41d3-8421-94a62822a777"/>
    <w:next w:val="style4204"/>
    <w:rPr>
      <w:rFonts w:ascii="Garamond" w:cs="Garamond" w:hAnsi="Garamond"/>
      <w:caps/>
      <w:sz w:val="22"/>
    </w:rPr>
  </w:style>
  <w:style w:type="character" w:styleId="style87">
    <w:name w:val="Strong"/>
    <w:next w:val="style87"/>
    <w:qFormat/>
    <w:rPr>
      <w:b/>
      <w:bCs/>
    </w:rPr>
  </w:style>
  <w:style w:type="character" w:customStyle="1" w:styleId="style4205">
    <w:name w:val="Bullets"/>
    <w:next w:val="style4205"/>
    <w:rPr>
      <w:rFonts w:ascii="OpenSymbol" w:cs="OpenSymbol" w:eastAsia="OpenSymbol" w:hAnsi="OpenSymbol"/>
    </w:rPr>
  </w:style>
  <w:style w:type="character" w:customStyle="1" w:styleId="style4206">
    <w:name w:val="Numbering Symbols"/>
    <w:next w:val="style4206"/>
  </w:style>
  <w:style w:type="paragraph" w:customStyle="1" w:styleId="style4207">
    <w:name w:val="Heading"/>
    <w:basedOn w:val="style0"/>
    <w:next w:val="style66"/>
    <w:pPr>
      <w:keepNext/>
      <w:spacing w:before="240" w:after="120"/>
    </w:pPr>
    <w:rPr>
      <w:rFonts w:ascii="Arial" w:cs="Mangal" w:eastAsia="Microsoft YaHei" w:hAnsi="Arial"/>
      <w:sz w:val="28"/>
      <w:szCs w:val="28"/>
    </w:rPr>
  </w:style>
  <w:style w:type="paragraph" w:styleId="style66">
    <w:name w:val="Body Text"/>
    <w:basedOn w:val="style0"/>
    <w:next w:val="style66"/>
    <w:pPr>
      <w:spacing w:after="220" w:lineRule="atLeast" w:line="240"/>
    </w:pPr>
    <w:rPr/>
  </w:style>
  <w:style w:type="paragraph" w:styleId="style47">
    <w:name w:val="List"/>
    <w:basedOn w:val="style66"/>
    <w:next w:val="style47"/>
    <w:pPr/>
    <w:rPr>
      <w:rFonts w:cs="Mang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yle4208">
    <w:name w:val="Index"/>
    <w:basedOn w:val="style0"/>
    <w:next w:val="style4208"/>
    <w:pPr>
      <w:suppressLineNumbers/>
    </w:pPr>
    <w:rPr>
      <w:rFonts w:cs="Mangal"/>
    </w:rPr>
  </w:style>
  <w:style w:type="paragraph" w:customStyle="1" w:styleId="style4209">
    <w:name w:val="Heading Base"/>
    <w:basedOn w:val="style66"/>
    <w:next w:val="style66"/>
    <w:pPr>
      <w:keepNext/>
      <w:keepLines/>
      <w:spacing w:before="240" w:after="240"/>
    </w:pPr>
    <w:rPr>
      <w:caps/>
    </w:rPr>
  </w:style>
  <w:style w:type="paragraph" w:customStyle="1" w:styleId="style4210">
    <w:name w:val="Header Base"/>
    <w:basedOn w:val="style0"/>
    <w:next w:val="style4210"/>
    <w:pPr>
      <w:spacing w:before="220" w:after="220" w:lineRule="atLeast" w:line="220"/>
      <w:ind w:left="-2160"/>
    </w:pPr>
    <w:rPr>
      <w:caps/>
    </w:rPr>
  </w:style>
  <w:style w:type="paragraph" w:customStyle="1" w:styleId="style4211">
    <w:name w:val="Document Label"/>
    <w:basedOn w:val="style0"/>
    <w:next w:val="style4212"/>
    <w:pPr>
      <w:spacing w:after="220"/>
    </w:pPr>
    <w:rPr>
      <w:spacing w:val="-20"/>
      <w:sz w:val="48"/>
    </w:rPr>
  </w:style>
  <w:style w:type="paragraph" w:customStyle="1" w:styleId="style4212">
    <w:name w:val="Section Title"/>
    <w:basedOn w:val="style0"/>
    <w:next w:val="style4213"/>
    <w:pPr>
      <w:pBdr>
        <w:bottom w:val="single" w:sz="6" w:space="1" w:color="808080"/>
      </w:pBdr>
      <w:spacing w:before="220" w:lineRule="atLeast" w:line="220"/>
      <w:jc w:val="left"/>
    </w:pPr>
    <w:rPr>
      <w:caps/>
      <w:spacing w:val="15"/>
      <w:sz w:val="20"/>
    </w:rPr>
  </w:style>
  <w:style w:type="paragraph" w:customStyle="1" w:styleId="style4213">
    <w:name w:val="Objective"/>
    <w:basedOn w:val="style0"/>
    <w:next w:val="style66"/>
    <w:pPr>
      <w:spacing w:before="60" w:after="220" w:lineRule="atLeast" w:line="220"/>
    </w:pPr>
    <w:rPr/>
  </w:style>
  <w:style w:type="paragraph" w:customStyle="1" w:styleId="style4214">
    <w:name w:val="Company Name"/>
    <w:basedOn w:val="style0"/>
    <w:next w:val="style4215"/>
    <w:pPr>
      <w:tabs>
        <w:tab w:val="left" w:leader="none" w:pos="1440"/>
        <w:tab w:val="right" w:leader="none" w:pos="6480"/>
      </w:tabs>
      <w:spacing w:before="220" w:lineRule="atLeast" w:line="220"/>
      <w:jc w:val="left"/>
    </w:pPr>
    <w:rPr/>
  </w:style>
  <w:style w:type="paragraph" w:customStyle="1" w:styleId="style4215">
    <w:name w:val="Job Title"/>
    <w:next w:val="style4216"/>
    <w:pPr>
      <w:suppressAutoHyphens/>
      <w:spacing w:before="40" w:after="40" w:lineRule="atLeast" w:line="220"/>
    </w:pPr>
    <w:rPr>
      <w:rFonts w:ascii="Garamond" w:cs="Garamond" w:hAnsi="Garamond"/>
      <w:i/>
      <w:spacing w:val="5"/>
      <w:sz w:val="23"/>
      <w:lang w:eastAsia="zh-CN"/>
    </w:rPr>
  </w:style>
  <w:style w:type="paragraph" w:customStyle="1" w:styleId="style4216">
    <w:name w:val="Achievement"/>
    <w:basedOn w:val="style66"/>
    <w:next w:val="style4216"/>
    <w:pPr>
      <w:spacing w:after="60"/>
      <w:ind w:left="240" w:hanging="240"/>
    </w:pPr>
    <w:rPr/>
  </w:style>
  <w:style w:type="paragraph" w:customStyle="1" w:styleId="style4217">
    <w:name w:val="Name"/>
    <w:basedOn w:val="style0"/>
    <w:next w:val="style0"/>
    <w:pPr>
      <w:spacing w:after="440" w:lineRule="atLeast" w:line="240"/>
      <w:jc w:val="center"/>
    </w:pPr>
    <w:rPr>
      <w:caps/>
      <w:spacing w:val="80"/>
      <w:sz w:val="44"/>
    </w:rPr>
  </w:style>
  <w:style w:type="paragraph" w:styleId="style76">
    <w:name w:val="Date"/>
    <w:basedOn w:val="style66"/>
    <w:next w:val="style76"/>
    <w:pPr>
      <w:keepNext/>
    </w:pPr>
    <w:rPr/>
  </w:style>
  <w:style w:type="paragraph" w:customStyle="1" w:styleId="style4218">
    <w:name w:val="City/State"/>
    <w:basedOn w:val="style66"/>
    <w:next w:val="style66"/>
    <w:pPr>
      <w:keepNext/>
    </w:pPr>
    <w:rPr/>
  </w:style>
  <w:style w:type="paragraph" w:customStyle="1" w:styleId="style4219">
    <w:name w:val="Institution"/>
    <w:basedOn w:val="style0"/>
    <w:next w:val="style4216"/>
    <w:pPr>
      <w:tabs>
        <w:tab w:val="left" w:leader="none" w:pos="1440"/>
        <w:tab w:val="right" w:leader="none" w:pos="6480"/>
      </w:tabs>
      <w:spacing w:before="60" w:lineRule="atLeast" w:line="220"/>
      <w:jc w:val="left"/>
    </w:pPr>
    <w:rPr/>
  </w:style>
  <w:style w:type="paragraph" w:styleId="style31">
    <w:name w:val="header"/>
    <w:basedOn w:val="style4210"/>
    <w:next w:val="style31"/>
    <w:pPr/>
  </w:style>
  <w:style w:type="paragraph" w:styleId="style32">
    <w:name w:val="footer"/>
    <w:basedOn w:val="style4210"/>
    <w:next w:val="style32"/>
    <w:pPr>
      <w:tabs>
        <w:tab w:val="right" w:leader="none" w:pos="7320"/>
      </w:tabs>
      <w:spacing w:lineRule="atLeast" w:line="240"/>
      <w:ind w:right="-840"/>
      <w:jc w:val="left"/>
    </w:pPr>
    <w:rPr/>
  </w:style>
  <w:style w:type="paragraph" w:customStyle="1" w:styleId="style4220">
    <w:name w:val="Address 1"/>
    <w:basedOn w:val="style0"/>
    <w:next w:val="style4220"/>
    <w:pPr>
      <w:spacing w:lineRule="atLeast" w:line="160"/>
      <w:jc w:val="center"/>
    </w:pPr>
    <w:rPr>
      <w:caps/>
      <w:spacing w:val="30"/>
      <w:sz w:val="15"/>
    </w:rPr>
  </w:style>
  <w:style w:type="paragraph" w:customStyle="1" w:styleId="style4221">
    <w:name w:val="Section Subtitle"/>
    <w:basedOn w:val="style4212"/>
    <w:next w:val="style0"/>
    <w:pPr/>
    <w:rPr>
      <w:i/>
      <w:caps w:val="false"/>
      <w:spacing w:val="10"/>
      <w:sz w:val="24"/>
    </w:rPr>
  </w:style>
  <w:style w:type="paragraph" w:customStyle="1" w:styleId="style4222">
    <w:name w:val="Address 2"/>
    <w:basedOn w:val="style0"/>
    <w:next w:val="style4222"/>
    <w:pPr>
      <w:spacing w:lineRule="atLeast" w:line="160"/>
      <w:jc w:val="center"/>
    </w:pPr>
    <w:rPr>
      <w:caps/>
      <w:spacing w:val="30"/>
      <w:sz w:val="15"/>
    </w:rPr>
  </w:style>
  <w:style w:type="paragraph" w:styleId="style67">
    <w:name w:val="Body Text Indent"/>
    <w:basedOn w:val="style66"/>
    <w:next w:val="style67"/>
    <w:pPr>
      <w:ind w:left="720"/>
    </w:pPr>
    <w:rPr/>
  </w:style>
  <w:style w:type="paragraph" w:customStyle="1" w:styleId="style4223">
    <w:name w:val="Personal Data"/>
    <w:basedOn w:val="style66"/>
    <w:next w:val="style4223"/>
    <w:pPr>
      <w:spacing w:after="120" w:lineRule="exact" w:line="240"/>
      <w:ind w:left="-1080" w:right="1080"/>
    </w:pPr>
    <w:rPr>
      <w:rFonts w:ascii="Arial" w:cs="Arial" w:hAnsi="Arial"/>
      <w:i/>
    </w:rPr>
  </w:style>
  <w:style w:type="paragraph" w:customStyle="1" w:styleId="style4224">
    <w:name w:val="Company Name One"/>
    <w:basedOn w:val="style4214"/>
    <w:next w:val="style4215"/>
    <w:pPr>
      <w:spacing w:before="60"/>
    </w:pPr>
    <w:rPr/>
  </w:style>
  <w:style w:type="paragraph" w:customStyle="1" w:styleId="style4225">
    <w:name w:val="No Title"/>
    <w:basedOn w:val="style4212"/>
    <w:next w:val="style4225"/>
    <w:pPr>
      <w:pBdr>
        <w:bottom w:val="none" w:sz="0" w:space="0" w:color="auto"/>
      </w:pBdr>
    </w:pPr>
    <w:rPr/>
  </w:style>
  <w:style w:type="paragraph" w:customStyle="1" w:styleId="style4226">
    <w:name w:val="Personal Info"/>
    <w:basedOn w:val="style4216"/>
    <w:next w:val="style4216"/>
    <w:pPr>
      <w:spacing w:before="220"/>
      <w:ind w:left="245" w:hanging="245"/>
    </w:pPr>
    <w:rPr/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Arial Unicode MS" w:cs="Arial Unicode MS" w:eastAsia="Arial Unicode MS" w:hAnsi="Arial Unicode MS"/>
      <w:sz w:val="20"/>
    </w:rPr>
  </w:style>
  <w:style w:type="paragraph" w:customStyle="1" w:styleId="style4227">
    <w:name w:val="Normal + After:  3 pt"/>
    <w:basedOn w:val="style4209"/>
    <w:next w:val="style4227"/>
    <w:pPr>
      <w:keepNext w:val="false"/>
      <w:keepLines w:val="false"/>
      <w:spacing w:before="0" w:after="0" w:lineRule="auto" w:line="240"/>
    </w:pPr>
    <w:rPr>
      <w:caps w:val="false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228">
    <w:name w:val="Table Contents"/>
    <w:basedOn w:val="style0"/>
    <w:next w:val="style4228"/>
    <w:pPr>
      <w:suppressLineNumbers/>
    </w:pPr>
    <w:rPr/>
  </w:style>
  <w:style w:type="paragraph" w:customStyle="1" w:styleId="style4229">
    <w:name w:val="Table Heading"/>
    <w:basedOn w:val="style4228"/>
    <w:next w:val="style4229"/>
    <w:pPr>
      <w:jc w:val="center"/>
    </w:pPr>
    <w:rPr>
      <w:b/>
      <w:bCs/>
    </w:rPr>
  </w:style>
  <w:style w:type="paragraph" w:customStyle="1" w:styleId="style4230">
    <w:name w:val="Header Left"/>
    <w:basedOn w:val="style0"/>
    <w:next w:val="style4230"/>
    <w:pPr>
      <w:suppressLineNumbers/>
      <w:tabs>
        <w:tab w:val="center" w:leader="none" w:pos="5377"/>
        <w:tab w:val="right" w:leader="none" w:pos="10754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theme" Target="theme/theme1.xml"/><Relationship Id="rId5" Type="http://schemas.openxmlformats.org/officeDocument/2006/relationships/footer" Target="foot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1</TotalTime>
  <Words>222</Words>
  <Pages>2</Pages>
  <Characters>1252</Characters>
  <Application>WPS Office</Application>
  <DocSecurity>0</DocSecurity>
  <Paragraphs>120</Paragraphs>
  <ScaleCrop>false</ScaleCrop>
  <LinksUpToDate>false</LinksUpToDate>
  <CharactersWithSpaces>1661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2020-10-01T10:31:00Z</dcterms:created>
  <dc:creator>Placecomm</dc:creator>
  <lastModifiedBy>vivo 1820</lastModifiedBy>
  <lastPrinted>2010-12-03T16:01:00Z</lastPrinted>
  <dcterms:modified xsi:type="dcterms:W3CDTF">2021-01-29T12:18:43Z</dcterms:modified>
  <revision>2</revision>
  <dc:title>Elegant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