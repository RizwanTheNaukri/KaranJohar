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312DC1" w:rsidP="003856C9">
            <w:pPr>
              <w:pStyle w:val="Heading1"/>
            </w:pPr>
            <w:r>
              <w:t>SURAJSINH RATHOD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IN" w:eastAsia="en-IN" w:bidi="gu-IN"/>
              </w:rPr>
              <mc:AlternateContent>
                <mc:Choice Requires="wpg">
                  <w:drawing>
                    <wp:inline distT="0" distB="0" distL="0" distR="0" wp14:anchorId="273F61F5" wp14:editId="459DB14C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AFC8F4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12DC1" w:rsidP="00441EB9">
            <w:pPr>
              <w:pStyle w:val="Heading3"/>
            </w:pPr>
            <w:r>
              <w:t>SURAJSINH62@GMAIL.COM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IN" w:eastAsia="en-IN" w:bidi="gu-IN"/>
              </w:rPr>
              <mc:AlternateContent>
                <mc:Choice Requires="wpg">
                  <w:drawing>
                    <wp:inline distT="0" distB="0" distL="0" distR="0" wp14:anchorId="4DA77A6A" wp14:editId="2D100B20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C0B63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12DC1" w:rsidP="00441EB9">
            <w:pPr>
              <w:pStyle w:val="Heading3"/>
            </w:pPr>
            <w:r>
              <w:t>7265942327</w:t>
            </w:r>
          </w:p>
          <w:p w:rsidR="00C420C8" w:rsidRPr="00C420C8" w:rsidRDefault="00FE6B67" w:rsidP="005246B9">
            <w:pPr>
              <w:pStyle w:val="Graphic"/>
            </w:pPr>
            <w:r w:rsidRPr="00C420C8">
              <w:rPr>
                <w:noProof/>
                <w:lang w:val="en-IN" w:eastAsia="en-IN" w:bidi="gu-IN"/>
              </w:rPr>
              <mc:AlternateContent>
                <mc:Choice Requires="wpg">
                  <w:drawing>
                    <wp:inline distT="0" distB="0" distL="0" distR="0" wp14:anchorId="7A330B86" wp14:editId="134DFC82">
                      <wp:extent cx="323850" cy="304800"/>
                      <wp:effectExtent l="0" t="0" r="19050" b="19050"/>
                      <wp:docPr id="4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3850" cy="304800"/>
                                <a:chOff x="0" y="-22"/>
                                <a:chExt cx="208" cy="230"/>
                              </a:xfrm>
                            </wpg:grpSpPr>
                            <wps:wsp>
                              <wps:cNvPr id="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-22"/>
                                  <a:ext cx="208" cy="230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C1093" id="Group 43" o:spid="_x0000_s1026" alt="Title: Email icon" style="width:25.5pt;height:24pt;mso-position-horizontal-relative:char;mso-position-vertical-relative:line" coordorigin=",-22" coordsize="20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">
                      <v:shape id="Freeform 5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QFsIA&#10;AADaAAAADwAAAGRycy9kb3ducmV2LnhtbESPT4vCMBTE7wt+h/CEva2JC8pSjWJFxb3s4r/7o3m2&#10;1eal20St394sCB6HmfkNM562thJXanzpWEO/p0AQZ86UnGvY75YfXyB8QDZYOSYNd/IwnXTexpgY&#10;d+MNXbchFxHCPkENRQh1IqXPCrLoe64mjt7RNRZDlE0uTYO3CLeV/FRqKC2WHBcKrGleUHbeXqyG&#10;0zBV5vB9Gawp/1ukK7X5+aVU6/duOxuBCNSGV/jZXhsNA/i/Em+A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tAW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6" o:spid="_x0000_s1028" style="position:absolute;top:-22;width:208;height:230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bbcEA&#10;AADaAAAADwAAAGRycy9kb3ducmV2LnhtbESPQYvCMBSE78L+h/AWvNl0PYh0jUUEtSdBK3p9NM+m&#10;bPPSbaLWf2+EhT0OM/MNs8gH24o79b5xrOArSUEQV043XCs4lZvJHIQPyBpbx6TgSR7y5cdogZl2&#10;Dz7Q/RhqESHsM1RgQugyKX1lyKJPXEccvavrLYYo+1rqHh8Rbls5TdOZtNhwXDDY0dpQ9XO8WQW8&#10;uZqLmRbb+mQu5Xl/2O1+S1Zq/DmsvkEEGsJ/+K9daAUzeF+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Pm23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<v:path arrowok="t" o:connecttype="custom" o:connectlocs="85,6;62,14;42,28;25,46;12,69;5,94;4,122;8,149;18,173;33,194;51,210;73,221;98,226;123,224;146,216;166,203;183,184;196,161;203,136;205,108;200,81;190,57;175,36;157,20;135,9;110,4;117,1;142,8;163,21;182,39;196,61;205,87;208,115;205,143;196,169;182,191;163,209;142,222;117,229;91,229;66,222;45,209;26,191;12,169;3,143;0,115;3,87;12,61;26,39;45,21;66,8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FE6B67" w:rsidRDefault="00A95F54" w:rsidP="00441EB9">
            <w:pPr>
              <w:pStyle w:val="Heading3"/>
            </w:pPr>
            <w:r w:rsidRPr="007A18EF">
              <w:rPr>
                <w:noProof/>
                <w:sz w:val="16"/>
                <w:lang w:val="en-IN" w:eastAsia="en-IN" w:bidi="gu-IN"/>
              </w:rPr>
              <w:drawing>
                <wp:anchor distT="0" distB="0" distL="114300" distR="114300" simplePos="0" relativeHeight="251658240" behindDoc="0" locked="0" layoutInCell="1" allowOverlap="1" wp14:anchorId="7D97F311" wp14:editId="4954C1FF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405130</wp:posOffset>
                  </wp:positionV>
                  <wp:extent cx="339090" cy="311785"/>
                  <wp:effectExtent l="0" t="0" r="3810" b="0"/>
                  <wp:wrapThrough wrapText="bothSides">
                    <wp:wrapPolygon edited="0">
                      <wp:start x="1213" y="0"/>
                      <wp:lineTo x="0" y="3959"/>
                      <wp:lineTo x="0" y="14517"/>
                      <wp:lineTo x="1213" y="19796"/>
                      <wp:lineTo x="19416" y="19796"/>
                      <wp:lineTo x="20629" y="14517"/>
                      <wp:lineTo x="20629" y="3959"/>
                      <wp:lineTo x="19416" y="0"/>
                      <wp:lineTo x="1213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nstagram[1]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39090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6B67" w:rsidRPr="007A18EF">
              <w:rPr>
                <w:sz w:val="16"/>
              </w:rPr>
              <w:t>SURAJ0186.ONLINEEXAM@GMAIL.COM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FE6B67">
              <w:trPr>
                <w:trHeight w:val="548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BC63BF" w:rsidRDefault="00BC63BF" w:rsidP="00A95F54">
                  <w:pPr>
                    <w:pStyle w:val="Heading3"/>
                    <w:tabs>
                      <w:tab w:val="left" w:pos="225"/>
                      <w:tab w:val="center" w:pos="1511"/>
                    </w:tabs>
                  </w:pPr>
                  <w:r>
                    <w:t>INSTAGRAM</w:t>
                  </w:r>
                </w:p>
                <w:p w:rsidR="00BC63BF" w:rsidRPr="00441EB9" w:rsidRDefault="00BC63BF" w:rsidP="00BC63BF">
                  <w:pPr>
                    <w:pStyle w:val="Heading3"/>
                    <w:tabs>
                      <w:tab w:val="left" w:pos="225"/>
                      <w:tab w:val="center" w:pos="1511"/>
                    </w:tabs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SURAJSINH_RAJPUT0186</w:t>
                  </w:r>
                </w:p>
              </w:tc>
            </w:tr>
            <w:tr w:rsidR="00C420C8" w:rsidRPr="005152F2" w:rsidTr="007A18EF">
              <w:trPr>
                <w:trHeight w:val="1705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95F54" w:rsidP="002C77B9">
                  <w:pPr>
                    <w:pStyle w:val="Heading3"/>
                  </w:pPr>
                  <w:r>
                    <w:t>SKILLS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val="en-IN" w:eastAsia="en-IN" w:bidi="gu-IN"/>
                    </w:rPr>
                    <mc:AlternateContent>
                      <mc:Choice Requires="wps">
                        <w:drawing>
                          <wp:inline distT="0" distB="0" distL="0" distR="0" wp14:anchorId="07D8C07C" wp14:editId="215D0334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9FAD995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A95F54" w:rsidP="00A95F54">
                  <w:r>
                    <w:t>M.S. OFFICE</w:t>
                  </w:r>
                </w:p>
                <w:p w:rsidR="00A95F54" w:rsidRDefault="00A95F54" w:rsidP="00A95F54">
                  <w:r>
                    <w:t>TALLY</w:t>
                  </w:r>
                </w:p>
                <w:p w:rsidR="00A95F54" w:rsidRDefault="00A95F54" w:rsidP="00A95F54">
                  <w:r>
                    <w:t>COMPUTER ALL PARTS KNOWLEDGE</w:t>
                  </w:r>
                </w:p>
              </w:tc>
            </w:tr>
          </w:tbl>
          <w:p w:rsidR="00C420C8" w:rsidRPr="00552A21" w:rsidRDefault="007A18EF" w:rsidP="00A16A39">
            <w:pPr>
              <w:jc w:val="both"/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52A21"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MANY MORE INTERNET SURFING</w:t>
            </w:r>
          </w:p>
          <w:p w:rsidR="007A18EF" w:rsidRPr="00552A21" w:rsidRDefault="00552A21" w:rsidP="00A16A39">
            <w:pPr>
              <w:jc w:val="both"/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I LIKE ANDROID DEVICE SOFTWARE </w:t>
            </w:r>
            <w:r w:rsidR="007A18EF" w:rsidRPr="00552A21"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DOWNLOADING</w:t>
            </w:r>
            <w:r w:rsidR="00A16A39"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552A21"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INSTALLING </w:t>
            </w:r>
            <w:r w:rsidR="007A18EF" w:rsidRPr="00552A21"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&amp;</w:t>
            </w:r>
          </w:p>
          <w:p w:rsidR="007A18EF" w:rsidRPr="005152F2" w:rsidRDefault="007A18EF" w:rsidP="00A16A39">
            <w:pPr>
              <w:jc w:val="both"/>
            </w:pPr>
            <w:r w:rsidRPr="00552A21"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MANY MUCH MORE</w:t>
            </w:r>
            <w:r w:rsidR="00A16A39">
              <w:rPr>
                <w:sz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…</w:t>
            </w:r>
          </w:p>
        </w:tc>
        <w:tc>
          <w:tcPr>
            <w:tcW w:w="6912" w:type="dxa"/>
          </w:tcPr>
          <w:tbl>
            <w:tblPr>
              <w:tblW w:w="1382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  <w:gridCol w:w="6913"/>
            </w:tblGrid>
            <w:tr w:rsidR="00280E1F" w:rsidTr="00FE6B67">
              <w:trPr>
                <w:trHeight w:val="3686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280E1F" w:rsidRPr="005152F2" w:rsidRDefault="00A53CD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CD95348388D47428234655187138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80E1F" w:rsidRPr="005152F2">
                        <w:t>Experience</w:t>
                      </w:r>
                    </w:sdtContent>
                  </w:sdt>
                </w:p>
                <w:p w:rsidR="00280E1F" w:rsidRPr="0043426C" w:rsidRDefault="00280E1F" w:rsidP="002B3890">
                  <w:pPr>
                    <w:pStyle w:val="Heading4"/>
                  </w:pPr>
                  <w:r>
                    <w:t>ACCOUNTERD/ESQUIRE décor PVT. LTD.</w:t>
                  </w:r>
                </w:p>
                <w:p w:rsidR="00280E1F" w:rsidRPr="005152F2" w:rsidRDefault="0091670F" w:rsidP="008F6337">
                  <w:pPr>
                    <w:pStyle w:val="Heading5"/>
                  </w:pPr>
                  <w:r>
                    <w:t>25/FEBRUARY</w:t>
                  </w:r>
                  <w:r w:rsidR="00280E1F">
                    <w:t xml:space="preserve">/2018 – </w:t>
                  </w:r>
                  <w:bookmarkStart w:id="0" w:name="_GoBack"/>
                  <w:bookmarkEnd w:id="0"/>
                  <w:r w:rsidR="00280E1F">
                    <w:t xml:space="preserve">05/AUGUST/2018 </w:t>
                  </w:r>
                </w:p>
                <w:p w:rsidR="00280E1F" w:rsidRDefault="00280E1F" w:rsidP="008F6337">
                  <w:r>
                    <w:t>ENTRY</w:t>
                  </w:r>
                  <w:proofErr w:type="gramStart"/>
                  <w:r>
                    <w:t>..</w:t>
                  </w:r>
                  <w:proofErr w:type="gramEnd"/>
                  <w:r>
                    <w:t xml:space="preserve"> COMPANIES SALE, PURCHACE HANDELING (TALLY)  , AND PRODUCTION</w:t>
                  </w:r>
                  <w:r w:rsidR="007A18EF">
                    <w:t xml:space="preserve"> ENTRY ( EXCEL )</w:t>
                  </w:r>
                </w:p>
                <w:p w:rsidR="00280E1F" w:rsidRPr="0043426C" w:rsidRDefault="00280E1F" w:rsidP="0043426C">
                  <w:pPr>
                    <w:pStyle w:val="Heading4"/>
                  </w:pPr>
                  <w:r>
                    <w:t>JUNIER ACCOUNTERD / EVERSHINE décor PVT. LTD.</w:t>
                  </w:r>
                </w:p>
                <w:p w:rsidR="00280E1F" w:rsidRDefault="00280E1F" w:rsidP="00F91A9C">
                  <w:pPr>
                    <w:pStyle w:val="Heading5"/>
                  </w:pPr>
                  <w:r>
                    <w:t xml:space="preserve">07/AUGUST/2018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B041191CED094F0BAF85CB342EDB17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To</w:t>
                      </w:r>
                    </w:sdtContent>
                  </w:sdt>
                  <w:r>
                    <w:t xml:space="preserve">  NOW RUNNING</w:t>
                  </w:r>
                </w:p>
                <w:p w:rsidR="00280E1F" w:rsidRDefault="00280E1F" w:rsidP="00FE6B67">
                  <w:r w:rsidRPr="007F7255">
                    <w:t>ENTRY</w:t>
                  </w:r>
                  <w:proofErr w:type="gramStart"/>
                  <w:r w:rsidRPr="007F7255">
                    <w:t>..</w:t>
                  </w:r>
                  <w:proofErr w:type="gramEnd"/>
                  <w:r w:rsidRPr="007F7255">
                    <w:t xml:space="preserve"> COMPANIES SALE, PURCHACE HANDELING (TALLY)  , AND PRODUCTION</w:t>
                  </w:r>
                  <w:r w:rsidR="007A18EF">
                    <w:t xml:space="preserve"> ( EXCEL )</w:t>
                  </w:r>
                </w:p>
              </w:tc>
              <w:tc>
                <w:tcPr>
                  <w:tcW w:w="6913" w:type="dxa"/>
                </w:tcPr>
                <w:p w:rsidR="00280E1F" w:rsidRDefault="00280E1F" w:rsidP="008F6337">
                  <w:pPr>
                    <w:pStyle w:val="Heading2"/>
                  </w:pPr>
                </w:p>
              </w:tc>
            </w:tr>
            <w:tr w:rsidR="00280E1F" w:rsidTr="002844E3">
              <w:trPr>
                <w:trHeight w:val="7082"/>
              </w:trPr>
              <w:tc>
                <w:tcPr>
                  <w:tcW w:w="6913" w:type="dxa"/>
                  <w:tcBorders>
                    <w:bottom w:val="single" w:sz="4" w:space="0" w:color="auto"/>
                  </w:tcBorders>
                  <w:tcMar>
                    <w:left w:w="720" w:type="dxa"/>
                    <w:bottom w:w="288" w:type="dxa"/>
                    <w:right w:w="0" w:type="dxa"/>
                  </w:tcMar>
                </w:tcPr>
                <w:p w:rsidR="00280E1F" w:rsidRPr="005152F2" w:rsidRDefault="00A53CDC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D387B95AAA04495BFF4D415E148DE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80E1F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2B77B7D3585B428F98ABE73A9A79AF7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280E1F" w:rsidRPr="0043426C" w:rsidRDefault="00280E1F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32079AA7B051449D85CF8908FCA85C3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280E1F" w:rsidRPr="005152F2" w:rsidRDefault="00280E1F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280E1F" w:rsidRDefault="00280E1F" w:rsidP="007F7255">
                  <w:pPr>
                    <w:jc w:val="both"/>
                  </w:pPr>
                  <w:r>
                    <w:t>I STUDDED 10</w:t>
                  </w:r>
                  <w:r w:rsidRPr="007F7255">
                    <w:rPr>
                      <w:vertAlign w:val="superscript"/>
                    </w:rPr>
                    <w:t>TH</w:t>
                  </w:r>
                  <w:r>
                    <w:t xml:space="preserve"> IN S.R.PATEL VIDHYALAYA DIGADI &amp; AFTER THEN STUDDED </w:t>
                  </w:r>
                  <w:r w:rsidRPr="00362CBC">
                    <w:rPr>
                      <w:highlight w:val="yellow"/>
                    </w:rPr>
                    <w:t>C.H.N.A</w:t>
                  </w:r>
                  <w:r>
                    <w:t xml:space="preserve"> COURCE COMPLITED IN INSTITUTE OF ADVANCE NETWORK TECHNOLOGY (</w:t>
                  </w:r>
                  <w:r w:rsidRPr="00362CBC">
                    <w:rPr>
                      <w:highlight w:val="yellow"/>
                    </w:rPr>
                    <w:t>I.A.N.T</w:t>
                  </w:r>
                  <w:r>
                    <w:t>) MEHSANA IN 2016 – 17</w:t>
                  </w:r>
                </w:p>
                <w:p w:rsidR="00280E1F" w:rsidRPr="00362CBC" w:rsidRDefault="00280E1F" w:rsidP="00362CBC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362CBC">
                    <w:rPr>
                      <w:b/>
                      <w:color w:val="C45911" w:themeColor="accent2" w:themeShade="BF"/>
                      <w:sz w:val="28"/>
                      <w:szCs w:val="28"/>
                      <w:u w:val="single"/>
                    </w:rPr>
                    <w:t>C.H.N.A COMPLITE COURCE INFO</w:t>
                  </w:r>
                </w:p>
                <w:p w:rsidR="00280E1F" w:rsidRPr="00362CBC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sz w:val="24"/>
                    </w:rPr>
                  </w:pPr>
                  <w:r w:rsidRPr="00362CBC">
                    <w:rPr>
                      <w:sz w:val="18"/>
                    </w:rPr>
                    <w:t>M.S.OFFICE – 2013</w:t>
                  </w:r>
                </w:p>
                <w:p w:rsidR="00280E1F" w:rsidRPr="00362CBC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sz w:val="24"/>
                    </w:rPr>
                  </w:pPr>
                  <w:r w:rsidRPr="00362CBC">
                    <w:rPr>
                      <w:sz w:val="18"/>
                    </w:rPr>
                    <w:t>EC COUNCIL – CSCU</w:t>
                  </w:r>
                </w:p>
                <w:p w:rsidR="00280E1F" w:rsidRPr="00362CBC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sz w:val="24"/>
                    </w:rPr>
                  </w:pPr>
                  <w:r w:rsidRPr="00362CBC">
                    <w:rPr>
                      <w:sz w:val="18"/>
                    </w:rPr>
                    <w:t>STAR CERTIFICATION – SSU (STAR SECURE USER)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36"/>
                    </w:rPr>
                  </w:pPr>
                  <w:proofErr w:type="spellStart"/>
                  <w:r>
                    <w:rPr>
                      <w:sz w:val="18"/>
                    </w:rPr>
                    <w:t>CompTIA</w:t>
                  </w:r>
                  <w:proofErr w:type="spellEnd"/>
                  <w:r>
                    <w:rPr>
                      <w:sz w:val="18"/>
                    </w:rPr>
                    <w:t xml:space="preserve"> A+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36"/>
                    </w:rPr>
                  </w:pPr>
                  <w:proofErr w:type="spellStart"/>
                  <w:r>
                    <w:rPr>
                      <w:sz w:val="18"/>
                    </w:rPr>
                    <w:t>CompTIA</w:t>
                  </w:r>
                  <w:proofErr w:type="spellEnd"/>
                  <w:r>
                    <w:rPr>
                      <w:sz w:val="18"/>
                    </w:rPr>
                    <w:t xml:space="preserve"> NETWORK+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28"/>
                    </w:rPr>
                  </w:pPr>
                  <w:r w:rsidRPr="00280E1F">
                    <w:rPr>
                      <w:sz w:val="18"/>
                    </w:rPr>
                    <w:t>RHCE / RHEL – 7 (Red Hat Certified Engineer)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28"/>
                    </w:rPr>
                  </w:pPr>
                  <w:r w:rsidRPr="00280E1F">
                    <w:rPr>
                      <w:sz w:val="18"/>
                    </w:rPr>
                    <w:t>MCSA 2012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36"/>
                    </w:rPr>
                  </w:pPr>
                  <w:r w:rsidRPr="00280E1F">
                    <w:rPr>
                      <w:sz w:val="18"/>
                    </w:rPr>
                    <w:t>CCNA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36"/>
                    </w:rPr>
                  </w:pPr>
                  <w:r>
                    <w:rPr>
                      <w:sz w:val="18"/>
                    </w:rPr>
                    <w:t>CEH v9 (CERTIFIED ETHICAL HACKER)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36"/>
                    </w:rPr>
                  </w:pPr>
                  <w:proofErr w:type="spellStart"/>
                  <w:r>
                    <w:rPr>
                      <w:sz w:val="18"/>
                    </w:rPr>
                    <w:t>CompTIA</w:t>
                  </w:r>
                  <w:proofErr w:type="spellEnd"/>
                  <w:r>
                    <w:rPr>
                      <w:sz w:val="18"/>
                    </w:rPr>
                    <w:t xml:space="preserve"> SECURITY+</w:t>
                  </w:r>
                </w:p>
                <w:p w:rsidR="00280E1F" w:rsidRPr="00280E1F" w:rsidRDefault="00280E1F" w:rsidP="00FE6B67">
                  <w:pPr>
                    <w:pStyle w:val="ListParagraph"/>
                    <w:numPr>
                      <w:ilvl w:val="1"/>
                      <w:numId w:val="14"/>
                    </w:numPr>
                    <w:jc w:val="both"/>
                    <w:rPr>
                      <w:b/>
                      <w:sz w:val="36"/>
                    </w:rPr>
                  </w:pPr>
                  <w:proofErr w:type="spellStart"/>
                  <w:r>
                    <w:rPr>
                      <w:sz w:val="18"/>
                    </w:rPr>
                    <w:t>CompTIA</w:t>
                  </w:r>
                  <w:proofErr w:type="spellEnd"/>
                  <w:r>
                    <w:rPr>
                      <w:sz w:val="18"/>
                    </w:rPr>
                    <w:t xml:space="preserve"> –D Cloud</w:t>
                  </w:r>
                  <w:r w:rsidR="00FE6B67">
                    <w:rPr>
                      <w:sz w:val="18"/>
                    </w:rPr>
                    <w:t xml:space="preserve"> Essential</w:t>
                  </w:r>
                </w:p>
              </w:tc>
              <w:tc>
                <w:tcPr>
                  <w:tcW w:w="6913" w:type="dxa"/>
                  <w:tcBorders>
                    <w:bottom w:val="single" w:sz="4" w:space="0" w:color="auto"/>
                  </w:tcBorders>
                </w:tcPr>
                <w:p w:rsidR="00280E1F" w:rsidRDefault="00280E1F" w:rsidP="008F6337">
                  <w:pPr>
                    <w:pStyle w:val="Heading2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Pr="00F66506" w:rsidRDefault="003F5FDB" w:rsidP="00F66506">
      <w:pPr>
        <w:pStyle w:val="EndOfDocument"/>
      </w:pPr>
    </w:p>
    <w:sectPr w:rsidR="003F5FDB" w:rsidRPr="00F66506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CDC" w:rsidRDefault="00A53CDC" w:rsidP="003856C9">
      <w:pPr>
        <w:spacing w:after="0" w:line="240" w:lineRule="auto"/>
      </w:pPr>
      <w:r>
        <w:separator/>
      </w:r>
    </w:p>
  </w:endnote>
  <w:endnote w:type="continuationSeparator" w:id="0">
    <w:p w:rsidR="00A53CDC" w:rsidRDefault="00A53CD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  <w:lang w:val="en-IN" w:eastAsia="en-IN" w:bidi="gu-I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82F199" wp14:editId="577B5A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4A6B10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7A18EF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  <w:lang w:val="en-IN" w:eastAsia="en-IN" w:bidi="gu-I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97D835A" wp14:editId="4F24DF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557581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CDC" w:rsidRDefault="00A53CDC" w:rsidP="003856C9">
      <w:pPr>
        <w:spacing w:after="0" w:line="240" w:lineRule="auto"/>
      </w:pPr>
      <w:r>
        <w:separator/>
      </w:r>
    </w:p>
  </w:footnote>
  <w:footnote w:type="continuationSeparator" w:id="0">
    <w:p w:rsidR="00A53CDC" w:rsidRDefault="00A53CD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  <w:lang w:val="en-IN" w:eastAsia="en-IN" w:bidi="gu-I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2CB3C6C" wp14:editId="49D9BF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C0357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  <w:lang w:val="en-IN" w:eastAsia="en-IN" w:bidi="gu-I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5C99A8" wp14:editId="257F8E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639B0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E326E5"/>
    <w:multiLevelType w:val="hybridMultilevel"/>
    <w:tmpl w:val="8E84F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777631"/>
    <w:multiLevelType w:val="multilevel"/>
    <w:tmpl w:val="C0A877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FBC6FD7"/>
    <w:multiLevelType w:val="hybridMultilevel"/>
    <w:tmpl w:val="91F4D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B6BC0"/>
    <w:multiLevelType w:val="multilevel"/>
    <w:tmpl w:val="F6360D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C1"/>
    <w:rsid w:val="00047F8E"/>
    <w:rsid w:val="00052BE1"/>
    <w:rsid w:val="0007412A"/>
    <w:rsid w:val="0010199E"/>
    <w:rsid w:val="0010257B"/>
    <w:rsid w:val="001166C2"/>
    <w:rsid w:val="001503AC"/>
    <w:rsid w:val="001765FE"/>
    <w:rsid w:val="00177175"/>
    <w:rsid w:val="0019561F"/>
    <w:rsid w:val="001B32D2"/>
    <w:rsid w:val="001F387B"/>
    <w:rsid w:val="00280E1F"/>
    <w:rsid w:val="00283B81"/>
    <w:rsid w:val="002844E3"/>
    <w:rsid w:val="00293B83"/>
    <w:rsid w:val="002A3621"/>
    <w:rsid w:val="002A4C3B"/>
    <w:rsid w:val="002B3890"/>
    <w:rsid w:val="002B7747"/>
    <w:rsid w:val="002C77B9"/>
    <w:rsid w:val="002F485A"/>
    <w:rsid w:val="003053D9"/>
    <w:rsid w:val="00312DC1"/>
    <w:rsid w:val="00362CBC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2A21"/>
    <w:rsid w:val="005562D4"/>
    <w:rsid w:val="00557019"/>
    <w:rsid w:val="005674AC"/>
    <w:rsid w:val="00580925"/>
    <w:rsid w:val="005A1E51"/>
    <w:rsid w:val="005A7E57"/>
    <w:rsid w:val="00616FF4"/>
    <w:rsid w:val="006322B8"/>
    <w:rsid w:val="00686956"/>
    <w:rsid w:val="006A3CE7"/>
    <w:rsid w:val="006F6E4B"/>
    <w:rsid w:val="00743379"/>
    <w:rsid w:val="00747550"/>
    <w:rsid w:val="007803B7"/>
    <w:rsid w:val="007A18EF"/>
    <w:rsid w:val="007A7C08"/>
    <w:rsid w:val="007B2F5C"/>
    <w:rsid w:val="007C5F05"/>
    <w:rsid w:val="007F7255"/>
    <w:rsid w:val="00825ED8"/>
    <w:rsid w:val="00832043"/>
    <w:rsid w:val="00832F81"/>
    <w:rsid w:val="00841714"/>
    <w:rsid w:val="008501C7"/>
    <w:rsid w:val="008B30F9"/>
    <w:rsid w:val="008C7CA2"/>
    <w:rsid w:val="008F6337"/>
    <w:rsid w:val="00914DAF"/>
    <w:rsid w:val="0091670F"/>
    <w:rsid w:val="0093286E"/>
    <w:rsid w:val="009C773C"/>
    <w:rsid w:val="009D1627"/>
    <w:rsid w:val="00A16A39"/>
    <w:rsid w:val="00A42F91"/>
    <w:rsid w:val="00A53CDC"/>
    <w:rsid w:val="00A95F54"/>
    <w:rsid w:val="00AF1258"/>
    <w:rsid w:val="00B01E52"/>
    <w:rsid w:val="00B550FC"/>
    <w:rsid w:val="00B85871"/>
    <w:rsid w:val="00B917F7"/>
    <w:rsid w:val="00B93310"/>
    <w:rsid w:val="00BB3B21"/>
    <w:rsid w:val="00BC1F18"/>
    <w:rsid w:val="00BC63BF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66506"/>
    <w:rsid w:val="00F91A9C"/>
    <w:rsid w:val="00F927F0"/>
    <w:rsid w:val="00FA07AA"/>
    <w:rsid w:val="00FB0A17"/>
    <w:rsid w:val="00FB6A8F"/>
    <w:rsid w:val="00FE20E6"/>
    <w:rsid w:val="00FE6B67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DF5A8-24F3-4B8F-B888-09CDE1D6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255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D95348388D4742823465518713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BEBC-2B99-4C86-B118-7343A9179D9C}"/>
      </w:docPartPr>
      <w:docPartBody>
        <w:p w:rsidR="00B051F3" w:rsidRDefault="00402BDF" w:rsidP="00402BDF">
          <w:pPr>
            <w:pStyle w:val="DCD95348388D47428234655187138474"/>
          </w:pPr>
          <w:r w:rsidRPr="005152F2">
            <w:t>Experience</w:t>
          </w:r>
        </w:p>
      </w:docPartBody>
    </w:docPart>
    <w:docPart>
      <w:docPartPr>
        <w:name w:val="B041191CED094F0BAF85CB342EDB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68F26-1583-47AE-B2B7-F278000EF22E}"/>
      </w:docPartPr>
      <w:docPartBody>
        <w:p w:rsidR="00B051F3" w:rsidRDefault="00402BDF" w:rsidP="00402BDF">
          <w:pPr>
            <w:pStyle w:val="B041191CED094F0BAF85CB342EDB1750"/>
          </w:pPr>
          <w:r>
            <w:t>To</w:t>
          </w:r>
        </w:p>
      </w:docPartBody>
    </w:docPart>
    <w:docPart>
      <w:docPartPr>
        <w:name w:val="4D387B95AAA04495BFF4D415E148D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C4D6E-05F3-429A-B859-28B477389ACB}"/>
      </w:docPartPr>
      <w:docPartBody>
        <w:p w:rsidR="00B051F3" w:rsidRDefault="00402BDF" w:rsidP="00402BDF">
          <w:pPr>
            <w:pStyle w:val="4D387B95AAA04495BFF4D415E148DEB0"/>
          </w:pPr>
          <w:r w:rsidRPr="005152F2">
            <w:t>Education</w:t>
          </w:r>
        </w:p>
      </w:docPartBody>
    </w:docPart>
    <w:docPart>
      <w:docPartPr>
        <w:name w:val="2B77B7D3585B428F98ABE73A9A79A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0BEEC-F60D-4E8F-9874-DF8F42B417D1}"/>
      </w:docPartPr>
      <w:docPartBody>
        <w:p w:rsidR="00B051F3" w:rsidRDefault="00402BDF" w:rsidP="00402BDF">
          <w:pPr>
            <w:pStyle w:val="2B77B7D3585B428F98ABE73A9A79AF77"/>
          </w:pPr>
          <w:r w:rsidRPr="0043426C">
            <w:t>Degree / Date Earned</w:t>
          </w:r>
        </w:p>
      </w:docPartBody>
    </w:docPart>
    <w:docPart>
      <w:docPartPr>
        <w:name w:val="32079AA7B051449D85CF8908FCA85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B7BF1-F459-4ED2-B048-815BD9A41CEE}"/>
      </w:docPartPr>
      <w:docPartBody>
        <w:p w:rsidR="00B051F3" w:rsidRDefault="00402BDF" w:rsidP="00402BDF">
          <w:pPr>
            <w:pStyle w:val="32079AA7B051449D85CF8908FCA85C3B"/>
          </w:pPr>
          <w:r w:rsidRPr="005152F2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DF"/>
    <w:rsid w:val="002C3241"/>
    <w:rsid w:val="00402BDF"/>
    <w:rsid w:val="0057685F"/>
    <w:rsid w:val="00B051F3"/>
    <w:rsid w:val="00BE6103"/>
    <w:rsid w:val="00C95E7F"/>
    <w:rsid w:val="00DB240E"/>
    <w:rsid w:val="00E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E52A60DBDC4BA6977247D1F8CF3C51">
    <w:name w:val="1BE52A60DBDC4BA6977247D1F8CF3C51"/>
  </w:style>
  <w:style w:type="paragraph" w:customStyle="1" w:styleId="3752874394F44CC087F5DA4A544C29BB">
    <w:name w:val="3752874394F44CC087F5DA4A544C29BB"/>
  </w:style>
  <w:style w:type="paragraph" w:customStyle="1" w:styleId="A76461E24C1146DD9504F7A3ACAD3891">
    <w:name w:val="A76461E24C1146DD9504F7A3ACAD3891"/>
  </w:style>
  <w:style w:type="paragraph" w:customStyle="1" w:styleId="07DAF2D6AF43417F843ECC81EF917334">
    <w:name w:val="07DAF2D6AF43417F843ECC81EF917334"/>
  </w:style>
  <w:style w:type="paragraph" w:customStyle="1" w:styleId="77692C358C7741E48792712905AB76B0">
    <w:name w:val="77692C358C7741E48792712905AB76B0"/>
  </w:style>
  <w:style w:type="paragraph" w:customStyle="1" w:styleId="266B354DAD0745A4A403018FAC7B27CE">
    <w:name w:val="266B354DAD0745A4A403018FAC7B27CE"/>
  </w:style>
  <w:style w:type="paragraph" w:customStyle="1" w:styleId="5BF2515FE4744DB1BB6E47433EFF7A87">
    <w:name w:val="5BF2515FE4744DB1BB6E47433EFF7A87"/>
  </w:style>
  <w:style w:type="paragraph" w:customStyle="1" w:styleId="E34D62987E854E17A34FD3C6F968BA33">
    <w:name w:val="E34D62987E854E17A34FD3C6F968BA33"/>
  </w:style>
  <w:style w:type="paragraph" w:customStyle="1" w:styleId="E42EFA55162D4BF3AD779C95B6683C67">
    <w:name w:val="E42EFA55162D4BF3AD779C95B6683C67"/>
  </w:style>
  <w:style w:type="paragraph" w:customStyle="1" w:styleId="132B261DE544411F8F12A1B027CA927A">
    <w:name w:val="132B261DE544411F8F12A1B027CA927A"/>
  </w:style>
  <w:style w:type="paragraph" w:customStyle="1" w:styleId="4B70CA39A5294A969A5CA7CEE3F72793">
    <w:name w:val="4B70CA39A5294A969A5CA7CEE3F72793"/>
  </w:style>
  <w:style w:type="paragraph" w:customStyle="1" w:styleId="5DD3CEDD8FA6486EBE6B16F050EC9EBD">
    <w:name w:val="5DD3CEDD8FA6486EBE6B16F050EC9EBD"/>
  </w:style>
  <w:style w:type="paragraph" w:customStyle="1" w:styleId="1FD51E52E2A24F1793EACC406D1DD92D">
    <w:name w:val="1FD51E52E2A24F1793EACC406D1DD92D"/>
  </w:style>
  <w:style w:type="paragraph" w:customStyle="1" w:styleId="6A25F46F35D74998A992116581B58B55">
    <w:name w:val="6A25F46F35D74998A992116581B58B55"/>
  </w:style>
  <w:style w:type="paragraph" w:customStyle="1" w:styleId="1F586F6F3D574B33918D1B19FC3AE453">
    <w:name w:val="1F586F6F3D574B33918D1B19FC3AE453"/>
  </w:style>
  <w:style w:type="paragraph" w:customStyle="1" w:styleId="9C95840A855A454BB7037E6642AE5EE1">
    <w:name w:val="9C95840A855A454BB7037E6642AE5EE1"/>
  </w:style>
  <w:style w:type="paragraph" w:customStyle="1" w:styleId="520C927663E0498C95066D61EC6B511E">
    <w:name w:val="520C927663E0498C95066D61EC6B511E"/>
  </w:style>
  <w:style w:type="paragraph" w:customStyle="1" w:styleId="1C243BF43BC64A2C935210B61BB33530">
    <w:name w:val="1C243BF43BC64A2C935210B61BB33530"/>
  </w:style>
  <w:style w:type="paragraph" w:customStyle="1" w:styleId="CD2A00C240A04256B3658F82A14C8DE4">
    <w:name w:val="CD2A00C240A04256B3658F82A14C8DE4"/>
  </w:style>
  <w:style w:type="paragraph" w:customStyle="1" w:styleId="629302AC0A4C40F1A473E9DC6B2596FF">
    <w:name w:val="629302AC0A4C40F1A473E9DC6B2596FF"/>
  </w:style>
  <w:style w:type="paragraph" w:customStyle="1" w:styleId="87D74B4E457540CBB8BC4B2FF05BF00A">
    <w:name w:val="87D74B4E457540CBB8BC4B2FF05BF00A"/>
  </w:style>
  <w:style w:type="paragraph" w:customStyle="1" w:styleId="2A97E4479BFC4ABDB6674C0736E571D4">
    <w:name w:val="2A97E4479BFC4ABDB6674C0736E571D4"/>
  </w:style>
  <w:style w:type="paragraph" w:customStyle="1" w:styleId="4250A75817C447648A763C60E524248A">
    <w:name w:val="4250A75817C447648A763C60E524248A"/>
  </w:style>
  <w:style w:type="paragraph" w:customStyle="1" w:styleId="A01A400BCF0F4AD481EDE8734AFCEF26">
    <w:name w:val="A01A400BCF0F4AD481EDE8734AFCEF26"/>
  </w:style>
  <w:style w:type="paragraph" w:customStyle="1" w:styleId="DCD95348388D47428234655187138474">
    <w:name w:val="DCD95348388D47428234655187138474"/>
    <w:rsid w:val="00402BDF"/>
  </w:style>
  <w:style w:type="paragraph" w:customStyle="1" w:styleId="B041191CED094F0BAF85CB342EDB1750">
    <w:name w:val="B041191CED094F0BAF85CB342EDB1750"/>
    <w:rsid w:val="00402BDF"/>
  </w:style>
  <w:style w:type="paragraph" w:customStyle="1" w:styleId="4D387B95AAA04495BFF4D415E148DEB0">
    <w:name w:val="4D387B95AAA04495BFF4D415E148DEB0"/>
    <w:rsid w:val="00402BDF"/>
  </w:style>
  <w:style w:type="paragraph" w:customStyle="1" w:styleId="2B77B7D3585B428F98ABE73A9A79AF77">
    <w:name w:val="2B77B7D3585B428F98ABE73A9A79AF77"/>
    <w:rsid w:val="00402BDF"/>
  </w:style>
  <w:style w:type="paragraph" w:customStyle="1" w:styleId="32079AA7B051449D85CF8908FCA85C3B">
    <w:name w:val="32079AA7B051449D85CF8908FCA85C3B"/>
    <w:rsid w:val="00402BDF"/>
  </w:style>
  <w:style w:type="paragraph" w:customStyle="1" w:styleId="19FEF0ABCAB0443787CE51B34737A327">
    <w:name w:val="19FEF0ABCAB0443787CE51B34737A327"/>
    <w:rsid w:val="00402BDF"/>
  </w:style>
  <w:style w:type="paragraph" w:customStyle="1" w:styleId="BE843DDF5D904901B4209DE330304C3E">
    <w:name w:val="BE843DDF5D904901B4209DE330304C3E"/>
    <w:rsid w:val="00402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SURAJSINH RATHOD</dc:creator>
  <cp:keywords/>
  <dc:description/>
  <cp:lastModifiedBy>SURAJSINH RATHOD</cp:lastModifiedBy>
  <cp:revision>3</cp:revision>
  <dcterms:created xsi:type="dcterms:W3CDTF">2018-09-29T11:27:00Z</dcterms:created>
  <dcterms:modified xsi:type="dcterms:W3CDTF">2018-10-12T08:42:00Z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