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0EE" w:rsidRDefault="00561345">
      <w:r>
        <w:rPr>
          <w:noProof/>
          <w:lang w:eastAsia="en-US"/>
        </w:rPr>
        <w:pict>
          <v:rect id="_x0000_s1034" style="position:absolute;margin-left:0;margin-top:0;width:527pt;height:19.5pt;z-index:251658240;mso-width-percent:915;mso-position-horizontal:center;mso-position-horizontal-relative:margin;mso-position-vertical:top;mso-position-vertical-relative:margin;mso-width-percent:915" o:allowincell="f" filled="f" stroked="f">
            <v:textbox style="mso-next-textbox:#_x0000_s1034;mso-fit-shape-to-text:t" inset="0,0,0,0">
              <w:txbxContent>
                <w:tbl>
                  <w:tblPr>
                    <w:tblStyle w:val="TableGrid"/>
                    <w:tblW w:w="28800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00"/>
                  </w:tblGrid>
                  <w:tr w:rsidR="007F70EE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vAlign w:val="center"/>
                      </w:tcPr>
                      <w:p w:rsidR="007F70EE" w:rsidRDefault="007F70EE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7F70EE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7F70EE" w:rsidRDefault="007F70EE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7F70EE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vAlign w:val="center"/>
                      </w:tcPr>
                      <w:p w:rsidR="007F70EE" w:rsidRDefault="007F70EE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7F70EE" w:rsidRDefault="007F70EE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</w:p>
    <w:p w:rsidR="007F70EE" w:rsidRDefault="007F70EE"/>
    <w:sdt>
      <w:sdtPr>
        <w:alias w:val="Resume Name"/>
        <w:tag w:val="Resume Name"/>
        <w:id w:val="707398252"/>
        <w:placeholder>
          <w:docPart w:val="A3C74E824BA943C5B95FAA435BE41FB6"/>
        </w:placeholder>
        <w:docPartList>
          <w:docPartGallery w:val="Quick Parts"/>
          <w:docPartCategory w:val=" Resume Name"/>
        </w:docPartList>
      </w:sdtPr>
      <w:sdtContent>
        <w:p w:rsidR="00A90832" w:rsidRDefault="00A90832"/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5129"/>
            <w:gridCol w:w="4231"/>
          </w:tblGrid>
          <w:tr w:rsidR="00A90832" w:rsidTr="008C1C47">
            <w:tc>
              <w:tcPr>
                <w:tcW w:w="2740" w:type="pct"/>
              </w:tcPr>
              <w:sdt>
                <w:sdtPr>
                  <w:id w:val="805325539"/>
                  <w:placeholder>
                    <w:docPart w:val="6C368A372F0549ADB2DAD537560D4A4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90832" w:rsidRDefault="00A90832">
                    <w:pPr>
                      <w:pStyle w:val="PersonalName"/>
                    </w:pPr>
                    <w:r>
                      <w:t>Jayesh S. Padhiyar</w:t>
                    </w:r>
                  </w:p>
                </w:sdtContent>
              </w:sdt>
              <w:p w:rsidR="00A90832" w:rsidRPr="00A90832" w:rsidRDefault="00A90832">
                <w:pPr>
                  <w:pStyle w:val="NoSpacing"/>
                  <w:rPr>
                    <w:sz w:val="32"/>
                  </w:rPr>
                </w:pPr>
                <w:r w:rsidRPr="00A90832">
                  <w:rPr>
                    <w:sz w:val="32"/>
                  </w:rPr>
                  <w:t>9998932149</w:t>
                </w:r>
              </w:p>
              <w:p w:rsidR="00A90832" w:rsidRDefault="00A90832">
                <w:pPr>
                  <w:pStyle w:val="NoSpacing"/>
                  <w:rPr>
                    <w:b/>
                  </w:rPr>
                </w:pPr>
              </w:p>
              <w:p w:rsidR="008C1C47" w:rsidRDefault="0006399D" w:rsidP="008C1C47">
                <w:pPr>
                  <w:pStyle w:val="NoSpacing"/>
                </w:pPr>
                <w:r>
                  <w:t xml:space="preserve">5/52, Bhagyalaxmi Appt. Nr. Chandrabhaga vasahat, Nava Wadaj, </w:t>
                </w:r>
                <w:r w:rsidR="00A90832">
                  <w:t>Ahmedabad</w:t>
                </w:r>
                <w:r w:rsidR="008C1C47">
                  <w:t>-3800</w:t>
                </w:r>
                <w:r>
                  <w:t>13</w:t>
                </w:r>
                <w:r w:rsidR="008C1C47">
                  <w:t>.</w:t>
                </w:r>
              </w:p>
              <w:p w:rsidR="008C1C47" w:rsidRDefault="008C1C47" w:rsidP="008C1C47">
                <w:pPr>
                  <w:pStyle w:val="NoSpacing"/>
                </w:pPr>
              </w:p>
              <w:p w:rsidR="00A90832" w:rsidRDefault="00A90832" w:rsidP="008C1C47">
                <w:pPr>
                  <w:pStyle w:val="NoSpacing"/>
                </w:pPr>
                <w:r>
                  <w:t>Email : jspadhiyar@gmail.com</w:t>
                </w:r>
              </w:p>
            </w:tc>
            <w:tc>
              <w:tcPr>
                <w:tcW w:w="2260" w:type="pct"/>
              </w:tcPr>
              <w:p w:rsidR="00A90832" w:rsidRDefault="00A90832">
                <w:pPr>
                  <w:pStyle w:val="NoSpacing"/>
                  <w:jc w:val="right"/>
                </w:pPr>
                <w:r>
                  <w:rPr>
                    <w:noProof/>
                    <w:lang w:eastAsia="en-US" w:bidi="gu-IN"/>
                  </w:rPr>
                  <w:drawing>
                    <wp:inline distT="0" distB="0" distL="0" distR="0">
                      <wp:extent cx="876997" cy="1113031"/>
                      <wp:effectExtent l="57150" t="38100" r="37403" b="10919"/>
                      <wp:docPr id="2" name="Picture 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76997" cy="1113031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  <a:effectLst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7F70EE" w:rsidRDefault="00561345"/>
      </w:sdtContent>
    </w:sdt>
    <w:p w:rsidR="007F70EE" w:rsidRDefault="00A90832">
      <w:pPr>
        <w:pStyle w:val="Section"/>
      </w:pPr>
      <w:r>
        <w:t>Personal Detail</w:t>
      </w:r>
    </w:p>
    <w:p w:rsidR="007F70EE" w:rsidRDefault="00A90832">
      <w:pPr>
        <w:pStyle w:val="SubsectionText"/>
      </w:pPr>
      <w:r>
        <w:t>Father’s Name : Shankarlal Dhulaji Padhiyar</w:t>
      </w:r>
    </w:p>
    <w:p w:rsidR="00A90832" w:rsidRDefault="00A90832">
      <w:pPr>
        <w:pStyle w:val="SubsectionText"/>
      </w:pPr>
      <w:r>
        <w:t>Date of Birth : 14</w:t>
      </w:r>
      <w:r w:rsidRPr="00A90832">
        <w:rPr>
          <w:vertAlign w:val="superscript"/>
        </w:rPr>
        <w:t>th</w:t>
      </w:r>
      <w:r>
        <w:t xml:space="preserve"> September, 1983</w:t>
      </w:r>
    </w:p>
    <w:p w:rsidR="008C1C47" w:rsidRDefault="008C1C47">
      <w:pPr>
        <w:pStyle w:val="SubsectionText"/>
      </w:pPr>
      <w:r>
        <w:t>Place of Birth : Ahmedabad</w:t>
      </w:r>
    </w:p>
    <w:p w:rsidR="00A90832" w:rsidRDefault="00A90832">
      <w:pPr>
        <w:pStyle w:val="SubsectionText"/>
      </w:pPr>
      <w:r>
        <w:t>Nationality : Indian, Hindu</w:t>
      </w:r>
    </w:p>
    <w:p w:rsidR="00A90832" w:rsidRDefault="00A90832">
      <w:pPr>
        <w:pStyle w:val="SubsectionText"/>
      </w:pPr>
      <w:r>
        <w:t>Marital Status : Married</w:t>
      </w:r>
    </w:p>
    <w:p w:rsidR="008C1C47" w:rsidRDefault="00A90832">
      <w:pPr>
        <w:pStyle w:val="SubsectionText"/>
      </w:pPr>
      <w:r>
        <w:t>Language : Gujarati, English, Hindi</w:t>
      </w:r>
    </w:p>
    <w:p w:rsidR="007F70EE" w:rsidRDefault="00AC62D3">
      <w:pPr>
        <w:pStyle w:val="Section"/>
      </w:pPr>
      <w:r>
        <w:t>Education</w:t>
      </w:r>
    </w:p>
    <w:p w:rsidR="007F70EE" w:rsidRPr="00A90832" w:rsidRDefault="00A90832" w:rsidP="00A90832">
      <w:pPr>
        <w:pStyle w:val="Subsection"/>
        <w:rPr>
          <w:color w:val="000000" w:themeColor="text1"/>
        </w:rPr>
      </w:pPr>
      <w:r w:rsidRPr="00A90832">
        <w:rPr>
          <w:color w:val="000000" w:themeColor="text1"/>
        </w:rPr>
        <w:t>12</w:t>
      </w:r>
      <w:r w:rsidRPr="00A90832">
        <w:rPr>
          <w:color w:val="000000" w:themeColor="text1"/>
          <w:vertAlign w:val="superscript"/>
        </w:rPr>
        <w:t>th</w:t>
      </w:r>
      <w:r w:rsidRPr="00A90832">
        <w:rPr>
          <w:color w:val="000000" w:themeColor="text1"/>
        </w:rPr>
        <w:t xml:space="preserve"> Pass</w:t>
      </w:r>
    </w:p>
    <w:p w:rsidR="007F70EE" w:rsidRDefault="00AC62D3">
      <w:pPr>
        <w:pStyle w:val="Section"/>
      </w:pPr>
      <w:r>
        <w:t>Skills</w:t>
      </w:r>
    </w:p>
    <w:p w:rsidR="00A90832" w:rsidRDefault="00A90832">
      <w:pPr>
        <w:pStyle w:val="ListBullet"/>
      </w:pPr>
      <w:r>
        <w:t>Graphics Designer (CorelDRAW/PhotoShop)</w:t>
      </w:r>
    </w:p>
    <w:p w:rsidR="007F70EE" w:rsidRDefault="00A90832" w:rsidP="00A90832">
      <w:pPr>
        <w:pStyle w:val="ListBullet"/>
      </w:pPr>
      <w:r>
        <w:t>D.T.P. Operator (in Gujarati/Hindi/English/Sanskrit/Marathi Language)</w:t>
      </w:r>
    </w:p>
    <w:sectPr w:rsidR="007F70EE" w:rsidSect="007F70EE">
      <w:footerReference w:type="even" r:id="rId11"/>
      <w:footerReference w:type="default" r:id="rId12"/>
      <w:footerReference w:type="first" r:id="rId13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E34" w:rsidRDefault="00A56E34">
      <w:r>
        <w:separator/>
      </w:r>
    </w:p>
    <w:p w:rsidR="00A56E34" w:rsidRDefault="00A56E34"/>
    <w:p w:rsidR="00A56E34" w:rsidRDefault="00A56E34"/>
    <w:p w:rsidR="00A56E34" w:rsidRDefault="00A56E34"/>
    <w:p w:rsidR="00A56E34" w:rsidRDefault="00A56E34"/>
    <w:p w:rsidR="00A56E34" w:rsidRDefault="00A56E34"/>
    <w:p w:rsidR="00A56E34" w:rsidRDefault="00A56E34"/>
    <w:p w:rsidR="00A56E34" w:rsidRDefault="00A56E34"/>
    <w:p w:rsidR="00A56E34" w:rsidRDefault="00A56E34"/>
  </w:endnote>
  <w:endnote w:type="continuationSeparator" w:id="1">
    <w:p w:rsidR="00A56E34" w:rsidRDefault="00A56E34">
      <w:r>
        <w:continuationSeparator/>
      </w:r>
    </w:p>
    <w:p w:rsidR="00A56E34" w:rsidRDefault="00A56E34"/>
    <w:p w:rsidR="00A56E34" w:rsidRDefault="00A56E34"/>
    <w:p w:rsidR="00A56E34" w:rsidRDefault="00A56E34"/>
    <w:p w:rsidR="00A56E34" w:rsidRDefault="00A56E34"/>
    <w:p w:rsidR="00A56E34" w:rsidRDefault="00A56E34"/>
    <w:p w:rsidR="00A56E34" w:rsidRDefault="00A56E34"/>
    <w:p w:rsidR="00A56E34" w:rsidRDefault="00A56E34"/>
    <w:p w:rsidR="00A56E34" w:rsidRDefault="00A56E3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0EE" w:rsidRDefault="00561345">
    <w:pPr>
      <w:pStyle w:val="Footer"/>
    </w:pPr>
    <w:r>
      <w:rPr>
        <w:noProof/>
      </w:rPr>
      <w:pict>
        <v:rect id="_x0000_s27665" style="position:absolute;margin-left:0;margin-top:0;width:51.9pt;height:9in;z-index:251672576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5" inset="3.6pt,,14.4pt,7.2pt">
            <w:txbxContent>
              <w:sdt>
                <w:sdtPr>
                  <w:id w:val="805325498"/>
                  <w:placeholder>
                    <w:docPart w:val="E08CD181EC454AF9951A2573A16C018B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7F70EE" w:rsidRDefault="000E3F87">
                    <w:pPr>
                      <w:pStyle w:val="GrayText"/>
                    </w:pPr>
                    <w:r>
                      <w:t>Jayesh S. Padhiyar</w:t>
                    </w:r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</w:rPr>
      <w:pict>
        <v:roundrect id="_x0000_s27664" style="position:absolute;margin-left:0;margin-top:0;width:562.05pt;height:743.45pt;z-index:251671552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7663" style="position:absolute;margin-left:0;margin-top:0;width:41pt;height:41pt;z-index:251670528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7663" inset="0,0,0,0">
            <w:txbxContent>
              <w:p w:rsidR="007F70EE" w:rsidRDefault="00561345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AC62D3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0EE" w:rsidRDefault="00561345">
    <w:pPr>
      <w:rPr>
        <w:sz w:val="10"/>
        <w:szCs w:val="10"/>
      </w:rPr>
    </w:pPr>
    <w:r>
      <w:rPr>
        <w:noProof/>
        <w:sz w:val="10"/>
        <w:szCs w:val="10"/>
      </w:rPr>
      <w:pict>
        <v:rect id="_x0000_s27668" style="position:absolute;margin-left:-265.7pt;margin-top:0;width:51.9pt;height:9in;z-index:251676672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8" inset="14.4pt,,3.6pt,7.2pt">
            <w:txbxContent>
              <w:sdt>
                <w:sdtPr>
                  <w:id w:val="20760667"/>
                  <w:placeholder>
                    <w:docPart w:val="C7CE41E75ADB4681B9EAF7B6CD2626F3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7F70EE" w:rsidRDefault="000E3F87">
                    <w:pPr>
                      <w:pStyle w:val="GrayText"/>
                    </w:pPr>
                    <w:r>
                      <w:t>Jayesh S. Padhiyar</w:t>
                    </w:r>
                  </w:p>
                </w:sdtContent>
              </w:sdt>
            </w:txbxContent>
          </v:textbox>
          <w10:wrap anchorx="margin" anchory="margin"/>
        </v:rect>
      </w:pict>
    </w:r>
    <w:r>
      <w:rPr>
        <w:noProof/>
        <w:sz w:val="10"/>
        <w:szCs w:val="10"/>
      </w:rPr>
      <w:pict>
        <v:roundrect id="_x0000_s27667" style="position:absolute;margin-left:0;margin-top:0;width:562.05pt;height:743.45pt;z-index:25167564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10"/>
        <w:szCs w:val="10"/>
      </w:rPr>
      <w:pict>
        <v:oval id="_x0000_s27666" style="position:absolute;margin-left:57.45pt;margin-top:0;width:41pt;height:41pt;z-index:251674624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66" inset="0,0,0,0">
            <w:txbxContent>
              <w:p w:rsidR="007F70EE" w:rsidRDefault="00561345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AC62D3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margin" anchory="page"/>
        </v:oval>
      </w:pict>
    </w:r>
  </w:p>
  <w:p w:rsidR="007F70EE" w:rsidRDefault="007F70EE">
    <w:pPr>
      <w:pStyle w:val="Footer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0EE" w:rsidRDefault="00561345">
    <w:pPr>
      <w:pStyle w:val="Footer"/>
    </w:pPr>
    <w:r>
      <w:rPr>
        <w:noProof/>
        <w:lang w:eastAsia="en-US"/>
      </w:rPr>
      <w:pict>
        <v:roundrect id="_x0000_s27659" style="position:absolute;margin-left:0;margin-top:0;width:545.6pt;height:751.35pt;z-index:251668480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" type="pattern"/>
          <w10:wrap anchorx="page" anchory="page"/>
        </v:roundrect>
      </w:pict>
    </w:r>
    <w:r>
      <w:rPr>
        <w:noProof/>
        <w:lang w:eastAsia="en-US"/>
      </w:rPr>
      <w:pict>
        <v:oval id="_x0000_s27658" style="position:absolute;margin-left:23pt;margin-top:0;width:41pt;height:41pt;z-index:251667456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58" inset="0,0,0,0">
            <w:txbxContent>
              <w:p w:rsidR="007F70EE" w:rsidRDefault="007F70EE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E34" w:rsidRDefault="00A56E34">
      <w:r>
        <w:separator/>
      </w:r>
    </w:p>
    <w:p w:rsidR="00A56E34" w:rsidRDefault="00A56E34"/>
    <w:p w:rsidR="00A56E34" w:rsidRDefault="00A56E34"/>
    <w:p w:rsidR="00A56E34" w:rsidRDefault="00A56E34"/>
    <w:p w:rsidR="00A56E34" w:rsidRDefault="00A56E34"/>
    <w:p w:rsidR="00A56E34" w:rsidRDefault="00A56E34"/>
    <w:p w:rsidR="00A56E34" w:rsidRDefault="00A56E34"/>
    <w:p w:rsidR="00A56E34" w:rsidRDefault="00A56E34"/>
    <w:p w:rsidR="00A56E34" w:rsidRDefault="00A56E34"/>
  </w:footnote>
  <w:footnote w:type="continuationSeparator" w:id="1">
    <w:p w:rsidR="00A56E34" w:rsidRDefault="00A56E34">
      <w:r>
        <w:continuationSeparator/>
      </w:r>
    </w:p>
    <w:p w:rsidR="00A56E34" w:rsidRDefault="00A56E34"/>
    <w:p w:rsidR="00A56E34" w:rsidRDefault="00A56E34"/>
    <w:p w:rsidR="00A56E34" w:rsidRDefault="00A56E34"/>
    <w:p w:rsidR="00A56E34" w:rsidRDefault="00A56E34"/>
    <w:p w:rsidR="00A56E34" w:rsidRDefault="00A56E34"/>
    <w:p w:rsidR="00A56E34" w:rsidRDefault="00A56E34"/>
    <w:p w:rsidR="00A56E34" w:rsidRDefault="00A56E34"/>
    <w:p w:rsidR="00A56E34" w:rsidRDefault="00A56E34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removeDateAndTime/>
  <w:hideGrammaticalErrors/>
  <w:attachedTemplate r:id="rId1"/>
  <w:styleLockQFSet/>
  <w:defaultTabStop w:val="720"/>
  <w:drawingGridHorizontalSpacing w:val="110"/>
  <w:displayHorizontalDrawingGridEvery w:val="2"/>
  <w:characterSpacingControl w:val="doNotCompress"/>
  <w:hdrShapeDefaults>
    <o:shapedefaults v:ext="edit" spidmax="33794">
      <o:colormenu v:ext="edit" fillcolor="none [3204]" strokecolor="none [3213]"/>
    </o:shapedefaults>
    <o:shapelayout v:ext="edit">
      <o:idmap v:ext="edit" data="27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A90832"/>
    <w:rsid w:val="0003790C"/>
    <w:rsid w:val="0006399D"/>
    <w:rsid w:val="000E3F87"/>
    <w:rsid w:val="001B1880"/>
    <w:rsid w:val="00561345"/>
    <w:rsid w:val="007F70EE"/>
    <w:rsid w:val="008C1C47"/>
    <w:rsid w:val="00A56E34"/>
    <w:rsid w:val="00A90832"/>
    <w:rsid w:val="00AC6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3204]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0EE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7F70EE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F70EE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0EE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F70EE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F70EE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0EE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0EE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0EE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0EE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0EE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0EE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0EE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0EE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0EE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0EE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0EE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0EE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0EE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7F70EE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F70EE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7F70EE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70EE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7F70EE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7F70EE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7F70EE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7F70EE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7F70EE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7F70EE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7F70EE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7F70EE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7F70EE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7F70EE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7F70EE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7F70EE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7F70EE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7F70EE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7F70EE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7F70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70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0EE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7F70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0EE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0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0EE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7F70EE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7F70EE"/>
    <w:pPr>
      <w:spacing w:after="0" w:line="240" w:lineRule="auto"/>
    </w:pPr>
  </w:style>
  <w:style w:type="paragraph" w:styleId="BlockText">
    <w:name w:val="Block Text"/>
    <w:aliases w:val="Block Quote"/>
    <w:uiPriority w:val="40"/>
    <w:rsid w:val="007F70EE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7F70EE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7F70EE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7F70EE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7F70EE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7F70EE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7F70EE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7F70E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7F70E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7F70E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7F70E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7F70E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7F70E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7F70E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7F70E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7F70EE"/>
    <w:rPr>
      <w:color w:val="CC9900" w:themeColor="hyperlink"/>
      <w:u w:val="single"/>
    </w:rPr>
  </w:style>
  <w:style w:type="paragraph" w:customStyle="1" w:styleId="PersonalName">
    <w:name w:val="Personal Name"/>
    <w:basedOn w:val="Normal"/>
    <w:qFormat/>
    <w:rsid w:val="007F70EE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7F70EE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7F70EE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7F70EE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7F70EE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7F70EE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7F70EE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7F70EE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7F70EE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7F70EE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7F70EE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link w:val="SubsectionDate"/>
    <w:rsid w:val="007F70EE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7F70EE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7F70EE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7F70EE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7F70EE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7F70EE"/>
  </w:style>
  <w:style w:type="character" w:styleId="FollowedHyperlink">
    <w:name w:val="FollowedHyperlink"/>
    <w:basedOn w:val="DefaultParagraphFont"/>
    <w:uiPriority w:val="99"/>
    <w:semiHidden/>
    <w:unhideWhenUsed/>
    <w:rsid w:val="008C1C47"/>
    <w:rPr>
      <w:color w:val="96A9A9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C74E824BA943C5B95FAA435BE41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11B1E-20E1-4601-877F-9B5384882C5C}"/>
      </w:docPartPr>
      <w:docPartBody>
        <w:p w:rsidR="00101445" w:rsidRDefault="00165D1E">
          <w:pPr>
            <w:pStyle w:val="A3C74E824BA943C5B95FAA435BE41FB6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E08CD181EC454AF9951A2573A16C0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99DCA-E9BB-4238-8193-1E96BC440122}"/>
      </w:docPartPr>
      <w:docPartBody>
        <w:p w:rsidR="00101445" w:rsidRDefault="00165D1E">
          <w:pPr>
            <w:pStyle w:val="E08CD181EC454AF9951A2573A16C018B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C7CE41E75ADB4681B9EAF7B6CD262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7C417-0A9A-41D7-9CA0-D146BB1754DA}"/>
      </w:docPartPr>
      <w:docPartBody>
        <w:p w:rsidR="00101445" w:rsidRDefault="00165D1E">
          <w:pPr>
            <w:pStyle w:val="C7CE41E75ADB4681B9EAF7B6CD2626F3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6C368A372F0549ADB2DAD537560D4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C9811-D4B4-4B3B-A506-A3AF7BA5677D}"/>
      </w:docPartPr>
      <w:docPartBody>
        <w:p w:rsidR="00101445" w:rsidRDefault="00672F5B" w:rsidP="00672F5B">
          <w:pPr>
            <w:pStyle w:val="6C368A372F0549ADB2DAD537560D4A4C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A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72F5B"/>
    <w:rsid w:val="00101445"/>
    <w:rsid w:val="00165D1E"/>
    <w:rsid w:val="00672F5B"/>
    <w:rsid w:val="00901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445"/>
    <w:rPr>
      <w:color w:val="808080"/>
    </w:rPr>
  </w:style>
  <w:style w:type="paragraph" w:customStyle="1" w:styleId="A3C74E824BA943C5B95FAA435BE41FB6">
    <w:name w:val="A3C74E824BA943C5B95FAA435BE41FB6"/>
    <w:rsid w:val="00101445"/>
  </w:style>
  <w:style w:type="paragraph" w:customStyle="1" w:styleId="43F89E9FFFC547969E244947513FC326">
    <w:name w:val="43F89E9FFFC547969E244947513FC326"/>
    <w:rsid w:val="00101445"/>
  </w:style>
  <w:style w:type="paragraph" w:customStyle="1" w:styleId="B0C0C2D1449F43D6A00E90D9903802E0">
    <w:name w:val="B0C0C2D1449F43D6A00E90D9903802E0"/>
    <w:rsid w:val="00101445"/>
  </w:style>
  <w:style w:type="paragraph" w:customStyle="1" w:styleId="4819E37883554263869945F9E2AF161A">
    <w:name w:val="4819E37883554263869945F9E2AF161A"/>
    <w:rsid w:val="00101445"/>
  </w:style>
  <w:style w:type="paragraph" w:customStyle="1" w:styleId="83D0043A46914B7D91612F2C5650B622">
    <w:name w:val="83D0043A46914B7D91612F2C5650B622"/>
    <w:rsid w:val="00101445"/>
  </w:style>
  <w:style w:type="paragraph" w:customStyle="1" w:styleId="F6868A36C81844789474805F2F51BB6A">
    <w:name w:val="F6868A36C81844789474805F2F51BB6A"/>
    <w:rsid w:val="00101445"/>
  </w:style>
  <w:style w:type="paragraph" w:customStyle="1" w:styleId="EB68504A9A83471A9420FAF48C08B026">
    <w:name w:val="EB68504A9A83471A9420FAF48C08B026"/>
    <w:rsid w:val="00101445"/>
  </w:style>
  <w:style w:type="character" w:customStyle="1" w:styleId="SubsectionDateChar1">
    <w:name w:val="Subsection Date Char1"/>
    <w:basedOn w:val="DefaultParagraphFont"/>
    <w:link w:val="SubsectionDate"/>
    <w:rsid w:val="00101445"/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101445"/>
    <w:pPr>
      <w:spacing w:after="0" w:line="240" w:lineRule="auto"/>
      <w:outlineLvl w:val="0"/>
    </w:pPr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5484E9281D31400FA6B79ADCDDF07E87">
    <w:name w:val="5484E9281D31400FA6B79ADCDDF07E87"/>
    <w:rsid w:val="00101445"/>
  </w:style>
  <w:style w:type="paragraph" w:customStyle="1" w:styleId="7503FCD43BF84D988F8D6E3DF9368EAB">
    <w:name w:val="7503FCD43BF84D988F8D6E3DF9368EAB"/>
    <w:rsid w:val="00101445"/>
  </w:style>
  <w:style w:type="paragraph" w:customStyle="1" w:styleId="74FE3A1F3EC44FF0B7FB9E606999DAFB">
    <w:name w:val="74FE3A1F3EC44FF0B7FB9E606999DAFB"/>
    <w:rsid w:val="00101445"/>
  </w:style>
  <w:style w:type="paragraph" w:customStyle="1" w:styleId="9F429FA733264875B4B70860A1A01AB5">
    <w:name w:val="9F429FA733264875B4B70860A1A01AB5"/>
    <w:rsid w:val="00101445"/>
  </w:style>
  <w:style w:type="paragraph" w:customStyle="1" w:styleId="2F275EFD8AAE460E96D48AC19290CD55">
    <w:name w:val="2F275EFD8AAE460E96D48AC19290CD55"/>
    <w:rsid w:val="00101445"/>
  </w:style>
  <w:style w:type="paragraph" w:customStyle="1" w:styleId="7F6BA683D6F54BEE9C5B67CC8A2F06D5">
    <w:name w:val="7F6BA683D6F54BEE9C5B67CC8A2F06D5"/>
    <w:rsid w:val="00101445"/>
  </w:style>
  <w:style w:type="character" w:customStyle="1" w:styleId="subsectiondatechar">
    <w:name w:val="subsectiondatechar"/>
    <w:basedOn w:val="DefaultParagraphFont"/>
    <w:rsid w:val="00101445"/>
  </w:style>
  <w:style w:type="paragraph" w:customStyle="1" w:styleId="00858FED72B246128B74E7C9BEA0FDDE">
    <w:name w:val="00858FED72B246128B74E7C9BEA0FDDE"/>
    <w:rsid w:val="00101445"/>
  </w:style>
  <w:style w:type="paragraph" w:customStyle="1" w:styleId="73A2DA1E650846238640802C77C3825B">
    <w:name w:val="73A2DA1E650846238640802C77C3825B"/>
    <w:rsid w:val="00101445"/>
  </w:style>
  <w:style w:type="paragraph" w:customStyle="1" w:styleId="A4D94851C6FD440DB980F716C9788D7B">
    <w:name w:val="A4D94851C6FD440DB980F716C9788D7B"/>
    <w:rsid w:val="00101445"/>
  </w:style>
  <w:style w:type="paragraph" w:customStyle="1" w:styleId="4C15FF44D72344B7873E9EFD408E0C05">
    <w:name w:val="4C15FF44D72344B7873E9EFD408E0C05"/>
    <w:rsid w:val="00101445"/>
  </w:style>
  <w:style w:type="paragraph" w:customStyle="1" w:styleId="E08CD181EC454AF9951A2573A16C018B">
    <w:name w:val="E08CD181EC454AF9951A2573A16C018B"/>
    <w:rsid w:val="00101445"/>
  </w:style>
  <w:style w:type="paragraph" w:customStyle="1" w:styleId="C7CE41E75ADB4681B9EAF7B6CD2626F3">
    <w:name w:val="C7CE41E75ADB4681B9EAF7B6CD2626F3"/>
    <w:rsid w:val="00101445"/>
  </w:style>
  <w:style w:type="paragraph" w:customStyle="1" w:styleId="F1FD4EDD63C34059AB4A337B9E12F676">
    <w:name w:val="F1FD4EDD63C34059AB4A337B9E12F676"/>
    <w:rsid w:val="00672F5B"/>
  </w:style>
  <w:style w:type="paragraph" w:customStyle="1" w:styleId="CF4A4D06746D49AF92E1414BEC7616E1">
    <w:name w:val="CF4A4D06746D49AF92E1414BEC7616E1"/>
    <w:rsid w:val="00672F5B"/>
  </w:style>
  <w:style w:type="paragraph" w:customStyle="1" w:styleId="C972B3E598D44F39A5F5D445F7CD149F">
    <w:name w:val="C972B3E598D44F39A5F5D445F7CD149F"/>
    <w:rsid w:val="00672F5B"/>
  </w:style>
  <w:style w:type="paragraph" w:customStyle="1" w:styleId="0B1A033CBC26475DADB41CCE1B096AD8">
    <w:name w:val="0B1A033CBC26475DADB41CCE1B096AD8"/>
    <w:rsid w:val="00672F5B"/>
  </w:style>
  <w:style w:type="paragraph" w:customStyle="1" w:styleId="EDA661EEF26444B89B5437FF477B5F5F">
    <w:name w:val="EDA661EEF26444B89B5437FF477B5F5F"/>
    <w:rsid w:val="00672F5B"/>
  </w:style>
  <w:style w:type="paragraph" w:customStyle="1" w:styleId="6C368A372F0549ADB2DAD537560D4A4C">
    <w:name w:val="6C368A372F0549ADB2DAD537560D4A4C"/>
    <w:rsid w:val="00672F5B"/>
  </w:style>
  <w:style w:type="paragraph" w:customStyle="1" w:styleId="8D70B4C1229F4C2B8A945C07BE194DA9">
    <w:name w:val="8D70B4C1229F4C2B8A945C07BE194DA9"/>
    <w:rsid w:val="00672F5B"/>
  </w:style>
  <w:style w:type="paragraph" w:customStyle="1" w:styleId="F47EDE58372B41ABB68F465B1978D2B8">
    <w:name w:val="F47EDE58372B41ABB68F465B1978D2B8"/>
    <w:rsid w:val="00672F5B"/>
  </w:style>
  <w:style w:type="paragraph" w:customStyle="1" w:styleId="21C06666C0904743897446C1344CC450">
    <w:name w:val="21C06666C0904743897446C1344CC450"/>
    <w:rsid w:val="00672F5B"/>
  </w:style>
  <w:style w:type="paragraph" w:customStyle="1" w:styleId="6956830688DD4564BDBA7EAEA45934CA">
    <w:name w:val="6956830688DD4564BDBA7EAEA45934CA"/>
    <w:rsid w:val="00672F5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736DEB36-D1A5-44A4-A149-C627B861E8A0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26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&lt;[Type the completion date]&gt; | &lt;[Type the degree]&gt;</vt:lpstr>
      <vt:lpstr>&lt;[Type the start date]&gt; - &lt;[Type the end date]&gt; | &lt;[Type the job title]&gt;</vt:lpstr>
    </vt:vector>
  </TitlesOfParts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S. Padhiyar</dc:creator>
  <cp:keywords/>
  <dc:description/>
  <cp:lastModifiedBy>jayesh</cp:lastModifiedBy>
  <cp:revision>3</cp:revision>
  <dcterms:created xsi:type="dcterms:W3CDTF">2010-04-12T12:46:00Z</dcterms:created>
  <dcterms:modified xsi:type="dcterms:W3CDTF">2011-04-14T07:31:00Z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