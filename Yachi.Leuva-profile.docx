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1CE4" w:rsidRPr="00971CE4" w:rsidRDefault="00AE014D" w:rsidP="00971CE4">
      <w:pPr>
        <w:pStyle w:val="Heading1"/>
      </w:pPr>
      <w:r>
        <w:t xml:space="preserve">Curriculum </w:t>
      </w:r>
      <w:r w:rsidR="00971CE4">
        <w:t>vitae</w:t>
      </w:r>
    </w:p>
    <w:p w:rsidR="00DC59FB" w:rsidRDefault="009A4A8D" w:rsidP="00216E9D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Career</w:t>
      </w:r>
      <w:r w:rsidR="00216E9D" w:rsidRPr="00751E25">
        <w:rPr>
          <w:b/>
          <w:bCs/>
          <w:color w:val="000000" w:themeColor="text1"/>
        </w:rPr>
        <w:t xml:space="preserve"> </w:t>
      </w:r>
      <w:r w:rsidR="00DC59FB">
        <w:rPr>
          <w:b/>
          <w:bCs/>
          <w:color w:val="000000" w:themeColor="text1"/>
        </w:rPr>
        <w:t>objective</w:t>
      </w:r>
    </w:p>
    <w:p w:rsidR="00DC59FB" w:rsidRPr="00DC59FB" w:rsidRDefault="00DC59FB" w:rsidP="00216E9D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I am very </w:t>
      </w:r>
      <w:r w:rsidR="009E4300">
        <w:rPr>
          <w:color w:val="000000" w:themeColor="text1"/>
        </w:rPr>
        <w:t xml:space="preserve">dedicated and </w:t>
      </w:r>
      <w:r w:rsidR="005200EF">
        <w:rPr>
          <w:color w:val="000000" w:themeColor="text1"/>
        </w:rPr>
        <w:t xml:space="preserve">ambitious and individually excited about new opportunities. I’m </w:t>
      </w:r>
      <w:r w:rsidR="00E66D66">
        <w:rPr>
          <w:color w:val="000000" w:themeColor="text1"/>
        </w:rPr>
        <w:t xml:space="preserve">hard-working, creative, and </w:t>
      </w:r>
      <w:r w:rsidR="00E628D6">
        <w:rPr>
          <w:color w:val="000000" w:themeColor="text1"/>
        </w:rPr>
        <w:t xml:space="preserve">honest. I stay committed to my </w:t>
      </w:r>
      <w:r w:rsidR="00DA6D62">
        <w:rPr>
          <w:color w:val="000000" w:themeColor="text1"/>
        </w:rPr>
        <w:t xml:space="preserve">work and look forward to improve my </w:t>
      </w:r>
      <w:r w:rsidR="003901D7">
        <w:rPr>
          <w:color w:val="000000" w:themeColor="text1"/>
        </w:rPr>
        <w:t xml:space="preserve">career and my life. </w:t>
      </w:r>
    </w:p>
    <w:p w:rsidR="00971CE4" w:rsidRDefault="00971CE4" w:rsidP="00216E9D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</w:p>
    <w:p w:rsidR="001B6F7E" w:rsidRDefault="00E9697A" w:rsidP="00216E9D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Education </w:t>
      </w:r>
      <w:r w:rsidR="001B6F7E">
        <w:rPr>
          <w:b/>
          <w:bCs/>
          <w:color w:val="000000" w:themeColor="text1"/>
        </w:rPr>
        <w:t>qualifications</w:t>
      </w:r>
    </w:p>
    <w:p w:rsidR="001B6F7E" w:rsidRDefault="001B6F7E" w:rsidP="00216E9D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</w:p>
    <w:p w:rsidR="001B6F7E" w:rsidRDefault="00246ECD" w:rsidP="00216E9D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  <w:r w:rsidRPr="001B6F7E">
        <w:rPr>
          <w:b/>
          <w:bCs/>
          <w:color w:val="000000" w:themeColor="text1"/>
        </w:rPr>
        <w:t>12</w:t>
      </w:r>
      <w:r w:rsidRPr="001B6F7E">
        <w:rPr>
          <w:b/>
          <w:bCs/>
          <w:color w:val="000000" w:themeColor="text1"/>
          <w:vertAlign w:val="superscript"/>
        </w:rPr>
        <w:t>th</w:t>
      </w:r>
      <w:r w:rsidRPr="001B6F7E">
        <w:rPr>
          <w:b/>
          <w:bCs/>
          <w:color w:val="000000" w:themeColor="text1"/>
        </w:rPr>
        <w:t xml:space="preserve"> </w:t>
      </w:r>
      <w:r w:rsidR="001B6F7E">
        <w:rPr>
          <w:b/>
          <w:bCs/>
          <w:color w:val="000000" w:themeColor="text1"/>
        </w:rPr>
        <w:t>completed</w:t>
      </w:r>
    </w:p>
    <w:p w:rsidR="001B6F7E" w:rsidRDefault="001B6F7E" w:rsidP="00216E9D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      </w:t>
      </w:r>
    </w:p>
    <w:p w:rsidR="00B908A6" w:rsidRDefault="00507193" w:rsidP="00B908A6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Name of </w:t>
      </w:r>
      <w:r w:rsidR="00B42EB5">
        <w:rPr>
          <w:color w:val="000000" w:themeColor="text1"/>
        </w:rPr>
        <w:t xml:space="preserve">institute </w:t>
      </w:r>
      <w:r w:rsidR="003A6E28">
        <w:rPr>
          <w:color w:val="000000" w:themeColor="text1"/>
        </w:rPr>
        <w:t xml:space="preserve">:  </w:t>
      </w:r>
      <w:r w:rsidR="00384A0C">
        <w:rPr>
          <w:color w:val="000000" w:themeColor="text1"/>
        </w:rPr>
        <w:t xml:space="preserve">  Shree </w:t>
      </w:r>
      <w:proofErr w:type="spellStart"/>
      <w:r w:rsidR="00384A0C">
        <w:rPr>
          <w:color w:val="000000" w:themeColor="text1"/>
        </w:rPr>
        <w:t>hari</w:t>
      </w:r>
      <w:proofErr w:type="spellEnd"/>
      <w:r w:rsidR="00384A0C">
        <w:rPr>
          <w:color w:val="000000" w:themeColor="text1"/>
        </w:rPr>
        <w:t xml:space="preserve"> </w:t>
      </w:r>
      <w:r w:rsidR="00B908A6">
        <w:rPr>
          <w:color w:val="000000" w:themeColor="text1"/>
        </w:rPr>
        <w:t>schools</w:t>
      </w:r>
    </w:p>
    <w:p w:rsidR="003E62BC" w:rsidRDefault="009F1F91" w:rsidP="003E62BC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College </w:t>
      </w:r>
      <w:r w:rsidR="00B42EB5">
        <w:rPr>
          <w:color w:val="000000" w:themeColor="text1"/>
        </w:rPr>
        <w:t xml:space="preserve">group </w:t>
      </w:r>
      <w:r>
        <w:rPr>
          <w:color w:val="000000" w:themeColor="text1"/>
        </w:rPr>
        <w:t xml:space="preserve">:   </w:t>
      </w:r>
      <w:r w:rsidR="00B908A6">
        <w:rPr>
          <w:color w:val="000000" w:themeColor="text1"/>
        </w:rPr>
        <w:t xml:space="preserve">        </w:t>
      </w:r>
      <w:r w:rsidR="003E62BC">
        <w:rPr>
          <w:color w:val="000000" w:themeColor="text1"/>
        </w:rPr>
        <w:t>Science</w:t>
      </w:r>
    </w:p>
    <w:p w:rsidR="00E704DF" w:rsidRDefault="003E62BC" w:rsidP="00216E9D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Academic</w:t>
      </w:r>
      <w:r w:rsidR="00E704DF">
        <w:rPr>
          <w:color w:val="000000" w:themeColor="text1"/>
        </w:rPr>
        <w:t xml:space="preserve"> </w:t>
      </w:r>
      <w:r w:rsidR="00B42EB5">
        <w:rPr>
          <w:color w:val="000000" w:themeColor="text1"/>
        </w:rPr>
        <w:t xml:space="preserve">result </w:t>
      </w:r>
      <w:r w:rsidR="00E704DF">
        <w:rPr>
          <w:color w:val="000000" w:themeColor="text1"/>
        </w:rPr>
        <w:t xml:space="preserve">:  </w:t>
      </w:r>
      <w:r>
        <w:rPr>
          <w:color w:val="000000" w:themeColor="text1"/>
        </w:rPr>
        <w:t xml:space="preserve">   </w:t>
      </w:r>
      <w:r w:rsidR="00694EFD">
        <w:rPr>
          <w:color w:val="000000" w:themeColor="text1"/>
        </w:rPr>
        <w:t xml:space="preserve">  62.14%</w:t>
      </w:r>
    </w:p>
    <w:p w:rsidR="00B951FC" w:rsidRDefault="00011186" w:rsidP="00B951FC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Year </w:t>
      </w:r>
      <w:r w:rsidR="00B42EB5">
        <w:rPr>
          <w:color w:val="000000" w:themeColor="text1"/>
        </w:rPr>
        <w:t>of passing :</w:t>
      </w:r>
      <w:r>
        <w:rPr>
          <w:color w:val="000000" w:themeColor="text1"/>
        </w:rPr>
        <w:t xml:space="preserve">        2021</w:t>
      </w:r>
    </w:p>
    <w:p w:rsidR="00B42EB5" w:rsidRDefault="00B951FC" w:rsidP="00B951FC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 Board </w:t>
      </w:r>
      <w:r w:rsidR="00C14832">
        <w:rPr>
          <w:color w:val="000000" w:themeColor="text1"/>
        </w:rPr>
        <w:t xml:space="preserve">:       </w:t>
      </w:r>
      <w:r w:rsidR="00972A06">
        <w:rPr>
          <w:color w:val="000000" w:themeColor="text1"/>
        </w:rPr>
        <w:t xml:space="preserve">                  </w:t>
      </w:r>
      <w:r w:rsidR="00B42EB5">
        <w:rPr>
          <w:color w:val="000000" w:themeColor="text1"/>
        </w:rPr>
        <w:t>CBSE</w:t>
      </w:r>
    </w:p>
    <w:p w:rsidR="00B42EB5" w:rsidRDefault="00B42EB5" w:rsidP="00B951FC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DD27AA" w:rsidRDefault="00DD27AA" w:rsidP="00B951FC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10</w:t>
      </w:r>
      <w:r w:rsidRPr="00DD27AA">
        <w:rPr>
          <w:b/>
          <w:bCs/>
          <w:color w:val="000000" w:themeColor="text1"/>
          <w:vertAlign w:val="superscript"/>
        </w:rPr>
        <w:t>th</w:t>
      </w:r>
      <w:r>
        <w:rPr>
          <w:b/>
          <w:bCs/>
          <w:color w:val="000000" w:themeColor="text1"/>
        </w:rPr>
        <w:t xml:space="preserve"> </w:t>
      </w:r>
      <w:r w:rsidR="006933DB">
        <w:rPr>
          <w:b/>
          <w:bCs/>
          <w:color w:val="000000" w:themeColor="text1"/>
        </w:rPr>
        <w:t>School certificate</w:t>
      </w:r>
    </w:p>
    <w:p w:rsidR="006933DB" w:rsidRDefault="006933DB" w:rsidP="00B951FC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</w:p>
    <w:p w:rsidR="006933DB" w:rsidRDefault="006933DB" w:rsidP="00B951FC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Name of institute :    Shree </w:t>
      </w:r>
      <w:proofErr w:type="spellStart"/>
      <w:r>
        <w:rPr>
          <w:color w:val="000000" w:themeColor="text1"/>
        </w:rPr>
        <w:t>hari</w:t>
      </w:r>
      <w:proofErr w:type="spellEnd"/>
      <w:r>
        <w:rPr>
          <w:color w:val="000000" w:themeColor="text1"/>
        </w:rPr>
        <w:t xml:space="preserve"> schools</w:t>
      </w:r>
    </w:p>
    <w:p w:rsidR="006933DB" w:rsidRDefault="00BB20E7" w:rsidP="00B951FC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Result :                    </w:t>
      </w:r>
      <w:r w:rsidR="00065FCC">
        <w:rPr>
          <w:color w:val="000000" w:themeColor="text1"/>
        </w:rPr>
        <w:t xml:space="preserve">    73.69%</w:t>
      </w:r>
    </w:p>
    <w:p w:rsidR="00BA42C4" w:rsidRDefault="00BA42C4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Year of passing :        2019</w:t>
      </w:r>
    </w:p>
    <w:p w:rsidR="00AF01B5" w:rsidRDefault="001A473A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Board :     </w:t>
      </w:r>
      <w:r w:rsidR="009B3B03">
        <w:rPr>
          <w:color w:val="000000" w:themeColor="text1"/>
        </w:rPr>
        <w:t xml:space="preserve">                   </w:t>
      </w:r>
      <w:r w:rsidR="00AF01B5">
        <w:rPr>
          <w:color w:val="000000" w:themeColor="text1"/>
        </w:rPr>
        <w:t>CBSE</w:t>
      </w:r>
    </w:p>
    <w:p w:rsidR="00AF01B5" w:rsidRDefault="00AF01B5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5F0951" w:rsidRDefault="00904341" w:rsidP="001A473A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Personal </w:t>
      </w:r>
      <w:r w:rsidR="005F0951">
        <w:rPr>
          <w:b/>
          <w:bCs/>
          <w:color w:val="000000" w:themeColor="text1"/>
        </w:rPr>
        <w:t>information</w:t>
      </w:r>
    </w:p>
    <w:p w:rsidR="00325243" w:rsidRDefault="005F0951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Name :                       </w:t>
      </w:r>
      <w:proofErr w:type="spellStart"/>
      <w:r w:rsidR="00211A20">
        <w:rPr>
          <w:color w:val="000000" w:themeColor="text1"/>
        </w:rPr>
        <w:t>Yachi</w:t>
      </w:r>
      <w:proofErr w:type="spellEnd"/>
      <w:r w:rsidR="00211A20">
        <w:rPr>
          <w:color w:val="000000" w:themeColor="text1"/>
        </w:rPr>
        <w:t xml:space="preserve"> </w:t>
      </w:r>
      <w:proofErr w:type="spellStart"/>
      <w:r w:rsidR="00325243">
        <w:rPr>
          <w:color w:val="000000" w:themeColor="text1"/>
        </w:rPr>
        <w:t>Dharmeshbhai</w:t>
      </w:r>
      <w:proofErr w:type="spellEnd"/>
      <w:r w:rsidR="00325243">
        <w:rPr>
          <w:color w:val="000000" w:themeColor="text1"/>
        </w:rPr>
        <w:t xml:space="preserve"> </w:t>
      </w:r>
      <w:proofErr w:type="spellStart"/>
      <w:r w:rsidR="00325243">
        <w:rPr>
          <w:color w:val="000000" w:themeColor="text1"/>
        </w:rPr>
        <w:t>Leuva</w:t>
      </w:r>
      <w:proofErr w:type="spellEnd"/>
      <w:r w:rsidR="00325243">
        <w:rPr>
          <w:color w:val="000000" w:themeColor="text1"/>
        </w:rPr>
        <w:t xml:space="preserve"> </w:t>
      </w:r>
    </w:p>
    <w:p w:rsidR="00325243" w:rsidRDefault="00724FBF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Date of birth :           </w:t>
      </w:r>
      <w:r w:rsidR="00D75AAA">
        <w:rPr>
          <w:color w:val="000000" w:themeColor="text1"/>
        </w:rPr>
        <w:t>27 Jan 2003</w:t>
      </w:r>
    </w:p>
    <w:p w:rsidR="0080688D" w:rsidRDefault="0080688D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Religion :                   Hindu</w:t>
      </w:r>
    </w:p>
    <w:p w:rsidR="00B279F8" w:rsidRDefault="004831F5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Gender :                    </w:t>
      </w:r>
      <w:r w:rsidR="00B279F8">
        <w:rPr>
          <w:color w:val="000000" w:themeColor="text1"/>
        </w:rPr>
        <w:t>Female</w:t>
      </w:r>
    </w:p>
    <w:p w:rsidR="00B279F8" w:rsidRDefault="00B279F8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Martial status :  </w:t>
      </w:r>
      <w:r w:rsidR="00023B58">
        <w:rPr>
          <w:color w:val="000000" w:themeColor="text1"/>
        </w:rPr>
        <w:t xml:space="preserve">      </w:t>
      </w:r>
      <w:r w:rsidR="008F4AC8">
        <w:rPr>
          <w:color w:val="000000" w:themeColor="text1"/>
        </w:rPr>
        <w:t>Unmarried</w:t>
      </w:r>
    </w:p>
    <w:p w:rsidR="00EC24C6" w:rsidRDefault="0019234D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Nationality :             </w:t>
      </w:r>
      <w:r w:rsidR="00EC24C6">
        <w:rPr>
          <w:color w:val="000000" w:themeColor="text1"/>
        </w:rPr>
        <w:t>Indian</w:t>
      </w:r>
    </w:p>
    <w:p w:rsidR="00EC24C6" w:rsidRDefault="00EC24C6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Contact </w:t>
      </w:r>
      <w:r w:rsidR="00AC6D7E">
        <w:rPr>
          <w:color w:val="000000" w:themeColor="text1"/>
        </w:rPr>
        <w:t xml:space="preserve">No </w:t>
      </w:r>
      <w:r>
        <w:rPr>
          <w:color w:val="000000" w:themeColor="text1"/>
        </w:rPr>
        <w:t>:</w:t>
      </w:r>
      <w:r w:rsidR="002841F9">
        <w:rPr>
          <w:color w:val="000000" w:themeColor="text1"/>
        </w:rPr>
        <w:t xml:space="preserve">            9428497094</w:t>
      </w:r>
    </w:p>
    <w:p w:rsidR="002841F9" w:rsidRDefault="002841F9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F15017" w:rsidRDefault="00F15017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024962" w:rsidRDefault="00F15017" w:rsidP="001A473A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Computer </w:t>
      </w:r>
      <w:r w:rsidR="00635658">
        <w:rPr>
          <w:b/>
          <w:bCs/>
          <w:color w:val="000000" w:themeColor="text1"/>
        </w:rPr>
        <w:t xml:space="preserve">skills </w:t>
      </w:r>
    </w:p>
    <w:p w:rsidR="00635658" w:rsidRDefault="00635658" w:rsidP="001A473A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</w:p>
    <w:p w:rsidR="0022216C" w:rsidRDefault="00E8640A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b/>
          <w:bCs/>
          <w:color w:val="000000" w:themeColor="text1"/>
        </w:rPr>
        <w:t>MS</w:t>
      </w:r>
      <w:r w:rsidR="0022216C">
        <w:rPr>
          <w:b/>
          <w:bCs/>
          <w:color w:val="000000" w:themeColor="text1"/>
        </w:rPr>
        <w:t xml:space="preserve"> office </w:t>
      </w:r>
      <w:r>
        <w:rPr>
          <w:color w:val="000000" w:themeColor="text1"/>
        </w:rPr>
        <w:t>(</w:t>
      </w:r>
      <w:r w:rsidR="00C17228">
        <w:rPr>
          <w:color w:val="000000" w:themeColor="text1"/>
        </w:rPr>
        <w:t>word, Excel, PowerPoint)</w:t>
      </w:r>
    </w:p>
    <w:p w:rsidR="00C17228" w:rsidRDefault="00576ADD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Google drive </w:t>
      </w:r>
      <w:r w:rsidR="005D2FD1">
        <w:rPr>
          <w:color w:val="000000" w:themeColor="text1"/>
        </w:rPr>
        <w:t>(docs, forms)</w:t>
      </w:r>
    </w:p>
    <w:p w:rsidR="005D2FD1" w:rsidRDefault="0068027D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Email </w:t>
      </w:r>
      <w:r>
        <w:rPr>
          <w:color w:val="000000" w:themeColor="text1"/>
        </w:rPr>
        <w:t>(mail merge, filters, folders)</w:t>
      </w:r>
    </w:p>
    <w:p w:rsidR="0068027D" w:rsidRPr="0068027D" w:rsidRDefault="0068027D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024962" w:rsidRDefault="00024962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735245" w:rsidRDefault="006B7F31" w:rsidP="001A473A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Personal </w:t>
      </w:r>
      <w:r w:rsidR="00635658">
        <w:rPr>
          <w:b/>
          <w:bCs/>
          <w:color w:val="000000" w:themeColor="text1"/>
        </w:rPr>
        <w:t xml:space="preserve">ability </w:t>
      </w:r>
    </w:p>
    <w:p w:rsidR="00635658" w:rsidRDefault="00635658" w:rsidP="001A473A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</w:p>
    <w:p w:rsidR="008D7DDC" w:rsidRDefault="008D7DDC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Creative</w:t>
      </w:r>
    </w:p>
    <w:p w:rsidR="008D7DDC" w:rsidRDefault="008D7DDC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Public speaking</w:t>
      </w:r>
    </w:p>
    <w:p w:rsidR="008D7DDC" w:rsidRDefault="008D7DDC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Communication</w:t>
      </w:r>
    </w:p>
    <w:p w:rsidR="008D7DDC" w:rsidRDefault="00D948A6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Adaptability</w:t>
      </w:r>
    </w:p>
    <w:p w:rsidR="00635658" w:rsidRDefault="00AF555A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Self </w:t>
      </w:r>
      <w:r w:rsidR="00635658">
        <w:rPr>
          <w:color w:val="000000" w:themeColor="text1"/>
        </w:rPr>
        <w:t>management</w:t>
      </w:r>
    </w:p>
    <w:p w:rsidR="00635658" w:rsidRDefault="00635658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635658" w:rsidRDefault="00635658" w:rsidP="001A473A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Language</w:t>
      </w:r>
    </w:p>
    <w:p w:rsidR="00635658" w:rsidRDefault="00635658" w:rsidP="001A473A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</w:p>
    <w:p w:rsidR="00635658" w:rsidRPr="00C165B6" w:rsidRDefault="00635658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 w:rsidRPr="00C165B6">
        <w:rPr>
          <w:color w:val="000000" w:themeColor="text1"/>
        </w:rPr>
        <w:lastRenderedPageBreak/>
        <w:t>English</w:t>
      </w:r>
    </w:p>
    <w:p w:rsidR="00635658" w:rsidRPr="00C165B6" w:rsidRDefault="00635658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 w:rsidRPr="00C165B6">
        <w:rPr>
          <w:color w:val="000000" w:themeColor="text1"/>
        </w:rPr>
        <w:t>Hindi</w:t>
      </w:r>
    </w:p>
    <w:p w:rsidR="00635658" w:rsidRPr="00C165B6" w:rsidRDefault="00635658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 w:rsidRPr="00C165B6">
        <w:rPr>
          <w:color w:val="000000" w:themeColor="text1"/>
        </w:rPr>
        <w:t>Gujarati</w:t>
      </w:r>
    </w:p>
    <w:p w:rsidR="00635658" w:rsidRPr="00635658" w:rsidRDefault="00635658" w:rsidP="001A473A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</w:p>
    <w:p w:rsidR="00B57763" w:rsidRDefault="00B57763" w:rsidP="001A473A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Hobby</w:t>
      </w:r>
    </w:p>
    <w:p w:rsidR="00B57763" w:rsidRDefault="00B57763" w:rsidP="001A473A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</w:p>
    <w:p w:rsidR="00B57763" w:rsidRDefault="000508C3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Reading</w:t>
      </w:r>
    </w:p>
    <w:p w:rsidR="00B57763" w:rsidRDefault="000508C3" w:rsidP="000508C3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Dancing</w:t>
      </w:r>
    </w:p>
    <w:p w:rsidR="00B57763" w:rsidRPr="00B57763" w:rsidRDefault="00B57763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Traveling</w:t>
      </w:r>
    </w:p>
    <w:p w:rsidR="00F15017" w:rsidRDefault="00F15017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E65F97" w:rsidRDefault="00E65F97" w:rsidP="001A473A">
      <w:pPr>
        <w:pStyle w:val="ListBullet"/>
        <w:numPr>
          <w:ilvl w:val="0"/>
          <w:numId w:val="0"/>
        </w:numPr>
        <w:ind w:left="432" w:hanging="43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Reference</w:t>
      </w:r>
    </w:p>
    <w:p w:rsidR="00E65F97" w:rsidRDefault="00E65F97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E65F97" w:rsidRPr="00E65F97" w:rsidRDefault="00E65F97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Available </w:t>
      </w:r>
      <w:r w:rsidR="00AC08D1">
        <w:rPr>
          <w:color w:val="000000" w:themeColor="text1"/>
        </w:rPr>
        <w:t>upon request</w:t>
      </w:r>
      <w:bookmarkStart w:id="0" w:name="_GoBack"/>
      <w:bookmarkEnd w:id="0"/>
    </w:p>
    <w:p w:rsidR="00F15017" w:rsidRPr="00F15017" w:rsidRDefault="00F15017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5F0951" w:rsidRPr="005F0951" w:rsidRDefault="00211A20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904341" w:rsidRDefault="00904341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AF01B5" w:rsidRPr="006933DB" w:rsidRDefault="00AF01B5" w:rsidP="001A473A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090226" w:rsidRDefault="00B908A6">
      <w:pPr>
        <w:pStyle w:val="Heading2"/>
      </w:pPr>
      <w:r>
        <w:t xml:space="preserve"> </w:t>
      </w:r>
    </w:p>
    <w:sectPr w:rsidR="00090226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1853" w:rsidRDefault="008E1853">
      <w:r>
        <w:separator/>
      </w:r>
    </w:p>
    <w:p w:rsidR="008E1853" w:rsidRDefault="008E1853"/>
  </w:endnote>
  <w:endnote w:type="continuationSeparator" w:id="0">
    <w:p w:rsidR="008E1853" w:rsidRDefault="008E1853">
      <w:r>
        <w:continuationSeparator/>
      </w:r>
    </w:p>
    <w:p w:rsidR="008E1853" w:rsidRDefault="008E1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0226" w:rsidRDefault="008E18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1853" w:rsidRDefault="008E1853">
      <w:r>
        <w:separator/>
      </w:r>
    </w:p>
    <w:p w:rsidR="008E1853" w:rsidRDefault="008E1853"/>
  </w:footnote>
  <w:footnote w:type="continuationSeparator" w:id="0">
    <w:p w:rsidR="008E1853" w:rsidRDefault="008E1853">
      <w:r>
        <w:continuationSeparator/>
      </w:r>
    </w:p>
    <w:p w:rsidR="008E1853" w:rsidRDefault="008E18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3C"/>
    <w:rsid w:val="00011186"/>
    <w:rsid w:val="00023B58"/>
    <w:rsid w:val="00024962"/>
    <w:rsid w:val="000303CF"/>
    <w:rsid w:val="000508C3"/>
    <w:rsid w:val="00065FCC"/>
    <w:rsid w:val="00090226"/>
    <w:rsid w:val="00121E67"/>
    <w:rsid w:val="0014568B"/>
    <w:rsid w:val="0019234D"/>
    <w:rsid w:val="001A473A"/>
    <w:rsid w:val="001A5927"/>
    <w:rsid w:val="001B6F7E"/>
    <w:rsid w:val="00211A20"/>
    <w:rsid w:val="002141CD"/>
    <w:rsid w:val="00216E9D"/>
    <w:rsid w:val="0022216C"/>
    <w:rsid w:val="00246ECD"/>
    <w:rsid w:val="00247DE9"/>
    <w:rsid w:val="0026733C"/>
    <w:rsid w:val="002841F9"/>
    <w:rsid w:val="002C79DD"/>
    <w:rsid w:val="00325243"/>
    <w:rsid w:val="003467DE"/>
    <w:rsid w:val="00384A0C"/>
    <w:rsid w:val="003901D7"/>
    <w:rsid w:val="003A6E28"/>
    <w:rsid w:val="003C010B"/>
    <w:rsid w:val="003E62BC"/>
    <w:rsid w:val="004831F5"/>
    <w:rsid w:val="004F5D41"/>
    <w:rsid w:val="00507193"/>
    <w:rsid w:val="005200EF"/>
    <w:rsid w:val="00536096"/>
    <w:rsid w:val="00576ADD"/>
    <w:rsid w:val="005D2FD1"/>
    <w:rsid w:val="005F0951"/>
    <w:rsid w:val="00620390"/>
    <w:rsid w:val="00635658"/>
    <w:rsid w:val="0068027D"/>
    <w:rsid w:val="006933DB"/>
    <w:rsid w:val="00694EFD"/>
    <w:rsid w:val="006B7F31"/>
    <w:rsid w:val="00724FBF"/>
    <w:rsid w:val="00735245"/>
    <w:rsid w:val="00751E25"/>
    <w:rsid w:val="0080688D"/>
    <w:rsid w:val="008D7DDC"/>
    <w:rsid w:val="008E1853"/>
    <w:rsid w:val="008F4AC8"/>
    <w:rsid w:val="00904341"/>
    <w:rsid w:val="00971CE4"/>
    <w:rsid w:val="00972A06"/>
    <w:rsid w:val="009802F7"/>
    <w:rsid w:val="009A4A8D"/>
    <w:rsid w:val="009B3B03"/>
    <w:rsid w:val="009E4300"/>
    <w:rsid w:val="009F1F91"/>
    <w:rsid w:val="00AC08D1"/>
    <w:rsid w:val="00AC6D7E"/>
    <w:rsid w:val="00AE014D"/>
    <w:rsid w:val="00AF01B5"/>
    <w:rsid w:val="00AF555A"/>
    <w:rsid w:val="00B279F8"/>
    <w:rsid w:val="00B42EB5"/>
    <w:rsid w:val="00B576D2"/>
    <w:rsid w:val="00B57763"/>
    <w:rsid w:val="00B908A6"/>
    <w:rsid w:val="00B951FC"/>
    <w:rsid w:val="00BA42C4"/>
    <w:rsid w:val="00BB20E7"/>
    <w:rsid w:val="00C14832"/>
    <w:rsid w:val="00C165B6"/>
    <w:rsid w:val="00C17228"/>
    <w:rsid w:val="00D472F1"/>
    <w:rsid w:val="00D75AAA"/>
    <w:rsid w:val="00D86A8E"/>
    <w:rsid w:val="00D948A6"/>
    <w:rsid w:val="00DA6D62"/>
    <w:rsid w:val="00DC59FB"/>
    <w:rsid w:val="00DD27AA"/>
    <w:rsid w:val="00E628D6"/>
    <w:rsid w:val="00E65F97"/>
    <w:rsid w:val="00E66D66"/>
    <w:rsid w:val="00E704DF"/>
    <w:rsid w:val="00E8640A"/>
    <w:rsid w:val="00E9697A"/>
    <w:rsid w:val="00EC24C6"/>
    <w:rsid w:val="00F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DCC11"/>
  <w15:chartTrackingRefBased/>
  <w15:docId w15:val="{200A3940-4F46-AC44-B91A-EB628526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8F4F1A1-4A3F-A940-8BFC-012E61A9E45E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{E8F4F1A1-4A3F-A940-8BFC-012E61A9E45E}tf50002051.dotx</Template>
  <TotalTime>30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919428497094</dc:creator>
  <cp:keywords/>
  <dc:description/>
  <cp:lastModifiedBy>919428497094</cp:lastModifiedBy>
  <cp:revision>88</cp:revision>
  <dcterms:created xsi:type="dcterms:W3CDTF">2021-09-14T11:45:00Z</dcterms:created>
  <dcterms:modified xsi:type="dcterms:W3CDTF">2021-09-14T12:15:00Z</dcterms:modified>
</cp:coreProperties>
</file>