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C0" w:rsidRDefault="00CD4914" w:rsidP="000703C0">
      <w:pPr>
        <w:pStyle w:val="Resumeof"/>
        <w:jc w:val="center"/>
        <w:outlineLvl w:val="0"/>
        <w:rPr>
          <w:rStyle w:val="ConsultantNameChar"/>
          <w:rFonts w:cs="Calibri"/>
          <w:lang w:val="en-GB"/>
        </w:rPr>
      </w:pPr>
      <w:r w:rsidRPr="00CD4914">
        <w:rPr>
          <w:rStyle w:val="ConsultantNameChar"/>
          <w:rFonts w:cs="Calibri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8.8pt;width:518.85pt;height:53.7pt;z-index:251657728;mso-position-horizontal:center;mso-width-relative:margin;mso-height-relative:margin">
            <v:textbox>
              <w:txbxContent>
                <w:p w:rsidR="006126DA" w:rsidRDefault="006126DA">
                  <w:r>
                    <w:rPr>
                      <w:rFonts w:ascii="Arial Bold" w:hAnsi="Arial Bold"/>
                      <w:b/>
                      <w:caps/>
                      <w:color w:val="1F497D"/>
                      <w:sz w:val="24"/>
                      <w:szCs w:val="24"/>
                    </w:rPr>
                    <w:t>Objective:</w:t>
                  </w:r>
                  <w:r>
                    <w:t xml:space="preserve"> See</w:t>
                  </w:r>
                  <w:r w:rsidR="00C94FCD">
                    <w:t>king a role in Regional</w:t>
                  </w:r>
                  <w:r w:rsidR="00673AEF">
                    <w:t xml:space="preserve"> Business Manager</w:t>
                  </w:r>
                  <w:r>
                    <w:t xml:space="preserve">, which will utilise my experience as a </w:t>
                  </w:r>
                  <w:r w:rsidR="00673AEF">
                    <w:t>Sales</w:t>
                  </w:r>
                  <w:r>
                    <w:t xml:space="preserve"> Professional</w:t>
                  </w:r>
                  <w:r w:rsidR="00EB2763">
                    <w:t xml:space="preserve"> and a team manager, and help me enhance my skills set. Willing to take up a team management role, as per</w:t>
                  </w:r>
                  <w:r w:rsidR="00673AEF">
                    <w:t xml:space="preserve"> my educational qualifications &amp; work </w:t>
                  </w:r>
                  <w:r w:rsidR="00990148">
                    <w:t>experience</w:t>
                  </w:r>
                </w:p>
              </w:txbxContent>
            </v:textbox>
          </v:shape>
        </w:pict>
      </w:r>
      <w:r w:rsidR="00673AEF">
        <w:rPr>
          <w:rStyle w:val="ConsultantNameChar"/>
          <w:rFonts w:cs="Calibri"/>
          <w:noProof/>
          <w:lang w:val="en-GB" w:eastAsia="zh-TW"/>
        </w:rPr>
        <w:t>VYAS AMIT</w:t>
      </w:r>
    </w:p>
    <w:p w:rsidR="00EB2763" w:rsidRPr="00EB2763" w:rsidRDefault="00EB2763" w:rsidP="00EB2763">
      <w:pPr>
        <w:pStyle w:val="Resumeof"/>
        <w:jc w:val="center"/>
        <w:outlineLvl w:val="0"/>
        <w:rPr>
          <w:rFonts w:cs="Calibri"/>
          <w:color w:val="F79646"/>
          <w:lang w:val="en-GB"/>
        </w:rPr>
      </w:pPr>
    </w:p>
    <w:p w:rsidR="003655F9" w:rsidRPr="005010E5" w:rsidRDefault="003655F9" w:rsidP="003655F9">
      <w:pPr>
        <w:pStyle w:val="Heading-unnumbered"/>
        <w:keepNext/>
        <w:ind w:left="-284"/>
        <w:outlineLvl w:val="0"/>
        <w:rPr>
          <w:lang w:val="en-GB"/>
        </w:rPr>
      </w:pPr>
      <w:r>
        <w:rPr>
          <w:lang w:val="en-GB"/>
        </w:rPr>
        <w:t xml:space="preserve">eDUCATIONAL </w:t>
      </w:r>
      <w:r w:rsidRPr="005010E5">
        <w:rPr>
          <w:lang w:val="en-GB"/>
        </w:rPr>
        <w:t>Qualifications</w:t>
      </w:r>
    </w:p>
    <w:tbl>
      <w:tblPr>
        <w:tblW w:w="10345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431"/>
        <w:gridCol w:w="2961"/>
        <w:gridCol w:w="3118"/>
        <w:gridCol w:w="1418"/>
        <w:gridCol w:w="1417"/>
      </w:tblGrid>
      <w:tr w:rsidR="003655F9" w:rsidRPr="00E154E6" w:rsidTr="006E575A">
        <w:trPr>
          <w:tblHeader/>
          <w:jc w:val="center"/>
        </w:trPr>
        <w:tc>
          <w:tcPr>
            <w:tcW w:w="0" w:type="auto"/>
            <w:shd w:val="clear" w:color="auto" w:fill="083A6F"/>
            <w:vAlign w:val="center"/>
          </w:tcPr>
          <w:p w:rsidR="003655F9" w:rsidRPr="00E154E6" w:rsidRDefault="003655F9" w:rsidP="006E575A">
            <w:pPr>
              <w:pStyle w:val="TableHeader"/>
              <w:spacing w:line="240" w:lineRule="auto"/>
              <w:jc w:val="center"/>
              <w:rPr>
                <w:color w:val="FFFFFF"/>
                <w:lang w:val="en-GB"/>
              </w:rPr>
            </w:pPr>
            <w:r w:rsidRPr="00E154E6">
              <w:rPr>
                <w:color w:val="FFFFFF"/>
                <w:lang w:val="en-GB"/>
              </w:rPr>
              <w:t>Level</w:t>
            </w:r>
          </w:p>
        </w:tc>
        <w:tc>
          <w:tcPr>
            <w:tcW w:w="2961" w:type="dxa"/>
            <w:shd w:val="clear" w:color="auto" w:fill="083A6F"/>
            <w:vAlign w:val="center"/>
          </w:tcPr>
          <w:p w:rsidR="003655F9" w:rsidRPr="00E154E6" w:rsidRDefault="003655F9" w:rsidP="006E575A">
            <w:pPr>
              <w:pStyle w:val="TableHeader"/>
              <w:spacing w:line="240" w:lineRule="auto"/>
              <w:jc w:val="center"/>
              <w:rPr>
                <w:color w:val="FFFFFF"/>
                <w:lang w:val="en-GB"/>
              </w:rPr>
            </w:pPr>
            <w:r w:rsidRPr="00E154E6">
              <w:rPr>
                <w:color w:val="FFFFFF"/>
                <w:lang w:val="en-GB"/>
              </w:rPr>
              <w:t>Subject</w:t>
            </w:r>
          </w:p>
        </w:tc>
        <w:tc>
          <w:tcPr>
            <w:tcW w:w="3118" w:type="dxa"/>
            <w:shd w:val="clear" w:color="auto" w:fill="083A6F"/>
            <w:vAlign w:val="center"/>
          </w:tcPr>
          <w:p w:rsidR="003655F9" w:rsidRPr="00E154E6" w:rsidRDefault="003655F9" w:rsidP="006E575A">
            <w:pPr>
              <w:pStyle w:val="TableHeader"/>
              <w:spacing w:line="240" w:lineRule="auto"/>
              <w:jc w:val="center"/>
              <w:rPr>
                <w:color w:val="FFFFFF"/>
                <w:lang w:val="en-GB"/>
              </w:rPr>
            </w:pPr>
            <w:r w:rsidRPr="00E154E6">
              <w:rPr>
                <w:color w:val="FFFFFF"/>
                <w:lang w:val="en-GB"/>
              </w:rPr>
              <w:t>College / University</w:t>
            </w:r>
          </w:p>
        </w:tc>
        <w:tc>
          <w:tcPr>
            <w:tcW w:w="1418" w:type="dxa"/>
            <w:shd w:val="clear" w:color="auto" w:fill="083A6F"/>
          </w:tcPr>
          <w:p w:rsidR="003655F9" w:rsidRPr="00E154E6" w:rsidRDefault="003655F9" w:rsidP="006E575A">
            <w:pPr>
              <w:pStyle w:val="TableHeader"/>
              <w:spacing w:line="240" w:lineRule="auto"/>
              <w:jc w:val="center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Year</w:t>
            </w:r>
          </w:p>
        </w:tc>
        <w:tc>
          <w:tcPr>
            <w:tcW w:w="1417" w:type="dxa"/>
            <w:shd w:val="clear" w:color="auto" w:fill="083A6F"/>
          </w:tcPr>
          <w:p w:rsidR="003655F9" w:rsidRDefault="003655F9" w:rsidP="006E575A">
            <w:pPr>
              <w:pStyle w:val="TableHeader"/>
              <w:spacing w:line="240" w:lineRule="auto"/>
              <w:jc w:val="center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Grades</w:t>
            </w:r>
          </w:p>
        </w:tc>
      </w:tr>
      <w:tr w:rsidR="003655F9" w:rsidRPr="00E154E6" w:rsidTr="006E575A">
        <w:trPr>
          <w:jc w:val="center"/>
        </w:trPr>
        <w:tc>
          <w:tcPr>
            <w:tcW w:w="0" w:type="auto"/>
          </w:tcPr>
          <w:p w:rsidR="003655F9" w:rsidRDefault="004B2E57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B.Sc.</w:t>
            </w:r>
          </w:p>
        </w:tc>
        <w:tc>
          <w:tcPr>
            <w:tcW w:w="2961" w:type="dxa"/>
          </w:tcPr>
          <w:p w:rsidR="003655F9" w:rsidRDefault="006C7A6D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Chemistry</w:t>
            </w:r>
          </w:p>
        </w:tc>
        <w:tc>
          <w:tcPr>
            <w:tcW w:w="3118" w:type="dxa"/>
          </w:tcPr>
          <w:p w:rsidR="003655F9" w:rsidRDefault="006C7A6D" w:rsidP="006E575A">
            <w:pPr>
              <w:pStyle w:val="TableText"/>
              <w:jc w:val="left"/>
            </w:pPr>
            <w:r>
              <w:t xml:space="preserve">Sheth P.T.Arts &amp; Science Collage / </w:t>
            </w:r>
            <w:r w:rsidR="00990148">
              <w:t>Gujarat</w:t>
            </w:r>
            <w:r>
              <w:t xml:space="preserve"> University</w:t>
            </w:r>
          </w:p>
        </w:tc>
        <w:tc>
          <w:tcPr>
            <w:tcW w:w="1418" w:type="dxa"/>
          </w:tcPr>
          <w:p w:rsidR="003655F9" w:rsidRDefault="006C7A6D" w:rsidP="006E575A">
            <w:pPr>
              <w:pStyle w:val="TableText"/>
              <w:jc w:val="left"/>
            </w:pPr>
            <w:r>
              <w:t>1998</w:t>
            </w:r>
          </w:p>
        </w:tc>
        <w:tc>
          <w:tcPr>
            <w:tcW w:w="1417" w:type="dxa"/>
          </w:tcPr>
          <w:p w:rsidR="003655F9" w:rsidRDefault="003A55CF" w:rsidP="006E575A">
            <w:pPr>
              <w:pStyle w:val="TableText"/>
              <w:jc w:val="left"/>
            </w:pPr>
            <w:r>
              <w:t>2</w:t>
            </w:r>
            <w:r w:rsidRPr="003A55CF">
              <w:rPr>
                <w:vertAlign w:val="superscript"/>
              </w:rPr>
              <w:t>nd</w:t>
            </w:r>
            <w:r>
              <w:t xml:space="preserve"> Class</w:t>
            </w:r>
          </w:p>
        </w:tc>
      </w:tr>
      <w:tr w:rsidR="003655F9" w:rsidRPr="00E154E6" w:rsidTr="006E575A">
        <w:trPr>
          <w:jc w:val="center"/>
        </w:trPr>
        <w:tc>
          <w:tcPr>
            <w:tcW w:w="0" w:type="auto"/>
          </w:tcPr>
          <w:p w:rsidR="003655F9" w:rsidRDefault="004B2E57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Class 12</w:t>
            </w:r>
            <w:r w:rsidRPr="004B2E57">
              <w:rPr>
                <w:vertAlign w:val="superscript"/>
                <w:lang w:val="en-GB"/>
              </w:rPr>
              <w:t>th</w:t>
            </w:r>
          </w:p>
        </w:tc>
        <w:tc>
          <w:tcPr>
            <w:tcW w:w="2961" w:type="dxa"/>
          </w:tcPr>
          <w:p w:rsidR="003655F9" w:rsidRDefault="003655F9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Science (Physics,Chemistry,Biology)</w:t>
            </w:r>
          </w:p>
        </w:tc>
        <w:tc>
          <w:tcPr>
            <w:tcW w:w="3118" w:type="dxa"/>
          </w:tcPr>
          <w:p w:rsidR="003655F9" w:rsidRDefault="006C7A6D" w:rsidP="006E575A">
            <w:pPr>
              <w:pStyle w:val="TableText"/>
              <w:jc w:val="left"/>
            </w:pPr>
            <w:r>
              <w:t xml:space="preserve">M &amp; M Mehta High School / </w:t>
            </w:r>
            <w:r w:rsidR="00990148">
              <w:t>Gujarat</w:t>
            </w:r>
            <w:r>
              <w:t xml:space="preserve"> University</w:t>
            </w:r>
          </w:p>
        </w:tc>
        <w:tc>
          <w:tcPr>
            <w:tcW w:w="1418" w:type="dxa"/>
          </w:tcPr>
          <w:p w:rsidR="003655F9" w:rsidRDefault="00DC7668" w:rsidP="006E575A">
            <w:pPr>
              <w:pStyle w:val="TableText"/>
              <w:jc w:val="left"/>
            </w:pPr>
            <w:r>
              <w:t>1992</w:t>
            </w:r>
          </w:p>
        </w:tc>
        <w:tc>
          <w:tcPr>
            <w:tcW w:w="1417" w:type="dxa"/>
          </w:tcPr>
          <w:p w:rsidR="003655F9" w:rsidRDefault="003A55CF" w:rsidP="006E575A">
            <w:pPr>
              <w:pStyle w:val="TableText"/>
              <w:jc w:val="left"/>
            </w:pPr>
            <w:r>
              <w:t>2</w:t>
            </w:r>
            <w:r w:rsidRPr="003A55CF">
              <w:rPr>
                <w:vertAlign w:val="superscript"/>
              </w:rPr>
              <w:t>nd</w:t>
            </w:r>
            <w:r>
              <w:t xml:space="preserve"> Class</w:t>
            </w:r>
          </w:p>
        </w:tc>
      </w:tr>
      <w:tr w:rsidR="003655F9" w:rsidRPr="00E154E6" w:rsidTr="006E575A">
        <w:trPr>
          <w:jc w:val="center"/>
        </w:trPr>
        <w:tc>
          <w:tcPr>
            <w:tcW w:w="0" w:type="auto"/>
          </w:tcPr>
          <w:p w:rsidR="003655F9" w:rsidRDefault="004B2E57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Class 10</w:t>
            </w:r>
            <w:r w:rsidRPr="004B2E57">
              <w:rPr>
                <w:vertAlign w:val="superscript"/>
                <w:lang w:val="en-GB"/>
              </w:rPr>
              <w:t>th</w:t>
            </w:r>
          </w:p>
        </w:tc>
        <w:tc>
          <w:tcPr>
            <w:tcW w:w="2961" w:type="dxa"/>
          </w:tcPr>
          <w:p w:rsidR="003655F9" w:rsidRDefault="003655F9" w:rsidP="006E575A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General</w:t>
            </w:r>
          </w:p>
        </w:tc>
        <w:tc>
          <w:tcPr>
            <w:tcW w:w="3118" w:type="dxa"/>
          </w:tcPr>
          <w:p w:rsidR="003655F9" w:rsidRDefault="006C7A6D" w:rsidP="006E575A">
            <w:pPr>
              <w:pStyle w:val="TableText"/>
              <w:jc w:val="left"/>
            </w:pPr>
            <w:r>
              <w:t xml:space="preserve">M &amp; M Mehta High School / </w:t>
            </w:r>
            <w:r w:rsidR="00990148">
              <w:t>Gujarat</w:t>
            </w:r>
            <w:r>
              <w:t xml:space="preserve"> University</w:t>
            </w:r>
          </w:p>
        </w:tc>
        <w:tc>
          <w:tcPr>
            <w:tcW w:w="1418" w:type="dxa"/>
          </w:tcPr>
          <w:p w:rsidR="003655F9" w:rsidRDefault="00DC7668" w:rsidP="006E575A">
            <w:pPr>
              <w:pStyle w:val="TableText"/>
              <w:jc w:val="left"/>
            </w:pPr>
            <w:r>
              <w:t>1990</w:t>
            </w:r>
          </w:p>
        </w:tc>
        <w:tc>
          <w:tcPr>
            <w:tcW w:w="1417" w:type="dxa"/>
          </w:tcPr>
          <w:p w:rsidR="003655F9" w:rsidRDefault="003A55CF" w:rsidP="006E575A">
            <w:pPr>
              <w:pStyle w:val="TableText"/>
              <w:jc w:val="left"/>
            </w:pPr>
            <w:r>
              <w:t>1</w:t>
            </w:r>
            <w:r w:rsidRPr="003A55CF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bookmarkStart w:id="0" w:name="_GoBack"/>
        <w:bookmarkEnd w:id="0"/>
      </w:tr>
    </w:tbl>
    <w:p w:rsidR="00A869A7" w:rsidRPr="005010E5" w:rsidRDefault="00A869A7" w:rsidP="00D31D53">
      <w:pPr>
        <w:jc w:val="right"/>
      </w:pPr>
    </w:p>
    <w:p w:rsidR="00E971FA" w:rsidRPr="00E971FA" w:rsidRDefault="00E971FA" w:rsidP="00E971FA"/>
    <w:p w:rsidR="00A869A7" w:rsidRPr="005010E5" w:rsidRDefault="003655F9" w:rsidP="000E2127">
      <w:pPr>
        <w:pStyle w:val="Heading-unnumbered"/>
        <w:keepNext/>
        <w:tabs>
          <w:tab w:val="left" w:pos="8654"/>
        </w:tabs>
        <w:outlineLvl w:val="0"/>
        <w:rPr>
          <w:lang w:val="en-GB"/>
        </w:rPr>
      </w:pPr>
      <w:r>
        <w:rPr>
          <w:lang w:val="en-GB"/>
        </w:rPr>
        <w:t xml:space="preserve">wORK </w:t>
      </w:r>
      <w:r w:rsidR="00E971FA">
        <w:rPr>
          <w:lang w:val="en-GB"/>
        </w:rPr>
        <w:t>QUALI</w:t>
      </w:r>
      <w:r>
        <w:rPr>
          <w:lang w:val="en-GB"/>
        </w:rPr>
        <w:t xml:space="preserve">FICATIONS </w:t>
      </w:r>
      <w:r w:rsidR="000E2127">
        <w:rPr>
          <w:lang w:val="en-GB"/>
        </w:rPr>
        <w:tab/>
      </w:r>
    </w:p>
    <w:p w:rsidR="00995BDE" w:rsidRDefault="004F6607" w:rsidP="00976972">
      <w:pPr>
        <w:numPr>
          <w:ilvl w:val="0"/>
          <w:numId w:val="4"/>
        </w:numPr>
        <w:tabs>
          <w:tab w:val="clear" w:pos="360"/>
        </w:tabs>
        <w:spacing w:before="0" w:after="120"/>
      </w:pPr>
      <w:r>
        <w:t xml:space="preserve">Successfully worked in Mercury Lab. </w:t>
      </w:r>
      <w:r w:rsidR="00E47C55">
        <w:t xml:space="preserve">With the growth of 130% </w:t>
      </w:r>
      <w:r>
        <w:t>in Panchma</w:t>
      </w:r>
      <w:r w:rsidR="00E47C55">
        <w:t>hal</w:t>
      </w:r>
      <w:r w:rsidR="00990148">
        <w:t xml:space="preserve"> district</w:t>
      </w:r>
      <w:r w:rsidR="00E47C55">
        <w:t>.</w:t>
      </w:r>
    </w:p>
    <w:p w:rsidR="005865C5" w:rsidRDefault="00990148" w:rsidP="00976972">
      <w:pPr>
        <w:numPr>
          <w:ilvl w:val="0"/>
          <w:numId w:val="4"/>
        </w:numPr>
        <w:tabs>
          <w:tab w:val="clear" w:pos="360"/>
        </w:tabs>
        <w:spacing w:before="0" w:after="120"/>
      </w:pPr>
      <w:r>
        <w:t>Excellency</w:t>
      </w:r>
      <w:r w:rsidR="004F6607">
        <w:t xml:space="preserve"> too promote gynec products for Sigma and give a growth of 400% in Panchmahal</w:t>
      </w:r>
      <w:r>
        <w:t xml:space="preserve">district </w:t>
      </w:r>
      <w:r w:rsidR="00E47C55">
        <w:t>with the productivity of 0.22 thousand to 1.92 thousand, Having a knowl</w:t>
      </w:r>
      <w:r>
        <w:t>edge of N</w:t>
      </w:r>
      <w:r w:rsidR="00E47C55">
        <w:t xml:space="preserve">adiad territory also covered areas like </w:t>
      </w:r>
      <w:r>
        <w:t>A</w:t>
      </w:r>
      <w:r w:rsidR="00E47C55">
        <w:t>nand,</w:t>
      </w:r>
      <w:r>
        <w:t>U</w:t>
      </w:r>
      <w:r w:rsidR="00E47C55">
        <w:t>mereth,</w:t>
      </w:r>
      <w:r>
        <w:t>B</w:t>
      </w:r>
      <w:r w:rsidR="00E47C55">
        <w:t>alasinor,</w:t>
      </w:r>
      <w:r>
        <w:t>K</w:t>
      </w:r>
      <w:r w:rsidR="00E47C55">
        <w:t>aramsad</w:t>
      </w:r>
      <w:r>
        <w:t>etc.</w:t>
      </w:r>
    </w:p>
    <w:p w:rsidR="00973E04" w:rsidRDefault="004F6607" w:rsidP="00973E04">
      <w:pPr>
        <w:numPr>
          <w:ilvl w:val="0"/>
          <w:numId w:val="4"/>
        </w:numPr>
        <w:tabs>
          <w:tab w:val="clear" w:pos="360"/>
        </w:tabs>
        <w:spacing w:before="0" w:after="120"/>
      </w:pPr>
      <w:r>
        <w:t xml:space="preserve">Worked with a Alembic upto only one year handling entire division with the PMP of Number 1 In </w:t>
      </w:r>
      <w:r w:rsidR="00990148">
        <w:t>Gujarat</w:t>
      </w:r>
      <w:r>
        <w:t xml:space="preserve"> 7</w:t>
      </w:r>
      <w:r w:rsidRPr="004F6607">
        <w:rPr>
          <w:vertAlign w:val="superscript"/>
        </w:rPr>
        <w:t>th</w:t>
      </w:r>
      <w:r>
        <w:t xml:space="preserve"> ranked PMP in India</w:t>
      </w:r>
    </w:p>
    <w:p w:rsidR="00973E04" w:rsidRDefault="004F6607" w:rsidP="005D27FA">
      <w:pPr>
        <w:numPr>
          <w:ilvl w:val="0"/>
          <w:numId w:val="4"/>
        </w:numPr>
        <w:tabs>
          <w:tab w:val="clear" w:pos="360"/>
        </w:tabs>
        <w:spacing w:before="0" w:after="120"/>
      </w:pPr>
      <w:r>
        <w:t>Elder pharma</w:t>
      </w:r>
      <w:r w:rsidR="00990148">
        <w:t>“</w:t>
      </w:r>
      <w:r>
        <w:t>B</w:t>
      </w:r>
      <w:r w:rsidR="00990148">
        <w:t>”</w:t>
      </w:r>
      <w:r>
        <w:t xml:space="preserve"> divisions launched </w:t>
      </w:r>
      <w:r w:rsidR="00E47C55">
        <w:t xml:space="preserve">in </w:t>
      </w:r>
      <w:r w:rsidR="00990148">
        <w:t>P</w:t>
      </w:r>
      <w:r w:rsidR="00E47C55">
        <w:t>anchm</w:t>
      </w:r>
      <w:r w:rsidR="00990148">
        <w:t>al HQ</w:t>
      </w:r>
      <w:r w:rsidR="006C24BA">
        <w:t xml:space="preserve"> with the achievement of 2.00</w:t>
      </w:r>
      <w:r w:rsidR="00E47C55">
        <w:t xml:space="preserve"> </w:t>
      </w:r>
      <w:r w:rsidR="00990148">
        <w:t>lacks</w:t>
      </w:r>
      <w:r w:rsidR="00E47C55">
        <w:t xml:space="preserve"> also have achievement of 10 BMD camps per year with the </w:t>
      </w:r>
      <w:r w:rsidR="00990148">
        <w:t>help</w:t>
      </w:r>
      <w:r w:rsidR="006C24BA">
        <w:t xml:space="preserve"> </w:t>
      </w:r>
      <w:r w:rsidR="007F4D62">
        <w:t xml:space="preserve">of </w:t>
      </w:r>
      <w:r w:rsidR="00990148">
        <w:t>Orthopaedic</w:t>
      </w:r>
      <w:r w:rsidR="007F4D62">
        <w:t xml:space="preserve"> surgeons &amp; Social organizations converted in a spot business. </w:t>
      </w:r>
      <w:r w:rsidR="006C24BA">
        <w:t xml:space="preserve"> </w:t>
      </w:r>
    </w:p>
    <w:p w:rsidR="006C24BA" w:rsidRDefault="006C24BA" w:rsidP="006C24BA">
      <w:pPr>
        <w:pStyle w:val="ListParagraph"/>
        <w:numPr>
          <w:ilvl w:val="0"/>
          <w:numId w:val="4"/>
        </w:numPr>
        <w:spacing w:after="120"/>
      </w:pPr>
      <w:r>
        <w:t>Prpoprietor of Dutt Medical Agency From April 2008 having agencies of some PCD based Companies like Alpha Laborratories, Ronak Healthcare, Finecure , Allobiote Healthcare, Lexus India Orgenics, Replica Remedies worked as a Medical Representative for Franchise and handling all the marketing objectives of above companies</w:t>
      </w:r>
      <w:r w:rsidR="00735A8D">
        <w:t xml:space="preserve"> up to 2013</w:t>
      </w:r>
    </w:p>
    <w:p w:rsidR="00735A8D" w:rsidRPr="00973E04" w:rsidRDefault="00735A8D" w:rsidP="006C24BA">
      <w:pPr>
        <w:pStyle w:val="ListParagraph"/>
        <w:numPr>
          <w:ilvl w:val="0"/>
          <w:numId w:val="4"/>
        </w:numPr>
        <w:spacing w:after="120"/>
      </w:pPr>
      <w:r>
        <w:t xml:space="preserve">Having some salon professional divisions of  L’oreal Professional, Matrix India, Cheryl’s Cosmesuticalsand others we are also handling seminars ,workshops, and trained to beauticians to at companies education center </w:t>
      </w:r>
    </w:p>
    <w:p w:rsidR="007643C9" w:rsidRPr="000703C0" w:rsidRDefault="004A68C5" w:rsidP="000703C0">
      <w:pPr>
        <w:pStyle w:val="Heading-unnumbered"/>
        <w:keepNext/>
        <w:ind w:left="-284"/>
        <w:outlineLvl w:val="0"/>
        <w:rPr>
          <w:lang w:val="en-GB"/>
        </w:rPr>
      </w:pPr>
      <w:r>
        <w:rPr>
          <w:lang w:val="en-GB"/>
        </w:rPr>
        <w:t>Employ</w:t>
      </w:r>
      <w:r w:rsidR="007643C9">
        <w:rPr>
          <w:lang w:val="en-GB"/>
        </w:rPr>
        <w:t>ment history</w:t>
      </w:r>
    </w:p>
    <w:tbl>
      <w:tblPr>
        <w:tblW w:w="5172" w:type="pct"/>
        <w:jc w:val="center"/>
        <w:tblInd w:w="-264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/>
      </w:tblPr>
      <w:tblGrid>
        <w:gridCol w:w="2974"/>
        <w:gridCol w:w="3693"/>
        <w:gridCol w:w="3639"/>
      </w:tblGrid>
      <w:tr w:rsidR="007643C9" w:rsidRPr="005010E5" w:rsidTr="0030757C">
        <w:trPr>
          <w:trHeight w:val="57"/>
          <w:jc w:val="center"/>
        </w:trPr>
        <w:tc>
          <w:tcPr>
            <w:tcW w:w="2974" w:type="dxa"/>
            <w:shd w:val="clear" w:color="auto" w:fill="083A6F"/>
            <w:vAlign w:val="center"/>
          </w:tcPr>
          <w:p w:rsidR="007643C9" w:rsidRPr="00913D7D" w:rsidRDefault="007643C9" w:rsidP="004B2E57">
            <w:pPr>
              <w:pStyle w:val="TableHeader"/>
              <w:jc w:val="center"/>
              <w:rPr>
                <w:color w:val="FFFFFF"/>
                <w:lang w:val="en-GB"/>
              </w:rPr>
            </w:pPr>
            <w:r w:rsidRPr="00913D7D">
              <w:rPr>
                <w:color w:val="FFFFFF"/>
                <w:lang w:val="en-GB"/>
              </w:rPr>
              <w:t>D</w:t>
            </w:r>
            <w:r w:rsidR="004B2E57">
              <w:rPr>
                <w:color w:val="FFFFFF"/>
                <w:lang w:val="en-GB"/>
              </w:rPr>
              <w:t>uration</w:t>
            </w:r>
          </w:p>
        </w:tc>
        <w:tc>
          <w:tcPr>
            <w:tcW w:w="3693" w:type="dxa"/>
            <w:shd w:val="clear" w:color="auto" w:fill="083A6F"/>
            <w:vAlign w:val="center"/>
          </w:tcPr>
          <w:p w:rsidR="007643C9" w:rsidRPr="00913D7D" w:rsidRDefault="007643C9" w:rsidP="00423BC6">
            <w:pPr>
              <w:pStyle w:val="TableHeader"/>
              <w:jc w:val="center"/>
              <w:rPr>
                <w:color w:val="FFFFFF"/>
                <w:lang w:val="en-GB"/>
              </w:rPr>
            </w:pPr>
            <w:r w:rsidRPr="00913D7D">
              <w:rPr>
                <w:color w:val="FFFFFF"/>
                <w:lang w:val="en-GB"/>
              </w:rPr>
              <w:t>Company Name</w:t>
            </w:r>
          </w:p>
        </w:tc>
        <w:tc>
          <w:tcPr>
            <w:tcW w:w="3639" w:type="dxa"/>
            <w:shd w:val="clear" w:color="auto" w:fill="083A6F"/>
            <w:vAlign w:val="center"/>
          </w:tcPr>
          <w:p w:rsidR="007643C9" w:rsidRPr="00913D7D" w:rsidRDefault="004B2E57" w:rsidP="00423BC6">
            <w:pPr>
              <w:pStyle w:val="TableHeader"/>
              <w:jc w:val="center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 xml:space="preserve">Key </w:t>
            </w:r>
            <w:r w:rsidR="007643C9" w:rsidRPr="00913D7D">
              <w:rPr>
                <w:color w:val="FFFFFF"/>
                <w:lang w:val="en-GB"/>
              </w:rPr>
              <w:t>Role</w:t>
            </w:r>
          </w:p>
        </w:tc>
      </w:tr>
      <w:tr w:rsidR="007643C9" w:rsidRPr="005010E5" w:rsidTr="0030757C">
        <w:trPr>
          <w:jc w:val="center"/>
        </w:trPr>
        <w:tc>
          <w:tcPr>
            <w:tcW w:w="2974" w:type="dxa"/>
          </w:tcPr>
          <w:p w:rsidR="007643C9" w:rsidRPr="00913D7D" w:rsidRDefault="005125B3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NOV98-DEC99</w:t>
            </w:r>
          </w:p>
        </w:tc>
        <w:tc>
          <w:tcPr>
            <w:tcW w:w="3693" w:type="dxa"/>
          </w:tcPr>
          <w:p w:rsidR="007643C9" w:rsidRPr="00CF79FE" w:rsidRDefault="005125B3" w:rsidP="0030757C">
            <w:pPr>
              <w:pStyle w:val="TableText"/>
              <w:jc w:val="left"/>
              <w:rPr>
                <w:lang w:val="fr-FR"/>
              </w:rPr>
            </w:pPr>
            <w:r>
              <w:rPr>
                <w:lang w:val="fr-FR"/>
              </w:rPr>
              <w:t>MERCURY LAB.PVT.LTD</w:t>
            </w:r>
          </w:p>
        </w:tc>
        <w:tc>
          <w:tcPr>
            <w:tcW w:w="3639" w:type="dxa"/>
          </w:tcPr>
          <w:p w:rsidR="007643C9" w:rsidRPr="00913D7D" w:rsidRDefault="005A1881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Medical Representative</w:t>
            </w:r>
          </w:p>
        </w:tc>
      </w:tr>
      <w:tr w:rsidR="00673AEF" w:rsidRPr="005010E5" w:rsidTr="0030757C">
        <w:trPr>
          <w:jc w:val="center"/>
        </w:trPr>
        <w:tc>
          <w:tcPr>
            <w:tcW w:w="2974" w:type="dxa"/>
          </w:tcPr>
          <w:p w:rsidR="00673AEF" w:rsidRDefault="005125B3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DEC99-AUG01</w:t>
            </w:r>
          </w:p>
        </w:tc>
        <w:tc>
          <w:tcPr>
            <w:tcW w:w="3693" w:type="dxa"/>
          </w:tcPr>
          <w:p w:rsidR="00673AEF" w:rsidRPr="00CF79FE" w:rsidRDefault="005125B3" w:rsidP="0030757C">
            <w:pPr>
              <w:pStyle w:val="TableText"/>
              <w:jc w:val="left"/>
              <w:rPr>
                <w:lang w:val="fr-FR"/>
              </w:rPr>
            </w:pPr>
            <w:r>
              <w:rPr>
                <w:lang w:val="fr-FR"/>
              </w:rPr>
              <w:t>SIGMA LAB.PVT.LTD</w:t>
            </w:r>
          </w:p>
        </w:tc>
        <w:tc>
          <w:tcPr>
            <w:tcW w:w="3639" w:type="dxa"/>
          </w:tcPr>
          <w:p w:rsidR="00673AEF" w:rsidRDefault="005125B3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Medical Representative</w:t>
            </w:r>
          </w:p>
        </w:tc>
      </w:tr>
      <w:tr w:rsidR="00673AEF" w:rsidRPr="005010E5" w:rsidTr="0030757C">
        <w:trPr>
          <w:jc w:val="center"/>
        </w:trPr>
        <w:tc>
          <w:tcPr>
            <w:tcW w:w="2974" w:type="dxa"/>
          </w:tcPr>
          <w:p w:rsidR="00673AEF" w:rsidRDefault="005125B3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AUGO1-AUG02</w:t>
            </w:r>
          </w:p>
        </w:tc>
        <w:tc>
          <w:tcPr>
            <w:tcW w:w="3693" w:type="dxa"/>
          </w:tcPr>
          <w:p w:rsidR="00673AEF" w:rsidRPr="00CF79FE" w:rsidRDefault="005125B3" w:rsidP="00B76BAD">
            <w:pPr>
              <w:pStyle w:val="TableText"/>
              <w:tabs>
                <w:tab w:val="left" w:pos="2265"/>
              </w:tabs>
              <w:jc w:val="left"/>
              <w:rPr>
                <w:lang w:val="fr-FR"/>
              </w:rPr>
            </w:pPr>
            <w:r>
              <w:rPr>
                <w:lang w:val="fr-FR"/>
              </w:rPr>
              <w:t>ALEMBIC LAB.LTD</w:t>
            </w:r>
            <w:r w:rsidR="00B76BAD">
              <w:rPr>
                <w:lang w:val="fr-FR"/>
              </w:rPr>
              <w:tab/>
            </w:r>
          </w:p>
        </w:tc>
        <w:tc>
          <w:tcPr>
            <w:tcW w:w="3639" w:type="dxa"/>
          </w:tcPr>
          <w:p w:rsidR="00673AEF" w:rsidRDefault="005125B3" w:rsidP="0030757C">
            <w:pPr>
              <w:pStyle w:val="TableText"/>
              <w:jc w:val="left"/>
              <w:rPr>
                <w:lang w:val="en-GB"/>
              </w:rPr>
            </w:pPr>
            <w:r>
              <w:rPr>
                <w:lang w:val="en-GB"/>
              </w:rPr>
              <w:t>Medical Representative</w:t>
            </w:r>
          </w:p>
        </w:tc>
      </w:tr>
      <w:tr w:rsidR="005125B3" w:rsidRPr="005010E5" w:rsidTr="0030757C">
        <w:trPr>
          <w:jc w:val="center"/>
        </w:trPr>
        <w:tc>
          <w:tcPr>
            <w:tcW w:w="2974" w:type="dxa"/>
          </w:tcPr>
          <w:p w:rsidR="005125B3" w:rsidRDefault="005125B3">
            <w:r>
              <w:t>AUG02-</w:t>
            </w:r>
            <w:r w:rsidR="005D27FA">
              <w:t>MAR08</w:t>
            </w:r>
          </w:p>
        </w:tc>
        <w:tc>
          <w:tcPr>
            <w:tcW w:w="3693" w:type="dxa"/>
          </w:tcPr>
          <w:p w:rsidR="005125B3" w:rsidRDefault="005125B3">
            <w:r>
              <w:t>ELDER PHARMACEUTICALS</w:t>
            </w:r>
          </w:p>
        </w:tc>
        <w:tc>
          <w:tcPr>
            <w:tcW w:w="3639" w:type="dxa"/>
          </w:tcPr>
          <w:p w:rsidR="005125B3" w:rsidRDefault="005125B3">
            <w:r w:rsidRPr="00833D24">
              <w:t>Medical Representative</w:t>
            </w:r>
          </w:p>
        </w:tc>
      </w:tr>
      <w:tr w:rsidR="005A1881" w:rsidRPr="005010E5" w:rsidTr="0030757C">
        <w:trPr>
          <w:jc w:val="center"/>
        </w:trPr>
        <w:tc>
          <w:tcPr>
            <w:tcW w:w="2974" w:type="dxa"/>
          </w:tcPr>
          <w:p w:rsidR="005A1881" w:rsidRDefault="005A1881">
            <w:r>
              <w:t>APR16-MAR17</w:t>
            </w:r>
          </w:p>
        </w:tc>
        <w:tc>
          <w:tcPr>
            <w:tcW w:w="3693" w:type="dxa"/>
          </w:tcPr>
          <w:p w:rsidR="005A1881" w:rsidRDefault="005A1881">
            <w:r>
              <w:t>KAVIVA LIFE SCIENCES</w:t>
            </w:r>
          </w:p>
        </w:tc>
        <w:tc>
          <w:tcPr>
            <w:tcW w:w="3639" w:type="dxa"/>
          </w:tcPr>
          <w:p w:rsidR="005A1881" w:rsidRPr="00833D24" w:rsidRDefault="005A1881">
            <w:r>
              <w:t>Area Business Manager</w:t>
            </w:r>
          </w:p>
        </w:tc>
      </w:tr>
      <w:tr w:rsidR="005A1881" w:rsidRPr="005010E5" w:rsidTr="0030757C">
        <w:trPr>
          <w:jc w:val="center"/>
        </w:trPr>
        <w:tc>
          <w:tcPr>
            <w:tcW w:w="2974" w:type="dxa"/>
          </w:tcPr>
          <w:p w:rsidR="005A1881" w:rsidRDefault="005A1881" w:rsidP="005A1881">
            <w:pPr>
              <w:jc w:val="left"/>
            </w:pPr>
            <w:r>
              <w:t>APR 17 CONTINUED</w:t>
            </w:r>
          </w:p>
        </w:tc>
        <w:tc>
          <w:tcPr>
            <w:tcW w:w="3693" w:type="dxa"/>
          </w:tcPr>
          <w:p w:rsidR="005A1881" w:rsidRDefault="005A1881">
            <w:r>
              <w:t>FDC LIMITED</w:t>
            </w:r>
          </w:p>
        </w:tc>
        <w:tc>
          <w:tcPr>
            <w:tcW w:w="3639" w:type="dxa"/>
          </w:tcPr>
          <w:p w:rsidR="005A1881" w:rsidRDefault="005A1881">
            <w:r>
              <w:t>District Manager</w:t>
            </w:r>
          </w:p>
        </w:tc>
      </w:tr>
    </w:tbl>
    <w:p w:rsidR="00EB2763" w:rsidRDefault="00EB2763" w:rsidP="006741EE">
      <w:pPr>
        <w:rPr>
          <w:rFonts w:ascii="Arial Bold" w:hAnsi="Arial Bold"/>
          <w:b/>
          <w:caps/>
          <w:color w:val="1F497D"/>
          <w:sz w:val="24"/>
          <w:szCs w:val="24"/>
        </w:rPr>
      </w:pPr>
    </w:p>
    <w:p w:rsidR="00E07E25" w:rsidRDefault="00E07E25" w:rsidP="00233BB9">
      <w:pPr>
        <w:ind w:hanging="284"/>
        <w:rPr>
          <w:rFonts w:ascii="Arial Bold" w:hAnsi="Arial Bold"/>
          <w:b/>
          <w:caps/>
          <w:color w:val="1F497D"/>
          <w:sz w:val="24"/>
          <w:szCs w:val="24"/>
        </w:rPr>
      </w:pPr>
    </w:p>
    <w:p w:rsidR="00E07E25" w:rsidRDefault="00E07E25" w:rsidP="00233BB9">
      <w:pPr>
        <w:ind w:hanging="284"/>
        <w:rPr>
          <w:rFonts w:ascii="Arial Bold" w:hAnsi="Arial Bold"/>
          <w:b/>
          <w:caps/>
          <w:color w:val="1F497D"/>
          <w:sz w:val="24"/>
          <w:szCs w:val="24"/>
        </w:rPr>
      </w:pPr>
    </w:p>
    <w:p w:rsidR="00EB2763" w:rsidRDefault="006741EE" w:rsidP="00233BB9">
      <w:pPr>
        <w:ind w:hanging="284"/>
        <w:rPr>
          <w:rFonts w:ascii="Arial Bold" w:hAnsi="Arial Bold"/>
          <w:b/>
          <w:caps/>
          <w:color w:val="1F497D"/>
          <w:sz w:val="24"/>
          <w:szCs w:val="24"/>
        </w:rPr>
      </w:pPr>
      <w:r>
        <w:rPr>
          <w:rFonts w:ascii="Arial Bold" w:hAnsi="Arial Bold"/>
          <w:b/>
          <w:caps/>
          <w:color w:val="1F497D"/>
          <w:sz w:val="24"/>
          <w:szCs w:val="24"/>
        </w:rPr>
        <w:t>SKILLS</w:t>
      </w:r>
    </w:p>
    <w:p w:rsidR="006741EE" w:rsidRPr="006741EE" w:rsidRDefault="006741EE" w:rsidP="00233BB9">
      <w:pPr>
        <w:ind w:hanging="284"/>
        <w:rPr>
          <w:rFonts w:ascii="Arial Bold" w:hAnsi="Arial Bold"/>
          <w:b/>
          <w:caps/>
          <w:color w:val="1F497D"/>
        </w:rPr>
      </w:pP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</w:rPr>
      </w:pPr>
      <w:r w:rsidRPr="006741EE">
        <w:rPr>
          <w:rFonts w:ascii="Verdana" w:hAnsi="Verdana"/>
        </w:rPr>
        <w:t>Organizational, Communication and Project Management skills.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</w:rPr>
      </w:pPr>
      <w:r w:rsidRPr="006741EE">
        <w:rPr>
          <w:rFonts w:ascii="Verdana" w:hAnsi="Verdana"/>
        </w:rPr>
        <w:t>Team Leadership and Cu</w:t>
      </w:r>
      <w:r>
        <w:rPr>
          <w:rFonts w:ascii="Verdana" w:hAnsi="Verdana"/>
        </w:rPr>
        <w:t>stomer/Distributor/C&amp;F Agent management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</w:rPr>
      </w:pPr>
      <w:r w:rsidRPr="006741EE">
        <w:rPr>
          <w:rFonts w:ascii="Verdana" w:hAnsi="Verdana"/>
        </w:rPr>
        <w:t xml:space="preserve">Interpersonal and Negotiation skills   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  <w:b/>
          <w:u w:val="single"/>
        </w:rPr>
      </w:pPr>
      <w:r w:rsidRPr="006741EE">
        <w:rPr>
          <w:rFonts w:ascii="Verdana" w:hAnsi="Verdana"/>
        </w:rPr>
        <w:t>Problem solving, Crisis Management and Time Management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  <w:b/>
          <w:u w:val="single"/>
        </w:rPr>
      </w:pPr>
      <w:r w:rsidRPr="006741EE">
        <w:rPr>
          <w:rFonts w:ascii="Verdana" w:hAnsi="Verdana"/>
        </w:rPr>
        <w:t>Front Line &amp; Direct Sales skills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  <w:b/>
          <w:u w:val="single"/>
        </w:rPr>
      </w:pPr>
      <w:r w:rsidRPr="006741EE">
        <w:rPr>
          <w:rFonts w:ascii="Verdana" w:hAnsi="Verdana"/>
        </w:rPr>
        <w:t>Finance Management and Inventory Control skills at Dealership Levels</w:t>
      </w:r>
    </w:p>
    <w:p w:rsidR="006741EE" w:rsidRPr="006741EE" w:rsidRDefault="006741EE" w:rsidP="006741E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before="0"/>
        <w:jc w:val="left"/>
        <w:rPr>
          <w:rFonts w:ascii="Verdana" w:hAnsi="Verdana"/>
          <w:b/>
          <w:u w:val="single"/>
        </w:rPr>
      </w:pPr>
      <w:r w:rsidRPr="006741EE">
        <w:rPr>
          <w:rFonts w:ascii="Verdana" w:hAnsi="Verdana"/>
        </w:rPr>
        <w:t>Exposure to Developing &amp; Stabilizing New Product in the Market</w:t>
      </w:r>
    </w:p>
    <w:tbl>
      <w:tblPr>
        <w:tblW w:w="5301" w:type="pct"/>
        <w:jc w:val="center"/>
        <w:tblInd w:w="-86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644"/>
        <w:gridCol w:w="6934"/>
      </w:tblGrid>
      <w:tr w:rsidR="001001CD" w:rsidRPr="001001CD" w:rsidTr="00737585">
        <w:trPr>
          <w:gridAfter w:val="1"/>
          <w:wAfter w:w="6933" w:type="dxa"/>
          <w:trHeight w:val="385"/>
          <w:jc w:val="center"/>
        </w:trPr>
        <w:tc>
          <w:tcPr>
            <w:tcW w:w="3644" w:type="dxa"/>
            <w:shd w:val="clear" w:color="auto" w:fill="083A6F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u w:val="single"/>
              </w:rPr>
            </w:pPr>
            <w:r w:rsidRPr="001001CD">
              <w:rPr>
                <w:rFonts w:ascii="Verdana" w:hAnsi="Verdana"/>
                <w:b/>
                <w:u w:val="single"/>
              </w:rPr>
              <w:t>PERSONAL DETAILS</w:t>
            </w:r>
          </w:p>
        </w:tc>
      </w:tr>
      <w:tr w:rsidR="001001CD" w:rsidRPr="001001CD" w:rsidTr="00737585">
        <w:trPr>
          <w:trHeight w:val="385"/>
          <w:jc w:val="center"/>
        </w:trPr>
        <w:tc>
          <w:tcPr>
            <w:tcW w:w="3644" w:type="dxa"/>
            <w:shd w:val="clear" w:color="auto" w:fill="083A6F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u w:val="single"/>
              </w:rPr>
            </w:pPr>
            <w:r w:rsidRPr="001001CD">
              <w:rPr>
                <w:rFonts w:ascii="Verdana" w:hAnsi="Verdana"/>
                <w:b/>
                <w:u w:val="single"/>
              </w:rPr>
              <w:t>PERMANENT ADDRESS</w:t>
            </w:r>
          </w:p>
        </w:tc>
        <w:tc>
          <w:tcPr>
            <w:tcW w:w="6933" w:type="dxa"/>
          </w:tcPr>
          <w:p w:rsidR="001001CD" w:rsidRPr="005A1881" w:rsidRDefault="005A1881" w:rsidP="005A1881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/>
                <w:bCs/>
                <w:u w:val="single"/>
                <w:lang w:val="en-MY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  <w:lang w:val="en-MY"/>
              </w:rPr>
              <w:t>4, Shree Ram Bunglow , Near Mevad Party Plot, Manohar Villa Char rasta, Nava Naroda, Ahemdabad</w:t>
            </w:r>
          </w:p>
        </w:tc>
      </w:tr>
      <w:tr w:rsidR="001001CD" w:rsidRPr="001001CD" w:rsidTr="00737585">
        <w:trPr>
          <w:trHeight w:val="385"/>
          <w:jc w:val="center"/>
        </w:trPr>
        <w:tc>
          <w:tcPr>
            <w:tcW w:w="3644" w:type="dxa"/>
            <w:shd w:val="clear" w:color="auto" w:fill="083A6F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u w:val="single"/>
              </w:rPr>
            </w:pPr>
            <w:r w:rsidRPr="001001CD">
              <w:rPr>
                <w:rFonts w:ascii="Verdana" w:hAnsi="Verdana"/>
                <w:b/>
                <w:u w:val="single"/>
              </w:rPr>
              <w:t>DATE OF BIRTH</w:t>
            </w:r>
          </w:p>
        </w:tc>
        <w:tc>
          <w:tcPr>
            <w:tcW w:w="6933" w:type="dxa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bCs/>
                <w:u w:val="single"/>
                <w:lang w:val="en-MY"/>
              </w:rPr>
            </w:pPr>
            <w:r w:rsidRPr="001001CD">
              <w:rPr>
                <w:rFonts w:ascii="Verdana" w:hAnsi="Verdana"/>
                <w:b/>
                <w:bCs/>
                <w:u w:val="single"/>
                <w:lang w:val="en-MY"/>
              </w:rPr>
              <w:t>05/07</w:t>
            </w:r>
            <w:r>
              <w:rPr>
                <w:rFonts w:ascii="Verdana" w:hAnsi="Verdana"/>
                <w:b/>
                <w:bCs/>
                <w:u w:val="single"/>
                <w:lang w:val="en-MY"/>
              </w:rPr>
              <w:t>/1975</w:t>
            </w:r>
          </w:p>
        </w:tc>
      </w:tr>
      <w:tr w:rsidR="001001CD" w:rsidRPr="001001CD" w:rsidTr="00737585">
        <w:trPr>
          <w:trHeight w:val="385"/>
          <w:jc w:val="center"/>
        </w:trPr>
        <w:tc>
          <w:tcPr>
            <w:tcW w:w="3644" w:type="dxa"/>
            <w:shd w:val="clear" w:color="auto" w:fill="083A6F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u w:val="single"/>
              </w:rPr>
            </w:pPr>
            <w:r w:rsidRPr="001001CD">
              <w:rPr>
                <w:rFonts w:ascii="Verdana" w:hAnsi="Verdana"/>
                <w:b/>
                <w:u w:val="single"/>
              </w:rPr>
              <w:t>CONTACT NO.</w:t>
            </w:r>
          </w:p>
        </w:tc>
        <w:tc>
          <w:tcPr>
            <w:tcW w:w="6933" w:type="dxa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bCs/>
                <w:u w:val="single"/>
                <w:lang w:val="en-MY"/>
              </w:rPr>
            </w:pPr>
            <w:r w:rsidRPr="001001CD">
              <w:rPr>
                <w:rFonts w:ascii="Verdana" w:hAnsi="Verdana"/>
                <w:b/>
                <w:bCs/>
                <w:u w:val="single"/>
                <w:lang w:val="en-MY"/>
              </w:rPr>
              <w:t>09</w:t>
            </w:r>
            <w:r w:rsidR="003A1A86">
              <w:rPr>
                <w:rFonts w:ascii="Verdana" w:hAnsi="Verdana"/>
                <w:b/>
                <w:bCs/>
                <w:u w:val="single"/>
                <w:lang w:val="en-MY"/>
              </w:rPr>
              <w:t>136997171, 6353355993</w:t>
            </w:r>
          </w:p>
        </w:tc>
      </w:tr>
      <w:tr w:rsidR="001001CD" w:rsidRPr="001001CD" w:rsidTr="00737585">
        <w:trPr>
          <w:trHeight w:val="385"/>
          <w:jc w:val="center"/>
        </w:trPr>
        <w:tc>
          <w:tcPr>
            <w:tcW w:w="3644" w:type="dxa"/>
            <w:shd w:val="clear" w:color="auto" w:fill="083A6F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u w:val="single"/>
              </w:rPr>
            </w:pPr>
            <w:r w:rsidRPr="001001CD">
              <w:rPr>
                <w:rFonts w:ascii="Verdana" w:hAnsi="Verdana"/>
                <w:b/>
                <w:u w:val="single"/>
              </w:rPr>
              <w:t>EMAIL ID</w:t>
            </w:r>
          </w:p>
        </w:tc>
        <w:tc>
          <w:tcPr>
            <w:tcW w:w="6933" w:type="dxa"/>
          </w:tcPr>
          <w:p w:rsidR="001001CD" w:rsidRPr="001001CD" w:rsidRDefault="001001CD" w:rsidP="001001CD">
            <w:pPr>
              <w:numPr>
                <w:ilvl w:val="0"/>
                <w:numId w:val="34"/>
              </w:numPr>
              <w:rPr>
                <w:rFonts w:ascii="Verdana" w:hAnsi="Verdana"/>
                <w:b/>
                <w:bCs/>
                <w:u w:val="single"/>
                <w:lang w:val="en-MY"/>
              </w:rPr>
            </w:pPr>
            <w:r w:rsidRPr="001001CD">
              <w:rPr>
                <w:rFonts w:ascii="Verdana" w:hAnsi="Verdana"/>
                <w:b/>
                <w:bCs/>
                <w:u w:val="single"/>
                <w:lang w:val="en-MY"/>
              </w:rPr>
              <w:t>apvyas5775@gmail.com</w:t>
            </w:r>
          </w:p>
        </w:tc>
      </w:tr>
    </w:tbl>
    <w:p w:rsidR="006741EE" w:rsidRPr="006741EE" w:rsidRDefault="006741EE" w:rsidP="006741EE">
      <w:pPr>
        <w:ind w:left="360"/>
        <w:rPr>
          <w:rFonts w:ascii="Verdana" w:hAnsi="Verdana"/>
          <w:b/>
          <w:u w:val="single"/>
        </w:rPr>
      </w:pPr>
    </w:p>
    <w:p w:rsidR="00233BB9" w:rsidRDefault="00233BB9" w:rsidP="00233BB9">
      <w:pPr>
        <w:ind w:hanging="284"/>
        <w:rPr>
          <w:rFonts w:ascii="Arial Bold" w:hAnsi="Arial Bold"/>
          <w:b/>
          <w:caps/>
          <w:color w:val="1F497D"/>
          <w:sz w:val="24"/>
          <w:szCs w:val="24"/>
        </w:rPr>
      </w:pPr>
    </w:p>
    <w:p w:rsidR="000703C0" w:rsidRDefault="000703C0" w:rsidP="00233BB9">
      <w:pPr>
        <w:ind w:hanging="284"/>
        <w:rPr>
          <w:rFonts w:ascii="Arial Bold" w:hAnsi="Arial Bold"/>
          <w:b/>
          <w:caps/>
          <w:color w:val="1F497D"/>
          <w:sz w:val="24"/>
          <w:szCs w:val="24"/>
        </w:rPr>
      </w:pPr>
    </w:p>
    <w:p w:rsidR="008D0371" w:rsidRPr="00233BB9" w:rsidRDefault="008D0371" w:rsidP="00233BB9">
      <w:pPr>
        <w:pStyle w:val="Heading-unnumbered"/>
        <w:keepNext/>
        <w:ind w:left="-284"/>
        <w:outlineLvl w:val="0"/>
        <w:rPr>
          <w:lang w:val="en-GB"/>
        </w:rPr>
      </w:pPr>
    </w:p>
    <w:p w:rsidR="00467DB6" w:rsidRPr="00FB0557" w:rsidRDefault="00467DB6" w:rsidP="00FB0557"/>
    <w:p w:rsidR="00E67D27" w:rsidRPr="005865C5" w:rsidRDefault="00E67D27" w:rsidP="005865C5"/>
    <w:p w:rsidR="00CF79FE" w:rsidRDefault="00CF79FE" w:rsidP="00467658">
      <w:pPr>
        <w:spacing w:before="0"/>
        <w:jc w:val="left"/>
        <w:rPr>
          <w:rFonts w:eastAsia="Times New Roman"/>
        </w:rPr>
      </w:pPr>
    </w:p>
    <w:p w:rsidR="00FA229D" w:rsidRDefault="001001CD" w:rsidP="001001CD">
      <w:pPr>
        <w:tabs>
          <w:tab w:val="left" w:pos="7740"/>
        </w:tabs>
        <w:spacing w:before="0"/>
        <w:jc w:val="left"/>
        <w:rPr>
          <w:rFonts w:eastAsia="Times New Roman"/>
        </w:rPr>
      </w:pPr>
      <w:r>
        <w:rPr>
          <w:rFonts w:eastAsia="Times New Roman"/>
        </w:rPr>
        <w:tab/>
      </w:r>
    </w:p>
    <w:p w:rsidR="00FA229D" w:rsidRDefault="00FA229D" w:rsidP="00467658">
      <w:pPr>
        <w:spacing w:before="0"/>
        <w:jc w:val="left"/>
        <w:rPr>
          <w:rFonts w:eastAsia="Times New Roman"/>
        </w:rPr>
      </w:pPr>
    </w:p>
    <w:p w:rsidR="00FA229D" w:rsidRDefault="00FA229D" w:rsidP="00467658">
      <w:pPr>
        <w:spacing w:before="0"/>
        <w:jc w:val="left"/>
        <w:rPr>
          <w:rFonts w:eastAsia="Times New Roman"/>
        </w:rPr>
      </w:pPr>
    </w:p>
    <w:sectPr w:rsidR="00FA229D" w:rsidSect="00BE73EB">
      <w:footerReference w:type="default" r:id="rId8"/>
      <w:headerReference w:type="first" r:id="rId9"/>
      <w:footerReference w:type="first" r:id="rId10"/>
      <w:pgSz w:w="11907" w:h="16839" w:code="9"/>
      <w:pgMar w:top="720" w:right="1080" w:bottom="720" w:left="1080" w:header="562" w:footer="6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A5A" w:rsidRDefault="00B37A5A" w:rsidP="000E2C60">
      <w:r>
        <w:separator/>
      </w:r>
    </w:p>
  </w:endnote>
  <w:endnote w:type="continuationSeparator" w:id="1">
    <w:p w:rsidR="00B37A5A" w:rsidRDefault="00B37A5A" w:rsidP="000E2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ECB" w:rsidRPr="00FF0C11" w:rsidRDefault="00CD4914" w:rsidP="0061644B">
    <w:pPr>
      <w:pStyle w:val="HeaderFooter-Text"/>
      <w:tabs>
        <w:tab w:val="center" w:pos="5245"/>
        <w:tab w:val="right" w:pos="10490"/>
      </w:tabs>
      <w:spacing w:before="120"/>
      <w:rPr>
        <w:color w:val="F79646"/>
        <w:spacing w:val="60"/>
      </w:rPr>
    </w:pPr>
    <w:r w:rsidRPr="00FF0C11">
      <w:rPr>
        <w:color w:val="F79646"/>
      </w:rPr>
      <w:fldChar w:fldCharType="begin"/>
    </w:r>
    <w:r w:rsidR="00E03E02" w:rsidRPr="00FF0C11">
      <w:rPr>
        <w:color w:val="F79646"/>
      </w:rPr>
      <w:instrText xml:space="preserve"> PAGE   \* MERGEFORMAT </w:instrText>
    </w:r>
    <w:r w:rsidRPr="00FF0C11">
      <w:rPr>
        <w:color w:val="F79646"/>
      </w:rPr>
      <w:fldChar w:fldCharType="separate"/>
    </w:r>
    <w:r w:rsidR="003A1A86" w:rsidRPr="003A1A86">
      <w:rPr>
        <w:b/>
        <w:color w:val="F79646"/>
      </w:rPr>
      <w:t>2</w:t>
    </w:r>
    <w:r w:rsidRPr="00FF0C11">
      <w:rPr>
        <w:color w:val="F79646"/>
      </w:rPr>
      <w:fldChar w:fldCharType="end"/>
    </w:r>
    <w:r w:rsidR="000E4908" w:rsidRPr="00FF0C11">
      <w:rPr>
        <w:color w:val="F79646"/>
      </w:rPr>
      <w:t>|</w:t>
    </w:r>
    <w:r w:rsidR="000E4908" w:rsidRPr="00FF0C11">
      <w:rPr>
        <w:color w:val="F79646"/>
        <w:spacing w:val="60"/>
      </w:rPr>
      <w:t>Page</w:t>
    </w:r>
    <w:r w:rsidR="001001CD">
      <w:rPr>
        <w:color w:val="F79646"/>
        <w:spacing w:val="60"/>
        <w:sz w:val="18"/>
        <w:szCs w:val="18"/>
      </w:rPr>
      <w:t xml:space="preserve">apvyas5775@gmail.com </w:t>
    </w:r>
    <w:r w:rsidR="00673AEF">
      <w:rPr>
        <w:color w:val="F79646"/>
        <w:spacing w:val="60"/>
        <w:sz w:val="18"/>
        <w:szCs w:val="18"/>
      </w:rPr>
      <w:t>/91-9427458869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9FE" w:rsidRPr="00FF0C11" w:rsidRDefault="00CD4914" w:rsidP="00CF79FE">
    <w:pPr>
      <w:pStyle w:val="HeaderFooter-Text"/>
      <w:tabs>
        <w:tab w:val="center" w:pos="5245"/>
        <w:tab w:val="right" w:pos="10490"/>
      </w:tabs>
      <w:spacing w:before="120"/>
      <w:rPr>
        <w:color w:val="F79646"/>
        <w:spacing w:val="60"/>
      </w:rPr>
    </w:pPr>
    <w:r w:rsidRPr="00FF0C11">
      <w:rPr>
        <w:color w:val="F79646"/>
      </w:rPr>
      <w:fldChar w:fldCharType="begin"/>
    </w:r>
    <w:r w:rsidR="00CF79FE" w:rsidRPr="00FF0C11">
      <w:rPr>
        <w:color w:val="F79646"/>
      </w:rPr>
      <w:instrText xml:space="preserve"> PAGE   \* MERGEFORMAT </w:instrText>
    </w:r>
    <w:r w:rsidRPr="00FF0C11">
      <w:rPr>
        <w:color w:val="F79646"/>
      </w:rPr>
      <w:fldChar w:fldCharType="separate"/>
    </w:r>
    <w:r w:rsidR="00BE73EB" w:rsidRPr="00BE73EB">
      <w:rPr>
        <w:b/>
        <w:color w:val="F79646"/>
      </w:rPr>
      <w:t>1</w:t>
    </w:r>
    <w:r w:rsidRPr="00FF0C11">
      <w:rPr>
        <w:color w:val="F79646"/>
      </w:rPr>
      <w:fldChar w:fldCharType="end"/>
    </w:r>
    <w:r w:rsidR="00BE73EB">
      <w:rPr>
        <w:color w:val="F79646"/>
        <w:spacing w:val="60"/>
      </w:rPr>
      <w:t xml:space="preserve">                            malvika3105@gmail.com/9582920496</w:t>
    </w:r>
  </w:p>
  <w:p w:rsidR="00516626" w:rsidRPr="00FF0C11" w:rsidRDefault="00516626" w:rsidP="00516626">
    <w:pPr>
      <w:pStyle w:val="HeaderFooter-Text"/>
      <w:tabs>
        <w:tab w:val="center" w:pos="5245"/>
        <w:tab w:val="right" w:pos="10490"/>
      </w:tabs>
      <w:spacing w:before="120"/>
      <w:rPr>
        <w:color w:val="F79646"/>
        <w:spacing w:val="6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A5A" w:rsidRDefault="00B37A5A" w:rsidP="000E2C60">
      <w:r>
        <w:separator/>
      </w:r>
    </w:p>
  </w:footnote>
  <w:footnote w:type="continuationSeparator" w:id="1">
    <w:p w:rsidR="00B37A5A" w:rsidRDefault="00B37A5A" w:rsidP="000E2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9FE" w:rsidRDefault="00CF79FE">
    <w:pPr>
      <w:pStyle w:val="Header"/>
    </w:pPr>
  </w:p>
  <w:p w:rsidR="00471979" w:rsidRDefault="00CF79FE"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59A"/>
    <w:multiLevelType w:val="hybridMultilevel"/>
    <w:tmpl w:val="DC2C018E"/>
    <w:lvl w:ilvl="0" w:tplc="E29062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C3669"/>
    <w:multiLevelType w:val="hybridMultilevel"/>
    <w:tmpl w:val="49F4A15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0"/>
        <w:sz w:val="16"/>
        <w:szCs w:val="16"/>
      </w:rPr>
    </w:lvl>
    <w:lvl w:ilvl="1" w:tplc="E196D804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position w:val="2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A0E9B"/>
    <w:multiLevelType w:val="hybridMultilevel"/>
    <w:tmpl w:val="0A7EE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63F2"/>
    <w:multiLevelType w:val="hybridMultilevel"/>
    <w:tmpl w:val="13DC4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F5AD6"/>
    <w:multiLevelType w:val="hybridMultilevel"/>
    <w:tmpl w:val="196E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F2218"/>
    <w:multiLevelType w:val="hybridMultilevel"/>
    <w:tmpl w:val="4AD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206C"/>
    <w:multiLevelType w:val="hybridMultilevel"/>
    <w:tmpl w:val="315E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D6BEC"/>
    <w:multiLevelType w:val="hybridMultilevel"/>
    <w:tmpl w:val="287C7D52"/>
    <w:lvl w:ilvl="0" w:tplc="8B3E3E98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256BBB"/>
    <w:multiLevelType w:val="hybridMultilevel"/>
    <w:tmpl w:val="4F28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470C72"/>
    <w:multiLevelType w:val="hybridMultilevel"/>
    <w:tmpl w:val="4E64EC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0"/>
        <w:sz w:val="16"/>
        <w:szCs w:val="16"/>
      </w:rPr>
    </w:lvl>
    <w:lvl w:ilvl="1" w:tplc="E196D804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position w:val="2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1B6ADC"/>
    <w:multiLevelType w:val="hybridMultilevel"/>
    <w:tmpl w:val="8538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B81C69"/>
    <w:multiLevelType w:val="hybridMultilevel"/>
    <w:tmpl w:val="CC06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A6DCB"/>
    <w:multiLevelType w:val="hybridMultilevel"/>
    <w:tmpl w:val="8C88AAC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4">
    <w:nsid w:val="4028000E"/>
    <w:multiLevelType w:val="hybridMultilevel"/>
    <w:tmpl w:val="2BF24DDE"/>
    <w:lvl w:ilvl="0" w:tplc="CEEA9450">
      <w:start w:val="1"/>
      <w:numFmt w:val="decimal"/>
      <w:lvlText w:val="%1)"/>
      <w:lvlJc w:val="left"/>
      <w:pPr>
        <w:ind w:left="11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469E5875"/>
    <w:multiLevelType w:val="hybridMultilevel"/>
    <w:tmpl w:val="A0A69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CB4F02"/>
    <w:multiLevelType w:val="hybridMultilevel"/>
    <w:tmpl w:val="88B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F6039"/>
    <w:multiLevelType w:val="hybridMultilevel"/>
    <w:tmpl w:val="9626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873D3"/>
    <w:multiLevelType w:val="hybridMultilevel"/>
    <w:tmpl w:val="FCD62080"/>
    <w:lvl w:ilvl="0" w:tplc="D6AACFCA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584276"/>
    <w:multiLevelType w:val="hybridMultilevel"/>
    <w:tmpl w:val="108AE30E"/>
    <w:lvl w:ilvl="0" w:tplc="0E5A138E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EE44501"/>
    <w:multiLevelType w:val="hybridMultilevel"/>
    <w:tmpl w:val="C09E1F1E"/>
    <w:lvl w:ilvl="0" w:tplc="6A06EB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555DA6"/>
    <w:multiLevelType w:val="hybridMultilevel"/>
    <w:tmpl w:val="CE040850"/>
    <w:lvl w:ilvl="0" w:tplc="8B3E3E98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6E7FF9"/>
    <w:multiLevelType w:val="hybridMultilevel"/>
    <w:tmpl w:val="7CA2F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E2EC3"/>
    <w:multiLevelType w:val="hybridMultilevel"/>
    <w:tmpl w:val="58869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8B00C3"/>
    <w:multiLevelType w:val="hybridMultilevel"/>
    <w:tmpl w:val="51B2A508"/>
    <w:lvl w:ilvl="0" w:tplc="B85402D6">
      <w:start w:val="1"/>
      <w:numFmt w:val="bullet"/>
      <w:pStyle w:val="Style1"/>
      <w:lvlText w:val=""/>
      <w:lvlJc w:val="left"/>
      <w:pPr>
        <w:ind w:left="1872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>
    <w:nsid w:val="638E783A"/>
    <w:multiLevelType w:val="hybridMultilevel"/>
    <w:tmpl w:val="3FD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C4E24"/>
    <w:multiLevelType w:val="hybridMultilevel"/>
    <w:tmpl w:val="62748756"/>
    <w:lvl w:ilvl="0" w:tplc="3A24D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17456D"/>
    <w:multiLevelType w:val="hybridMultilevel"/>
    <w:tmpl w:val="36163828"/>
    <w:lvl w:ilvl="0" w:tplc="946A40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144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4A0B87"/>
    <w:multiLevelType w:val="hybridMultilevel"/>
    <w:tmpl w:val="CF26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2666F"/>
    <w:multiLevelType w:val="hybridMultilevel"/>
    <w:tmpl w:val="AFBE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92224"/>
    <w:multiLevelType w:val="hybridMultilevel"/>
    <w:tmpl w:val="DD4E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70E0C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9"/>
  </w:num>
  <w:num w:numId="4">
    <w:abstractNumId w:val="1"/>
  </w:num>
  <w:num w:numId="5">
    <w:abstractNumId w:val="23"/>
  </w:num>
  <w:num w:numId="6">
    <w:abstractNumId w:val="3"/>
  </w:num>
  <w:num w:numId="7">
    <w:abstractNumId w:val="22"/>
  </w:num>
  <w:num w:numId="8">
    <w:abstractNumId w:val="2"/>
  </w:num>
  <w:num w:numId="9">
    <w:abstractNumId w:val="9"/>
  </w:num>
  <w:num w:numId="10">
    <w:abstractNumId w:val="27"/>
  </w:num>
  <w:num w:numId="11">
    <w:abstractNumId w:val="8"/>
  </w:num>
  <w:num w:numId="12">
    <w:abstractNumId w:val="31"/>
  </w:num>
  <w:num w:numId="13">
    <w:abstractNumId w:val="16"/>
  </w:num>
  <w:num w:numId="14">
    <w:abstractNumId w:val="21"/>
  </w:num>
  <w:num w:numId="15">
    <w:abstractNumId w:val="7"/>
  </w:num>
  <w:num w:numId="16">
    <w:abstractNumId w:val="25"/>
  </w:num>
  <w:num w:numId="17">
    <w:abstractNumId w:val="13"/>
  </w:num>
  <w:num w:numId="18">
    <w:abstractNumId w:val="18"/>
  </w:num>
  <w:num w:numId="19">
    <w:abstractNumId w:val="11"/>
  </w:num>
  <w:num w:numId="20">
    <w:abstractNumId w:val="0"/>
  </w:num>
  <w:num w:numId="21">
    <w:abstractNumId w:val="32"/>
  </w:num>
  <w:num w:numId="22">
    <w:abstractNumId w:val="12"/>
  </w:num>
  <w:num w:numId="23">
    <w:abstractNumId w:val="17"/>
  </w:num>
  <w:num w:numId="24">
    <w:abstractNumId w:val="20"/>
  </w:num>
  <w:num w:numId="25">
    <w:abstractNumId w:val="26"/>
  </w:num>
  <w:num w:numId="26">
    <w:abstractNumId w:val="14"/>
  </w:num>
  <w:num w:numId="27">
    <w:abstractNumId w:val="10"/>
  </w:num>
  <w:num w:numId="28">
    <w:abstractNumId w:val="30"/>
  </w:num>
  <w:num w:numId="29">
    <w:abstractNumId w:val="5"/>
  </w:num>
  <w:num w:numId="30">
    <w:abstractNumId w:val="6"/>
  </w:num>
  <w:num w:numId="31">
    <w:abstractNumId w:val="15"/>
  </w:num>
  <w:num w:numId="32">
    <w:abstractNumId w:val="4"/>
  </w:num>
  <w:num w:numId="33">
    <w:abstractNumId w:val="33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1"/>
  <w:stylePaneSortMethod w:val="0003"/>
  <w:defaultTabStop w:val="720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8107F4"/>
    <w:rsid w:val="00007D6A"/>
    <w:rsid w:val="0003311A"/>
    <w:rsid w:val="00052F12"/>
    <w:rsid w:val="0005369E"/>
    <w:rsid w:val="00062DE1"/>
    <w:rsid w:val="000703C0"/>
    <w:rsid w:val="00071B40"/>
    <w:rsid w:val="0008017B"/>
    <w:rsid w:val="0008301C"/>
    <w:rsid w:val="000C0D6D"/>
    <w:rsid w:val="000D1D1E"/>
    <w:rsid w:val="000E2127"/>
    <w:rsid w:val="000E2C60"/>
    <w:rsid w:val="000E4908"/>
    <w:rsid w:val="000E69C6"/>
    <w:rsid w:val="001001CD"/>
    <w:rsid w:val="001005F3"/>
    <w:rsid w:val="0011743D"/>
    <w:rsid w:val="0017041F"/>
    <w:rsid w:val="00176DAF"/>
    <w:rsid w:val="001A7662"/>
    <w:rsid w:val="001B239A"/>
    <w:rsid w:val="001B6F8E"/>
    <w:rsid w:val="001C0258"/>
    <w:rsid w:val="001C2D78"/>
    <w:rsid w:val="001C5051"/>
    <w:rsid w:val="001C629D"/>
    <w:rsid w:val="001D72AE"/>
    <w:rsid w:val="001E20F2"/>
    <w:rsid w:val="001E2397"/>
    <w:rsid w:val="001E6630"/>
    <w:rsid w:val="001E7D67"/>
    <w:rsid w:val="00206C57"/>
    <w:rsid w:val="00214D9F"/>
    <w:rsid w:val="00220B76"/>
    <w:rsid w:val="00222FEF"/>
    <w:rsid w:val="00232FF6"/>
    <w:rsid w:val="0023359C"/>
    <w:rsid w:val="00233BB9"/>
    <w:rsid w:val="00235DA5"/>
    <w:rsid w:val="0025186F"/>
    <w:rsid w:val="00272A6F"/>
    <w:rsid w:val="00275477"/>
    <w:rsid w:val="002775BB"/>
    <w:rsid w:val="002A3268"/>
    <w:rsid w:val="002B1D01"/>
    <w:rsid w:val="002B25FE"/>
    <w:rsid w:val="002B2F0C"/>
    <w:rsid w:val="002C3997"/>
    <w:rsid w:val="002D7157"/>
    <w:rsid w:val="002E0587"/>
    <w:rsid w:val="002E7EA7"/>
    <w:rsid w:val="0030757C"/>
    <w:rsid w:val="00336878"/>
    <w:rsid w:val="0033716F"/>
    <w:rsid w:val="0035750A"/>
    <w:rsid w:val="00357D2C"/>
    <w:rsid w:val="003648EE"/>
    <w:rsid w:val="003655F9"/>
    <w:rsid w:val="003744E6"/>
    <w:rsid w:val="00382DB0"/>
    <w:rsid w:val="00390BB8"/>
    <w:rsid w:val="003975F4"/>
    <w:rsid w:val="003A1A86"/>
    <w:rsid w:val="003A55CF"/>
    <w:rsid w:val="003D163E"/>
    <w:rsid w:val="003E23F4"/>
    <w:rsid w:val="003F25E1"/>
    <w:rsid w:val="003F6B84"/>
    <w:rsid w:val="004040F4"/>
    <w:rsid w:val="004227F3"/>
    <w:rsid w:val="00423BC6"/>
    <w:rsid w:val="00423DA8"/>
    <w:rsid w:val="00454D2D"/>
    <w:rsid w:val="00456AAD"/>
    <w:rsid w:val="00467658"/>
    <w:rsid w:val="00467DB6"/>
    <w:rsid w:val="00471979"/>
    <w:rsid w:val="00473778"/>
    <w:rsid w:val="00476630"/>
    <w:rsid w:val="0048593D"/>
    <w:rsid w:val="00487E49"/>
    <w:rsid w:val="00491188"/>
    <w:rsid w:val="004926A6"/>
    <w:rsid w:val="004A68C5"/>
    <w:rsid w:val="004B2E57"/>
    <w:rsid w:val="004D6CBD"/>
    <w:rsid w:val="004E19B7"/>
    <w:rsid w:val="004E4C02"/>
    <w:rsid w:val="004E567A"/>
    <w:rsid w:val="004F6607"/>
    <w:rsid w:val="005010E5"/>
    <w:rsid w:val="005100E9"/>
    <w:rsid w:val="005125B3"/>
    <w:rsid w:val="00516626"/>
    <w:rsid w:val="00517CC2"/>
    <w:rsid w:val="00522233"/>
    <w:rsid w:val="005233E0"/>
    <w:rsid w:val="005263D2"/>
    <w:rsid w:val="005324F5"/>
    <w:rsid w:val="005334AC"/>
    <w:rsid w:val="005415AF"/>
    <w:rsid w:val="00550E99"/>
    <w:rsid w:val="00552D72"/>
    <w:rsid w:val="00567B7A"/>
    <w:rsid w:val="005821DA"/>
    <w:rsid w:val="0058298D"/>
    <w:rsid w:val="005865C5"/>
    <w:rsid w:val="005A1881"/>
    <w:rsid w:val="005A4799"/>
    <w:rsid w:val="005C41FD"/>
    <w:rsid w:val="005C4506"/>
    <w:rsid w:val="005C4596"/>
    <w:rsid w:val="005D27FA"/>
    <w:rsid w:val="005D34C3"/>
    <w:rsid w:val="005E2ED2"/>
    <w:rsid w:val="005E342D"/>
    <w:rsid w:val="005F3CD6"/>
    <w:rsid w:val="005F5355"/>
    <w:rsid w:val="005F671A"/>
    <w:rsid w:val="00602F60"/>
    <w:rsid w:val="006118AE"/>
    <w:rsid w:val="006126DA"/>
    <w:rsid w:val="0061644B"/>
    <w:rsid w:val="00620D79"/>
    <w:rsid w:val="00654027"/>
    <w:rsid w:val="00673AEF"/>
    <w:rsid w:val="006741EE"/>
    <w:rsid w:val="00676047"/>
    <w:rsid w:val="006B5287"/>
    <w:rsid w:val="006C24BA"/>
    <w:rsid w:val="006C3E8F"/>
    <w:rsid w:val="006C7A6D"/>
    <w:rsid w:val="006E1863"/>
    <w:rsid w:val="006E575A"/>
    <w:rsid w:val="00734EE2"/>
    <w:rsid w:val="00735A8D"/>
    <w:rsid w:val="00751E97"/>
    <w:rsid w:val="007643C9"/>
    <w:rsid w:val="00770731"/>
    <w:rsid w:val="00773496"/>
    <w:rsid w:val="00781BE5"/>
    <w:rsid w:val="007A2ADF"/>
    <w:rsid w:val="007B481C"/>
    <w:rsid w:val="007C5823"/>
    <w:rsid w:val="007C7020"/>
    <w:rsid w:val="007C7EF3"/>
    <w:rsid w:val="007E0B1B"/>
    <w:rsid w:val="007F4D62"/>
    <w:rsid w:val="0080740B"/>
    <w:rsid w:val="008107F4"/>
    <w:rsid w:val="008211F6"/>
    <w:rsid w:val="00823ED5"/>
    <w:rsid w:val="008252C1"/>
    <w:rsid w:val="00837637"/>
    <w:rsid w:val="00866724"/>
    <w:rsid w:val="00871B2F"/>
    <w:rsid w:val="00893735"/>
    <w:rsid w:val="008A2A05"/>
    <w:rsid w:val="008A72EB"/>
    <w:rsid w:val="008D0371"/>
    <w:rsid w:val="008E6098"/>
    <w:rsid w:val="008F3A04"/>
    <w:rsid w:val="00906ABD"/>
    <w:rsid w:val="00913D7D"/>
    <w:rsid w:val="00922369"/>
    <w:rsid w:val="009231B2"/>
    <w:rsid w:val="00953512"/>
    <w:rsid w:val="0096235D"/>
    <w:rsid w:val="00964DC1"/>
    <w:rsid w:val="009663E9"/>
    <w:rsid w:val="009679E9"/>
    <w:rsid w:val="00973E04"/>
    <w:rsid w:val="00976972"/>
    <w:rsid w:val="00976BBE"/>
    <w:rsid w:val="00990148"/>
    <w:rsid w:val="00990BDA"/>
    <w:rsid w:val="00995BDE"/>
    <w:rsid w:val="009B2F1A"/>
    <w:rsid w:val="009C4449"/>
    <w:rsid w:val="009D00D3"/>
    <w:rsid w:val="009E051C"/>
    <w:rsid w:val="009F4B3B"/>
    <w:rsid w:val="00A2106C"/>
    <w:rsid w:val="00A35979"/>
    <w:rsid w:val="00A61943"/>
    <w:rsid w:val="00A70C23"/>
    <w:rsid w:val="00A71DCA"/>
    <w:rsid w:val="00A869A7"/>
    <w:rsid w:val="00A96654"/>
    <w:rsid w:val="00AA646F"/>
    <w:rsid w:val="00AB459F"/>
    <w:rsid w:val="00AB4F22"/>
    <w:rsid w:val="00AE764C"/>
    <w:rsid w:val="00AF4391"/>
    <w:rsid w:val="00B37A5A"/>
    <w:rsid w:val="00B5280F"/>
    <w:rsid w:val="00B66239"/>
    <w:rsid w:val="00B76BAD"/>
    <w:rsid w:val="00B96523"/>
    <w:rsid w:val="00B9708D"/>
    <w:rsid w:val="00BB0A07"/>
    <w:rsid w:val="00BC43E5"/>
    <w:rsid w:val="00BE73EB"/>
    <w:rsid w:val="00BF7D8B"/>
    <w:rsid w:val="00C11187"/>
    <w:rsid w:val="00C31BBA"/>
    <w:rsid w:val="00C62835"/>
    <w:rsid w:val="00C73825"/>
    <w:rsid w:val="00C824E1"/>
    <w:rsid w:val="00C86324"/>
    <w:rsid w:val="00C94BC3"/>
    <w:rsid w:val="00C94FCD"/>
    <w:rsid w:val="00C96FD1"/>
    <w:rsid w:val="00CA7F92"/>
    <w:rsid w:val="00CC633D"/>
    <w:rsid w:val="00CD4914"/>
    <w:rsid w:val="00CD6D46"/>
    <w:rsid w:val="00CE2C97"/>
    <w:rsid w:val="00CF49D4"/>
    <w:rsid w:val="00CF79FE"/>
    <w:rsid w:val="00D0052E"/>
    <w:rsid w:val="00D10BC2"/>
    <w:rsid w:val="00D13245"/>
    <w:rsid w:val="00D17D36"/>
    <w:rsid w:val="00D237BE"/>
    <w:rsid w:val="00D31D53"/>
    <w:rsid w:val="00D35C7B"/>
    <w:rsid w:val="00D51287"/>
    <w:rsid w:val="00D550CE"/>
    <w:rsid w:val="00D57829"/>
    <w:rsid w:val="00D7112C"/>
    <w:rsid w:val="00D908F0"/>
    <w:rsid w:val="00DC219B"/>
    <w:rsid w:val="00DC7668"/>
    <w:rsid w:val="00DD5B60"/>
    <w:rsid w:val="00E03E02"/>
    <w:rsid w:val="00E07E25"/>
    <w:rsid w:val="00E114E9"/>
    <w:rsid w:val="00E154E6"/>
    <w:rsid w:val="00E23DC7"/>
    <w:rsid w:val="00E36CD7"/>
    <w:rsid w:val="00E42B9D"/>
    <w:rsid w:val="00E47C55"/>
    <w:rsid w:val="00E53B19"/>
    <w:rsid w:val="00E55BE8"/>
    <w:rsid w:val="00E67270"/>
    <w:rsid w:val="00E67D27"/>
    <w:rsid w:val="00E96ECB"/>
    <w:rsid w:val="00E971FA"/>
    <w:rsid w:val="00EB2763"/>
    <w:rsid w:val="00EB4754"/>
    <w:rsid w:val="00EC3875"/>
    <w:rsid w:val="00EC3DFB"/>
    <w:rsid w:val="00EF10FE"/>
    <w:rsid w:val="00F216AC"/>
    <w:rsid w:val="00F21B54"/>
    <w:rsid w:val="00F66E8B"/>
    <w:rsid w:val="00FA229D"/>
    <w:rsid w:val="00FA40CA"/>
    <w:rsid w:val="00FB0557"/>
    <w:rsid w:val="00FF0C11"/>
    <w:rsid w:val="00FF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54"/>
    <w:pPr>
      <w:spacing w:before="120"/>
      <w:jc w:val="both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87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5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96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96ECB"/>
  </w:style>
  <w:style w:type="paragraph" w:styleId="Footer">
    <w:name w:val="footer"/>
    <w:basedOn w:val="Normal"/>
    <w:link w:val="Foot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CB"/>
  </w:style>
  <w:style w:type="paragraph" w:customStyle="1" w:styleId="ConsultantName">
    <w:name w:val="Consultant Name"/>
    <w:link w:val="ConsultantNameChar"/>
    <w:qFormat/>
    <w:rsid w:val="000E2C60"/>
    <w:pPr>
      <w:spacing w:after="200" w:line="276" w:lineRule="auto"/>
      <w:jc w:val="right"/>
    </w:pPr>
    <w:rPr>
      <w:rFonts w:cs="Arial"/>
      <w:b/>
      <w:color w:val="F79646"/>
      <w:sz w:val="48"/>
      <w:szCs w:val="48"/>
      <w:lang w:val="en-MY"/>
    </w:rPr>
  </w:style>
  <w:style w:type="paragraph" w:customStyle="1" w:styleId="Resumeof">
    <w:name w:val="Resume of"/>
    <w:link w:val="ResumeofChar"/>
    <w:qFormat/>
    <w:rsid w:val="000E2C60"/>
    <w:pPr>
      <w:spacing w:after="200" w:line="276" w:lineRule="auto"/>
      <w:jc w:val="right"/>
    </w:pPr>
    <w:rPr>
      <w:rFonts w:cs="Arial"/>
      <w:b/>
      <w:color w:val="BFBFBF"/>
      <w:sz w:val="48"/>
      <w:szCs w:val="48"/>
      <w:lang w:val="en-MY"/>
    </w:rPr>
  </w:style>
  <w:style w:type="character" w:customStyle="1" w:styleId="ConsultantNameChar">
    <w:name w:val="Consultant Name Char"/>
    <w:link w:val="ConsultantName"/>
    <w:rsid w:val="000E2C60"/>
    <w:rPr>
      <w:rFonts w:cs="Arial"/>
      <w:b/>
      <w:color w:val="F79646"/>
      <w:sz w:val="48"/>
      <w:szCs w:val="48"/>
      <w:lang w:val="en-MY" w:eastAsia="en-US" w:bidi="ar-SA"/>
    </w:rPr>
  </w:style>
  <w:style w:type="paragraph" w:customStyle="1" w:styleId="Cover-TitleDate">
    <w:name w:val="Cover - Title Date"/>
    <w:link w:val="Cover-TitleDateChar"/>
    <w:rsid w:val="000E2C60"/>
    <w:pPr>
      <w:spacing w:after="200" w:line="276" w:lineRule="auto"/>
      <w:jc w:val="right"/>
    </w:pPr>
    <w:rPr>
      <w:rFonts w:cs="Arial"/>
      <w:b/>
      <w:sz w:val="48"/>
      <w:szCs w:val="48"/>
      <w:lang w:val="en-MY"/>
    </w:rPr>
  </w:style>
  <w:style w:type="character" w:customStyle="1" w:styleId="ResumeofChar">
    <w:name w:val="Resume of Char"/>
    <w:link w:val="Resumeof"/>
    <w:rsid w:val="000E2C60"/>
    <w:rPr>
      <w:rFonts w:cs="Arial"/>
      <w:b/>
      <w:color w:val="BFBFBF"/>
      <w:sz w:val="48"/>
      <w:szCs w:val="48"/>
      <w:lang w:val="en-MY" w:eastAsia="en-US" w:bidi="ar-SA"/>
    </w:rPr>
  </w:style>
  <w:style w:type="paragraph" w:customStyle="1" w:styleId="HeaderFooter-Text">
    <w:name w:val="Header Footer - Text"/>
    <w:link w:val="HeaderFooter-TextChar"/>
    <w:qFormat/>
    <w:rsid w:val="0061644B"/>
    <w:pPr>
      <w:spacing w:before="240" w:after="120" w:line="276" w:lineRule="auto"/>
    </w:pPr>
    <w:rPr>
      <w:rFonts w:ascii="Arial Black" w:hAnsi="Arial Black" w:cs="Arial"/>
      <w:noProof/>
      <w:lang w:val="en-MY" w:eastAsia="en-MY"/>
    </w:rPr>
  </w:style>
  <w:style w:type="character" w:customStyle="1" w:styleId="Cover-TitleDateChar">
    <w:name w:val="Cover - Title Date Char"/>
    <w:link w:val="Cover-TitleDate"/>
    <w:rsid w:val="000E2C60"/>
    <w:rPr>
      <w:rFonts w:cs="Arial"/>
      <w:b/>
      <w:sz w:val="48"/>
      <w:szCs w:val="48"/>
      <w:lang w:val="en-MY" w:eastAsia="en-US" w:bidi="ar-SA"/>
    </w:rPr>
  </w:style>
  <w:style w:type="paragraph" w:customStyle="1" w:styleId="Heading-unnumbered">
    <w:name w:val="Heading - unnumbered"/>
    <w:next w:val="Normal"/>
    <w:link w:val="Heading-unnumberedChar"/>
    <w:qFormat/>
    <w:rsid w:val="00A2106C"/>
    <w:pPr>
      <w:spacing w:before="240" w:after="120" w:line="276" w:lineRule="auto"/>
    </w:pPr>
    <w:rPr>
      <w:rFonts w:ascii="Arial Bold" w:hAnsi="Arial Bold" w:cs="Arial"/>
      <w:b/>
      <w:caps/>
      <w:color w:val="1F497D"/>
      <w:sz w:val="24"/>
      <w:szCs w:val="24"/>
      <w:lang w:val="en-MY"/>
    </w:rPr>
  </w:style>
  <w:style w:type="character" w:customStyle="1" w:styleId="HeaderFooter-TextChar">
    <w:name w:val="Header Footer - Text Char"/>
    <w:link w:val="HeaderFooter-Text"/>
    <w:rsid w:val="0061644B"/>
    <w:rPr>
      <w:rFonts w:ascii="Arial Black" w:hAnsi="Arial Black" w:cs="Arial"/>
      <w:noProof/>
      <w:lang w:val="en-MY" w:eastAsia="en-MY" w:bidi="ar-SA"/>
    </w:rPr>
  </w:style>
  <w:style w:type="paragraph" w:customStyle="1" w:styleId="Style1">
    <w:name w:val="Style1"/>
    <w:basedOn w:val="Normal"/>
    <w:qFormat/>
    <w:rsid w:val="00602F60"/>
    <w:pPr>
      <w:numPr>
        <w:numId w:val="2"/>
      </w:numPr>
      <w:tabs>
        <w:tab w:val="left" w:pos="1152"/>
      </w:tabs>
    </w:pPr>
  </w:style>
  <w:style w:type="character" w:customStyle="1" w:styleId="Heading-unnumberedChar">
    <w:name w:val="Heading - unnumbered Char"/>
    <w:link w:val="Heading-unnumbered"/>
    <w:rsid w:val="00A2106C"/>
    <w:rPr>
      <w:rFonts w:ascii="Arial Bold" w:hAnsi="Arial Bold" w:cs="Arial"/>
      <w:b/>
      <w:caps/>
      <w:color w:val="1F497D"/>
      <w:sz w:val="24"/>
      <w:szCs w:val="24"/>
      <w:lang w:val="en-MY" w:eastAsia="en-US" w:bidi="ar-SA"/>
    </w:rPr>
  </w:style>
  <w:style w:type="table" w:styleId="TableGrid">
    <w:name w:val="Table Grid"/>
    <w:basedOn w:val="TableNormal"/>
    <w:uiPriority w:val="59"/>
    <w:rsid w:val="00214D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-Lvl2">
    <w:name w:val="Bullet - Lvl 2"/>
    <w:basedOn w:val="Normal"/>
    <w:qFormat/>
    <w:rsid w:val="00602F60"/>
    <w:pPr>
      <w:numPr>
        <w:numId w:val="3"/>
      </w:numPr>
      <w:tabs>
        <w:tab w:val="left" w:pos="1008"/>
      </w:tabs>
      <w:ind w:left="1008" w:hanging="432"/>
    </w:pPr>
  </w:style>
  <w:style w:type="paragraph" w:customStyle="1" w:styleId="TableStyle">
    <w:name w:val="Table Style"/>
    <w:link w:val="TableStyleChar"/>
    <w:qFormat/>
    <w:rsid w:val="008E6098"/>
    <w:pPr>
      <w:spacing w:before="120" w:after="120" w:line="276" w:lineRule="auto"/>
    </w:pPr>
    <w:rPr>
      <w:rFonts w:ascii="Arial" w:hAnsi="Arial" w:cs="Arial"/>
      <w:lang w:val="en-MY"/>
    </w:rPr>
  </w:style>
  <w:style w:type="table" w:customStyle="1" w:styleId="HCLAXONTable-withheaderrow">
    <w:name w:val="HCL AXON Table - with header row"/>
    <w:basedOn w:val="TableNormal"/>
    <w:uiPriority w:val="99"/>
    <w:qFormat/>
    <w:rsid w:val="00C62835"/>
    <w:rPr>
      <w:rFonts w:ascii="Arial" w:hAnsi="Arial"/>
    </w:rPr>
    <w:tblPr>
      <w:jc w:val="center"/>
      <w:tblInd w:w="0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rFonts w:ascii="Arial" w:hAnsi="Arial"/>
        <w:b w:val="0"/>
        <w:color w:val="FFFFFF"/>
        <w:sz w:val="20"/>
      </w:rPr>
      <w:tblPr/>
      <w:tcPr>
        <w:shd w:val="clear" w:color="auto" w:fill="083A6F"/>
        <w:vAlign w:val="center"/>
      </w:tcPr>
    </w:tblStylePr>
  </w:style>
  <w:style w:type="character" w:customStyle="1" w:styleId="TableStyleChar">
    <w:name w:val="Table Style Char"/>
    <w:link w:val="TableStyle"/>
    <w:rsid w:val="008E6098"/>
    <w:rPr>
      <w:rFonts w:ascii="Arial" w:hAnsi="Arial" w:cs="Arial"/>
      <w:lang w:val="en-MY" w:eastAsia="en-US" w:bidi="ar-SA"/>
    </w:rPr>
  </w:style>
  <w:style w:type="table" w:customStyle="1" w:styleId="HCLAXONTable-simpleheaderrow">
    <w:name w:val="HCL AXON Table - simple header row"/>
    <w:basedOn w:val="TableNormal"/>
    <w:uiPriority w:val="99"/>
    <w:qFormat/>
    <w:rsid w:val="00336878"/>
    <w:rPr>
      <w:rFonts w:ascii="Arial" w:hAnsi="Arial"/>
    </w:rPr>
    <w:tblPr>
      <w:tblInd w:w="0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79646"/>
        <w:sz w:val="20"/>
      </w:rPr>
    </w:tblStylePr>
  </w:style>
  <w:style w:type="table" w:customStyle="1" w:styleId="HCLAXON-withoutheaderrow">
    <w:name w:val="HCL AXON - without header row"/>
    <w:basedOn w:val="TableNormal"/>
    <w:uiPriority w:val="99"/>
    <w:qFormat/>
    <w:rsid w:val="00D908F0"/>
    <w:pPr>
      <w:spacing w:before="120" w:after="120"/>
    </w:pPr>
    <w:rPr>
      <w:rFonts w:ascii="Arial" w:hAnsi="Arial"/>
    </w:rPr>
    <w:tblPr>
      <w:tblInd w:w="0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link w:val="TableHeaderChar"/>
    <w:qFormat/>
    <w:rsid w:val="007E0B1B"/>
    <w:pPr>
      <w:spacing w:before="120" w:after="120" w:line="276" w:lineRule="auto"/>
    </w:pPr>
    <w:rPr>
      <w:rFonts w:ascii="Arial Bold" w:hAnsi="Arial Bold" w:cs="Arial"/>
      <w:b/>
      <w:lang w:val="en-MY"/>
    </w:rPr>
  </w:style>
  <w:style w:type="paragraph" w:customStyle="1" w:styleId="TableText">
    <w:name w:val="Table Text"/>
    <w:link w:val="TableTextChar"/>
    <w:qFormat/>
    <w:rsid w:val="00A2106C"/>
    <w:pPr>
      <w:spacing w:before="60" w:after="60"/>
      <w:jc w:val="both"/>
    </w:pPr>
    <w:rPr>
      <w:rFonts w:ascii="Arial" w:hAnsi="Arial" w:cs="Arial"/>
      <w:lang w:val="en-MY"/>
    </w:rPr>
  </w:style>
  <w:style w:type="character" w:customStyle="1" w:styleId="TableHeaderChar">
    <w:name w:val="Table Header Char"/>
    <w:link w:val="TableHeader"/>
    <w:rsid w:val="007E0B1B"/>
    <w:rPr>
      <w:rFonts w:ascii="Arial Bold" w:hAnsi="Arial Bold" w:cs="Arial"/>
      <w:b/>
      <w:lang w:val="en-MY" w:eastAsia="en-US" w:bidi="ar-SA"/>
    </w:rPr>
  </w:style>
  <w:style w:type="paragraph" w:customStyle="1" w:styleId="TableTextBold">
    <w:name w:val="Table Text Bold"/>
    <w:basedOn w:val="TableText"/>
    <w:link w:val="TableTextBoldChar"/>
    <w:qFormat/>
    <w:rsid w:val="00052F12"/>
    <w:rPr>
      <w:b/>
    </w:rPr>
  </w:style>
  <w:style w:type="character" w:customStyle="1" w:styleId="TableTextChar">
    <w:name w:val="Table Text Char"/>
    <w:link w:val="TableText"/>
    <w:rsid w:val="00A2106C"/>
    <w:rPr>
      <w:rFonts w:ascii="Arial" w:hAnsi="Arial" w:cs="Arial"/>
      <w:lang w:val="en-MY" w:eastAsia="en-US" w:bidi="ar-SA"/>
    </w:rPr>
  </w:style>
  <w:style w:type="paragraph" w:customStyle="1" w:styleId="Header-consultantname">
    <w:name w:val="Header - consultant name"/>
    <w:basedOn w:val="Header"/>
    <w:link w:val="Header-consultantnameChar"/>
    <w:qFormat/>
    <w:rsid w:val="00516626"/>
    <w:pPr>
      <w:spacing w:before="0" w:after="240"/>
    </w:pPr>
    <w:rPr>
      <w:rFonts w:ascii="Arial Black" w:hAnsi="Arial Black" w:cs="Times New Roman"/>
    </w:rPr>
  </w:style>
  <w:style w:type="character" w:customStyle="1" w:styleId="TableTextBoldChar">
    <w:name w:val="Table Text Bold Char"/>
    <w:link w:val="TableTextBold"/>
    <w:rsid w:val="00052F12"/>
    <w:rPr>
      <w:rFonts w:ascii="Arial" w:hAnsi="Arial" w:cs="Arial"/>
      <w:b/>
      <w:lang w:val="en-MY" w:eastAsia="en-US" w:bidi="ar-SA"/>
    </w:rPr>
  </w:style>
  <w:style w:type="table" w:customStyle="1" w:styleId="HCLAXON-outlineonly">
    <w:name w:val="HCL AXON - outline only"/>
    <w:basedOn w:val="TableNormal"/>
    <w:uiPriority w:val="99"/>
    <w:qFormat/>
    <w:rsid w:val="00A2106C"/>
    <w:rPr>
      <w:rFonts w:ascii="Arial" w:hAnsi="Arial"/>
    </w:rPr>
    <w:tblPr>
      <w:tblInd w:w="0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consultantnameChar">
    <w:name w:val="Header - consultant name Char"/>
    <w:link w:val="Header-consultantname"/>
    <w:rsid w:val="00516626"/>
    <w:rPr>
      <w:rFonts w:ascii="Arial Black" w:hAnsi="Arial Black" w:cs="Arial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A2106C"/>
    <w:pPr>
      <w:spacing w:before="240" w:after="120"/>
    </w:pPr>
    <w:rPr>
      <w:rFonts w:cs="Times New Roman"/>
      <w:b/>
    </w:rPr>
  </w:style>
  <w:style w:type="character" w:customStyle="1" w:styleId="NormalBoldChar">
    <w:name w:val="Normal Bold Char"/>
    <w:link w:val="NormalBold"/>
    <w:rsid w:val="00A2106C"/>
    <w:rPr>
      <w:rFonts w:ascii="Arial" w:hAnsi="Arial" w:cs="Arial"/>
      <w:b/>
      <w:sz w:val="20"/>
      <w:szCs w:val="20"/>
    </w:rPr>
  </w:style>
  <w:style w:type="paragraph" w:customStyle="1" w:styleId="Bullet-Lvl1">
    <w:name w:val="Bullet - Lvl 1"/>
    <w:basedOn w:val="Normal"/>
    <w:link w:val="Bullet-Lvl1Char"/>
    <w:qFormat/>
    <w:rsid w:val="00602F60"/>
    <w:pPr>
      <w:numPr>
        <w:numId w:val="1"/>
      </w:numPr>
      <w:tabs>
        <w:tab w:val="left" w:pos="576"/>
      </w:tabs>
      <w:ind w:left="576" w:hanging="432"/>
      <w:contextualSpacing/>
    </w:pPr>
    <w:rPr>
      <w:rFonts w:cs="Times New Roman"/>
      <w:lang w:val="en-US"/>
    </w:rPr>
  </w:style>
  <w:style w:type="character" w:customStyle="1" w:styleId="Bullet-Lvl1Char">
    <w:name w:val="Bullet - Lvl 1 Char"/>
    <w:link w:val="Bullet-Lvl1"/>
    <w:rsid w:val="00602F60"/>
    <w:rPr>
      <w:rFonts w:ascii="Arial" w:hAnsi="Arial" w:cs="Arial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18AE"/>
    <w:pPr>
      <w:spacing w:before="0"/>
    </w:pPr>
    <w:rPr>
      <w:rFonts w:ascii="Tahoma" w:hAnsi="Tahoma" w:cs="Times New Roman"/>
      <w:sz w:val="16"/>
      <w:szCs w:val="16"/>
      <w:lang w:val="en-US"/>
    </w:rPr>
  </w:style>
  <w:style w:type="character" w:customStyle="1" w:styleId="DocumentMapChar">
    <w:name w:val="Document Map Char"/>
    <w:link w:val="DocumentMap"/>
    <w:uiPriority w:val="99"/>
    <w:semiHidden/>
    <w:rsid w:val="006118AE"/>
    <w:rPr>
      <w:rFonts w:ascii="Tahoma" w:hAnsi="Tahoma" w:cs="Tahoma"/>
      <w:sz w:val="16"/>
      <w:szCs w:val="16"/>
      <w:lang w:val="en-US"/>
    </w:rPr>
  </w:style>
  <w:style w:type="paragraph" w:customStyle="1" w:styleId="TableContent">
    <w:name w:val="Table Content"/>
    <w:basedOn w:val="Normal"/>
    <w:rsid w:val="00E154E6"/>
    <w:pPr>
      <w:spacing w:before="60" w:after="60"/>
    </w:pPr>
    <w:rPr>
      <w:rFonts w:eastAsia="Times New Roman" w:cs="Times New Roman"/>
      <w:szCs w:val="24"/>
    </w:rPr>
  </w:style>
  <w:style w:type="paragraph" w:customStyle="1" w:styleId="HCLAXONBullet">
    <w:name w:val="HCLAXON Bullet"/>
    <w:basedOn w:val="Normal"/>
    <w:qFormat/>
    <w:rsid w:val="005865C5"/>
    <w:pPr>
      <w:numPr>
        <w:numId w:val="9"/>
      </w:numPr>
      <w:spacing w:before="40" w:after="20"/>
    </w:pPr>
    <w:rPr>
      <w:rFonts w:eastAsia="Times New Roman" w:cs="Times New Roman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10BC2"/>
    <w:pPr>
      <w:spacing w:before="0"/>
      <w:ind w:left="72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bold0">
    <w:name w:val="normalbold"/>
    <w:basedOn w:val="Normal"/>
    <w:rsid w:val="00D10BC2"/>
    <w:pPr>
      <w:spacing w:before="240" w:after="120"/>
    </w:pPr>
    <w:rPr>
      <w:rFonts w:eastAsia="Times New Roman"/>
      <w:b/>
      <w:bCs/>
      <w:lang w:val="en-US"/>
    </w:rPr>
  </w:style>
  <w:style w:type="paragraph" w:customStyle="1" w:styleId="hclaxonbullet0">
    <w:name w:val="hclaxonbullet"/>
    <w:basedOn w:val="Normal"/>
    <w:rsid w:val="00D10BC2"/>
    <w:pPr>
      <w:spacing w:before="40" w:after="20"/>
      <w:ind w:left="360" w:hanging="360"/>
    </w:pPr>
    <w:rPr>
      <w:rFonts w:eastAsia="Times New Roman"/>
      <w:i/>
      <w:iCs/>
      <w:lang w:val="en-US"/>
    </w:rPr>
  </w:style>
  <w:style w:type="paragraph" w:customStyle="1" w:styleId="paragraph">
    <w:name w:val="paragraph"/>
    <w:basedOn w:val="Normal"/>
    <w:rsid w:val="00D10BC2"/>
    <w:pPr>
      <w:spacing w:before="100" w:beforeAutospacing="1" w:after="100" w:afterAutospacing="1" w:line="380" w:lineRule="atLeast"/>
      <w:jc w:val="left"/>
    </w:pPr>
    <w:rPr>
      <w:rFonts w:ascii="Times New Roman" w:eastAsia="Times New Roman" w:hAnsi="Times New Roman" w:cs="Times New Roman"/>
      <w:color w:val="222222"/>
      <w:sz w:val="26"/>
      <w:szCs w:val="26"/>
      <w:lang w:val="en-US"/>
    </w:rPr>
  </w:style>
  <w:style w:type="character" w:styleId="Hyperlink">
    <w:name w:val="Hyperlink"/>
    <w:uiPriority w:val="99"/>
    <w:unhideWhenUsed/>
    <w:rsid w:val="00EC3DFB"/>
    <w:rPr>
      <w:color w:val="0000FF"/>
      <w:u w:val="single"/>
    </w:rPr>
  </w:style>
  <w:style w:type="paragraph" w:customStyle="1" w:styleId="Default">
    <w:name w:val="Default"/>
    <w:rsid w:val="008D0371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Ariel">
    <w:name w:val="Ariel"/>
    <w:basedOn w:val="Normal"/>
    <w:link w:val="ArielChar"/>
    <w:rsid w:val="00FA229D"/>
    <w:pPr>
      <w:widowControl w:val="0"/>
      <w:numPr>
        <w:numId w:val="33"/>
      </w:numPr>
      <w:tabs>
        <w:tab w:val="left" w:pos="360"/>
      </w:tabs>
      <w:autoSpaceDE w:val="0"/>
      <w:autoSpaceDN w:val="0"/>
      <w:adjustRightInd w:val="0"/>
      <w:spacing w:before="0" w:line="360" w:lineRule="auto"/>
      <w:jc w:val="left"/>
    </w:pPr>
    <w:rPr>
      <w:rFonts w:ascii="Times New Roman" w:eastAsia="Times New Roman" w:hAnsi="Times New Roman" w:cs="Times New Roman"/>
      <w:color w:val="000000"/>
      <w:sz w:val="30"/>
      <w:szCs w:val="30"/>
      <w:lang w:val="en-US"/>
    </w:rPr>
  </w:style>
  <w:style w:type="character" w:customStyle="1" w:styleId="ArielChar">
    <w:name w:val="Ariel Char"/>
    <w:basedOn w:val="DefaultParagraphFont"/>
    <w:link w:val="Ariel"/>
    <w:rsid w:val="00FA229D"/>
    <w:rPr>
      <w:rFonts w:ascii="Times New Roman" w:eastAsia="Times New Roman" w:hAnsi="Times New Roman"/>
      <w:color w:val="000000"/>
      <w:sz w:val="30"/>
      <w:szCs w:val="3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741">
                      <w:marLeft w:val="-68"/>
                      <w:marRight w:val="-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2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8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single" w:sz="6" w:space="9" w:color="E5E5E5"/>
                                                    <w:left w:val="single" w:sz="6" w:space="10" w:color="E5E5E5"/>
                                                    <w:bottom w:val="single" w:sz="6" w:space="9" w:color="E5E5E5"/>
                                                    <w:right w:val="single" w:sz="6" w:space="10" w:color="E5E5E5"/>
                                                  </w:divBdr>
                                                  <w:divsChild>
                                                    <w:div w:id="14610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9" w:color="E5E5E5"/>
                                                        <w:left w:val="single" w:sz="6" w:space="10" w:color="E5E5E5"/>
                                                        <w:bottom w:val="single" w:sz="6" w:space="9" w:color="E5E5E5"/>
                                                        <w:right w:val="single" w:sz="6" w:space="10" w:color="E5E5E5"/>
                                                      </w:divBdr>
                                                      <w:divsChild>
                                                        <w:div w:id="127417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la-samba\AppData\Local\Microsoft\Windows\Temporary%20Internet%20Files\Content.Outlook\MFTEVVJ3\HCL%20AXON%20Resume%20Template%20(A4%20size_UK%20Eng)_v1%20(Jun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82B2-1AAF-4291-BD6A-0BDBE526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 AXON Resume Template (A4 size_UK Eng)_v1 (Jun10)</Template>
  <TotalTime>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Links>
    <vt:vector size="6" baseType="variant">
      <vt:variant>
        <vt:i4>65566</vt:i4>
      </vt:variant>
      <vt:variant>
        <vt:i4>0</vt:i4>
      </vt:variant>
      <vt:variant>
        <vt:i4>0</vt:i4>
      </vt:variant>
      <vt:variant>
        <vt:i4>5</vt:i4>
      </vt:variant>
      <vt:variant>
        <vt:lpwstr>http://aboutus.lego.com/en/lego-group/locations/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akila-samba</dc:creator>
  <cp:lastModifiedBy>KANHA INFOSYS</cp:lastModifiedBy>
  <cp:revision>2</cp:revision>
  <dcterms:created xsi:type="dcterms:W3CDTF">2018-12-03T07:53:00Z</dcterms:created>
  <dcterms:modified xsi:type="dcterms:W3CDTF">2018-12-03T07:53:00Z</dcterms:modified>
</cp:coreProperties>
</file>