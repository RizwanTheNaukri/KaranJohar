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-3796665</wp:posOffset>
                </wp:positionV>
                <wp:extent cx="613410" cy="7623175"/>
                <wp:effectExtent l="0" t="0" r="22225" b="21590"/>
                <wp:wrapNone/>
                <wp:docPr id="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13410" cy="7623175"/>
                        </a:xfrm>
                        <a:prstGeom prst="rtTriangle">
                          <a:avLst/>
                        </a:prstGeom>
                        <a:solidFill>
                          <a:srgbClr val="DD252D">
                            <a:alpha val="2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flip:x;margin-left:253.85pt;margin-top:-298.95pt;height:600.25pt;width:48.3pt;rotation:5898240f;z-index:251675648;v-text-anchor:middle;mso-width-relative:page;mso-height-relative:page;" fillcolor="#DD252D" filled="t" stroked="f" coordsize="21600,21600" o:gfxdata="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cm9SNsAAAAMAQAADwAAAAAAAAABACAAAAAiAAAAZHJzL2Rvd25yZXYueG1s&#10;UEsBAhQAFAAAAAgAh07iQIThH/+gAgAAHwUAAA4AAAAAAAAAAQAgAAAAKgEAAGRycy9lMm9Eb2Mu&#10;eG1sUEsFBgAAAAAGAAYAWQEAADwGAAAAAA==&#10;">
                <v:fill on="t" opacity="16384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-3524250</wp:posOffset>
                </wp:positionV>
                <wp:extent cx="1210310" cy="7623175"/>
                <wp:effectExtent l="0" t="0" r="22225" b="8890"/>
                <wp:wrapNone/>
                <wp:docPr id="2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-31750" y="-32385"/>
                          <a:ext cx="1210310" cy="7623175"/>
                        </a:xfrm>
                        <a:prstGeom prst="rtTriangle">
                          <a:avLst/>
                        </a:prstGeom>
                        <a:solidFill>
                          <a:srgbClr val="DD25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2" o:spid="_x0000_s1026" o:spt="6" type="#_x0000_t6" style="position:absolute;left:0pt;margin-left:227.35pt;margin-top:-277.5pt;height:600.25pt;width:95.3pt;rotation:5898240f;z-index:251660288;v-text-anchor:middle;mso-width-relative:page;mso-height-relative:page;" fillcolor="#DD252D" filled="t" stroked="f" coordsize="21600,21600" o:gfxdata="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LKhG&#10;5tgAAAAMAQAADwAAAAAAAAABACAAAAAiAAAAZHJzL2Rvd25yZXYueG1sUEsBAhQAFAAAAAgAh07i&#10;QBmIRbOUAgAA/gQAAA4AAAAAAAAAAQAgAAAAJw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365760</wp:posOffset>
            </wp:positionV>
            <wp:extent cx="1077595" cy="975360"/>
            <wp:effectExtent l="0" t="0" r="8255" b="15240"/>
            <wp:wrapNone/>
            <wp:docPr id="1" name="图片 1" descr="C:\Users\lenovo\Desktop\Documents GU\passport size photo.jpgpassport size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Desktop\Documents GU\passport size photo.jpgpassport size photo"/>
                    <pic:cNvPicPr>
                      <a:picLocks noChangeAspect="1"/>
                    </pic:cNvPicPr>
                  </pic:nvPicPr>
                  <pic:blipFill>
                    <a:blip r:embed="rId4"/>
                    <a:srcRect l="-884" t="13334" r="884" b="22701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97536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ge">
                  <wp:posOffset>895350</wp:posOffset>
                </wp:positionV>
                <wp:extent cx="4779010" cy="61722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01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both"/>
                              <w:rPr>
                                <w:rFonts w:hint="default" w:hAnsi="Arial Bold" w:cs="Arial Bold" w:asciiTheme="minorAscii"/>
                                <w:b/>
                                <w:bCs/>
                                <w:color w:val="000000" w:themeColor="text1"/>
                                <w:spacing w:val="60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Arial Bold" w:cs="Arial Bold" w:asciiTheme="minorAscii"/>
                                <w:b/>
                                <w:bCs/>
                                <w:color w:val="000000" w:themeColor="text1"/>
                                <w:spacing w:val="60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Desai Bansari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both"/>
                              <w:rPr>
                                <w:rFonts w:hint="default" w:hAnsi="Arial Bold" w:cs="Arial Bold" w:asciiTheme="minorAscii"/>
                                <w:b/>
                                <w:bCs/>
                                <w:color w:val="000000" w:themeColor="text1"/>
                                <w:spacing w:val="60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default" w:ascii="Arial Bold" w:hAnsi="Arial Bold" w:cs="Arial Bold"/>
                                <w:b/>
                                <w:bCs/>
                                <w:caps/>
                                <w:color w:val="51555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8pt;margin-top:70.5pt;height:48.6pt;width:376.3pt;mso-position-vertical-relative:page;z-index:251662336;mso-width-relative:page;mso-height-relative:page;" filled="f" stroked="f" coordsize="21600,21600" o:gfxdata="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d&#10;XkbV2AAAAAwBAAAPAAAAAAAAAAEAIAAAACIAAABkcnMvZG93bnJldi54bWxQSwECFAAUAAAACACH&#10;TuJAwMRnkC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jc w:val="both"/>
                        <w:rPr>
                          <w:rFonts w:hint="default" w:hAnsi="Arial Bold" w:cs="Arial Bold" w:asciiTheme="minorAscii"/>
                          <w:b/>
                          <w:bCs/>
                          <w:color w:val="000000" w:themeColor="text1"/>
                          <w:spacing w:val="60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hAnsi="Arial Bold" w:cs="Arial Bold" w:asciiTheme="minorAscii"/>
                          <w:b/>
                          <w:bCs/>
                          <w:color w:val="000000" w:themeColor="text1"/>
                          <w:spacing w:val="60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Desai Bansari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both"/>
                        <w:rPr>
                          <w:rFonts w:hint="default" w:hAnsi="Arial Bold" w:cs="Arial Bold" w:asciiTheme="minorAscii"/>
                          <w:b/>
                          <w:bCs/>
                          <w:color w:val="000000" w:themeColor="text1"/>
                          <w:spacing w:val="60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default" w:ascii="Arial Bold" w:hAnsi="Arial Bold" w:cs="Arial Bold"/>
                          <w:b/>
                          <w:bCs/>
                          <w:caps/>
                          <w:color w:val="51555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</w:p>
    <w:p/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ge">
                  <wp:posOffset>2024380</wp:posOffset>
                </wp:positionV>
                <wp:extent cx="3881120" cy="121793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120" cy="1218073"/>
                          <a:chOff x="0" y="0"/>
                          <a:chExt cx="3881754" cy="1218180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3881754" cy="1218180"/>
                            <a:chOff x="-6648" y="0"/>
                            <a:chExt cx="3881764" cy="1218306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48" y="324586"/>
                              <a:ext cx="3881764" cy="893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hAnsi="Open Sans" w:cs="Open Sans" w:asciiTheme="minorAscii"/>
                                  </w:rPr>
                                  <w:t xml:space="preserve">Highly motivated </w:t>
                                </w:r>
                                <w:r>
                                  <w:rPr>
                                    <w:rFonts w:hint="default" w:hAnsi="Open Sans" w:cs="Open Sans" w:asciiTheme="minorAscii"/>
                                    <w:lang w:val="en-US"/>
                                  </w:rPr>
                                  <w:t>, Hardworking and passionate job seeker with strong organizational skills eager to secure an Administrative position in Finance and Accounting environment. Ready to help team achieve organization goals.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456" cy="3182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eastAsia="zh-Han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US" w:eastAsia="zh-Han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SUMMARY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6" name="Freeform 2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87465" y="55659"/>
                            <a:ext cx="187200" cy="187200"/>
                          </a:xfrm>
                          <a:custGeom>
                            <a:avLst/>
                            <a:gdLst>
                              <a:gd name="T0" fmla="*/ 2147483646 w 72"/>
                              <a:gd name="T1" fmla="*/ 2147483646 h 64"/>
                              <a:gd name="T2" fmla="*/ 2147483646 w 72"/>
                              <a:gd name="T3" fmla="*/ 2147483646 h 64"/>
                              <a:gd name="T4" fmla="*/ 2147483646 w 72"/>
                              <a:gd name="T5" fmla="*/ 2147483646 h 64"/>
                              <a:gd name="T6" fmla="*/ 2147483646 w 72"/>
                              <a:gd name="T7" fmla="*/ 2147483646 h 64"/>
                              <a:gd name="T8" fmla="*/ 2147483646 w 72"/>
                              <a:gd name="T9" fmla="*/ 2147483646 h 64"/>
                              <a:gd name="T10" fmla="*/ 2147483646 w 72"/>
                              <a:gd name="T11" fmla="*/ 2147483646 h 64"/>
                              <a:gd name="T12" fmla="*/ 2147483646 w 72"/>
                              <a:gd name="T13" fmla="*/ 2147483646 h 64"/>
                              <a:gd name="T14" fmla="*/ 2147483646 w 72"/>
                              <a:gd name="T15" fmla="*/ 2147483646 h 64"/>
                              <a:gd name="T16" fmla="*/ 2147483646 w 72"/>
                              <a:gd name="T17" fmla="*/ 2147483646 h 64"/>
                              <a:gd name="T18" fmla="*/ 2147483646 w 72"/>
                              <a:gd name="T19" fmla="*/ 2147483646 h 64"/>
                              <a:gd name="T20" fmla="*/ 2147483646 w 72"/>
                              <a:gd name="T21" fmla="*/ 2147483646 h 64"/>
                              <a:gd name="T22" fmla="*/ 2147483646 w 72"/>
                              <a:gd name="T23" fmla="*/ 0 h 64"/>
                              <a:gd name="T24" fmla="*/ 2147483646 w 72"/>
                              <a:gd name="T25" fmla="*/ 2147483646 h 64"/>
                              <a:gd name="T26" fmla="*/ 2147483646 w 72"/>
                              <a:gd name="T27" fmla="*/ 2147483646 h 64"/>
                              <a:gd name="T28" fmla="*/ 2147483646 w 72"/>
                              <a:gd name="T29" fmla="*/ 2147483646 h 64"/>
                              <a:gd name="T30" fmla="*/ 2147483646 w 72"/>
                              <a:gd name="T31" fmla="*/ 2147483646 h 64"/>
                              <a:gd name="T32" fmla="*/ 2147483646 w 72"/>
                              <a:gd name="T33" fmla="*/ 2147483646 h 64"/>
                              <a:gd name="T34" fmla="*/ 2147483646 w 72"/>
                              <a:gd name="T35" fmla="*/ 2147483646 h 64"/>
                              <a:gd name="T36" fmla="*/ 2147483646 w 72"/>
                              <a:gd name="T37" fmla="*/ 2147483646 h 64"/>
                              <a:gd name="T38" fmla="*/ 2147483646 w 72"/>
                              <a:gd name="T39" fmla="*/ 2147483646 h 64"/>
                              <a:gd name="T40" fmla="*/ 2147483646 w 72"/>
                              <a:gd name="T41" fmla="*/ 2147483646 h 64"/>
                              <a:gd name="T42" fmla="*/ 2147483646 w 72"/>
                              <a:gd name="T43" fmla="*/ 2147483646 h 64"/>
                              <a:gd name="T44" fmla="*/ 2147483646 w 72"/>
                              <a:gd name="T45" fmla="*/ 2147483646 h 64"/>
                              <a:gd name="T46" fmla="*/ 0 w 72"/>
                              <a:gd name="T47" fmla="*/ 2147483646 h 64"/>
                              <a:gd name="T48" fmla="*/ 2147483646 w 72"/>
                              <a:gd name="T49" fmla="*/ 0 h 64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64">
                                <a:moveTo>
                                  <a:pt x="68" y="56"/>
                                </a:moveTo>
                                <a:cubicBezTo>
                                  <a:pt x="68" y="59"/>
                                  <a:pt x="70" y="62"/>
                                  <a:pt x="72" y="63"/>
                                </a:cubicBezTo>
                                <a:cubicBezTo>
                                  <a:pt x="72" y="64"/>
                                  <a:pt x="72" y="64"/>
                                  <a:pt x="72" y="64"/>
                                </a:cubicBezTo>
                                <a:cubicBezTo>
                                  <a:pt x="71" y="64"/>
                                  <a:pt x="71" y="64"/>
                                  <a:pt x="70" y="64"/>
                                </a:cubicBezTo>
                                <a:cubicBezTo>
                                  <a:pt x="66" y="64"/>
                                  <a:pt x="62" y="62"/>
                                  <a:pt x="59" y="59"/>
                                </a:cubicBezTo>
                                <a:cubicBezTo>
                                  <a:pt x="58" y="60"/>
                                  <a:pt x="56" y="60"/>
                                  <a:pt x="54" y="60"/>
                                </a:cubicBezTo>
                                <a:cubicBezTo>
                                  <a:pt x="44" y="60"/>
                                  <a:pt x="36" y="53"/>
                                  <a:pt x="36" y="44"/>
                                </a:cubicBezTo>
                                <a:cubicBezTo>
                                  <a:pt x="36" y="35"/>
                                  <a:pt x="44" y="28"/>
                                  <a:pt x="54" y="28"/>
                                </a:cubicBezTo>
                                <a:cubicBezTo>
                                  <a:pt x="64" y="28"/>
                                  <a:pt x="72" y="35"/>
                                  <a:pt x="72" y="44"/>
                                </a:cubicBezTo>
                                <a:cubicBezTo>
                                  <a:pt x="72" y="47"/>
                                  <a:pt x="71" y="51"/>
                                  <a:pt x="69" y="53"/>
                                </a:cubicBezTo>
                                <a:cubicBezTo>
                                  <a:pt x="68" y="54"/>
                                  <a:pt x="68" y="55"/>
                                  <a:pt x="68" y="56"/>
                                </a:cubicBezTo>
                                <a:close/>
                                <a:moveTo>
                                  <a:pt x="32" y="0"/>
                                </a:moveTo>
                                <a:cubicBezTo>
                                  <a:pt x="49" y="0"/>
                                  <a:pt x="64" y="11"/>
                                  <a:pt x="64" y="25"/>
                                </a:cubicBezTo>
                                <a:cubicBezTo>
                                  <a:pt x="61" y="24"/>
                                  <a:pt x="58" y="23"/>
                                  <a:pt x="54" y="23"/>
                                </a:cubicBezTo>
                                <a:cubicBezTo>
                                  <a:pt x="48" y="23"/>
                                  <a:pt x="42" y="25"/>
                                  <a:pt x="38" y="29"/>
                                </a:cubicBezTo>
                                <a:cubicBezTo>
                                  <a:pt x="34" y="33"/>
                                  <a:pt x="31" y="38"/>
                                  <a:pt x="31" y="44"/>
                                </a:cubicBezTo>
                                <a:cubicBezTo>
                                  <a:pt x="31" y="47"/>
                                  <a:pt x="32" y="49"/>
                                  <a:pt x="33" y="52"/>
                                </a:cubicBezTo>
                                <a:cubicBezTo>
                                  <a:pt x="33" y="52"/>
                                  <a:pt x="32" y="52"/>
                                  <a:pt x="32" y="52"/>
                                </a:cubicBezTo>
                                <a:cubicBezTo>
                                  <a:pt x="30" y="52"/>
                                  <a:pt x="29" y="52"/>
                                  <a:pt x="27" y="52"/>
                                </a:cubicBezTo>
                                <a:cubicBezTo>
                                  <a:pt x="20" y="59"/>
                                  <a:pt x="12" y="60"/>
                                  <a:pt x="4" y="60"/>
                                </a:cubicBezTo>
                                <a:cubicBezTo>
                                  <a:pt x="4" y="58"/>
                                  <a:pt x="4" y="58"/>
                                  <a:pt x="4" y="58"/>
                                </a:cubicBezTo>
                                <a:cubicBezTo>
                                  <a:pt x="8" y="56"/>
                                  <a:pt x="12" y="52"/>
                                  <a:pt x="12" y="48"/>
                                </a:cubicBezTo>
                                <a:cubicBezTo>
                                  <a:pt x="12" y="47"/>
                                  <a:pt x="12" y="47"/>
                                  <a:pt x="12" y="46"/>
                                </a:cubicBezTo>
                                <a:cubicBezTo>
                                  <a:pt x="5" y="41"/>
                                  <a:pt x="0" y="34"/>
                                  <a:pt x="0" y="26"/>
                                </a:cubicBezTo>
                                <a:cubicBezTo>
                                  <a:pt x="0" y="12"/>
                                  <a:pt x="14" y="0"/>
                                  <a:pt x="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-0.4pt;margin-top:159.4pt;height:95.9pt;width:305.6pt;mso-position-vertical-relative:page;z-index:251665408;mso-width-relative:page;mso-height-relative:page;" coordsize="3881754,1218179" o:gfxdata="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">
                <o:lock v:ext="edit" aspectratio="f"/>
                <v:group id="组合 22" o:spid="_x0000_s1026" o:spt="203" style="position:absolute;left:0;top:0;height:1218179;width:3881754;" coordorigin="-6648,0" coordsize="3881764,121830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6648;top:324586;height:893720;width:3881764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left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eastAsia" w:hAnsi="Open Sans" w:cs="Open Sans" w:asciiTheme="minorAscii"/>
                            </w:rPr>
                            <w:t xml:space="preserve">Highly motivated </w:t>
                          </w:r>
                          <w:r>
                            <w:rPr>
                              <w:rFonts w:hint="default" w:hAnsi="Open Sans" w:cs="Open Sans" w:asciiTheme="minorAscii"/>
                              <w:lang w:val="en-US"/>
                            </w:rPr>
                            <w:t>, Hardworking and passionate job seeker with strong organizational skills eager to secure an Administrative position in Finance and Accounting environment. Ready to help team achieve organization goals.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56107;top:0;height:318212;width:3532456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eastAsia" w:eastAsiaTheme="minorEastAsia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eastAsia="zh-Han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US" w:eastAsia="zh-Han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SUMMARY</w:t>
                          </w:r>
                        </w:p>
                      </w:txbxContent>
                    </v:textbox>
                  </v:shape>
                </v:group>
                <v:shape id="Freeform 240" o:spid="_x0000_s1026" o:spt="100" style="position:absolute;left:87465;top:55659;height:187200;width:187200;" fillcolor="#DD252D" filled="t" stroked="f" coordsize="72,64" o:gfxdata="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hu+m8AAAA&#10;2wAAAA8AAAAAAAAAAQAgAAAAIgAAAGRycy9kb3ducmV2LnhtbFBLAQIUABQAAAAIAIdO4kAzLwWe&#10;OwAAADkAAAAQAAAAAAAAAAEAIAAAAAsBAABkcnMvc2hhcGV4bWwueG1sUEsFBgAAAAAGAAYAWwEA&#10;ALUDAAAAAA==&#10;" path="m68,56c68,59,70,62,72,63c72,64,72,64,72,64c71,64,71,64,70,64c66,64,62,62,59,59c58,60,56,60,54,60c44,60,36,53,36,44c36,35,44,28,54,28c64,28,72,35,72,44c72,47,71,51,69,53c68,54,68,55,68,56xm32,0c49,0,64,11,64,25c61,24,58,23,54,23c48,23,42,25,38,29c34,33,31,38,31,44c31,47,32,49,33,52c33,52,32,52,32,52c30,52,29,52,27,52c20,59,12,60,4,60c4,58,4,58,4,58c8,56,12,52,12,48c12,47,12,47,12,46c5,41,0,34,0,26c0,12,14,0,32,0xe">
                  <v:path o:connectlocs="@0,@0;@0,@0;@0,@0;@0,@0;@0,@0;@0,@0;@0,@0;@0,@0;@0,@0;@0,@0;@0,@0;@0,0;@0,@0;@0,@0;@0,@0;@0,@0;@0,@0;@0,@0;@0,@0;@0,@0;@0,@0;@0,@0;@0,@0;0,@0;@0,0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ge">
                  <wp:posOffset>2009775</wp:posOffset>
                </wp:positionV>
                <wp:extent cx="2735580" cy="166370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663506"/>
                          <a:chOff x="-55949" y="13395"/>
                          <a:chExt cx="2736402" cy="1664861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-55949" y="13395"/>
                            <a:ext cx="2736402" cy="1664861"/>
                            <a:chOff x="865271" y="13397"/>
                            <a:chExt cx="2736563" cy="1665142"/>
                          </a:xfrm>
                        </wpg:grpSpPr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1" y="340070"/>
                              <a:ext cx="2736563" cy="13384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bidi w:val="0"/>
                                  <w:jc w:val="left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Email : 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instrText xml:space="preserve"> HYPERLINK "mailto:Hello@wps.com" \h </w:instrTex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desaibansari17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.com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bidi w:val="0"/>
                                  <w:jc w:val="left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Phone：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9426882364</w:t>
                                </w:r>
                              </w:p>
                              <w:p>
                                <w:pPr>
                                  <w:pStyle w:val="4"/>
                                  <w:bidi w:val="0"/>
                                  <w:jc w:val="left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Address: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8-b,Dipmala Apartment,Nr.Maniasha Society,Maninagar(East),Ahmedabad-</w:t>
                                </w:r>
                              </w:p>
                              <w:p>
                                <w:pPr>
                                  <w:pStyle w:val="4"/>
                                  <w:bidi w:val="0"/>
                                  <w:jc w:val="left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380008.</w:t>
                                </w:r>
                              </w:p>
                              <w:p>
                                <w:pPr>
                                  <w:rPr>
                                    <w:rFonts w:hint="default" w:ascii="Arial Regular" w:hAnsi="Arial Regular" w:cs="Arial Regular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515" cy="3184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eastAsia="Microsoft YaHei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CONTACT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79338"/>
                            <a:ext cx="229870" cy="161925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338.55pt;margin-top:158.25pt;height:131pt;width:215.4pt;mso-position-vertical-relative:page;z-index:251666432;mso-width-relative:page;mso-height-relative:page;" coordorigin="-55949,13395" coordsize="2736402,1664861" o:gfxdata="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">
                <o:lock v:ext="edit" aspectratio="f"/>
                <v:group id="组合 29" o:spid="_x0000_s1026" o:spt="203" style="position:absolute;left:-55949;top:13395;height:1664861;width:2736402;" coordorigin="865271,13397" coordsize="2736563,166514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65271;top:340070;height:1338469;width:2736563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bidi w:val="0"/>
                            <w:jc w:val="left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Email : </w: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 HYPERLINK "mailto:Hello@wps.com" \h </w:instrTex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desaibansari17</w: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.com</w: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bidi w:val="0"/>
                            <w:jc w:val="left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Phone：</w: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9426882364</w:t>
                          </w:r>
                        </w:p>
                        <w:p>
                          <w:pPr>
                            <w:pStyle w:val="4"/>
                            <w:bidi w:val="0"/>
                            <w:jc w:val="left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Address:</w: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8-b,Dipmala Apartment,Nr.Maniasha Society,Maninagar(East),Ahmedabad-</w:t>
                          </w:r>
                        </w:p>
                        <w:p>
                          <w:pPr>
                            <w:pStyle w:val="4"/>
                            <w:bidi w:val="0"/>
                            <w:jc w:val="left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380008.</w:t>
                          </w:r>
                        </w:p>
                        <w:p>
                          <w:pPr>
                            <w:rPr>
                              <w:rFonts w:hint="default" w:ascii="Arial Regular" w:hAnsi="Arial Regular" w:cs="Arial Regular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1193938;top:13397;height:318448;width:1949515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Microsoft YaHei"/>
                              <w:b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CONTACT ME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47625;top:79338;height:161925;width:229870;" fillcolor="#DD252D" filled="t" stroked="f" coordsize="98,68" o:gfxdata="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4gG7O/&#10;AAAA2wAAAA8AAAAAAAAAAQAgAAAAIgAAAGRycy9kb3ducmV2LnhtbFBLAQIUABQAAAAIAIdO4kAz&#10;LwWeOwAAADkAAAAQAAAAAAAAAAEAIAAAAA4BAABkcnMvc2hhcGV4bWwueG1sUEsFBgAAAAAGAAYA&#10;WwEAALgDAAAAAA=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<v:path o:connectlocs="100861,40481;37529,40481;37529,52387;100861,52387;100861,40481;100861,71437;37529,71437;37529,85725;100861,85725;100861,71437;100861,111918;37529,111918;37529,123825;100861,123825;100861,111918;215796,0;11728,0;0,14287;0,150018;11728,161925;215796,161925;229870,150018;229870,14287;215796,0;208759,142875;18764,142875;18764,19050;208759,19050;208759,142875;159501,76200;180612,57150;159501,40481;136045,57150;159501,76200;189994,109537;159501,83343;126663,109537;126663,123825;189994,123825;189994,10953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/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4201160</wp:posOffset>
                </wp:positionH>
                <wp:positionV relativeFrom="page">
                  <wp:posOffset>5687695</wp:posOffset>
                </wp:positionV>
                <wp:extent cx="2400300" cy="2130425"/>
                <wp:effectExtent l="4445" t="0" r="14605" b="2222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599" cy="2130494"/>
                          <a:chOff x="-98447" y="0"/>
                          <a:chExt cx="2400913" cy="213052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-98447" y="0"/>
                            <a:ext cx="2400913" cy="2130520"/>
                            <a:chOff x="766804" y="13397"/>
                            <a:chExt cx="2401408" cy="2132226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804" y="333708"/>
                              <a:ext cx="2401408" cy="1811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COMMUNICATION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HARDWORKING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MS EXCEL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Client Handling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Traget Achieving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Processing Speed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Quality Checking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50768" cy="3184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hAnsi="Arial Bold" w:cs="Arial Bold" w:asciiTheme="minorAsci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Bold" w:cs="Arial Bold" w:asciiTheme="minorAsci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8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7220" y="55659"/>
                            <a:ext cx="179970" cy="179987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1" o:spid="_x0000_s1026" o:spt="203" style="position:absolute;left:0pt;margin-left:330.8pt;margin-top:447.85pt;height:167.75pt;width:189pt;mso-position-vertical-relative:page;z-index:251668480;mso-width-relative:page;mso-height-relative:page;" coordorigin="-98447,0" coordsize="2400913,2130519" o:gfxdata="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">
                <o:lock v:ext="edit" aspectratio="f"/>
                <v:group id="组合 57" o:spid="_x0000_s1026" o:spt="203" style="position:absolute;left:-98447;top:0;height:2130519;width:2400913;" coordorigin="766804,13397" coordsize="2401408,2132226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766804;top:333708;height:1811915;width:2401408;" filled="f" stroked="t" coordsize="21600,21600" o:gfxdata="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kQvJ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FFFFF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COMMUNICATION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HARDWORKING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MS EXCEL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Client Handling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Traget Achieving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Processing Speed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Quality Checking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93938;top:13397;height:318404;width:1950768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hAnsi="Arial Bold" w:cs="Arial Bold" w:asciiTheme="minorAsci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Bold" w:cs="Arial Bold" w:asciiTheme="minorAsci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SKILLS</w:t>
                          </w:r>
                        </w:p>
                      </w:txbxContent>
                    </v:textbox>
                  </v:shape>
                </v:group>
                <v:shape id="Freeform 300" o:spid="_x0000_s1026" o:spt="100" style="position:absolute;left:127220;top:55659;height:179987;width:179970;" fillcolor="#DD252D" filled="t" stroked="f" coordsize="64,56" o:gfxdata="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YdCbsAAADb&#10;AAAADwAAAAAAAAABACAAAAAiAAAAZHJzL2Rvd25yZXYueG1sUEsBAhQAFAAAAAgAh07iQDMvBZ47&#10;AAAAOQAAABAAAAAAAAAAAQAgAAAACgEAAGRycy9zaGFwZXhtbC54bWxQSwUGAAAAAAYABgBbAQAA&#10;tA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ge">
                  <wp:posOffset>3884295</wp:posOffset>
                </wp:positionV>
                <wp:extent cx="2699385" cy="1770380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385" cy="1770458"/>
                          <a:chOff x="-9526" y="0"/>
                          <a:chExt cx="2699684" cy="1770567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-9526" y="0"/>
                            <a:ext cx="2699684" cy="1770567"/>
                            <a:chOff x="855744" y="13397"/>
                            <a:chExt cx="2700240" cy="1771986"/>
                          </a:xfrm>
                        </wpg:grpSpPr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5744" y="282881"/>
                              <a:ext cx="2700240" cy="15025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both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Being familiar with accounting theory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,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both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Hardworker , able to achieve goals with in the time given, good at communication, can handel team easily.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clear" w:pos="420"/>
                                  </w:tabs>
                                  <w:adjustRightInd w:val="0"/>
                                  <w:snapToGrid w:val="0"/>
                                  <w:ind w:left="420" w:leftChars="0" w:hanging="420" w:firstLineChars="0"/>
                                  <w:jc w:val="both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Awards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clear" w:pos="425"/>
                                  </w:tabs>
                                  <w:adjustRightInd w:val="0"/>
                                  <w:snapToGrid w:val="0"/>
                                  <w:ind w:left="425" w:leftChars="0" w:hanging="425" w:firstLineChars="0"/>
                                  <w:jc w:val="both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BADLAV ICON (June 2021)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clear" w:pos="425"/>
                                  </w:tabs>
                                  <w:adjustRightInd w:val="0"/>
                                  <w:snapToGrid w:val="0"/>
                                  <w:ind w:left="425" w:leftChars="0" w:hanging="425" w:firstLineChars="0"/>
                                  <w:jc w:val="both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WOMEN ACHIEVERS AWARD (March 2022)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clear" w:pos="425"/>
                                  </w:tabs>
                                  <w:adjustRightInd w:val="0"/>
                                  <w:snapToGrid w:val="0"/>
                                  <w:ind w:left="425" w:leftChars="0" w:hanging="425" w:firstLineChars="0"/>
                                  <w:jc w:val="both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ROCKSTAR OF THE QUARTER (Febuary 2023)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938" y="13397"/>
                              <a:ext cx="1949432" cy="287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hAnsi="Arial Bold" w:cs="Arial Bold" w:asciiTheme="minorAscii"/>
                                    <w:b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Bold" w:cs="Arial Bold" w:asciiTheme="minorAscii"/>
                                    <w:b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1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318" y="47709"/>
                            <a:ext cx="197998" cy="198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337.05pt;margin-top:305.85pt;height:139.4pt;width:212.55pt;mso-position-vertical-relative:page;z-index:251667456;mso-width-relative:page;mso-height-relative:page;" coordorigin="-9526,0" coordsize="2699684,1770567" o:gfxdata="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">
                <o:lock v:ext="edit" aspectratio="f"/>
                <v:group id="组合 49" o:spid="_x0000_s1026" o:spt="203" style="position:absolute;left:-9526;top:0;height:1770567;width:2699684;" coordorigin="855744,13397" coordsize="2700240,1771986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55744;top:282881;height:1502502;width:2700240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both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18"/>
                              <w:szCs w:val="1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Being familiar with accounting theory</w:t>
                          </w: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18"/>
                              <w:szCs w:val="1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,</w:t>
                          </w:r>
                        </w:p>
                        <w:p>
                          <w:pPr>
                            <w:adjustRightInd w:val="0"/>
                            <w:snapToGrid w:val="0"/>
                            <w:jc w:val="both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18"/>
                              <w:szCs w:val="1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18"/>
                              <w:szCs w:val="1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Hardworker , able to achieve goals with in the time given, good at communication, can handel team easily.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clear" w:pos="420"/>
                            </w:tabs>
                            <w:adjustRightInd w:val="0"/>
                            <w:snapToGrid w:val="0"/>
                            <w:ind w:left="420" w:leftChars="0" w:hanging="420" w:firstLineChars="0"/>
                            <w:jc w:val="both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Awards</w:t>
                          </w:r>
                        </w:p>
                        <w:p>
                          <w:pPr>
                            <w:numPr>
                              <w:ilvl w:val="0"/>
                              <w:numId w:val="2"/>
                            </w:numPr>
                            <w:tabs>
                              <w:tab w:val="clear" w:pos="425"/>
                            </w:tabs>
                            <w:adjustRightInd w:val="0"/>
                            <w:snapToGrid w:val="0"/>
                            <w:ind w:left="425" w:leftChars="0" w:hanging="425" w:firstLineChars="0"/>
                            <w:jc w:val="both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18"/>
                              <w:szCs w:val="1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18"/>
                              <w:szCs w:val="1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BADLAV ICON (June 2021)</w:t>
                          </w:r>
                        </w:p>
                        <w:p>
                          <w:pPr>
                            <w:numPr>
                              <w:ilvl w:val="0"/>
                              <w:numId w:val="2"/>
                            </w:numPr>
                            <w:tabs>
                              <w:tab w:val="clear" w:pos="425"/>
                            </w:tabs>
                            <w:adjustRightInd w:val="0"/>
                            <w:snapToGrid w:val="0"/>
                            <w:ind w:left="425" w:leftChars="0" w:hanging="425" w:firstLineChars="0"/>
                            <w:jc w:val="both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18"/>
                              <w:szCs w:val="1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18"/>
                              <w:szCs w:val="1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WOMEN ACHIEVERS AWARD (March 2022)</w:t>
                          </w:r>
                        </w:p>
                        <w:p>
                          <w:pPr>
                            <w:numPr>
                              <w:ilvl w:val="0"/>
                              <w:numId w:val="2"/>
                            </w:numPr>
                            <w:tabs>
                              <w:tab w:val="clear" w:pos="425"/>
                            </w:tabs>
                            <w:adjustRightInd w:val="0"/>
                            <w:snapToGrid w:val="0"/>
                            <w:ind w:left="425" w:leftChars="0" w:hanging="425" w:firstLineChars="0"/>
                            <w:jc w:val="both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18"/>
                              <w:szCs w:val="1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 w:val="18"/>
                              <w:szCs w:val="1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ROCKSTAR OF THE QUARTER (Febuary 2023)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93938;top:13397;height:287280;width:1949432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hAnsi="Arial Bold" w:cs="Arial Bold" w:asciiTheme="minorAscii"/>
                              <w:b/>
                              <w:bCs w:val="0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Bold" w:cs="Arial Bold" w:asciiTheme="minorAscii"/>
                              <w:b/>
                              <w:bCs w:val="0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SPECIAL SKILLS</w:t>
                          </w:r>
                        </w:p>
                      </w:txbxContent>
                    </v:textbox>
                  </v:shape>
                </v:group>
                <v:shape id="Freeform 324" o:spid="_x0000_s1026" o:spt="100" style="position:absolute;left:111318;top:47709;height:198000;width:197998;" fillcolor="#DD252D" filled="t" stroked="f" coordsize="64,64" o:gfxdata="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mdHLvQAA&#10;ANwAAAAPAAAAAAAAAAEAIAAAACIAAABkcnMvZG93bnJldi54bWxQSwECFAAUAAAACACHTuJAMy8F&#10;njsAAAA5AAAAEAAAAAAAAAABACAAAAAMAQAAZHJzL3NoYXBleG1sLnhtbFBLBQYAAAAABgAGAFsB&#10;AAC2AwAAAAA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@0,@0;@0,@0;@0,@0;@0,@0;@0,@0;@0,0;@0,0;@0,@0;@0,@0;@0,@0;@0,@0;@0,@0;@0,@0;@0,@0;@0,@0;@0,@0;@0,@0;@0,@0;@0,@0;@0,@0;@0,@0;@0,@0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ge">
                  <wp:posOffset>5354955</wp:posOffset>
                </wp:positionV>
                <wp:extent cx="3881120" cy="519366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120" cy="5193473"/>
                          <a:chOff x="9527" y="0"/>
                          <a:chExt cx="3881754" cy="5193628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9527" y="0"/>
                            <a:ext cx="3881754" cy="5193628"/>
                            <a:chOff x="2879" y="0"/>
                            <a:chExt cx="3881764" cy="5194163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9" y="257835"/>
                              <a:ext cx="3881764" cy="49363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  <w:t>March 2022 to Present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highlight w:val="cyan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highlight w:val="cyan"/>
                                    <w:lang w:val="en-US"/>
                                  </w:rPr>
                                  <w:t>Payroll Administrator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(QX Global Group - Finance &amp; Accounting Division)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ind w:left="420" w:leftChars="0" w:hanging="420" w:firstLine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Responsible for generating Invoices and Payment processing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ind w:left="420" w:leftChars="0" w:hanging="420" w:firstLine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Responsible for processing Timesheets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ind w:left="420" w:leftChars="0" w:hanging="420" w:firstLine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Responsible for Qaulity Checking of the processed timesheets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ind w:left="420" w:leftChars="0" w:hanging="420" w:firstLine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Responsible for Co-Ordinating with On-shore client and allocating the task within the team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ind w:left="420" w:leftChars="0" w:hanging="420" w:firstLine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Responsible for Quality client servicing and resolving their queries.</w:t>
                                </w:r>
                              </w:p>
                              <w:p>
                                <w:pPr>
                                  <w:numPr>
                                    <w:numId w:val="0"/>
                                  </w:numPr>
                                  <w:ind w:leftChars="0"/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  <w:t>July 2021 To January 2022</w:t>
                                </w:r>
                              </w:p>
                              <w:p>
                                <w:pPr>
                                  <w:numPr>
                                    <w:numId w:val="0"/>
                                  </w:numPr>
                                  <w:ind w:left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highlight w:val="cyan"/>
                                    <w:lang w:val="en-US"/>
                                  </w:rPr>
                                  <w:t>Internship In Radio Station</w:t>
                                </w: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numPr>
                                    <w:numId w:val="0"/>
                                  </w:numPr>
                                  <w:ind w:left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( RADIO ONE FM 95 , AHMEDABAD , GUJARAT)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clear" w:pos="420"/>
                                  </w:tabs>
                                  <w:ind w:left="420" w:leftChars="0" w:hanging="420" w:firstLine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Accounts handling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clear" w:pos="420"/>
                                  </w:tabs>
                                  <w:ind w:left="420" w:leftChars="0" w:hanging="420" w:firstLine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Voice Over 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clear" w:pos="420"/>
                                  </w:tabs>
                                  <w:ind w:left="420" w:leftChars="0" w:hanging="420" w:firstLine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Song Manager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clear" w:pos="420"/>
                                  </w:tabs>
                                  <w:ind w:left="420" w:leftChars="0" w:hanging="420" w:firstLine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Show Producer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clear" w:pos="420"/>
                                  </w:tabs>
                                  <w:ind w:left="420" w:leftChars="0" w:hanging="420" w:firstLine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Music Manager</w:t>
                                </w:r>
                              </w:p>
                              <w:p>
                                <w:pPr>
                                  <w:numPr>
                                    <w:numId w:val="0"/>
                                  </w:numPr>
                                  <w:ind w:leftChars="0"/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  <w:t>April 2021 To June2022</w:t>
                                </w:r>
                              </w:p>
                              <w:p>
                                <w:pPr>
                                  <w:numPr>
                                    <w:numId w:val="0"/>
                                  </w:numPr>
                                  <w:ind w:leftChars="0"/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  <w:t>Junior Bank Officer</w:t>
                                </w:r>
                              </w:p>
                              <w:p>
                                <w:pPr>
                                  <w:numPr>
                                    <w:numId w:val="0"/>
                                  </w:numPr>
                                  <w:ind w:left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(AU SMALL FINANCE BANK, Ahmedabad , Gujarat)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clear" w:pos="420"/>
                                  </w:tabs>
                                  <w:ind w:left="420" w:leftChars="0" w:hanging="420" w:firstLine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Was responsible for handling Accounts and Smooth Transcationsof Corporate , reslove queries , grow Liabilities business for bank , Achieve weekly and monthly tragets.</w:t>
                                </w:r>
                              </w:p>
                              <w:p>
                                <w:pPr>
                                  <w:numPr>
                                    <w:numId w:val="0"/>
                                  </w:numPr>
                                  <w:ind w:left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456" cy="3181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default" w:hAnsi="Arial Bold" w:cs="Arial Bold" w:asciiTheme="minorAscii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Bold" w:cs="Arial Bold" w:asciiTheme="minorAscii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513" y="47708"/>
                            <a:ext cx="179163" cy="180000"/>
                          </a:xfrm>
                          <a:custGeom>
                            <a:avLst/>
                            <a:gdLst>
                              <a:gd name="T0" fmla="*/ 82 w 88"/>
                              <a:gd name="T1" fmla="*/ 47 h 88"/>
                              <a:gd name="T2" fmla="*/ 59 w 88"/>
                              <a:gd name="T3" fmla="*/ 47 h 88"/>
                              <a:gd name="T4" fmla="*/ 57 w 88"/>
                              <a:gd name="T5" fmla="*/ 48 h 88"/>
                              <a:gd name="T6" fmla="*/ 56 w 88"/>
                              <a:gd name="T7" fmla="*/ 50 h 88"/>
                              <a:gd name="T8" fmla="*/ 55 w 88"/>
                              <a:gd name="T9" fmla="*/ 52 h 88"/>
                              <a:gd name="T10" fmla="*/ 53 w 88"/>
                              <a:gd name="T11" fmla="*/ 53 h 88"/>
                              <a:gd name="T12" fmla="*/ 35 w 88"/>
                              <a:gd name="T13" fmla="*/ 53 h 88"/>
                              <a:gd name="T14" fmla="*/ 33 w 88"/>
                              <a:gd name="T15" fmla="*/ 52 h 88"/>
                              <a:gd name="T16" fmla="*/ 32 w 88"/>
                              <a:gd name="T17" fmla="*/ 50 h 88"/>
                              <a:gd name="T18" fmla="*/ 31 w 88"/>
                              <a:gd name="T19" fmla="*/ 48 h 88"/>
                              <a:gd name="T20" fmla="*/ 29 w 88"/>
                              <a:gd name="T21" fmla="*/ 47 h 88"/>
                              <a:gd name="T22" fmla="*/ 6 w 88"/>
                              <a:gd name="T23" fmla="*/ 47 h 88"/>
                              <a:gd name="T24" fmla="*/ 4 w 88"/>
                              <a:gd name="T25" fmla="*/ 48 h 88"/>
                              <a:gd name="T26" fmla="*/ 3 w 88"/>
                              <a:gd name="T27" fmla="*/ 50 h 88"/>
                              <a:gd name="T28" fmla="*/ 3 w 88"/>
                              <a:gd name="T29" fmla="*/ 82 h 88"/>
                              <a:gd name="T30" fmla="*/ 4 w 88"/>
                              <a:gd name="T31" fmla="*/ 87 h 88"/>
                              <a:gd name="T32" fmla="*/ 6 w 88"/>
                              <a:gd name="T33" fmla="*/ 88 h 88"/>
                              <a:gd name="T34" fmla="*/ 57 w 88"/>
                              <a:gd name="T35" fmla="*/ 88 h 88"/>
                              <a:gd name="T36" fmla="*/ 83 w 88"/>
                              <a:gd name="T37" fmla="*/ 87 h 88"/>
                              <a:gd name="T38" fmla="*/ 85 w 88"/>
                              <a:gd name="T39" fmla="*/ 82 h 88"/>
                              <a:gd name="T40" fmla="*/ 85 w 88"/>
                              <a:gd name="T41" fmla="*/ 50 h 88"/>
                              <a:gd name="T42" fmla="*/ 84 w 88"/>
                              <a:gd name="T43" fmla="*/ 48 h 88"/>
                              <a:gd name="T44" fmla="*/ 82 w 88"/>
                              <a:gd name="T45" fmla="*/ 47 h 88"/>
                              <a:gd name="T46" fmla="*/ 86 w 88"/>
                              <a:gd name="T47" fmla="*/ 16 h 88"/>
                              <a:gd name="T48" fmla="*/ 82 w 88"/>
                              <a:gd name="T49" fmla="*/ 15 h 88"/>
                              <a:gd name="T50" fmla="*/ 6 w 88"/>
                              <a:gd name="T51" fmla="*/ 15 h 88"/>
                              <a:gd name="T52" fmla="*/ 1 w 88"/>
                              <a:gd name="T53" fmla="*/ 16 h 88"/>
                              <a:gd name="T54" fmla="*/ 0 w 88"/>
                              <a:gd name="T55" fmla="*/ 21 h 88"/>
                              <a:gd name="T56" fmla="*/ 0 w 88"/>
                              <a:gd name="T57" fmla="*/ 38 h 88"/>
                              <a:gd name="T58" fmla="*/ 3 w 88"/>
                              <a:gd name="T59" fmla="*/ 41 h 88"/>
                              <a:gd name="T60" fmla="*/ 35 w 88"/>
                              <a:gd name="T61" fmla="*/ 41 h 88"/>
                              <a:gd name="T62" fmla="*/ 37 w 88"/>
                              <a:gd name="T63" fmla="*/ 42 h 88"/>
                              <a:gd name="T64" fmla="*/ 38 w 88"/>
                              <a:gd name="T65" fmla="*/ 44 h 88"/>
                              <a:gd name="T66" fmla="*/ 39 w 88"/>
                              <a:gd name="T67" fmla="*/ 46 h 88"/>
                              <a:gd name="T68" fmla="*/ 41 w 88"/>
                              <a:gd name="T69" fmla="*/ 47 h 88"/>
                              <a:gd name="T70" fmla="*/ 47 w 88"/>
                              <a:gd name="T71" fmla="*/ 47 h 88"/>
                              <a:gd name="T72" fmla="*/ 49 w 88"/>
                              <a:gd name="T73" fmla="*/ 46 h 88"/>
                              <a:gd name="T74" fmla="*/ 50 w 88"/>
                              <a:gd name="T75" fmla="*/ 44 h 88"/>
                              <a:gd name="T76" fmla="*/ 51 w 88"/>
                              <a:gd name="T77" fmla="*/ 42 h 88"/>
                              <a:gd name="T78" fmla="*/ 53 w 88"/>
                              <a:gd name="T79" fmla="*/ 41 h 88"/>
                              <a:gd name="T80" fmla="*/ 85 w 88"/>
                              <a:gd name="T81" fmla="*/ 41 h 88"/>
                              <a:gd name="T82" fmla="*/ 88 w 88"/>
                              <a:gd name="T83" fmla="*/ 38 h 88"/>
                              <a:gd name="T84" fmla="*/ 88 w 88"/>
                              <a:gd name="T85" fmla="*/ 21 h 88"/>
                              <a:gd name="T86" fmla="*/ 86 w 88"/>
                              <a:gd name="T87" fmla="*/ 16 h 88"/>
                              <a:gd name="T88" fmla="*/ 62 w 88"/>
                              <a:gd name="T89" fmla="*/ 4 h 88"/>
                              <a:gd name="T90" fmla="*/ 57 w 88"/>
                              <a:gd name="T91" fmla="*/ 0 h 88"/>
                              <a:gd name="T92" fmla="*/ 31 w 88"/>
                              <a:gd name="T93" fmla="*/ 0 h 88"/>
                              <a:gd name="T94" fmla="*/ 26 w 88"/>
                              <a:gd name="T95" fmla="*/ 4 h 88"/>
                              <a:gd name="T96" fmla="*/ 26 w 88"/>
                              <a:gd name="T97" fmla="*/ 9 h 88"/>
                              <a:gd name="T98" fmla="*/ 62 w 88"/>
                              <a:gd name="T99" fmla="*/ 9 h 88"/>
                              <a:gd name="T100" fmla="*/ 62 w 88"/>
                              <a:gd name="T101" fmla="*/ 4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2" y="47"/>
                                </a:moveTo>
                                <a:cubicBezTo>
                                  <a:pt x="59" y="47"/>
                                  <a:pt x="59" y="47"/>
                                  <a:pt x="59" y="47"/>
                                </a:cubicBezTo>
                                <a:cubicBezTo>
                                  <a:pt x="58" y="47"/>
                                  <a:pt x="57" y="47"/>
                                  <a:pt x="57" y="48"/>
                                </a:cubicBezTo>
                                <a:cubicBezTo>
                                  <a:pt x="56" y="49"/>
                                  <a:pt x="56" y="49"/>
                                  <a:pt x="56" y="50"/>
                                </a:cubicBezTo>
                                <a:cubicBezTo>
                                  <a:pt x="56" y="51"/>
                                  <a:pt x="55" y="52"/>
                                  <a:pt x="55" y="52"/>
                                </a:cubicBezTo>
                                <a:cubicBezTo>
                                  <a:pt x="54" y="53"/>
                                  <a:pt x="53" y="53"/>
                                  <a:pt x="53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4" y="53"/>
                                  <a:pt x="34" y="53"/>
                                  <a:pt x="33" y="52"/>
                                </a:cubicBezTo>
                                <a:cubicBezTo>
                                  <a:pt x="32" y="52"/>
                                  <a:pt x="32" y="51"/>
                                  <a:pt x="32" y="50"/>
                                </a:cubicBezTo>
                                <a:cubicBezTo>
                                  <a:pt x="32" y="49"/>
                                  <a:pt x="32" y="49"/>
                                  <a:pt x="31" y="48"/>
                                </a:cubicBezTo>
                                <a:cubicBezTo>
                                  <a:pt x="31" y="47"/>
                                  <a:pt x="30" y="47"/>
                                  <a:pt x="29" y="47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5" y="47"/>
                                  <a:pt x="4" y="47"/>
                                  <a:pt x="4" y="48"/>
                                </a:cubicBezTo>
                                <a:cubicBezTo>
                                  <a:pt x="3" y="49"/>
                                  <a:pt x="3" y="49"/>
                                  <a:pt x="3" y="50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3" y="84"/>
                                  <a:pt x="3" y="85"/>
                                  <a:pt x="4" y="87"/>
                                </a:cubicBezTo>
                                <a:cubicBezTo>
                                  <a:pt x="6" y="88"/>
                                  <a:pt x="5" y="88"/>
                                  <a:pt x="6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8" y="88"/>
                                  <a:pt x="82" y="88"/>
                                  <a:pt x="83" y="87"/>
                                </a:cubicBezTo>
                                <a:cubicBezTo>
                                  <a:pt x="85" y="85"/>
                                  <a:pt x="85" y="84"/>
                                  <a:pt x="85" y="82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85" y="49"/>
                                  <a:pt x="85" y="49"/>
                                  <a:pt x="84" y="48"/>
                                </a:cubicBezTo>
                                <a:cubicBezTo>
                                  <a:pt x="84" y="47"/>
                                  <a:pt x="83" y="47"/>
                                  <a:pt x="82" y="47"/>
                                </a:cubicBezTo>
                                <a:close/>
                                <a:moveTo>
                                  <a:pt x="86" y="16"/>
                                </a:moveTo>
                                <a:cubicBezTo>
                                  <a:pt x="85" y="15"/>
                                  <a:pt x="84" y="15"/>
                                  <a:pt x="82" y="15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4" y="15"/>
                                  <a:pt x="3" y="15"/>
                                  <a:pt x="1" y="16"/>
                                </a:cubicBezTo>
                                <a:cubicBezTo>
                                  <a:pt x="0" y="18"/>
                                  <a:pt x="0" y="19"/>
                                  <a:pt x="0" y="21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0"/>
                                  <a:pt x="1" y="41"/>
                                  <a:pt x="3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6" y="41"/>
                                  <a:pt x="37" y="41"/>
                                  <a:pt x="37" y="42"/>
                                </a:cubicBezTo>
                                <a:cubicBezTo>
                                  <a:pt x="38" y="43"/>
                                  <a:pt x="38" y="43"/>
                                  <a:pt x="38" y="44"/>
                                </a:cubicBezTo>
                                <a:cubicBezTo>
                                  <a:pt x="38" y="45"/>
                                  <a:pt x="38" y="46"/>
                                  <a:pt x="39" y="46"/>
                                </a:cubicBezTo>
                                <a:cubicBezTo>
                                  <a:pt x="39" y="47"/>
                                  <a:pt x="40" y="47"/>
                                  <a:pt x="41" y="47"/>
                                </a:cubicBezTo>
                                <a:cubicBezTo>
                                  <a:pt x="47" y="47"/>
                                  <a:pt x="47" y="47"/>
                                  <a:pt x="47" y="47"/>
                                </a:cubicBezTo>
                                <a:cubicBezTo>
                                  <a:pt x="48" y="47"/>
                                  <a:pt x="48" y="47"/>
                                  <a:pt x="49" y="46"/>
                                </a:cubicBezTo>
                                <a:cubicBezTo>
                                  <a:pt x="49" y="46"/>
                                  <a:pt x="50" y="45"/>
                                  <a:pt x="50" y="44"/>
                                </a:cubicBezTo>
                                <a:cubicBezTo>
                                  <a:pt x="50" y="43"/>
                                  <a:pt x="50" y="43"/>
                                  <a:pt x="51" y="42"/>
                                </a:cubicBezTo>
                                <a:cubicBezTo>
                                  <a:pt x="51" y="41"/>
                                  <a:pt x="52" y="41"/>
                                  <a:pt x="53" y="41"/>
                                </a:cubicBezTo>
                                <a:cubicBezTo>
                                  <a:pt x="85" y="41"/>
                                  <a:pt x="85" y="41"/>
                                  <a:pt x="85" y="41"/>
                                </a:cubicBezTo>
                                <a:cubicBezTo>
                                  <a:pt x="87" y="41"/>
                                  <a:pt x="88" y="40"/>
                                  <a:pt x="88" y="38"/>
                                </a:cubicBezTo>
                                <a:cubicBezTo>
                                  <a:pt x="88" y="21"/>
                                  <a:pt x="88" y="21"/>
                                  <a:pt x="88" y="21"/>
                                </a:cubicBezTo>
                                <a:cubicBezTo>
                                  <a:pt x="88" y="19"/>
                                  <a:pt x="87" y="18"/>
                                  <a:pt x="86" y="16"/>
                                </a:cubicBezTo>
                                <a:close/>
                                <a:moveTo>
                                  <a:pt x="62" y="4"/>
                                </a:moveTo>
                                <a:cubicBezTo>
                                  <a:pt x="62" y="2"/>
                                  <a:pt x="60" y="0"/>
                                  <a:pt x="57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6" y="2"/>
                                  <a:pt x="26" y="4"/>
                                </a:cubicBezTo>
                                <a:cubicBezTo>
                                  <a:pt x="26" y="6"/>
                                  <a:pt x="26" y="9"/>
                                  <a:pt x="26" y="9"/>
                                </a:cubicBezTo>
                                <a:cubicBezTo>
                                  <a:pt x="62" y="9"/>
                                  <a:pt x="62" y="9"/>
                                  <a:pt x="62" y="9"/>
                                </a:cubicBezTo>
                                <a:cubicBezTo>
                                  <a:pt x="62" y="9"/>
                                  <a:pt x="62" y="6"/>
                                  <a:pt x="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-9.55pt;margin-top:421.65pt;height:408.95pt;width:305.6pt;mso-position-vertical-relative:page;z-index:251664384;mso-width-relative:page;mso-height-relative:page;" coordorigin="9526,0" coordsize="3881754,5193628" o:gfxdata="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">
                <o:lock v:ext="edit" aspectratio="f"/>
                <v:group id="组合 6" o:spid="_x0000_s1026" o:spt="203" style="position:absolute;left:9526;top:0;height:5193628;width:3881754;" coordorigin="2879,0" coordsize="3881764,5194163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879;top:257835;height:4936328;width:3881764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  <w:t>March 2022 to Present</w:t>
                          </w:r>
                        </w:p>
                        <w:p>
                          <w:pPr>
                            <w:rPr>
                              <w:rFonts w:hint="default"/>
                              <w:b/>
                              <w:bCs/>
                              <w:highlight w:val="cyan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highlight w:val="cyan"/>
                              <w:lang w:val="en-US"/>
                            </w:rPr>
                            <w:t>Payroll Administrator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(QX Global Group - Finance &amp; Accounting Division)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ind w:left="420" w:leftChars="0" w:hanging="420" w:firstLineChars="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Responsible for generating Invoices and Payment processing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ind w:left="420" w:leftChars="0" w:hanging="420" w:firstLineChars="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Responsible for processing Timesheets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ind w:left="420" w:leftChars="0" w:hanging="420" w:firstLineChars="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Responsible for Qaulity Checking of the processed timesheets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ind w:left="420" w:leftChars="0" w:hanging="420" w:firstLineChars="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Responsible for Co-Ordinating with On-shore client and allocating the task within the team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ind w:left="420" w:leftChars="0" w:hanging="420" w:firstLineChars="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Responsible for Quality client servicing and resolving their queries.</w:t>
                          </w:r>
                        </w:p>
                        <w:p>
                          <w:pPr>
                            <w:numPr>
                              <w:numId w:val="0"/>
                            </w:numPr>
                            <w:ind w:leftChars="0"/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  <w:t>July 2021 To January 2022</w:t>
                          </w:r>
                        </w:p>
                        <w:p>
                          <w:pPr>
                            <w:numPr>
                              <w:numId w:val="0"/>
                            </w:numPr>
                            <w:ind w:leftChars="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highlight w:val="cyan"/>
                              <w:lang w:val="en-US"/>
                            </w:rPr>
                            <w:t>Internship In Radio Station</w: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 xml:space="preserve"> </w:t>
                          </w:r>
                        </w:p>
                        <w:p>
                          <w:pPr>
                            <w:numPr>
                              <w:numId w:val="0"/>
                            </w:numPr>
                            <w:ind w:leftChars="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( RADIO ONE FM 95 , AHMEDABAD , GUJARAT)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tabs>
                              <w:tab w:val="clear" w:pos="420"/>
                            </w:tabs>
                            <w:ind w:left="420" w:leftChars="0" w:hanging="420" w:firstLineChars="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Accounts handling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tabs>
                              <w:tab w:val="clear" w:pos="420"/>
                            </w:tabs>
                            <w:ind w:left="420" w:leftChars="0" w:hanging="420" w:firstLineChars="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 xml:space="preserve">Voice Over 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tabs>
                              <w:tab w:val="clear" w:pos="420"/>
                            </w:tabs>
                            <w:ind w:left="420" w:leftChars="0" w:hanging="420" w:firstLineChars="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Song Manager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tabs>
                              <w:tab w:val="clear" w:pos="420"/>
                            </w:tabs>
                            <w:ind w:left="420" w:leftChars="0" w:hanging="420" w:firstLineChars="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Show Producer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tabs>
                              <w:tab w:val="clear" w:pos="420"/>
                            </w:tabs>
                            <w:ind w:left="420" w:leftChars="0" w:hanging="420" w:firstLineChars="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Music Manager</w:t>
                          </w:r>
                        </w:p>
                        <w:p>
                          <w:pPr>
                            <w:numPr>
                              <w:numId w:val="0"/>
                            </w:numPr>
                            <w:ind w:leftChars="0"/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  <w:t>April 2021 To June2022</w:t>
                          </w:r>
                        </w:p>
                        <w:p>
                          <w:pPr>
                            <w:numPr>
                              <w:numId w:val="0"/>
                            </w:numPr>
                            <w:ind w:leftChars="0"/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  <w:t>Junior Bank Officer</w:t>
                          </w:r>
                        </w:p>
                        <w:p>
                          <w:pPr>
                            <w:numPr>
                              <w:numId w:val="0"/>
                            </w:numPr>
                            <w:ind w:leftChars="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(AU SMALL FINANCE BANK, Ahmedabad , Gujarat)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tabs>
                              <w:tab w:val="clear" w:pos="420"/>
                            </w:tabs>
                            <w:ind w:left="420" w:leftChars="0" w:hanging="420" w:firstLineChars="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Was responsible for handling Accounts and Smooth Transcationsof Corporate , reslove queries , grow Liabilities business for bank , Achieve weekly and monthly tragets.</w:t>
                          </w:r>
                        </w:p>
                        <w:p>
                          <w:pPr>
                            <w:numPr>
                              <w:numId w:val="0"/>
                            </w:numPr>
                            <w:ind w:leftChars="0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256107;top:0;height:318165;width:3532456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default" w:hAnsi="Arial Bold" w:cs="Arial Bold" w:asciiTheme="minorAscii"/>
                              <w:b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Bold" w:cs="Arial Bold" w:asciiTheme="minorAscii"/>
                              <w:b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17" o:spid="_x0000_s1026" o:spt="100" style="position:absolute;left:79513;top:47708;height:180000;width:179163;" fillcolor="#DD252D" filled="t" stroked="f" coordsize="88,88" o:gfxdata="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POJW8AAAA&#10;2wAAAA8AAAAAAAAAAQAgAAAAIgAAAGRycy9kb3ducmV2LnhtbFBLAQIUABQAAAAIAIdO4kAzLwWe&#10;OwAAADkAAAAQAAAAAAAAAAEAIAAAAAsBAABkcnMvc2hhcGV4bWwueG1sUEsFBgAAAAAGAAYAWwEA&#10;ALUDAAAAAA==&#10;" path="m82,47c59,47,59,47,59,47c58,47,57,47,57,48c56,49,56,49,56,50c56,51,55,52,55,52c54,53,53,53,53,53c35,53,35,53,35,53c34,53,34,53,33,52c32,52,32,51,32,50c32,49,32,49,31,48c31,47,30,47,29,47c6,47,6,47,6,47c5,47,4,47,4,48c3,49,3,49,3,50c3,82,3,82,3,82c3,84,3,85,4,87c6,88,5,88,6,88c57,88,57,88,57,88c58,88,82,88,83,87c85,85,85,84,85,82c85,50,85,50,85,50c85,49,85,49,84,48c84,47,83,47,82,47xm86,16c85,15,84,15,82,15c6,15,6,15,6,15c4,15,3,15,1,16c0,18,0,19,0,21c0,38,0,38,0,38c0,40,1,41,3,41c35,41,35,41,35,41c36,41,37,41,37,42c38,43,38,43,38,44c38,45,38,46,39,46c39,47,40,47,41,47c47,47,47,47,47,47c48,47,48,47,49,46c49,46,50,45,50,44c50,43,50,43,51,42c51,41,52,41,53,41c85,41,85,41,85,41c87,41,88,40,88,38c88,21,88,21,88,21c88,19,87,18,86,16xm62,4c62,2,60,0,57,0c31,0,31,0,31,0c28,0,26,2,26,4c26,6,26,9,26,9c62,9,62,9,62,9c62,9,62,6,62,4xe">
                  <v:path o:connectlocs="166947,96136;120120,96136;116048,98181;114012,102272;111976,106363;107904,108409;71258,108409;67186,106363;65150,102272;63114,98181;59042,96136;12215,96136;8143,98181;6107,102272;6107,167727;8143,177954;12215,180000;116048,180000;168983,177954;173055,167727;173055,102272;171019,98181;166947,96136;175091,32727;166947,30681;12215,30681;2035,32727;0,42954;0,77727;6107,83863;71258,83863;75329,85909;77365,90000;79401,94090;83473,96136;95689,96136;99761,94090;101797,90000;103833,85909;107904,83863;173055,83863;179163,77727;179163,42954;175091,32727;126228,8181;116048,0;63114,0;52934,8181;52934,18409;126228,18409;126228,8181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ge">
                  <wp:posOffset>3208020</wp:posOffset>
                </wp:positionV>
                <wp:extent cx="3881120" cy="2168525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120" cy="2168629"/>
                          <a:chOff x="15580" y="0"/>
                          <a:chExt cx="3881618" cy="216888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15580" y="0"/>
                            <a:ext cx="3881618" cy="2168885"/>
                            <a:chOff x="15580" y="0"/>
                            <a:chExt cx="3881623" cy="2169098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80" y="305516"/>
                              <a:ext cx="3881623" cy="18635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left"/>
                                  <w:rPr>
                                    <w:rFonts w:hint="default" w:hAnsi="Arial Regular" w:cs="Arial Regular" w:asciiTheme="minorAscii"/>
                                    <w:b w:val="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b/>
                                    <w:bCs/>
                                    <w:lang w:val="en-US" w:eastAsia="zh-CN"/>
                                  </w:rPr>
                                  <w:t>Jain University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b w:val="0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spacing w:after="0" w:line="240" w:lineRule="auto"/>
                                  <w:jc w:val="left"/>
                                  <w:rPr>
                                    <w:rFonts w:hint="default" w:hAnsi="Arial Regular" w:cs="Arial Regular" w:asciiTheme="minorAscii"/>
                                    <w:b w:val="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b w:val="0"/>
                                    <w:lang w:val="en-US" w:eastAsia="zh-CN"/>
                                  </w:rPr>
                                  <w:t xml:space="preserve">Currently Purusing </w:t>
                                </w:r>
                              </w:p>
                              <w:p>
                                <w:pPr>
                                  <w:spacing w:after="0" w:line="240" w:lineRule="auto"/>
                                  <w:jc w:val="left"/>
                                  <w:rPr>
                                    <w:rFonts w:hint="default" w:hAnsi="Arial Regular" w:cs="Arial Regular" w:asciiTheme="minorAscii"/>
                                    <w:b w:val="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b w:val="0"/>
                                    <w:lang w:val="en-US" w:eastAsia="zh-CN"/>
                                  </w:rPr>
                                  <w:t xml:space="preserve">Masters in Internatinal Finance </w:t>
                                </w:r>
                              </w:p>
                              <w:p>
                                <w:pPr>
                                  <w:spacing w:after="0" w:line="240" w:lineRule="auto"/>
                                  <w:jc w:val="left"/>
                                  <w:rPr>
                                    <w:rFonts w:hint="default" w:hAnsi="Arial Regular" w:cs="Arial Regular" w:asciiTheme="minorAscii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b/>
                                    <w:bCs/>
                                    <w:lang w:val="en-US" w:eastAsia="zh-CN"/>
                                  </w:rPr>
                                  <w:t>ACCA(UK)</w:t>
                                </w:r>
                              </w:p>
                              <w:p>
                                <w:pPr>
                                  <w:spacing w:after="0" w:line="240" w:lineRule="auto"/>
                                  <w:jc w:val="left"/>
                                  <w:rPr>
                                    <w:rFonts w:hint="default" w:hAnsi="Arial Regular" w:cs="Arial Regular" w:asciiTheme="minorAscii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b w:val="0"/>
                                    <w:bCs w:val="0"/>
                                    <w:lang w:val="en-US" w:eastAsia="zh-CN"/>
                                  </w:rPr>
                                  <w:t>Completed with intermited stage</w:t>
                                </w:r>
                                <w:r>
                                  <w:rPr>
                                    <w:rFonts w:hint="default" w:hAnsi="Arial Regular" w:cs="Arial Regular" w:asciiTheme="minorAscii"/>
                                    <w:b/>
                                    <w:bCs/>
                                    <w:lang w:val="en-US" w:eastAsia="zh-CN"/>
                                  </w:rPr>
                                  <w:t xml:space="preserve"> ,</w:t>
                                </w:r>
                              </w:p>
                              <w:p>
                                <w:pPr>
                                  <w:spacing w:after="0" w:line="240" w:lineRule="auto"/>
                                  <w:jc w:val="left"/>
                                  <w:rPr>
                                    <w:rFonts w:hint="default" w:hAnsi="Arial Regular" w:cs="Arial Regular" w:asciiTheme="minorAscii"/>
                                    <w:b w:val="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b w:val="0"/>
                                    <w:lang w:val="en-US" w:eastAsia="zh-CN"/>
                                  </w:rPr>
                                  <w:t xml:space="preserve">Currently Purusing Final level </w:t>
                                </w:r>
                              </w:p>
                              <w:p>
                                <w:pPr>
                                  <w:spacing w:after="0" w:line="240" w:lineRule="auto"/>
                                  <w:jc w:val="left"/>
                                  <w:rPr>
                                    <w:rFonts w:hint="default" w:hAnsi="Arial Regular" w:cs="Arial Regular" w:asciiTheme="minorAscii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b/>
                                    <w:bCs/>
                                    <w:lang w:val="en-US" w:eastAsia="zh-CN"/>
                                  </w:rPr>
                                  <w:t xml:space="preserve">Shree Narayan College Of Commerce </w:t>
                                </w:r>
                              </w:p>
                              <w:p>
                                <w:pPr>
                                  <w:spacing w:after="0" w:line="240" w:lineRule="auto"/>
                                  <w:jc w:val="left"/>
                                  <w:rPr>
                                    <w:rFonts w:hint="default" w:hAnsi="Arial Regular" w:cs="Arial Regular" w:asciiTheme="minorAscii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b/>
                                    <w:bCs/>
                                    <w:lang w:val="en-US" w:eastAsia="zh-CN"/>
                                  </w:rPr>
                                  <w:t>Advance Auditing And Accouting      2018-2021</w:t>
                                </w:r>
                              </w:p>
                              <w:p>
                                <w:pPr>
                                  <w:spacing w:after="0" w:line="240" w:lineRule="auto"/>
                                  <w:jc w:val="left"/>
                                  <w:rPr>
                                    <w:rFonts w:hint="default" w:hAnsi="Arial Regular" w:cs="Arial Regular" w:asciiTheme="minorAscii"/>
                                    <w:b w:val="0"/>
                                    <w:bCs w:val="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b w:val="0"/>
                                    <w:bCs w:val="0"/>
                                    <w:lang w:val="en-US" w:eastAsia="zh-CN"/>
                                  </w:rPr>
                                  <w:t>Bachelor’s in commerce CGPA-6.81</w:t>
                                </w:r>
                              </w:p>
                              <w:p>
                                <w:pPr>
                                  <w:spacing w:after="0" w:line="240" w:lineRule="auto"/>
                                  <w:jc w:val="left"/>
                                  <w:rPr>
                                    <w:rFonts w:hint="default" w:hAnsi="Arial Regular" w:cs="Arial Regular" w:asciiTheme="minorAscii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spacing w:line="240" w:lineRule="auto"/>
                                  <w:rPr>
                                    <w:rFonts w:hint="default" w:hAnsi="Arial Regular" w:cs="Arial Regular" w:asciiTheme="minorAscii"/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107" y="0"/>
                              <a:ext cx="3532328" cy="3182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439" y="83128"/>
                            <a:ext cx="205118" cy="180000"/>
                          </a:xfrm>
                          <a:custGeom>
                            <a:avLst/>
                            <a:gdLst>
                              <a:gd name="T0" fmla="*/ 204 w 225"/>
                              <a:gd name="T1" fmla="*/ 140 h 197"/>
                              <a:gd name="T2" fmla="*/ 211 w 225"/>
                              <a:gd name="T3" fmla="*/ 147 h 197"/>
                              <a:gd name="T4" fmla="*/ 218 w 225"/>
                              <a:gd name="T5" fmla="*/ 140 h 197"/>
                              <a:gd name="T6" fmla="*/ 218 w 225"/>
                              <a:gd name="T7" fmla="*/ 77 h 197"/>
                              <a:gd name="T8" fmla="*/ 218 w 225"/>
                              <a:gd name="T9" fmla="*/ 76 h 197"/>
                              <a:gd name="T10" fmla="*/ 204 w 225"/>
                              <a:gd name="T11" fmla="*/ 78 h 197"/>
                              <a:gd name="T12" fmla="*/ 204 w 225"/>
                              <a:gd name="T13" fmla="*/ 140 h 197"/>
                              <a:gd name="T14" fmla="*/ 204 w 225"/>
                              <a:gd name="T15" fmla="*/ 140 h 197"/>
                              <a:gd name="T16" fmla="*/ 211 w 225"/>
                              <a:gd name="T17" fmla="*/ 154 h 197"/>
                              <a:gd name="T18" fmla="*/ 197 w 225"/>
                              <a:gd name="T19" fmla="*/ 183 h 197"/>
                              <a:gd name="T20" fmla="*/ 211 w 225"/>
                              <a:gd name="T21" fmla="*/ 197 h 197"/>
                              <a:gd name="T22" fmla="*/ 225 w 225"/>
                              <a:gd name="T23" fmla="*/ 183 h 197"/>
                              <a:gd name="T24" fmla="*/ 211 w 225"/>
                              <a:gd name="T25" fmla="*/ 154 h 197"/>
                              <a:gd name="T26" fmla="*/ 203 w 225"/>
                              <a:gd name="T27" fmla="*/ 64 h 197"/>
                              <a:gd name="T28" fmla="*/ 208 w 225"/>
                              <a:gd name="T29" fmla="*/ 63 h 197"/>
                              <a:gd name="T30" fmla="*/ 225 w 225"/>
                              <a:gd name="T31" fmla="*/ 42 h 197"/>
                              <a:gd name="T32" fmla="*/ 208 w 225"/>
                              <a:gd name="T33" fmla="*/ 22 h 197"/>
                              <a:gd name="T34" fmla="*/ 117 w 225"/>
                              <a:gd name="T35" fmla="*/ 1 h 197"/>
                              <a:gd name="T36" fmla="*/ 112 w 225"/>
                              <a:gd name="T37" fmla="*/ 0 h 197"/>
                              <a:gd name="T38" fmla="*/ 108 w 225"/>
                              <a:gd name="T39" fmla="*/ 1 h 197"/>
                              <a:gd name="T40" fmla="*/ 16 w 225"/>
                              <a:gd name="T41" fmla="*/ 22 h 197"/>
                              <a:gd name="T42" fmla="*/ 0 w 225"/>
                              <a:gd name="T43" fmla="*/ 42 h 197"/>
                              <a:gd name="T44" fmla="*/ 16 w 225"/>
                              <a:gd name="T45" fmla="*/ 63 h 197"/>
                              <a:gd name="T46" fmla="*/ 32 w 225"/>
                              <a:gd name="T47" fmla="*/ 66 h 197"/>
                              <a:gd name="T48" fmla="*/ 110 w 225"/>
                              <a:gd name="T49" fmla="*/ 78 h 197"/>
                              <a:gd name="T50" fmla="*/ 203 w 225"/>
                              <a:gd name="T51" fmla="*/ 64 h 197"/>
                              <a:gd name="T52" fmla="*/ 111 w 225"/>
                              <a:gd name="T53" fmla="*/ 92 h 197"/>
                              <a:gd name="T54" fmla="*/ 109 w 225"/>
                              <a:gd name="T55" fmla="*/ 92 h 197"/>
                              <a:gd name="T56" fmla="*/ 108 w 225"/>
                              <a:gd name="T57" fmla="*/ 92 h 197"/>
                              <a:gd name="T58" fmla="*/ 35 w 225"/>
                              <a:gd name="T59" fmla="*/ 81 h 197"/>
                              <a:gd name="T60" fmla="*/ 35 w 225"/>
                              <a:gd name="T61" fmla="*/ 126 h 197"/>
                              <a:gd name="T62" fmla="*/ 112 w 225"/>
                              <a:gd name="T63" fmla="*/ 162 h 197"/>
                              <a:gd name="T64" fmla="*/ 190 w 225"/>
                              <a:gd name="T65" fmla="*/ 126 h 197"/>
                              <a:gd name="T66" fmla="*/ 190 w 225"/>
                              <a:gd name="T67" fmla="*/ 80 h 197"/>
                              <a:gd name="T68" fmla="*/ 115 w 225"/>
                              <a:gd name="T69" fmla="*/ 91 h 197"/>
                              <a:gd name="T70" fmla="*/ 111 w 225"/>
                              <a:gd name="T71" fmla="*/ 92 h 197"/>
                              <a:gd name="T72" fmla="*/ 111 w 225"/>
                              <a:gd name="T73" fmla="*/ 92 h 197"/>
                              <a:gd name="T74" fmla="*/ 111 w 225"/>
                              <a:gd name="T75" fmla="*/ 9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25" h="197">
                                <a:moveTo>
                                  <a:pt x="204" y="140"/>
                                </a:moveTo>
                                <a:cubicBezTo>
                                  <a:pt x="204" y="144"/>
                                  <a:pt x="207" y="147"/>
                                  <a:pt x="211" y="147"/>
                                </a:cubicBezTo>
                                <a:cubicBezTo>
                                  <a:pt x="215" y="147"/>
                                  <a:pt x="218" y="144"/>
                                  <a:pt x="218" y="140"/>
                                </a:cubicBezTo>
                                <a:cubicBezTo>
                                  <a:pt x="218" y="77"/>
                                  <a:pt x="218" y="77"/>
                                  <a:pt x="218" y="77"/>
                                </a:cubicBezTo>
                                <a:cubicBezTo>
                                  <a:pt x="218" y="77"/>
                                  <a:pt x="218" y="76"/>
                                  <a:pt x="218" y="76"/>
                                </a:cubicBezTo>
                                <a:cubicBezTo>
                                  <a:pt x="204" y="78"/>
                                  <a:pt x="204" y="78"/>
                                  <a:pt x="204" y="78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ubicBezTo>
                                  <a:pt x="204" y="140"/>
                                  <a:pt x="204" y="140"/>
                                  <a:pt x="204" y="140"/>
                                </a:cubicBezTo>
                                <a:close/>
                                <a:moveTo>
                                  <a:pt x="211" y="154"/>
                                </a:moveTo>
                                <a:cubicBezTo>
                                  <a:pt x="203" y="154"/>
                                  <a:pt x="197" y="175"/>
                                  <a:pt x="197" y="183"/>
                                </a:cubicBezTo>
                                <a:cubicBezTo>
                                  <a:pt x="197" y="190"/>
                                  <a:pt x="203" y="197"/>
                                  <a:pt x="211" y="197"/>
                                </a:cubicBezTo>
                                <a:cubicBezTo>
                                  <a:pt x="218" y="197"/>
                                  <a:pt x="225" y="190"/>
                                  <a:pt x="225" y="183"/>
                                </a:cubicBezTo>
                                <a:cubicBezTo>
                                  <a:pt x="225" y="175"/>
                                  <a:pt x="218" y="154"/>
                                  <a:pt x="211" y="154"/>
                                </a:cubicBezTo>
                                <a:close/>
                                <a:moveTo>
                                  <a:pt x="203" y="64"/>
                                </a:moveTo>
                                <a:cubicBezTo>
                                  <a:pt x="208" y="63"/>
                                  <a:pt x="208" y="63"/>
                                  <a:pt x="208" y="63"/>
                                </a:cubicBezTo>
                                <a:cubicBezTo>
                                  <a:pt x="218" y="60"/>
                                  <a:pt x="225" y="52"/>
                                  <a:pt x="225" y="42"/>
                                </a:cubicBezTo>
                                <a:cubicBezTo>
                                  <a:pt x="225" y="32"/>
                                  <a:pt x="218" y="24"/>
                                  <a:pt x="208" y="22"/>
                                </a:cubicBezTo>
                                <a:cubicBezTo>
                                  <a:pt x="117" y="1"/>
                                  <a:pt x="117" y="1"/>
                                  <a:pt x="117" y="1"/>
                                </a:cubicBezTo>
                                <a:cubicBezTo>
                                  <a:pt x="115" y="0"/>
                                  <a:pt x="114" y="0"/>
                                  <a:pt x="112" y="0"/>
                                </a:cubicBezTo>
                                <a:cubicBezTo>
                                  <a:pt x="111" y="0"/>
                                  <a:pt x="109" y="0"/>
                                  <a:pt x="108" y="1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7" y="24"/>
                                  <a:pt x="0" y="32"/>
                                  <a:pt x="0" y="42"/>
                                </a:cubicBezTo>
                                <a:cubicBezTo>
                                  <a:pt x="0" y="52"/>
                                  <a:pt x="7" y="60"/>
                                  <a:pt x="16" y="63"/>
                                </a:cubicBezTo>
                                <a:cubicBezTo>
                                  <a:pt x="32" y="66"/>
                                  <a:pt x="32" y="66"/>
                                  <a:pt x="32" y="66"/>
                                </a:cubicBezTo>
                                <a:cubicBezTo>
                                  <a:pt x="110" y="78"/>
                                  <a:pt x="110" y="78"/>
                                  <a:pt x="110" y="78"/>
                                </a:cubicBezTo>
                                <a:cubicBezTo>
                                  <a:pt x="203" y="64"/>
                                  <a:pt x="203" y="64"/>
                                  <a:pt x="203" y="64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09" y="92"/>
                                  <a:pt x="109" y="92"/>
                                  <a:pt x="109" y="92"/>
                                </a:cubicBezTo>
                                <a:cubicBezTo>
                                  <a:pt x="109" y="92"/>
                                  <a:pt x="109" y="92"/>
                                  <a:pt x="108" y="92"/>
                                </a:cubicBezTo>
                                <a:cubicBezTo>
                                  <a:pt x="35" y="81"/>
                                  <a:pt x="35" y="81"/>
                                  <a:pt x="35" y="81"/>
                                </a:cubicBezTo>
                                <a:cubicBezTo>
                                  <a:pt x="35" y="126"/>
                                  <a:pt x="35" y="126"/>
                                  <a:pt x="35" y="126"/>
                                </a:cubicBezTo>
                                <a:cubicBezTo>
                                  <a:pt x="35" y="145"/>
                                  <a:pt x="56" y="162"/>
                                  <a:pt x="112" y="162"/>
                                </a:cubicBezTo>
                                <a:cubicBezTo>
                                  <a:pt x="168" y="162"/>
                                  <a:pt x="190" y="145"/>
                                  <a:pt x="190" y="126"/>
                                </a:cubicBezTo>
                                <a:cubicBezTo>
                                  <a:pt x="190" y="80"/>
                                  <a:pt x="190" y="80"/>
                                  <a:pt x="190" y="80"/>
                                </a:cubicBezTo>
                                <a:cubicBezTo>
                                  <a:pt x="115" y="91"/>
                                  <a:pt x="115" y="91"/>
                                  <a:pt x="115" y="91"/>
                                </a:cubicBezTo>
                                <a:cubicBezTo>
                                  <a:pt x="114" y="92"/>
                                  <a:pt x="112" y="93"/>
                                  <a:pt x="111" y="92"/>
                                </a:cubicBezTo>
                                <a:close/>
                                <a:moveTo>
                                  <a:pt x="111" y="92"/>
                                </a:moveTo>
                                <a:cubicBezTo>
                                  <a:pt x="111" y="92"/>
                                  <a:pt x="111" y="92"/>
                                  <a:pt x="111" y="92"/>
                                </a:cubicBezTo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-5.7pt;margin-top:252.6pt;height:170.75pt;width:305.6pt;mso-position-vertical-relative:page;z-index:251663360;mso-width-relative:page;mso-height-relative:page;" coordorigin="15579,0" coordsize="3881618,2168884" o:gfxdata="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">
                <o:lock v:ext="edit" aspectratio="f"/>
                <v:group id="组合 32" o:spid="_x0000_s1026" o:spt="203" style="position:absolute;left:15579;top:0;height:2168884;width:3881618;" coordorigin="15580,0" coordsize="3881623,2169098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5580;top:305516;height:1863582;width:3881623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after="0" w:line="240" w:lineRule="auto"/>
                            <w:jc w:val="left"/>
                            <w:rPr>
                              <w:rFonts w:hint="default" w:hAnsi="Arial Regular" w:cs="Arial Regular" w:asciiTheme="minorAscii"/>
                              <w:b w:val="0"/>
                              <w:lang w:val="en-US" w:eastAsia="zh-CN"/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b/>
                              <w:bCs/>
                              <w:lang w:val="en-US" w:eastAsia="zh-CN"/>
                            </w:rPr>
                            <w:t>Jain University</w:t>
                          </w:r>
                          <w:r>
                            <w:rPr>
                              <w:rFonts w:hint="default" w:hAnsi="Arial Regular" w:cs="Arial Regular" w:asciiTheme="minorAscii"/>
                              <w:b w:val="0"/>
                              <w:lang w:val="en-US" w:eastAsia="zh-CN"/>
                            </w:rPr>
                            <w:t xml:space="preserve"> </w:t>
                          </w:r>
                        </w:p>
                        <w:p>
                          <w:pPr>
                            <w:spacing w:after="0" w:line="240" w:lineRule="auto"/>
                            <w:jc w:val="left"/>
                            <w:rPr>
                              <w:rFonts w:hint="default" w:hAnsi="Arial Regular" w:cs="Arial Regular" w:asciiTheme="minorAscii"/>
                              <w:b w:val="0"/>
                              <w:lang w:val="en-US" w:eastAsia="zh-CN"/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b w:val="0"/>
                              <w:lang w:val="en-US" w:eastAsia="zh-CN"/>
                            </w:rPr>
                            <w:t xml:space="preserve">Currently Purusing </w:t>
                          </w:r>
                        </w:p>
                        <w:p>
                          <w:pPr>
                            <w:spacing w:after="0" w:line="240" w:lineRule="auto"/>
                            <w:jc w:val="left"/>
                            <w:rPr>
                              <w:rFonts w:hint="default" w:hAnsi="Arial Regular" w:cs="Arial Regular" w:asciiTheme="minorAscii"/>
                              <w:b w:val="0"/>
                              <w:lang w:val="en-US" w:eastAsia="zh-CN"/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b w:val="0"/>
                              <w:lang w:val="en-US" w:eastAsia="zh-CN"/>
                            </w:rPr>
                            <w:t xml:space="preserve">Masters in Internatinal Finance </w:t>
                          </w:r>
                        </w:p>
                        <w:p>
                          <w:pPr>
                            <w:spacing w:after="0" w:line="240" w:lineRule="auto"/>
                            <w:jc w:val="left"/>
                            <w:rPr>
                              <w:rFonts w:hint="default" w:hAnsi="Arial Regular" w:cs="Arial Regular" w:asciiTheme="minorAscii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b/>
                              <w:bCs/>
                              <w:lang w:val="en-US" w:eastAsia="zh-CN"/>
                            </w:rPr>
                            <w:t>ACCA(UK)</w:t>
                          </w:r>
                        </w:p>
                        <w:p>
                          <w:pPr>
                            <w:spacing w:after="0" w:line="240" w:lineRule="auto"/>
                            <w:jc w:val="left"/>
                            <w:rPr>
                              <w:rFonts w:hint="default" w:hAnsi="Arial Regular" w:cs="Arial Regular" w:asciiTheme="minorAscii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b w:val="0"/>
                              <w:bCs w:val="0"/>
                              <w:lang w:val="en-US" w:eastAsia="zh-CN"/>
                            </w:rPr>
                            <w:t>Completed with intermited stage</w:t>
                          </w:r>
                          <w:r>
                            <w:rPr>
                              <w:rFonts w:hint="default" w:hAnsi="Arial Regular" w:cs="Arial Regular" w:asciiTheme="minorAscii"/>
                              <w:b/>
                              <w:bCs/>
                              <w:lang w:val="en-US" w:eastAsia="zh-CN"/>
                            </w:rPr>
                            <w:t xml:space="preserve"> ,</w:t>
                          </w:r>
                        </w:p>
                        <w:p>
                          <w:pPr>
                            <w:spacing w:after="0" w:line="240" w:lineRule="auto"/>
                            <w:jc w:val="left"/>
                            <w:rPr>
                              <w:rFonts w:hint="default" w:hAnsi="Arial Regular" w:cs="Arial Regular" w:asciiTheme="minorAscii"/>
                              <w:b w:val="0"/>
                              <w:lang w:val="en-US" w:eastAsia="zh-CN"/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b w:val="0"/>
                              <w:lang w:val="en-US" w:eastAsia="zh-CN"/>
                            </w:rPr>
                            <w:t xml:space="preserve">Currently Purusing Final level </w:t>
                          </w:r>
                        </w:p>
                        <w:p>
                          <w:pPr>
                            <w:spacing w:after="0" w:line="240" w:lineRule="auto"/>
                            <w:jc w:val="left"/>
                            <w:rPr>
                              <w:rFonts w:hint="default" w:hAnsi="Arial Regular" w:cs="Arial Regular" w:asciiTheme="minorAscii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b/>
                              <w:bCs/>
                              <w:lang w:val="en-US" w:eastAsia="zh-CN"/>
                            </w:rPr>
                            <w:t xml:space="preserve">Shree Narayan College Of Commerce </w:t>
                          </w:r>
                        </w:p>
                        <w:p>
                          <w:pPr>
                            <w:spacing w:after="0" w:line="240" w:lineRule="auto"/>
                            <w:jc w:val="left"/>
                            <w:rPr>
                              <w:rFonts w:hint="default" w:hAnsi="Arial Regular" w:cs="Arial Regular" w:asciiTheme="minorAscii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b/>
                              <w:bCs/>
                              <w:lang w:val="en-US" w:eastAsia="zh-CN"/>
                            </w:rPr>
                            <w:t>Advance Auditing And Accouting      2018-2021</w:t>
                          </w:r>
                        </w:p>
                        <w:p>
                          <w:pPr>
                            <w:spacing w:after="0" w:line="240" w:lineRule="auto"/>
                            <w:jc w:val="left"/>
                            <w:rPr>
                              <w:rFonts w:hint="default" w:hAnsi="Arial Regular" w:cs="Arial Regular" w:asciiTheme="minorAscii"/>
                              <w:b w:val="0"/>
                              <w:bCs w:val="0"/>
                              <w:lang w:val="en-US" w:eastAsia="zh-CN"/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b w:val="0"/>
                              <w:bCs w:val="0"/>
                              <w:lang w:val="en-US" w:eastAsia="zh-CN"/>
                            </w:rPr>
                            <w:t>Bachelor’s in commerce CGPA-6.81</w:t>
                          </w:r>
                        </w:p>
                        <w:p>
                          <w:pPr>
                            <w:spacing w:after="0" w:line="240" w:lineRule="auto"/>
                            <w:jc w:val="left"/>
                            <w:rPr>
                              <w:rFonts w:hint="default" w:hAnsi="Arial Regular" w:cs="Arial Regular" w:asciiTheme="minorAscii"/>
                              <w:b/>
                              <w:bCs/>
                              <w:lang w:val="en-US" w:eastAsia="zh-CN"/>
                            </w:rPr>
                          </w:pPr>
                        </w:p>
                        <w:p>
                          <w:pPr>
                            <w:spacing w:line="240" w:lineRule="auto"/>
                            <w:rPr>
                              <w:rFonts w:hint="default" w:hAnsi="Arial Regular" w:cs="Arial Regular" w:asciiTheme="minorAscii"/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256107;top:0;height:318219;width:3532328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default" w:ascii="Calibri" w:hAnsi="Calibri" w:cs="Calibr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Calibri" w:hAnsi="Calibri" w:cs="Calibr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53439;top:83128;height:180000;width:205118;" fillcolor="#DD252D" filled="t" stroked="f" coordsize="225,197" o:gfxdata="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rV+CvQAA&#10;ANsAAAAPAAAAAAAAAAEAIAAAACIAAABkcnMvZG93bnJldi54bWxQSwECFAAUAAAACACHTuJAMy8F&#10;njsAAAA5AAAAEAAAAAAAAAABACAAAAAMAQAAZHJzL3NoYXBleG1sLnhtbFBLBQYAAAAABgAGAFsB&#10;AAC2AwAAAAA=&#10;" path="m204,140c204,144,207,147,211,147c215,147,218,144,218,140c218,77,218,77,218,77c218,77,218,76,218,76c204,78,204,78,204,78c204,140,204,140,204,140c204,140,204,140,204,140xm211,154c203,154,197,175,197,183c197,190,203,197,211,197c218,197,225,190,225,183c225,175,218,154,211,154xm203,64c208,63,208,63,208,63c218,60,225,52,225,42c225,32,218,24,208,22c117,1,117,1,117,1c115,0,114,0,112,0c111,0,109,0,108,1c16,22,16,22,16,22c7,24,0,32,0,42c0,52,7,60,16,63c32,66,32,66,32,66c110,78,110,78,110,78c203,64,203,64,203,64xm111,92c109,92,109,92,109,92c109,92,109,92,108,92c35,81,35,81,35,81c35,126,35,126,35,126c35,145,56,162,112,162c168,162,190,145,190,126c190,80,190,80,190,80c115,91,115,91,115,91c114,92,112,93,111,92xm111,92c111,92,111,92,111,92e">
                  <v:path o:connectlocs="185973,127918;192355,134314;198736,127918;198736,70355;198736,69441;185973,71269;185973,127918;185973,127918;192355,140710;179592,167208;192355,180000;205118,167208;192355,140710;185062,58477;189620,57563;205118,38375;189620,20101;106661,913;102103,0;98456,913;14586,20101;0,38375;14586,57563;29172,60304;100279,71269;185062,58477;101191,84060;99368,84060;98456,84060;31907,74010;31907,115126;102103,148020;173210,115126;173210,73096;104838,83147;101191,84060;101191,84060;101191,8406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ge">
                  <wp:posOffset>6471920</wp:posOffset>
                </wp:positionV>
                <wp:extent cx="751205" cy="7786370"/>
                <wp:effectExtent l="0" t="0" r="11430" b="10795"/>
                <wp:wrapNone/>
                <wp:docPr id="5" name="直角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51205" cy="7786370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alpha val="4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5" o:spid="_x0000_s1026" o:spt="6" type="#_x0000_t6" style="position:absolute;left:0pt;flip:x;margin-left:234.4pt;margin-top:509.6pt;height:613.1pt;width:59.15pt;mso-position-vertical-relative:page;rotation:-5898240f;z-index:251659264;v-text-anchor:middle;mso-width-relative:page;mso-height-relative:page;" fillcolor="#E7E6E6 [3214]" filled="t" stroked="f" coordsize="21600,21600" o:gfxdata="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Du5FCXcAAAADQEAAA8AAAAAAAAAAQAgAAAAIgAAAGRycy9kb3ducmV2Lnht&#10;bFBLAQIUABQAAAAIAIdO4kDH/2xpoAIAAB4FAAAOAAAAAAAAAAEAIAAAACsBAABkcnMvZTJvRG9j&#10;LnhtbFBLBQYAAAAABgAGAFkBAAA9BgAAAAA=&#10;">
                <v:fill on="t" opacity="26869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ge">
                  <wp:posOffset>6497320</wp:posOffset>
                </wp:positionV>
                <wp:extent cx="751205" cy="7786370"/>
                <wp:effectExtent l="0" t="0" r="11430" b="10795"/>
                <wp:wrapNone/>
                <wp:docPr id="4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1205" cy="7786370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alpha val="5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4" o:spid="_x0000_s1026" o:spt="6" type="#_x0000_t6" style="position:absolute;left:0pt;margin-left:249.4pt;margin-top:511.6pt;height:613.1pt;width:59.15pt;mso-position-vertical-relative:page;rotation:-5898240f;z-index:251661312;v-text-anchor:middle;mso-width-relative:page;mso-height-relative:page;" fillcolor="#E7E6E6 [3214]" filled="t" stroked="f" coordsize="21600,21600" o:gfxdata="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KbXvo2wAAAA0BAAAPAAAAAAAAAAEAIAAAACIAAABkcnMvZG93bnJldi54bWxQSwEC&#10;FAAUAAAACACHTuJAG8iXp5wCAAAVBQAADgAAAAAAAAABACAAAAAqAQAAZHJzL2Uyb0RvYy54bWxQ&#10;SwUGAAAAAAYABgBZAQAAOAYAAAAA&#10;">
                <v:fill on="t" opacity="34078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ge">
                  <wp:posOffset>5337810</wp:posOffset>
                </wp:positionV>
                <wp:extent cx="2565400" cy="0"/>
                <wp:effectExtent l="0" t="0" r="25400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9" o:spid="_x0000_s1026" o:spt="20" style="position:absolute;left:0pt;margin-left:345.4pt;margin-top:420.3pt;height:0pt;width:202pt;mso-position-vertical-relative:page;z-index:251669504;mso-width-relative:page;mso-height-relative:page;" filled="f" stroked="t" coordsize="21600,21600" o:gfxdata="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M+6FE2QAAAAwBAAAPAAAAAAAAAAEAIAAAACIAAABkcnMvZG93bnJldi54bWxQ&#10;SwECFAAUAAAACACHTuJAlCOVOvYBAADVAwAADgAAAAAAAAABACAAAAAoAQAAZHJzL2Uyb0RvYy54&#10;bWxQSwUGAAAAAAYABgBZAQAAkA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ge">
                  <wp:posOffset>3839210</wp:posOffset>
                </wp:positionV>
                <wp:extent cx="2565400" cy="0"/>
                <wp:effectExtent l="0" t="0" r="25400" b="1905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3" o:spid="_x0000_s1026" o:spt="20" style="position:absolute;left:0pt;margin-left:345.4pt;margin-top:302.3pt;height:0pt;width:202pt;mso-position-vertical-relative:page;z-index:251674624;mso-width-relative:page;mso-height-relative:page;" filled="f" stroked="t" coordsize="21600,21600" o:gfxdata="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9knS2AAAAAwBAAAPAAAAAAAAAAEAIAAAACIAAABkcnMvZG93bnJldi54bWxQ&#10;SwECFAAUAAAACACHTuJAmAq6JvcBAADXAwAADgAAAAAAAAABACAAAAAnAQAAZHJzL2Uyb0RvYy54&#10;bWxQSwUGAAAAAAYABgBZAQAAkA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ge">
                  <wp:posOffset>8174990</wp:posOffset>
                </wp:positionV>
                <wp:extent cx="2565400" cy="0"/>
                <wp:effectExtent l="0" t="0" r="25400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9" o:spid="_x0000_s1026" o:spt="20" style="position:absolute;left:0pt;margin-left:343.5pt;margin-top:643.7pt;height:0pt;width:202pt;mso-position-vertical-relative:page;z-index:251673600;mso-width-relative:page;mso-height-relative:page;" filled="f" stroked="t" coordsize="21600,21600" o:gfxdata="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LiSK/aAAAADgEAAA8AAAAAAAAAAQAgAAAAIgAAAGRycy9kb3ducmV2Lnht&#10;bFBLAQIUABQAAAAIAIdO4kDCXyUK9wEAANcDAAAOAAAAAAAAAAEAIAAAACkBAABkcnMvZTJvRG9j&#10;LnhtbFBLBQYAAAAABgAGAFkBAACS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5380990</wp:posOffset>
                </wp:positionH>
                <wp:positionV relativeFrom="page">
                  <wp:posOffset>8755380</wp:posOffset>
                </wp:positionV>
                <wp:extent cx="1240155" cy="802640"/>
                <wp:effectExtent l="6350" t="6350" r="23495" b="2921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0155" cy="802640"/>
                          <a:chOff x="0" y="0"/>
                          <a:chExt cx="1547495" cy="803275"/>
                        </a:xfrm>
                      </wpg:grpSpPr>
                      <wps:wsp>
                        <wps:cNvPr id="94" name="矩形 94"/>
                        <wps:cNvSpPr/>
                        <wps:spPr>
                          <a:xfrm>
                            <a:off x="0" y="0"/>
                            <a:ext cx="723432" cy="76260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0" y="238539"/>
                            <a:ext cx="1547495" cy="7175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0" y="484888"/>
                            <a:ext cx="1183798" cy="76261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0" y="731520"/>
                            <a:ext cx="1547495" cy="71755"/>
                          </a:xfrm>
                          <a:prstGeom prst="rect">
                            <a:avLst/>
                          </a:prstGeom>
                          <a:solidFill>
                            <a:srgbClr val="DD252D"/>
                          </a:solidFill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3" o:spid="_x0000_s1026" o:spt="203" style="position:absolute;left:0pt;margin-left:423.7pt;margin-top:689.4pt;height:63.2pt;width:97.65pt;mso-position-vertical-relative:page;z-index:251671552;mso-width-relative:page;mso-height-relative:page;" coordsize="1547495,803275" o:gfxdata="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ulbKs90AAAAOAQAADwAAAAAAAAABACAAAAAi&#10;AAAAZHJzL2Rvd25yZXYueG1sUEsBAhQAFAAAAAgAh07iQNpBGQ5bAwAAeQ8AAA4AAAAAAAAAAQAg&#10;AAAALAEAAGRycy9lMm9Eb2MueG1sUEsFBgAAAAAGAAYAWQEAAPkGAAAAAA==&#10;">
                <o:lock v:ext="edit" aspectratio="f"/>
                <v:rect id="矩形 94" o:spid="_x0000_s1026" o:spt="1" style="position:absolute;left:0;top:0;height:76260;width:723432;v-text-anchor:middle;" fillcolor="#DD252D" filled="t" stroked="t" coordsize="21600,21600" o:gfxdata="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2yzH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95" o:spid="_x0000_s1026" o:spt="1" style="position:absolute;left:0;top:238539;height:71755;width:1547495;v-text-anchor:middle;" fillcolor="#DD252D" filled="t" stroked="t" coordsize="21600,21600" o:gfxdata="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XiV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97" o:spid="_x0000_s1026" o:spt="1" style="position:absolute;left:0;top:484888;height:76261;width:1183798;v-text-anchor:middle;" fillcolor="#DD252D" filled="t" stroked="t" coordsize="21600,21600" o:gfxdata="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CbKw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98" o:spid="_x0000_s1026" o:spt="1" style="position:absolute;left:0;top:731520;height:71755;width:1547495;v-text-anchor:middle;" fillcolor="#DD252D" filled="t" stroked="t" coordsize="21600,21600" o:gfxdata="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libC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DD252D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5380990</wp:posOffset>
                </wp:positionH>
                <wp:positionV relativeFrom="page">
                  <wp:posOffset>8755380</wp:posOffset>
                </wp:positionV>
                <wp:extent cx="1547495" cy="802640"/>
                <wp:effectExtent l="0" t="0" r="14605" b="165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802640"/>
                          <a:chOff x="0" y="0"/>
                          <a:chExt cx="1547495" cy="803275"/>
                        </a:xfrm>
                      </wpg:grpSpPr>
                      <wps:wsp>
                        <wps:cNvPr id="86" name="矩形 86"/>
                        <wps:cNvSpPr/>
                        <wps:spPr>
                          <a:xfrm>
                            <a:off x="0" y="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0" y="238539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0" y="48503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0" y="731520"/>
                            <a:ext cx="1547495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D252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5" o:spid="_x0000_s1026" o:spt="203" style="position:absolute;left:0pt;margin-left:423.7pt;margin-top:689.4pt;height:63.2pt;width:121.85pt;mso-position-vertical-relative:page;z-index:251670528;mso-width-relative:page;mso-height-relative:page;" coordsize="1547495,803275" o:gfxdata="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Jq5NJN0AAAAOAQAADwAA&#10;AAAAAAABACAAAAAiAAAAZHJzL2Rvd25yZXYueG1sUEsBAhQAFAAAAAgAh07iQOf/Q+0uAwAA1g4A&#10;AA4AAAAAAAAAAQAgAAAALAEAAGRycy9lMm9Eb2MueG1sUEsFBgAAAAAGAAYAWQEAAMwGAAAAAA==&#10;">
                <o:lock v:ext="edit" aspectratio="f"/>
                <v:rect id="矩形 86" o:spid="_x0000_s1026" o:spt="1" style="position:absolute;left:0;top:0;height:71755;width:1547495;v-text-anchor:middle;" filled="f" stroked="t" coordsize="21600,21600" o:gfxdata="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RTv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87" o:spid="_x0000_s1026" o:spt="1" style="position:absolute;left:0;top:238539;height:71755;width:1547495;v-text-anchor:middle;" filled="f" stroked="t" coordsize="21600,21600" o:gfxdata="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Qj2J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88" o:spid="_x0000_s1026" o:spt="1" style="position:absolute;left:0;top:485030;height:71755;width:1547495;v-text-anchor:middle;" filled="f" stroked="t" coordsize="21600,21600" o:gfxdata="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JdiVL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  <v:rect id="矩形 89" o:spid="_x0000_s1026" o:spt="1" style="position:absolute;left:0;top:731520;height:71755;width:1547495;v-text-anchor:middle;" filled="f" stroked="t" coordsize="21600,21600" o:gfxdata="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bx8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D252D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ge">
                  <wp:posOffset>8359140</wp:posOffset>
                </wp:positionV>
                <wp:extent cx="2758440" cy="1403985"/>
                <wp:effectExtent l="0" t="0" r="0" b="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8754" cy="1404050"/>
                          <a:chOff x="0" y="0"/>
                          <a:chExt cx="2758754" cy="1404050"/>
                        </a:xfrm>
                      </wpg:grpSpPr>
                      <wpg:grpSp>
                        <wpg:cNvPr id="81" name="组合 81"/>
                        <wpg:cNvGrpSpPr/>
                        <wpg:grpSpPr>
                          <a:xfrm>
                            <a:off x="0" y="0"/>
                            <a:ext cx="2758754" cy="1404050"/>
                            <a:chOff x="865273" y="13397"/>
                            <a:chExt cx="2759683" cy="1405211"/>
                          </a:xfrm>
                        </wpg:grpSpPr>
                        <wps:wsp>
                          <wps:cNvPr id="8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273" y="340074"/>
                              <a:ext cx="1296619" cy="10785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CREARIVE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LEADERSHIP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TEAMWORK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hAnsi="Arial Regular" w:cs="Arial Regular" w:asciiTheme="minorAscii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CONFIDENT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716" y="13397"/>
                              <a:ext cx="2431240" cy="309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PROFESSIONAL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7220" y="63610"/>
                            <a:ext cx="180000" cy="179998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52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3" o:spid="_x0000_s1026" o:spt="203" style="position:absolute;left:0pt;margin-left:338.55pt;margin-top:658.2pt;height:110.55pt;width:217.2pt;mso-position-vertical-relative:page;z-index:251672576;mso-width-relative:page;mso-height-relative:page;" coordsize="2758754,1404050" o:gfxdata="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">
                <o:lock v:ext="edit" aspectratio="f"/>
                <v:group id="组合 81" o:spid="_x0000_s1026" o:spt="203" style="position:absolute;left:0;top:0;height:1404050;width:2758754;" coordorigin="865273,13397" coordsize="2759683,1405211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865273;top:340074;height:1078534;width:1296619;" filled="f" stroked="f" coordsize="21600,21600" o:gfxdata="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SaX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CREARIVE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LEADERSHIP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TEAMWORK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hAnsi="Arial Regular" w:cs="Arial Regular" w:asciiTheme="minorAscii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CONFIDENT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93716;top:13397;height:309505;width:2431240;" filled="f" stroked="f" coordsize="21600,21600" o:gfxdata="UEsDBAoAAAAAAIdO4kAAAAAAAAAAAAAAAAAEAAAAZHJzL1BLAwQUAAAACACHTuJAW2uNBr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rjQ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PROFESSIONAL </w:t>
                          </w:r>
                        </w:p>
                      </w:txbxContent>
                    </v:textbox>
                  </v:shape>
                </v:group>
                <v:shape id="Freeform 37" o:spid="_x0000_s1026" o:spt="100" style="position:absolute;left:127220;top:63610;height:179998;width:180000;" fillcolor="#DD252D" filled="t" stroked="f" coordsize="1662,1662" o:gfxdata="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RLzrsAAADc&#10;AAAADwAAAAAAAAABACAAAAAiAAAAZHJzL2Rvd25yZXYueG1sUEsBAhQAFAAAAAgAh07iQDMvBZ47&#10;AAAAOQAAABAAAAAAAAAAAQAgAAAACgEAAGRycy9zaGFwZXhtbC54bWxQSwUGAAAAAAYABgBbAQAA&#10;tAMAAAAA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6967,0;47761,0;68772,24584;68772,47977;132021,111984;160288,111984;180000,132561;180000,154113;158772,132778;131696,154113;153357,179998;132779,179998;110902,153355;113501,132561;49277,66497;23610,69096;0,45378;0,26967;26209,47977;49494,28483;26967,0;150000,10180;150000,18411;101696,65955;114043,77544;159747,30541;168953,30541;180000,8989;172635,0;150000,10180;0,158987;19494,179998;82635,118915;61083,97796;0,158987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old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Arial Regular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Open Sans ExtraBold">
    <w:altName w:val="Segoe Print"/>
    <w:panose1 w:val="020B09060308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306BA4"/>
    <w:multiLevelType w:val="singleLevel"/>
    <w:tmpl w:val="EB306BA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13A6D11"/>
    <w:multiLevelType w:val="singleLevel"/>
    <w:tmpl w:val="313A6D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3A26FA0"/>
    <w:multiLevelType w:val="singleLevel"/>
    <w:tmpl w:val="63A26F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A49DB"/>
    <w:rsid w:val="00010992"/>
    <w:rsid w:val="00032706"/>
    <w:rsid w:val="000336A4"/>
    <w:rsid w:val="00047CE9"/>
    <w:rsid w:val="00070F8B"/>
    <w:rsid w:val="00131088"/>
    <w:rsid w:val="00162BD1"/>
    <w:rsid w:val="001657C3"/>
    <w:rsid w:val="00182832"/>
    <w:rsid w:val="001B2011"/>
    <w:rsid w:val="001B7DD1"/>
    <w:rsid w:val="001E5D51"/>
    <w:rsid w:val="00220BED"/>
    <w:rsid w:val="00222021"/>
    <w:rsid w:val="00241729"/>
    <w:rsid w:val="00243B5B"/>
    <w:rsid w:val="00280F8A"/>
    <w:rsid w:val="00292750"/>
    <w:rsid w:val="002B0307"/>
    <w:rsid w:val="002F6DBC"/>
    <w:rsid w:val="003021E4"/>
    <w:rsid w:val="00322AFB"/>
    <w:rsid w:val="00386953"/>
    <w:rsid w:val="003D0943"/>
    <w:rsid w:val="00401490"/>
    <w:rsid w:val="0042719A"/>
    <w:rsid w:val="00442A5E"/>
    <w:rsid w:val="004472F7"/>
    <w:rsid w:val="00467F96"/>
    <w:rsid w:val="00482D58"/>
    <w:rsid w:val="00487DA5"/>
    <w:rsid w:val="004919C6"/>
    <w:rsid w:val="004C7009"/>
    <w:rsid w:val="004F462A"/>
    <w:rsid w:val="00520CB5"/>
    <w:rsid w:val="00535CCA"/>
    <w:rsid w:val="00542D5E"/>
    <w:rsid w:val="005655CE"/>
    <w:rsid w:val="00583F51"/>
    <w:rsid w:val="005A7D1F"/>
    <w:rsid w:val="005B642D"/>
    <w:rsid w:val="005B6F58"/>
    <w:rsid w:val="005E64A5"/>
    <w:rsid w:val="00627560"/>
    <w:rsid w:val="00630C5D"/>
    <w:rsid w:val="00642A4A"/>
    <w:rsid w:val="0065660B"/>
    <w:rsid w:val="006A7E66"/>
    <w:rsid w:val="006B09F9"/>
    <w:rsid w:val="006D10F5"/>
    <w:rsid w:val="006D613C"/>
    <w:rsid w:val="006D7D61"/>
    <w:rsid w:val="006F12C2"/>
    <w:rsid w:val="00732A38"/>
    <w:rsid w:val="0076493B"/>
    <w:rsid w:val="00765B4B"/>
    <w:rsid w:val="00767FD7"/>
    <w:rsid w:val="00775F01"/>
    <w:rsid w:val="00786820"/>
    <w:rsid w:val="00793A35"/>
    <w:rsid w:val="007B65E2"/>
    <w:rsid w:val="007C18FB"/>
    <w:rsid w:val="007F07DB"/>
    <w:rsid w:val="007F270A"/>
    <w:rsid w:val="00821FD2"/>
    <w:rsid w:val="00872CEE"/>
    <w:rsid w:val="0089132D"/>
    <w:rsid w:val="008D67A1"/>
    <w:rsid w:val="008F41F0"/>
    <w:rsid w:val="008F4EB1"/>
    <w:rsid w:val="00901C8B"/>
    <w:rsid w:val="00951004"/>
    <w:rsid w:val="00954009"/>
    <w:rsid w:val="00972514"/>
    <w:rsid w:val="009A54F6"/>
    <w:rsid w:val="009B1488"/>
    <w:rsid w:val="009B6308"/>
    <w:rsid w:val="009C025E"/>
    <w:rsid w:val="009D08C8"/>
    <w:rsid w:val="00A11CA1"/>
    <w:rsid w:val="00A230E8"/>
    <w:rsid w:val="00A31438"/>
    <w:rsid w:val="00A44789"/>
    <w:rsid w:val="00A56B80"/>
    <w:rsid w:val="00A57C94"/>
    <w:rsid w:val="00A63888"/>
    <w:rsid w:val="00A72ACE"/>
    <w:rsid w:val="00AC57A2"/>
    <w:rsid w:val="00AF33C2"/>
    <w:rsid w:val="00B128D6"/>
    <w:rsid w:val="00B474A0"/>
    <w:rsid w:val="00B576FE"/>
    <w:rsid w:val="00B82FEA"/>
    <w:rsid w:val="00B8463A"/>
    <w:rsid w:val="00B947A4"/>
    <w:rsid w:val="00BA1798"/>
    <w:rsid w:val="00BE4A50"/>
    <w:rsid w:val="00BE5F93"/>
    <w:rsid w:val="00BF0651"/>
    <w:rsid w:val="00C162D5"/>
    <w:rsid w:val="00C1728D"/>
    <w:rsid w:val="00C33899"/>
    <w:rsid w:val="00C375CF"/>
    <w:rsid w:val="00C90FC6"/>
    <w:rsid w:val="00C929DE"/>
    <w:rsid w:val="00C93BD3"/>
    <w:rsid w:val="00CC5FA1"/>
    <w:rsid w:val="00CE6EE3"/>
    <w:rsid w:val="00CF0060"/>
    <w:rsid w:val="00D17109"/>
    <w:rsid w:val="00D27382"/>
    <w:rsid w:val="00D33A99"/>
    <w:rsid w:val="00D455E5"/>
    <w:rsid w:val="00D537FC"/>
    <w:rsid w:val="00D765BD"/>
    <w:rsid w:val="00D86312"/>
    <w:rsid w:val="00DA1917"/>
    <w:rsid w:val="00DB0000"/>
    <w:rsid w:val="00DB4FE7"/>
    <w:rsid w:val="00DD7B89"/>
    <w:rsid w:val="00E02F4B"/>
    <w:rsid w:val="00E16632"/>
    <w:rsid w:val="00E26F67"/>
    <w:rsid w:val="00E30F88"/>
    <w:rsid w:val="00E47A1E"/>
    <w:rsid w:val="00E51F66"/>
    <w:rsid w:val="00EA48FB"/>
    <w:rsid w:val="00EB5D3F"/>
    <w:rsid w:val="00EB6BEA"/>
    <w:rsid w:val="00EF2319"/>
    <w:rsid w:val="00EF4DD4"/>
    <w:rsid w:val="00F61ADF"/>
    <w:rsid w:val="00F677E8"/>
    <w:rsid w:val="00FA2CA3"/>
    <w:rsid w:val="00FD2CDE"/>
    <w:rsid w:val="00FD4C69"/>
    <w:rsid w:val="00FE2F5A"/>
    <w:rsid w:val="00FE6260"/>
    <w:rsid w:val="063A49DB"/>
    <w:rsid w:val="1DAC4EF1"/>
    <w:rsid w:val="2A1D490D"/>
    <w:rsid w:val="3DDBF1B3"/>
    <w:rsid w:val="3F5F3EC2"/>
    <w:rsid w:val="40B32F34"/>
    <w:rsid w:val="420429D6"/>
    <w:rsid w:val="4CDE0FE1"/>
    <w:rsid w:val="58DFDCA9"/>
    <w:rsid w:val="5FED117C"/>
    <w:rsid w:val="70F47057"/>
    <w:rsid w:val="77FE765B"/>
    <w:rsid w:val="7B9ED5A9"/>
    <w:rsid w:val="7F9D4D90"/>
    <w:rsid w:val="BFEF7F80"/>
    <w:rsid w:val="D76DA96A"/>
    <w:rsid w:val="EEAD6A8D"/>
    <w:rsid w:val="FBFFC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qFormat/>
    <w:uiPriority w:val="99"/>
    <w:rPr>
      <w:rFonts w:ascii="Arial" w:hAnsi="Arial" w:eastAsia="Arial" w:cs="Arial"/>
      <w:sz w:val="30"/>
      <w:szCs w:val="3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5e2eaef7\Creative%20Red%20Resume%20for%20Working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bg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Red Resume for Working.docx</Template>
  <Pages>1</Pages>
  <Words>0</Words>
  <Characters>0</Characters>
  <Lines>1</Lines>
  <Paragraphs>1</Paragraphs>
  <TotalTime>8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2023-03-26T08:26:00Z</dcterms:created>
  <dc:creator>lenovo</dc:creator>
  <cp:lastModifiedBy>Bansari Desai</cp:lastModifiedBy>
  <dcterms:modified xsi:type="dcterms:W3CDTF">2023-03-26T09:26:56Z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F22F006DE1CF47E49779564600BEFD87</vt:lpwstr>
  </property>
</Properties>
</file>