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BE13" w14:textId="2C9FDD85" w:rsidR="0059120E" w:rsidRDefault="00934B24" w:rsidP="00934B24">
      <w:pPr>
        <w:pStyle w:val="Name"/>
        <w:numPr>
          <w:ilvl w:val="0"/>
          <w:numId w:val="11"/>
        </w:numPr>
      </w:pPr>
      <w:r>
        <w:t>VAdar shyam</w:t>
      </w:r>
    </w:p>
    <w:p w14:paraId="3D92D18B" w14:textId="0362E539" w:rsidR="0059120E" w:rsidRDefault="00934B24">
      <w:pPr>
        <w:pStyle w:val="ContactInfo"/>
      </w:pPr>
      <w:r>
        <w:rPr>
          <w:b/>
          <w:bCs/>
        </w:rPr>
        <w:t>Email:</w:t>
      </w:r>
      <w:r w:rsidR="00DD0E7E">
        <w:t>vadarshyam1999</w:t>
      </w:r>
      <w:r>
        <w:t>@gmail.com</w:t>
      </w:r>
    </w:p>
    <w:p w14:paraId="21CF9C95" w14:textId="00356D1C" w:rsidR="00817515" w:rsidRDefault="00817515">
      <w:pPr>
        <w:pStyle w:val="ContactInfo"/>
      </w:pPr>
      <w:r>
        <w:rPr>
          <w:b/>
          <w:bCs/>
        </w:rPr>
        <w:t>Contact:</w:t>
      </w:r>
      <w:r>
        <w:t>7990302882</w:t>
      </w:r>
    </w:p>
    <w:p w14:paraId="61A10D3E" w14:textId="63505034" w:rsidR="00817515" w:rsidRDefault="00817515">
      <w:pPr>
        <w:pStyle w:val="ContactInfo"/>
      </w:pPr>
      <w:r>
        <w:rPr>
          <w:b/>
          <w:bCs/>
        </w:rPr>
        <w:t>Address:</w:t>
      </w:r>
      <w:r w:rsidR="007A2134">
        <w:t>’bandra krupa’,</w:t>
      </w:r>
      <w:r w:rsidR="00C8232D">
        <w:t>near hinglaj temple,</w:t>
      </w:r>
    </w:p>
    <w:p w14:paraId="790225E0" w14:textId="5A9A6CE2" w:rsidR="00C8232D" w:rsidRDefault="00C8232D">
      <w:pPr>
        <w:pStyle w:val="ContactInfo"/>
      </w:pPr>
      <w:r>
        <w:t xml:space="preserve">Opposite </w:t>
      </w:r>
      <w:r w:rsidR="00C07AA5">
        <w:t>shri provision store,laxminagar,</w:t>
      </w:r>
    </w:p>
    <w:p w14:paraId="4E48823A" w14:textId="259747E2" w:rsidR="00C07AA5" w:rsidRDefault="005E13A7" w:rsidP="00340841">
      <w:pPr>
        <w:pStyle w:val="ContactInfo"/>
      </w:pPr>
      <w:r>
        <w:t>Porbandar-360575</w:t>
      </w:r>
    </w:p>
    <w:p w14:paraId="5B05C8A7" w14:textId="3CC348E9" w:rsidR="00F60B6A" w:rsidRPr="00340841" w:rsidRDefault="00F60B6A" w:rsidP="00C8210B">
      <w:pPr>
        <w:pStyle w:val="ContactInfo"/>
        <w:numPr>
          <w:ilvl w:val="0"/>
          <w:numId w:val="11"/>
        </w:numPr>
      </w:pPr>
      <w:r>
        <w:t>Temporary address</w:t>
      </w:r>
      <w:r w:rsidR="003E6B61">
        <w:t xml:space="preserve">:ognaj, ahemdabad </w:t>
      </w:r>
    </w:p>
    <w:p w14:paraId="6D7D26A8" w14:textId="77777777" w:rsidR="00340841" w:rsidRDefault="00340841" w:rsidP="00A66531">
      <w:pPr>
        <w:pStyle w:val="Heading1"/>
      </w:pPr>
      <w:r>
        <w:t xml:space="preserve">EDUCATION </w:t>
      </w:r>
    </w:p>
    <w:p w14:paraId="7540E5CD" w14:textId="77777777" w:rsidR="00340841" w:rsidRDefault="00340841" w:rsidP="00A66531">
      <w:r w:rsidRPr="00A903EC">
        <w:rPr>
          <w:b/>
          <w:bCs/>
          <w:u w:val="single"/>
        </w:rPr>
        <w:t>Diploma</w:t>
      </w:r>
      <w:r>
        <w:t xml:space="preserve"> in </w:t>
      </w:r>
      <w:r w:rsidRPr="00A903EC">
        <w:rPr>
          <w:b/>
          <w:bCs/>
          <w:u w:val="single"/>
        </w:rPr>
        <w:t>civil</w:t>
      </w:r>
      <w:r>
        <w:t xml:space="preserve"> </w:t>
      </w:r>
      <w:r w:rsidRPr="00A903EC">
        <w:rPr>
          <w:b/>
          <w:bCs/>
          <w:u w:val="single"/>
        </w:rPr>
        <w:t>engineering</w:t>
      </w:r>
      <w:r>
        <w:t xml:space="preserve"> </w:t>
      </w:r>
    </w:p>
    <w:p w14:paraId="5BC97D7B" w14:textId="2EF85DFA" w:rsidR="00801BED" w:rsidRPr="00801BED" w:rsidRDefault="00801BED" w:rsidP="00A66531">
      <w:r w:rsidRPr="00801BED">
        <w:rPr>
          <w:b/>
          <w:bCs/>
        </w:rPr>
        <w:t>University</w:t>
      </w:r>
      <w:r>
        <w:t xml:space="preserve">:gujarat </w:t>
      </w:r>
      <w:r w:rsidR="00540E50">
        <w:t xml:space="preserve">technological University </w:t>
      </w:r>
    </w:p>
    <w:p w14:paraId="55BCE388" w14:textId="77777777" w:rsidR="00340841" w:rsidRDefault="00340841" w:rsidP="00A66531">
      <w:r w:rsidRPr="00DC4AD3">
        <w:rPr>
          <w:b/>
          <w:bCs/>
        </w:rPr>
        <w:t>From</w:t>
      </w:r>
      <w:r>
        <w:t>:government polytechnic porbandar</w:t>
      </w:r>
    </w:p>
    <w:p w14:paraId="4A71AE33" w14:textId="7D364717" w:rsidR="00340841" w:rsidRDefault="00340841" w:rsidP="00A66531">
      <w:r w:rsidRPr="00DC4AD3">
        <w:rPr>
          <w:b/>
          <w:bCs/>
          <w:u w:val="single"/>
        </w:rPr>
        <w:t>Passout</w:t>
      </w:r>
      <w:r>
        <w:t xml:space="preserve"> </w:t>
      </w:r>
      <w:r w:rsidRPr="00DC4AD3">
        <w:rPr>
          <w:b/>
          <w:bCs/>
          <w:u w:val="single"/>
        </w:rPr>
        <w:t>year</w:t>
      </w:r>
      <w:r>
        <w:t>:20</w:t>
      </w:r>
      <w:r w:rsidR="00DD0E7E">
        <w:t>21</w:t>
      </w:r>
    </w:p>
    <w:p w14:paraId="0634B38C" w14:textId="77777777" w:rsidR="00340841" w:rsidRDefault="00340841" w:rsidP="00A66531">
      <w:r w:rsidRPr="00DC4AD3">
        <w:rPr>
          <w:b/>
          <w:bCs/>
          <w:u w:val="single"/>
        </w:rPr>
        <w:t>Final</w:t>
      </w:r>
      <w:r>
        <w:t xml:space="preserve"> </w:t>
      </w:r>
      <w:r w:rsidRPr="00DC4AD3">
        <w:rPr>
          <w:b/>
          <w:bCs/>
          <w:u w:val="single"/>
        </w:rPr>
        <w:t>semester</w:t>
      </w:r>
      <w:r>
        <w:t xml:space="preserve"> (6</w:t>
      </w:r>
      <w:r w:rsidRPr="003D54A4">
        <w:rPr>
          <w:vertAlign w:val="superscript"/>
        </w:rPr>
        <w:t>th</w:t>
      </w:r>
      <w:r>
        <w:t>) spi:8.36</w:t>
      </w:r>
    </w:p>
    <w:p w14:paraId="2ED8AD3F" w14:textId="77777777" w:rsidR="00340841" w:rsidRDefault="00340841" w:rsidP="00A66531">
      <w:r w:rsidRPr="00DC4AD3">
        <w:rPr>
          <w:b/>
          <w:bCs/>
          <w:u w:val="single"/>
        </w:rPr>
        <w:t>Cgpa</w:t>
      </w:r>
      <w:r>
        <w:t>:6.25</w:t>
      </w:r>
    </w:p>
    <w:p w14:paraId="497B03E2" w14:textId="77777777" w:rsidR="00340841" w:rsidRDefault="00340841" w:rsidP="00A66531">
      <w:r w:rsidRPr="00A903EC">
        <w:rPr>
          <w:b/>
          <w:bCs/>
        </w:rPr>
        <w:t>Cpi</w:t>
      </w:r>
      <w:r>
        <w:t>:6.05</w:t>
      </w:r>
    </w:p>
    <w:p w14:paraId="0F50BF35" w14:textId="77777777" w:rsidR="00340841" w:rsidRPr="00977180" w:rsidRDefault="00340841" w:rsidP="00A66531">
      <w:r w:rsidRPr="00A903EC">
        <w:rPr>
          <w:b/>
          <w:bCs/>
          <w:u w:val="single"/>
        </w:rPr>
        <w:t>SSC</w:t>
      </w:r>
      <w:r>
        <w:rPr>
          <w:u w:val="single"/>
        </w:rPr>
        <w:t xml:space="preserve">: </w:t>
      </w:r>
      <w:r>
        <w:t>year -2016</w:t>
      </w:r>
    </w:p>
    <w:p w14:paraId="27C42062" w14:textId="77777777" w:rsidR="00340841" w:rsidRDefault="00340841" w:rsidP="00A66531">
      <w:r w:rsidRPr="00465805">
        <w:rPr>
          <w:b/>
          <w:bCs/>
        </w:rPr>
        <w:t>Percentile</w:t>
      </w:r>
      <w:r>
        <w:t>:80.89</w:t>
      </w:r>
    </w:p>
    <w:p w14:paraId="71057951" w14:textId="0788F0DC" w:rsidR="007F727E" w:rsidRDefault="00340841" w:rsidP="00BA3BDF">
      <w:r w:rsidRPr="00A903EC">
        <w:rPr>
          <w:b/>
          <w:bCs/>
          <w:u w:val="single"/>
        </w:rPr>
        <w:t>Degree</w:t>
      </w:r>
      <w:r>
        <w:rPr>
          <w:u w:val="single"/>
        </w:rPr>
        <w:t>:</w:t>
      </w:r>
      <w:r>
        <w:t xml:space="preserve"> </w:t>
      </w:r>
      <w:r w:rsidR="00465805">
        <w:t>currently on</w:t>
      </w:r>
      <w:r w:rsidR="001E2357">
        <w:t xml:space="preserve"> </w:t>
      </w:r>
      <w:r w:rsidR="007F0F31">
        <w:t>8</w:t>
      </w:r>
      <w:r w:rsidR="00465805" w:rsidRPr="00465805">
        <w:rPr>
          <w:vertAlign w:val="superscript"/>
        </w:rPr>
        <w:t>th</w:t>
      </w:r>
      <w:r w:rsidR="00EF60F1">
        <w:t xml:space="preserve"> semester</w:t>
      </w:r>
      <w:r w:rsidR="00465805">
        <w:t xml:space="preserve"> </w:t>
      </w:r>
      <w:r w:rsidR="00792DE9">
        <w:t xml:space="preserve">Of bachelor of engineering </w:t>
      </w:r>
    </w:p>
    <w:p w14:paraId="6602657C" w14:textId="57F54B60" w:rsidR="001E2357" w:rsidRDefault="00B20F16" w:rsidP="00BA3BDF">
      <w:r>
        <w:rPr>
          <w:b/>
          <w:bCs/>
        </w:rPr>
        <w:t>Course:</w:t>
      </w:r>
      <w:r w:rsidR="007F727E">
        <w:t xml:space="preserve"> </w:t>
      </w:r>
      <w:r w:rsidR="001E2357">
        <w:t xml:space="preserve">Civil engineering </w:t>
      </w:r>
    </w:p>
    <w:p w14:paraId="105F14BB" w14:textId="68A8683D" w:rsidR="00CB11BD" w:rsidRPr="00BA08DE" w:rsidRDefault="00A46267" w:rsidP="00BA3BDF">
      <w:r>
        <w:rPr>
          <w:b/>
          <w:bCs/>
        </w:rPr>
        <w:t>Institute</w:t>
      </w:r>
      <w:r>
        <w:t>:</w:t>
      </w:r>
      <w:r w:rsidR="00540E50">
        <w:t>ahemdabad institute of technology</w:t>
      </w:r>
      <w:r>
        <w:t>,ahemdabad</w:t>
      </w:r>
    </w:p>
    <w:p w14:paraId="1AA4FA6E" w14:textId="7B4F25F6" w:rsidR="0059120E" w:rsidRDefault="00D13FBD">
      <w:pPr>
        <w:pStyle w:val="Heading1"/>
      </w:pPr>
      <w:r>
        <w:t>SKILLS:</w:t>
      </w:r>
    </w:p>
    <w:p w14:paraId="5E2F945E" w14:textId="21D699DA" w:rsidR="002924E5" w:rsidRDefault="00827E21" w:rsidP="00B518AF">
      <w:r>
        <w:t xml:space="preserve">Make a perspective drawing </w:t>
      </w:r>
    </w:p>
    <w:p w14:paraId="1749AE05" w14:textId="63703E92" w:rsidR="00D82C0A" w:rsidRDefault="00D82C0A" w:rsidP="00B518AF">
      <w:r>
        <w:t>Ha</w:t>
      </w:r>
      <w:r w:rsidR="004C1C47">
        <w:t xml:space="preserve">ving </w:t>
      </w:r>
      <w:r w:rsidR="00286596">
        <w:t xml:space="preserve">good </w:t>
      </w:r>
      <w:r>
        <w:t>knowledge in concrete technology</w:t>
      </w:r>
    </w:p>
    <w:p w14:paraId="65010AF2" w14:textId="61C2E34A" w:rsidR="001D3FB5" w:rsidRDefault="000C64DF" w:rsidP="00B518AF">
      <w:r>
        <w:t xml:space="preserve">Having </w:t>
      </w:r>
      <w:r w:rsidR="004C1C47">
        <w:t>basic</w:t>
      </w:r>
      <w:r w:rsidR="005A3F13">
        <w:t xml:space="preserve"> knowledge in estimation and quantity survey</w:t>
      </w:r>
    </w:p>
    <w:p w14:paraId="18E3C7D0" w14:textId="23D81436" w:rsidR="00212EAF" w:rsidRDefault="00AA7C55" w:rsidP="00B518AF">
      <w:r>
        <w:t xml:space="preserve">Having </w:t>
      </w:r>
      <w:r w:rsidR="000C64DF">
        <w:t>good</w:t>
      </w:r>
      <w:r w:rsidR="00225FDE">
        <w:t xml:space="preserve"> knowledge in structure engineering and applied mechanics</w:t>
      </w:r>
    </w:p>
    <w:p w14:paraId="311BDB75" w14:textId="1C0EA6DF" w:rsidR="00225FDE" w:rsidRPr="00336DB7" w:rsidRDefault="00BD37E7" w:rsidP="00B518AF">
      <w:pPr>
        <w:rPr>
          <w:b/>
          <w:bCs/>
        </w:rPr>
      </w:pPr>
      <w:r>
        <w:rPr>
          <w:b/>
          <w:bCs/>
        </w:rPr>
        <w:t>Language :gujarati,hindi,</w:t>
      </w:r>
      <w:r w:rsidR="00336DB7">
        <w:rPr>
          <w:b/>
          <w:bCs/>
        </w:rPr>
        <w:t xml:space="preserve">English (read,write,speak) </w:t>
      </w:r>
    </w:p>
    <w:p w14:paraId="7B11038D" w14:textId="77111BFE" w:rsidR="0059120E" w:rsidRDefault="00324EEA" w:rsidP="00202040">
      <w:pPr>
        <w:pStyle w:val="Heading2"/>
      </w:pPr>
      <w:r>
        <w:t>Achievement</w:t>
      </w:r>
    </w:p>
    <w:p w14:paraId="514CC39E" w14:textId="681783B1" w:rsidR="00324EEA" w:rsidRDefault="009B2536" w:rsidP="00324EEA">
      <w:r>
        <w:t xml:space="preserve">Civil department ques </w:t>
      </w:r>
      <w:r w:rsidR="00951CC3">
        <w:t>competition-2022</w:t>
      </w:r>
    </w:p>
    <w:p w14:paraId="07607A9D" w14:textId="131F5598" w:rsidR="00D8542E" w:rsidRPr="005918C6" w:rsidRDefault="004B439A" w:rsidP="00D8542E">
      <w:r>
        <w:t>Civil maestro quiz-2022</w:t>
      </w:r>
    </w:p>
    <w:p w14:paraId="390BCB76" w14:textId="6A70B5E8" w:rsidR="004B439A" w:rsidRPr="00A42791" w:rsidRDefault="00A42791" w:rsidP="00A42791">
      <w:pPr>
        <w:pStyle w:val="ListParagraph"/>
        <w:numPr>
          <w:ilvl w:val="0"/>
          <w:numId w:val="11"/>
        </w:numPr>
        <w:rPr>
          <w:b/>
          <w:bCs/>
          <w:color w:val="000000" w:themeColor="text1"/>
        </w:rPr>
      </w:pPr>
      <w:r w:rsidRPr="001E42DB">
        <w:rPr>
          <w:b/>
          <w:bCs/>
          <w:color w:val="000000" w:themeColor="text1"/>
          <w:u w:val="single"/>
        </w:rPr>
        <w:t>Eager</w:t>
      </w:r>
      <w:r>
        <w:rPr>
          <w:b/>
          <w:bCs/>
          <w:color w:val="000000" w:themeColor="text1"/>
        </w:rPr>
        <w:t xml:space="preserve"> </w:t>
      </w:r>
      <w:r w:rsidRPr="001E42DB">
        <w:rPr>
          <w:b/>
          <w:bCs/>
          <w:color w:val="000000" w:themeColor="text1"/>
          <w:u w:val="single"/>
        </w:rPr>
        <w:t>to</w:t>
      </w:r>
      <w:r>
        <w:rPr>
          <w:b/>
          <w:bCs/>
          <w:color w:val="000000" w:themeColor="text1"/>
        </w:rPr>
        <w:t xml:space="preserve"> </w:t>
      </w:r>
      <w:r w:rsidRPr="001E42DB">
        <w:rPr>
          <w:b/>
          <w:bCs/>
          <w:color w:val="000000" w:themeColor="text1"/>
          <w:u w:val="single"/>
        </w:rPr>
        <w:t>learn</w:t>
      </w:r>
      <w:r>
        <w:rPr>
          <w:b/>
          <w:bCs/>
          <w:color w:val="000000" w:themeColor="text1"/>
        </w:rPr>
        <w:t xml:space="preserve"> </w:t>
      </w:r>
      <w:r w:rsidRPr="001E42DB">
        <w:rPr>
          <w:b/>
          <w:bCs/>
          <w:color w:val="000000" w:themeColor="text1"/>
          <w:u w:val="single"/>
        </w:rPr>
        <w:t>and</w:t>
      </w:r>
      <w:r>
        <w:rPr>
          <w:b/>
          <w:bCs/>
          <w:color w:val="000000" w:themeColor="text1"/>
        </w:rPr>
        <w:t xml:space="preserve"> </w:t>
      </w:r>
      <w:r w:rsidR="001E42DB">
        <w:rPr>
          <w:b/>
          <w:bCs/>
          <w:color w:val="000000" w:themeColor="text1"/>
          <w:u w:val="single"/>
        </w:rPr>
        <w:t>grow</w:t>
      </w:r>
    </w:p>
    <w:sectPr w:rsidR="004B439A" w:rsidRPr="00A42791" w:rsidSect="0079665D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14400" w14:textId="77777777" w:rsidR="0079665D" w:rsidRDefault="0079665D">
      <w:pPr>
        <w:spacing w:after="0" w:line="240" w:lineRule="auto"/>
      </w:pPr>
      <w:r>
        <w:separator/>
      </w:r>
    </w:p>
  </w:endnote>
  <w:endnote w:type="continuationSeparator" w:id="0">
    <w:p w14:paraId="4824C34B" w14:textId="77777777" w:rsidR="0079665D" w:rsidRDefault="0079665D">
      <w:pPr>
        <w:spacing w:after="0" w:line="240" w:lineRule="auto"/>
      </w:pPr>
      <w:r>
        <w:continuationSeparator/>
      </w:r>
    </w:p>
  </w:endnote>
  <w:endnote w:type="continuationNotice" w:id="1">
    <w:p w14:paraId="4E75B7FD" w14:textId="77777777" w:rsidR="0079665D" w:rsidRDefault="007966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492314" w14:textId="77777777" w:rsidR="0059120E" w:rsidRDefault="008E2E2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513FA" w14:textId="77777777" w:rsidR="0079665D" w:rsidRDefault="0079665D">
      <w:pPr>
        <w:spacing w:after="0" w:line="240" w:lineRule="auto"/>
      </w:pPr>
      <w:r>
        <w:separator/>
      </w:r>
    </w:p>
  </w:footnote>
  <w:footnote w:type="continuationSeparator" w:id="0">
    <w:p w14:paraId="4B6A7B48" w14:textId="77777777" w:rsidR="0079665D" w:rsidRDefault="0079665D">
      <w:pPr>
        <w:spacing w:after="0" w:line="240" w:lineRule="auto"/>
      </w:pPr>
      <w:r>
        <w:continuationSeparator/>
      </w:r>
    </w:p>
  </w:footnote>
  <w:footnote w:type="continuationNotice" w:id="1">
    <w:p w14:paraId="0D78F168" w14:textId="77777777" w:rsidR="0079665D" w:rsidRDefault="007966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BDDBF" w14:textId="77777777" w:rsidR="0059120E" w:rsidRDefault="008E2E2A">
    <w:pPr>
      <w:pStyle w:val="Header"/>
    </w:pPr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6F4586A" wp14:editId="76F0C8CD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12E58EA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">
              <v:rect id="Rectangle 2" o:spid="_x0000_s1027" style="position:absolute;width:32004;height:192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CCC" w14:textId="77777777" w:rsidR="0059120E" w:rsidRDefault="008E2E2A">
    <w:pPr>
      <w:pStyle w:val="Header"/>
    </w:pPr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0E5448B4" wp14:editId="5275C7FA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96868A5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">
              <v:rect id="Rectangle 6" o:spid="_x0000_s1027" style="position:absolute;width:32004;height:192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4905A62"/>
    <w:multiLevelType w:val="hybridMultilevel"/>
    <w:tmpl w:val="1220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188501">
    <w:abstractNumId w:val="9"/>
  </w:num>
  <w:num w:numId="2" w16cid:durableId="1289553939">
    <w:abstractNumId w:val="7"/>
  </w:num>
  <w:num w:numId="3" w16cid:durableId="715160486">
    <w:abstractNumId w:val="6"/>
  </w:num>
  <w:num w:numId="4" w16cid:durableId="1786535931">
    <w:abstractNumId w:val="5"/>
  </w:num>
  <w:num w:numId="5" w16cid:durableId="2081902572">
    <w:abstractNumId w:val="4"/>
  </w:num>
  <w:num w:numId="6" w16cid:durableId="1977948655">
    <w:abstractNumId w:val="8"/>
  </w:num>
  <w:num w:numId="7" w16cid:durableId="1526165653">
    <w:abstractNumId w:val="3"/>
  </w:num>
  <w:num w:numId="8" w16cid:durableId="1172767917">
    <w:abstractNumId w:val="2"/>
  </w:num>
  <w:num w:numId="9" w16cid:durableId="191771851">
    <w:abstractNumId w:val="1"/>
  </w:num>
  <w:num w:numId="10" w16cid:durableId="223369908">
    <w:abstractNumId w:val="0"/>
  </w:num>
  <w:num w:numId="11" w16cid:durableId="16922226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14"/>
    <w:rsid w:val="000A1D90"/>
    <w:rsid w:val="000C64DF"/>
    <w:rsid w:val="000F53FD"/>
    <w:rsid w:val="00122B5F"/>
    <w:rsid w:val="001D3FB5"/>
    <w:rsid w:val="001E2357"/>
    <w:rsid w:val="001E42DB"/>
    <w:rsid w:val="00202040"/>
    <w:rsid w:val="00212EAF"/>
    <w:rsid w:val="00225FDE"/>
    <w:rsid w:val="00277955"/>
    <w:rsid w:val="00282977"/>
    <w:rsid w:val="00286596"/>
    <w:rsid w:val="002924E5"/>
    <w:rsid w:val="00297436"/>
    <w:rsid w:val="002A340A"/>
    <w:rsid w:val="002F3923"/>
    <w:rsid w:val="00324EEA"/>
    <w:rsid w:val="00336DB7"/>
    <w:rsid w:val="00340841"/>
    <w:rsid w:val="00341E12"/>
    <w:rsid w:val="0038226C"/>
    <w:rsid w:val="003909DD"/>
    <w:rsid w:val="003D54A4"/>
    <w:rsid w:val="003D5FC6"/>
    <w:rsid w:val="003E6B61"/>
    <w:rsid w:val="003F3302"/>
    <w:rsid w:val="00420FC3"/>
    <w:rsid w:val="004375A4"/>
    <w:rsid w:val="00465805"/>
    <w:rsid w:val="004A73CB"/>
    <w:rsid w:val="004B439A"/>
    <w:rsid w:val="004B6CC9"/>
    <w:rsid w:val="004C1C47"/>
    <w:rsid w:val="004C5964"/>
    <w:rsid w:val="004F1A7C"/>
    <w:rsid w:val="00540E50"/>
    <w:rsid w:val="00543441"/>
    <w:rsid w:val="005679C5"/>
    <w:rsid w:val="0059120E"/>
    <w:rsid w:val="005918C6"/>
    <w:rsid w:val="005A3F13"/>
    <w:rsid w:val="005E13A7"/>
    <w:rsid w:val="005E1E79"/>
    <w:rsid w:val="00724B62"/>
    <w:rsid w:val="00792DE9"/>
    <w:rsid w:val="00793C0B"/>
    <w:rsid w:val="0079665D"/>
    <w:rsid w:val="007A2134"/>
    <w:rsid w:val="007F0F31"/>
    <w:rsid w:val="007F5B1A"/>
    <w:rsid w:val="007F609B"/>
    <w:rsid w:val="007F727E"/>
    <w:rsid w:val="00801BED"/>
    <w:rsid w:val="008033E8"/>
    <w:rsid w:val="00817515"/>
    <w:rsid w:val="00827E21"/>
    <w:rsid w:val="00855CDC"/>
    <w:rsid w:val="00857FB1"/>
    <w:rsid w:val="008A2BBD"/>
    <w:rsid w:val="008A5FE9"/>
    <w:rsid w:val="008B665B"/>
    <w:rsid w:val="008E2E2A"/>
    <w:rsid w:val="00934B24"/>
    <w:rsid w:val="00951CC3"/>
    <w:rsid w:val="00963546"/>
    <w:rsid w:val="00977180"/>
    <w:rsid w:val="009B2536"/>
    <w:rsid w:val="00A009A2"/>
    <w:rsid w:val="00A42791"/>
    <w:rsid w:val="00A46267"/>
    <w:rsid w:val="00A52A23"/>
    <w:rsid w:val="00A903EC"/>
    <w:rsid w:val="00AA0A14"/>
    <w:rsid w:val="00AA7C55"/>
    <w:rsid w:val="00AD04AC"/>
    <w:rsid w:val="00AE1F8D"/>
    <w:rsid w:val="00B20F16"/>
    <w:rsid w:val="00B37A2C"/>
    <w:rsid w:val="00B518AF"/>
    <w:rsid w:val="00B8561E"/>
    <w:rsid w:val="00BA08DE"/>
    <w:rsid w:val="00BA3BDF"/>
    <w:rsid w:val="00BC2E57"/>
    <w:rsid w:val="00BD37E7"/>
    <w:rsid w:val="00BE2244"/>
    <w:rsid w:val="00C07AA5"/>
    <w:rsid w:val="00C32EDD"/>
    <w:rsid w:val="00C8210B"/>
    <w:rsid w:val="00C8232D"/>
    <w:rsid w:val="00CB11BD"/>
    <w:rsid w:val="00D13FBD"/>
    <w:rsid w:val="00D61FC9"/>
    <w:rsid w:val="00D67EF8"/>
    <w:rsid w:val="00D82C0A"/>
    <w:rsid w:val="00D8542E"/>
    <w:rsid w:val="00D979F9"/>
    <w:rsid w:val="00DC30FB"/>
    <w:rsid w:val="00DC4AD3"/>
    <w:rsid w:val="00DC62C1"/>
    <w:rsid w:val="00DD0E7E"/>
    <w:rsid w:val="00DE2F0D"/>
    <w:rsid w:val="00DF64FD"/>
    <w:rsid w:val="00E03E8F"/>
    <w:rsid w:val="00EC5BE0"/>
    <w:rsid w:val="00EF60F1"/>
    <w:rsid w:val="00F457D7"/>
    <w:rsid w:val="00F60B6A"/>
    <w:rsid w:val="00FC1AFF"/>
    <w:rsid w:val="00FF70FA"/>
    <w:rsid w:val="00FF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D36FFD"/>
  <w15:chartTrackingRefBased/>
  <w15:docId w15:val="{3672EECA-A98D-8746-88D4-1D6DF40FB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F0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59FDB3D4-6327-F340-9CEF-46DCE18A0B11%7dtf5000203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%7b59FDB3D4-6327-F340-9CEF-46DCE18A0B11%7dtf50002038.dotx</Template>
  <TotalTime>0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917990302882</dc:creator>
  <cp:keywords/>
  <dc:description/>
  <cp:lastModifiedBy>Shyam Vadar</cp:lastModifiedBy>
  <cp:revision>2</cp:revision>
  <dcterms:created xsi:type="dcterms:W3CDTF">2024-02-02T04:04:00Z</dcterms:created>
  <dcterms:modified xsi:type="dcterms:W3CDTF">2024-02-02T04:04:00Z</dcterms:modified>
</cp:coreProperties>
</file>