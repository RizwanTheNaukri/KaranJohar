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A6D" w:rsidRDefault="00A768E7">
      <w:pPr>
        <w:pStyle w:val="Title"/>
      </w:pPr>
      <w:r>
        <w:t xml:space="preserve">PATEL DWIJA </w:t>
      </w:r>
      <w:bookmarkStart w:id="0" w:name="_GoBack"/>
      <w:bookmarkEnd w:id="0"/>
    </w:p>
    <w:p w:rsidR="00A768E7" w:rsidRDefault="00A768E7">
      <w:r>
        <w:t xml:space="preserve">107 SATVA </w:t>
      </w:r>
      <w:r w:rsidR="00AC7E2A">
        <w:t>HOMES,</w:t>
      </w:r>
    </w:p>
    <w:p w:rsidR="00A768E7" w:rsidRDefault="00CC75DB">
      <w:r>
        <w:t xml:space="preserve"> </w:t>
      </w:r>
      <w:r w:rsidR="00A768E7">
        <w:t xml:space="preserve">NEW RANIP, </w:t>
      </w:r>
    </w:p>
    <w:p w:rsidR="00A768E7" w:rsidRDefault="00A768E7">
      <w:r>
        <w:t>AHMEDABAD</w:t>
      </w:r>
      <w:r w:rsidR="00AC7E2A">
        <w:t>, 380081</w:t>
      </w:r>
      <w:r w:rsidR="007D00B3">
        <w:t> </w:t>
      </w:r>
    </w:p>
    <w:p w:rsidR="00A768E7" w:rsidRDefault="00A768E7">
      <w:r>
        <w:t>9313603150</w:t>
      </w:r>
    </w:p>
    <w:p w:rsidR="00394A6D" w:rsidRDefault="00A768E7">
      <w:r>
        <w:t>dwijapatel910@gmail.com</w:t>
      </w:r>
    </w:p>
    <w:sdt>
      <w:sdtPr>
        <w:alias w:val="Objective:"/>
        <w:tag w:val="Objective:"/>
        <w:id w:val="-736782104"/>
        <w:placeholder>
          <w:docPart w:val="26DDD593B3DF436D8D747FDE5964A8E2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Objective</w:t>
          </w:r>
        </w:p>
      </w:sdtContent>
    </w:sdt>
    <w:p w:rsidR="00394A6D" w:rsidRDefault="00A768E7" w:rsidP="00DD4208">
      <w:pPr>
        <w:pStyle w:val="ListBullet"/>
      </w:pPr>
      <w:r>
        <w:t>To seek entry level position in your reputed organization.</w:t>
      </w:r>
    </w:p>
    <w:sdt>
      <w:sdtPr>
        <w:alias w:val="Education:"/>
        <w:tag w:val="Education:"/>
        <w:id w:val="1513793667"/>
        <w:placeholder>
          <w:docPart w:val="6448E2173DAD4F01AAC72BBA85D46DE5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Education</w:t>
          </w:r>
        </w:p>
      </w:sdtContent>
    </w:sdt>
    <w:p w:rsidR="00394A6D" w:rsidRPr="00885853" w:rsidRDefault="00CB229B" w:rsidP="00CB229B">
      <w:pPr>
        <w:pStyle w:val="Heading2"/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</w:pPr>
      <w:r>
        <w:t xml:space="preserve"> degree: </w:t>
      </w:r>
      <w:r w:rsidR="00885853" w:rsidRPr="00885853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 xml:space="preserve">Bachelors </w:t>
      </w:r>
      <w:r w:rsidR="00AC7E2A" w:rsidRPr="00885853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of</w:t>
      </w:r>
      <w:r w:rsidR="00885853" w:rsidRPr="00885853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 xml:space="preserve"> B</w:t>
      </w:r>
      <w:r w:rsidRPr="00885853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 xml:space="preserve">usiness </w:t>
      </w:r>
      <w:r w:rsidR="00885853" w:rsidRPr="00885853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Administration (MARKETING</w:t>
      </w:r>
      <w:r w:rsidRPr="00885853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)</w:t>
      </w:r>
    </w:p>
    <w:p w:rsidR="00CB229B" w:rsidRDefault="00CB229B" w:rsidP="00CB229B">
      <w:pPr>
        <w:pStyle w:val="Heading2"/>
      </w:pPr>
      <w:r>
        <w:t>institute</w:t>
      </w:r>
      <w:r w:rsidR="00885853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: Indukaka I</w:t>
      </w:r>
      <w:r w:rsidRPr="00885853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 xml:space="preserve">pcowala </w:t>
      </w:r>
      <w:r w:rsidR="00885853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I</w:t>
      </w:r>
      <w:r w:rsidRPr="00885853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nstitute</w:t>
      </w:r>
      <w:r w:rsidR="00885853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 xml:space="preserve"> </w:t>
      </w:r>
      <w:r w:rsidR="00AC7E2A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of</w:t>
      </w:r>
      <w:r w:rsidR="00885853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 xml:space="preserve"> M</w:t>
      </w:r>
      <w:r w:rsidRPr="00885853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anagement</w:t>
      </w:r>
    </w:p>
    <w:p w:rsidR="00CB229B" w:rsidRPr="00885853" w:rsidRDefault="00CB229B" w:rsidP="00CB229B">
      <w:pPr>
        <w:pStyle w:val="Heading2"/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</w:pPr>
      <w:r>
        <w:t xml:space="preserve">university: </w:t>
      </w:r>
      <w:r w:rsidR="00885853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 xml:space="preserve">Charotar University </w:t>
      </w:r>
      <w:r w:rsidR="00AC7E2A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of</w:t>
      </w:r>
      <w:r w:rsidR="00885853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 xml:space="preserve"> Science </w:t>
      </w:r>
      <w:r w:rsidR="00AC7E2A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and</w:t>
      </w:r>
      <w:r w:rsidR="00885853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 xml:space="preserve"> T</w:t>
      </w:r>
      <w:r w:rsidRPr="00885853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echnology (</w:t>
      </w:r>
      <w:proofErr w:type="spellStart"/>
      <w:r w:rsidRPr="00885853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Charusat</w:t>
      </w:r>
      <w:proofErr w:type="spellEnd"/>
      <w:r w:rsidRPr="00885853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)</w:t>
      </w:r>
    </w:p>
    <w:p w:rsidR="00CB229B" w:rsidRDefault="00CB229B" w:rsidP="00CB229B">
      <w:pPr>
        <w:pStyle w:val="ListBullet"/>
        <w:numPr>
          <w:ilvl w:val="0"/>
          <w:numId w:val="21"/>
        </w:numPr>
      </w:pPr>
      <w:r>
        <w:t>Passing year :Expected in 2024</w:t>
      </w:r>
    </w:p>
    <w:p w:rsidR="00CD7C5B" w:rsidRDefault="00CD7C5B" w:rsidP="00CB229B">
      <w:pPr>
        <w:pStyle w:val="ListBullet"/>
        <w:numPr>
          <w:ilvl w:val="0"/>
          <w:numId w:val="21"/>
        </w:numPr>
      </w:pPr>
      <w:r>
        <w:t xml:space="preserve">Courses certificates : Alison course in project management </w:t>
      </w:r>
    </w:p>
    <w:p w:rsidR="00CD7C5B" w:rsidRDefault="00CD7C5B" w:rsidP="00CD7C5B">
      <w:pPr>
        <w:pStyle w:val="ListBullet"/>
        <w:numPr>
          <w:ilvl w:val="0"/>
          <w:numId w:val="0"/>
        </w:numPr>
        <w:ind w:left="720"/>
      </w:pPr>
      <w:r>
        <w:t xml:space="preserve">                                          Alison course in strategic management</w:t>
      </w:r>
    </w:p>
    <w:p w:rsidR="005639DC" w:rsidRDefault="00CD7C5B" w:rsidP="00CD7C5B">
      <w:pPr>
        <w:pStyle w:val="ListBullet"/>
        <w:numPr>
          <w:ilvl w:val="0"/>
          <w:numId w:val="0"/>
        </w:numPr>
        <w:ind w:left="720"/>
      </w:pPr>
      <w:r>
        <w:t xml:space="preserve">                                         Alison course in marketing and consumer behavior </w:t>
      </w:r>
    </w:p>
    <w:p w:rsidR="00CD7C5B" w:rsidRDefault="005639DC" w:rsidP="00CD7C5B">
      <w:pPr>
        <w:pStyle w:val="ListBullet"/>
        <w:numPr>
          <w:ilvl w:val="0"/>
          <w:numId w:val="0"/>
        </w:numPr>
        <w:ind w:left="720"/>
      </w:pPr>
      <w:r>
        <w:t xml:space="preserve">                    </w:t>
      </w:r>
    </w:p>
    <w:p w:rsidR="00394A6D" w:rsidRPr="00CB229B" w:rsidRDefault="00CB229B" w:rsidP="00CB229B">
      <w:pPr>
        <w:pStyle w:val="Heading2"/>
        <w:tabs>
          <w:tab w:val="left" w:pos="3928"/>
        </w:tabs>
        <w:rPr>
          <w:b w:val="0"/>
        </w:rPr>
      </w:pPr>
      <w:r>
        <w:t xml:space="preserve"> </w:t>
      </w:r>
      <w:r w:rsidRPr="00CB229B">
        <w:t>higher secondary (12th)</w:t>
      </w:r>
      <w:r w:rsidRPr="00CB229B">
        <w:rPr>
          <w:b w:val="0"/>
        </w:rPr>
        <w:tab/>
      </w:r>
    </w:p>
    <w:p w:rsidR="00CB229B" w:rsidRPr="00885853" w:rsidRDefault="00CB229B" w:rsidP="00CB229B">
      <w:pPr>
        <w:pStyle w:val="Heading2"/>
        <w:tabs>
          <w:tab w:val="left" w:pos="3928"/>
        </w:tabs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</w:pPr>
      <w:r>
        <w:t xml:space="preserve">school: </w:t>
      </w:r>
      <w:r w:rsidR="00885853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Seventh Day Adventist H</w:t>
      </w:r>
      <w:r w:rsidRPr="00885853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ighe</w:t>
      </w:r>
      <w:r w:rsidR="00885853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r Secondary School (A</w:t>
      </w:r>
      <w:r w:rsidRPr="00885853"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Cs w:val="22"/>
        </w:rPr>
        <w:t>hmedabad)</w:t>
      </w:r>
    </w:p>
    <w:p w:rsidR="00394A6D" w:rsidRDefault="00CB229B">
      <w:pPr>
        <w:pStyle w:val="ListBullet"/>
      </w:pPr>
      <w:r>
        <w:t xml:space="preserve"> Score : 74%</w:t>
      </w:r>
    </w:p>
    <w:p w:rsidR="00394A6D" w:rsidRDefault="00885853" w:rsidP="00885853">
      <w:pPr>
        <w:pStyle w:val="ListBullet"/>
      </w:pPr>
      <w:r>
        <w:t>Passing year: 2021</w:t>
      </w:r>
    </w:p>
    <w:p w:rsidR="00394A6D" w:rsidRDefault="00885853" w:rsidP="00885853">
      <w:pPr>
        <w:pStyle w:val="ListBullet"/>
        <w:numPr>
          <w:ilvl w:val="0"/>
          <w:numId w:val="0"/>
        </w:numPr>
        <w:ind w:left="360" w:hanging="360"/>
        <w:rPr>
          <w:rFonts w:asciiTheme="majorHAnsi" w:eastAsiaTheme="majorEastAsia" w:hAnsiTheme="majorHAnsi" w:cstheme="majorBidi"/>
          <w:b/>
          <w:caps/>
          <w:color w:val="191919" w:themeColor="background2" w:themeShade="1A"/>
          <w:szCs w:val="26"/>
        </w:rPr>
      </w:pPr>
      <w:r w:rsidRPr="00885853">
        <w:rPr>
          <w:rFonts w:asciiTheme="majorHAnsi" w:eastAsiaTheme="majorEastAsia" w:hAnsiTheme="majorHAnsi" w:cstheme="majorBidi"/>
          <w:b/>
          <w:caps/>
          <w:color w:val="191919" w:themeColor="background2" w:themeShade="1A"/>
          <w:szCs w:val="26"/>
        </w:rPr>
        <w:t>Secondary (10th)</w:t>
      </w:r>
      <w:r>
        <w:rPr>
          <w:rFonts w:asciiTheme="majorHAnsi" w:eastAsiaTheme="majorEastAsia" w:hAnsiTheme="majorHAnsi" w:cstheme="majorBidi"/>
          <w:b/>
          <w:caps/>
          <w:color w:val="191919" w:themeColor="background2" w:themeShade="1A"/>
          <w:szCs w:val="26"/>
        </w:rPr>
        <w:t xml:space="preserve"> </w:t>
      </w:r>
    </w:p>
    <w:p w:rsidR="00885853" w:rsidRPr="002A7694" w:rsidRDefault="00885853" w:rsidP="00885853">
      <w:pPr>
        <w:pStyle w:val="ListBullet"/>
        <w:numPr>
          <w:ilvl w:val="0"/>
          <w:numId w:val="0"/>
        </w:numPr>
        <w:ind w:left="360" w:hanging="360"/>
      </w:pPr>
      <w:r>
        <w:rPr>
          <w:rFonts w:asciiTheme="majorHAnsi" w:eastAsiaTheme="majorEastAsia" w:hAnsiTheme="majorHAnsi" w:cstheme="majorBidi"/>
          <w:b/>
          <w:caps/>
          <w:color w:val="191919" w:themeColor="background2" w:themeShade="1A"/>
          <w:szCs w:val="26"/>
        </w:rPr>
        <w:t>school:</w:t>
      </w:r>
      <w:r w:rsidR="002A7694">
        <w:rPr>
          <w:rFonts w:asciiTheme="majorHAnsi" w:eastAsiaTheme="majorEastAsia" w:hAnsiTheme="majorHAnsi" w:cstheme="majorBidi"/>
          <w:b/>
          <w:caps/>
          <w:color w:val="191919" w:themeColor="background2" w:themeShade="1A"/>
          <w:szCs w:val="26"/>
        </w:rPr>
        <w:t xml:space="preserve"> </w:t>
      </w:r>
      <w:r w:rsidR="002A7694">
        <w:t>Seventh Day Adventist Higher Secondary School(A</w:t>
      </w:r>
      <w:r w:rsidRPr="002A7694">
        <w:t>hmedabad)</w:t>
      </w:r>
    </w:p>
    <w:p w:rsidR="00885853" w:rsidRDefault="00885853" w:rsidP="00885853">
      <w:pPr>
        <w:pStyle w:val="ListBullet"/>
      </w:pPr>
      <w:r>
        <w:t xml:space="preserve">   S</w:t>
      </w:r>
      <w:r w:rsidRPr="00885853">
        <w:t>core:</w:t>
      </w:r>
      <w:r>
        <w:t xml:space="preserve"> </w:t>
      </w:r>
      <w:r w:rsidRPr="00885853">
        <w:t>60%</w:t>
      </w:r>
    </w:p>
    <w:p w:rsidR="00885853" w:rsidRPr="00885853" w:rsidRDefault="00885853" w:rsidP="00885853">
      <w:pPr>
        <w:pStyle w:val="ListBullet"/>
      </w:pPr>
      <w:r>
        <w:t xml:space="preserve">Passing year: 2019 </w:t>
      </w:r>
    </w:p>
    <w:sdt>
      <w:sdtPr>
        <w:alias w:val="Skills &amp; Abilities:"/>
        <w:tag w:val="Skills &amp; Abilities:"/>
        <w:id w:val="495469907"/>
        <w:placeholder>
          <w:docPart w:val="80D18ABB4F944F05A00FD6A857DF5CE7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Skills &amp; Abilities</w:t>
          </w:r>
        </w:p>
      </w:sdtContent>
    </w:sdt>
    <w:sdt>
      <w:sdtPr>
        <w:alias w:val="Management:"/>
        <w:tag w:val="Management:"/>
        <w:id w:val="-520701395"/>
        <w:placeholder>
          <w:docPart w:val="074D889296B44E56A43636360922F6BC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2"/>
          </w:pPr>
          <w:r>
            <w:t>Management</w:t>
          </w:r>
        </w:p>
      </w:sdtContent>
    </w:sdt>
    <w:p w:rsidR="00394A6D" w:rsidRDefault="002A7694">
      <w:pPr>
        <w:pStyle w:val="ListBullet"/>
      </w:pPr>
      <w:r>
        <w:t xml:space="preserve">LEADERSHIP </w:t>
      </w:r>
    </w:p>
    <w:p w:rsidR="002A7694" w:rsidRDefault="002A7694">
      <w:pPr>
        <w:pStyle w:val="ListBullet"/>
      </w:pPr>
      <w:r>
        <w:t xml:space="preserve">COMMUNICATION </w:t>
      </w:r>
    </w:p>
    <w:p w:rsidR="002A7694" w:rsidRDefault="002A7694" w:rsidP="002A7694">
      <w:pPr>
        <w:pStyle w:val="ListBullet"/>
      </w:pPr>
      <w:r>
        <w:t xml:space="preserve">PROBLEM SOLVING </w:t>
      </w:r>
    </w:p>
    <w:p w:rsidR="002A7694" w:rsidRDefault="002A7694" w:rsidP="002A7694">
      <w:pPr>
        <w:pStyle w:val="ListBullet"/>
      </w:pPr>
      <w:r>
        <w:t xml:space="preserve">TECHNICAL KNOWLEDGE </w:t>
      </w:r>
    </w:p>
    <w:sdt>
      <w:sdtPr>
        <w:alias w:val="Sales:"/>
        <w:tag w:val="Sales:"/>
        <w:id w:val="-942069497"/>
        <w:placeholder>
          <w:docPart w:val="181B9B81D74C48A79D0638BAFDEBA01B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2"/>
          </w:pPr>
          <w:r>
            <w:t>Sales</w:t>
          </w:r>
        </w:p>
      </w:sdtContent>
    </w:sdt>
    <w:p w:rsidR="00394A6D" w:rsidRDefault="002A7694">
      <w:pPr>
        <w:pStyle w:val="ListBullet"/>
      </w:pPr>
      <w:r>
        <w:t xml:space="preserve">ACTIVE LISTENER </w:t>
      </w:r>
    </w:p>
    <w:p w:rsidR="002A7694" w:rsidRDefault="002A7694">
      <w:pPr>
        <w:pStyle w:val="ListBullet"/>
      </w:pPr>
      <w:r>
        <w:t xml:space="preserve"> MARKETING </w:t>
      </w:r>
    </w:p>
    <w:p w:rsidR="002A7694" w:rsidRDefault="002A7694">
      <w:pPr>
        <w:pStyle w:val="ListBullet"/>
      </w:pPr>
      <w:r>
        <w:t xml:space="preserve">FLEXIBILITY </w:t>
      </w:r>
    </w:p>
    <w:p w:rsidR="00CD7C5B" w:rsidRDefault="002A7694" w:rsidP="00CD7C5B">
      <w:pPr>
        <w:pStyle w:val="ListBullet"/>
      </w:pPr>
      <w:r>
        <w:t xml:space="preserve">TIME MANAGEMENT </w:t>
      </w:r>
    </w:p>
    <w:p w:rsidR="005639DC" w:rsidRDefault="005639DC" w:rsidP="005639DC">
      <w:pPr>
        <w:pStyle w:val="ListBullet"/>
        <w:numPr>
          <w:ilvl w:val="0"/>
          <w:numId w:val="0"/>
        </w:numPr>
        <w:ind w:left="360"/>
      </w:pPr>
      <w:r>
        <w:t xml:space="preserve">     </w:t>
      </w:r>
    </w:p>
    <w:p w:rsidR="005639DC" w:rsidRPr="005639DC" w:rsidRDefault="005639DC" w:rsidP="005639DC">
      <w:pPr>
        <w:pStyle w:val="ListBullet"/>
        <w:numPr>
          <w:ilvl w:val="0"/>
          <w:numId w:val="0"/>
        </w:numPr>
        <w:ind w:left="360"/>
        <w:rPr>
          <w:rFonts w:asciiTheme="majorHAnsi" w:eastAsiaTheme="majorEastAsia" w:hAnsiTheme="majorHAnsi" w:cstheme="majorBidi"/>
          <w:b/>
          <w:color w:val="4E4E4E" w:themeColor="accent1" w:themeTint="BF"/>
          <w:sz w:val="28"/>
          <w:szCs w:val="32"/>
        </w:rPr>
      </w:pPr>
      <w:r w:rsidRPr="005639DC">
        <w:rPr>
          <w:rFonts w:asciiTheme="majorHAnsi" w:eastAsiaTheme="majorEastAsia" w:hAnsiTheme="majorHAnsi" w:cstheme="majorBidi"/>
          <w:b/>
          <w:color w:val="4E4E4E" w:themeColor="accent1" w:themeTint="BF"/>
          <w:sz w:val="28"/>
          <w:szCs w:val="32"/>
        </w:rPr>
        <w:t xml:space="preserve">Personal profile </w:t>
      </w:r>
    </w:p>
    <w:p w:rsidR="005639DC" w:rsidRDefault="005639DC" w:rsidP="005639DC">
      <w:pPr>
        <w:pStyle w:val="ListBullet"/>
        <w:numPr>
          <w:ilvl w:val="0"/>
          <w:numId w:val="0"/>
        </w:numPr>
        <w:ind w:left="360"/>
      </w:pPr>
      <w:r>
        <w:t xml:space="preserve">  </w:t>
      </w:r>
    </w:p>
    <w:p w:rsidR="005639DC" w:rsidRDefault="005639DC" w:rsidP="005639DC">
      <w:pPr>
        <w:pStyle w:val="ListBullet"/>
        <w:numPr>
          <w:ilvl w:val="2"/>
          <w:numId w:val="14"/>
        </w:numPr>
      </w:pPr>
      <w:r>
        <w:t>D.O.B : 09-10-2003</w:t>
      </w:r>
    </w:p>
    <w:p w:rsidR="005639DC" w:rsidRDefault="005639DC" w:rsidP="005639DC">
      <w:pPr>
        <w:pStyle w:val="ListBullet"/>
        <w:numPr>
          <w:ilvl w:val="2"/>
          <w:numId w:val="14"/>
        </w:numPr>
      </w:pPr>
      <w:proofErr w:type="gramStart"/>
      <w:r>
        <w:t>LANGUAGE :</w:t>
      </w:r>
      <w:proofErr w:type="gramEnd"/>
      <w:r>
        <w:t xml:space="preserve"> ENGLISH ,HINDI,GUJRATI.</w:t>
      </w:r>
    </w:p>
    <w:p w:rsidR="005639DC" w:rsidRDefault="005639DC" w:rsidP="005639DC">
      <w:pPr>
        <w:pStyle w:val="ListBullet"/>
        <w:numPr>
          <w:ilvl w:val="2"/>
          <w:numId w:val="14"/>
        </w:numPr>
      </w:pPr>
      <w:r>
        <w:t xml:space="preserve">NATIONALITY : INDIAN </w:t>
      </w:r>
    </w:p>
    <w:p w:rsidR="005639DC" w:rsidRDefault="00AC7E2A" w:rsidP="005639DC">
      <w:pPr>
        <w:pStyle w:val="ListBullet"/>
        <w:numPr>
          <w:ilvl w:val="2"/>
          <w:numId w:val="14"/>
        </w:numPr>
      </w:pPr>
      <w:r>
        <w:t xml:space="preserve">PERSONALITY : WORK OBESSED </w:t>
      </w:r>
    </w:p>
    <w:p w:rsidR="00AC7E2A" w:rsidRDefault="00AC7E2A" w:rsidP="00AC7E2A">
      <w:pPr>
        <w:pStyle w:val="ListBullet"/>
        <w:numPr>
          <w:ilvl w:val="0"/>
          <w:numId w:val="0"/>
        </w:numPr>
        <w:ind w:left="1080"/>
      </w:pPr>
      <w:r>
        <w:t xml:space="preserve">    </w:t>
      </w:r>
    </w:p>
    <w:p w:rsidR="00AC7E2A" w:rsidRPr="00AC7E2A" w:rsidRDefault="00AC7E2A" w:rsidP="00AC7E2A">
      <w:pPr>
        <w:pStyle w:val="ListBullet"/>
        <w:numPr>
          <w:ilvl w:val="0"/>
          <w:numId w:val="0"/>
        </w:numPr>
        <w:ind w:left="360"/>
        <w:rPr>
          <w:rFonts w:asciiTheme="majorHAnsi" w:eastAsiaTheme="majorEastAsia" w:hAnsiTheme="majorHAnsi" w:cstheme="majorBidi"/>
          <w:b/>
          <w:color w:val="4E4E4E" w:themeColor="accent1" w:themeTint="BF"/>
          <w:sz w:val="28"/>
          <w:szCs w:val="32"/>
        </w:rPr>
      </w:pPr>
      <w:r w:rsidRPr="00AC7E2A">
        <w:rPr>
          <w:rFonts w:asciiTheme="majorHAnsi" w:eastAsiaTheme="majorEastAsia" w:hAnsiTheme="majorHAnsi" w:cstheme="majorBidi"/>
          <w:b/>
          <w:color w:val="4E4E4E" w:themeColor="accent1" w:themeTint="BF"/>
          <w:sz w:val="28"/>
          <w:szCs w:val="32"/>
        </w:rPr>
        <w:t>DECLERATION</w:t>
      </w:r>
    </w:p>
    <w:p w:rsidR="00AC7E2A" w:rsidRDefault="00AC7E2A" w:rsidP="00AC7E2A">
      <w:pPr>
        <w:pStyle w:val="ListBullet"/>
        <w:numPr>
          <w:ilvl w:val="0"/>
          <w:numId w:val="0"/>
        </w:numPr>
        <w:ind w:left="1080"/>
      </w:pPr>
      <w:r>
        <w:t xml:space="preserve"> I hereby declare that all the information </w:t>
      </w:r>
      <w:proofErr w:type="gramStart"/>
      <w:r>
        <w:t>given  above</w:t>
      </w:r>
      <w:proofErr w:type="gramEnd"/>
      <w:r>
        <w:t xml:space="preserve"> is true to the best of my knowledge .</w:t>
      </w:r>
    </w:p>
    <w:p w:rsidR="005639DC" w:rsidRDefault="005639DC" w:rsidP="005639DC">
      <w:pPr>
        <w:pStyle w:val="ListBullet"/>
        <w:numPr>
          <w:ilvl w:val="0"/>
          <w:numId w:val="0"/>
        </w:numPr>
        <w:ind w:left="360"/>
      </w:pPr>
      <w:r>
        <w:t xml:space="preserve"> </w:t>
      </w:r>
    </w:p>
    <w:p w:rsidR="005639DC" w:rsidRDefault="005639DC" w:rsidP="005639DC">
      <w:pPr>
        <w:pStyle w:val="ListBullet"/>
        <w:numPr>
          <w:ilvl w:val="0"/>
          <w:numId w:val="0"/>
        </w:numPr>
        <w:ind w:left="360"/>
      </w:pPr>
    </w:p>
    <w:p w:rsidR="005639DC" w:rsidRDefault="005639DC" w:rsidP="005639DC">
      <w:pPr>
        <w:pStyle w:val="ListBullet"/>
        <w:numPr>
          <w:ilvl w:val="0"/>
          <w:numId w:val="0"/>
        </w:numPr>
        <w:ind w:left="360"/>
      </w:pPr>
    </w:p>
    <w:sectPr w:rsidR="005639DC" w:rsidSect="00374627">
      <w:footerReference w:type="default" r:id="rId8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B87" w:rsidRDefault="00861B87">
      <w:pPr>
        <w:spacing w:after="0"/>
      </w:pPr>
      <w:r>
        <w:separator/>
      </w:r>
    </w:p>
  </w:endnote>
  <w:endnote w:type="continuationSeparator" w:id="0">
    <w:p w:rsidR="00861B87" w:rsidRDefault="00861B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7E2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B87" w:rsidRDefault="00861B87">
      <w:pPr>
        <w:spacing w:after="0"/>
      </w:pPr>
      <w:r>
        <w:separator/>
      </w:r>
    </w:p>
  </w:footnote>
  <w:footnote w:type="continuationSeparator" w:id="0">
    <w:p w:rsidR="00861B87" w:rsidRDefault="00861B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FC295E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204D5145"/>
    <w:multiLevelType w:val="hybridMultilevel"/>
    <w:tmpl w:val="31C26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E576F1A"/>
    <w:multiLevelType w:val="hybridMultilevel"/>
    <w:tmpl w:val="1480B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3"/>
  </w:num>
  <w:num w:numId="21">
    <w:abstractNumId w:val="10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E7"/>
    <w:rsid w:val="002A7694"/>
    <w:rsid w:val="00374627"/>
    <w:rsid w:val="00394A6D"/>
    <w:rsid w:val="003F19B9"/>
    <w:rsid w:val="004476A1"/>
    <w:rsid w:val="005114E7"/>
    <w:rsid w:val="005639DC"/>
    <w:rsid w:val="005E5E55"/>
    <w:rsid w:val="00616068"/>
    <w:rsid w:val="006E401C"/>
    <w:rsid w:val="0077621B"/>
    <w:rsid w:val="007963CE"/>
    <w:rsid w:val="007D00B3"/>
    <w:rsid w:val="00861B87"/>
    <w:rsid w:val="00885853"/>
    <w:rsid w:val="008916B6"/>
    <w:rsid w:val="008E10EB"/>
    <w:rsid w:val="009763C8"/>
    <w:rsid w:val="00A768E7"/>
    <w:rsid w:val="00A8131A"/>
    <w:rsid w:val="00AC7E2A"/>
    <w:rsid w:val="00B769EE"/>
    <w:rsid w:val="00C57E43"/>
    <w:rsid w:val="00C72B59"/>
    <w:rsid w:val="00CB229B"/>
    <w:rsid w:val="00CC75DB"/>
    <w:rsid w:val="00CD7C5B"/>
    <w:rsid w:val="00D33143"/>
    <w:rsid w:val="00D56207"/>
    <w:rsid w:val="00D765AF"/>
    <w:rsid w:val="00DD4208"/>
    <w:rsid w:val="00EA2B92"/>
    <w:rsid w:val="00EE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34FB"/>
  <w15:chartTrackingRefBased/>
  <w15:docId w15:val="{9B5A4A43-2513-4477-882D-3C84C58B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141414" w:themeColor="accent1"/>
        <w:bottom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6DDD593B3DF436D8D747FDE5964A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63D77-C028-4E62-BDE0-CD9C6B63AC97}"/>
      </w:docPartPr>
      <w:docPartBody>
        <w:p w:rsidR="00000000" w:rsidRDefault="00BA0A11">
          <w:pPr>
            <w:pStyle w:val="26DDD593B3DF436D8D747FDE5964A8E2"/>
          </w:pPr>
          <w:r>
            <w:t>Object</w:t>
          </w:r>
          <w:r>
            <w:t>ive</w:t>
          </w:r>
        </w:p>
      </w:docPartBody>
    </w:docPart>
    <w:docPart>
      <w:docPartPr>
        <w:name w:val="6448E2173DAD4F01AAC72BBA85D46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DC01C-49DC-4F76-A309-50324C861F26}"/>
      </w:docPartPr>
      <w:docPartBody>
        <w:p w:rsidR="00000000" w:rsidRDefault="00BA0A11">
          <w:pPr>
            <w:pStyle w:val="6448E2173DAD4F01AAC72BBA85D46DE5"/>
          </w:pPr>
          <w:r>
            <w:t>Education</w:t>
          </w:r>
        </w:p>
      </w:docPartBody>
    </w:docPart>
    <w:docPart>
      <w:docPartPr>
        <w:name w:val="80D18ABB4F944F05A00FD6A857DF5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5B9DB-3C3C-43E4-9C78-DB8C96ED5B5A}"/>
      </w:docPartPr>
      <w:docPartBody>
        <w:p w:rsidR="00000000" w:rsidRDefault="00BA0A11">
          <w:pPr>
            <w:pStyle w:val="80D18ABB4F944F05A00FD6A857DF5CE7"/>
          </w:pPr>
          <w:r>
            <w:t>Skills &amp; Abilities</w:t>
          </w:r>
        </w:p>
      </w:docPartBody>
    </w:docPart>
    <w:docPart>
      <w:docPartPr>
        <w:name w:val="074D889296B44E56A43636360922F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90E12-656B-4C06-AAEF-8579699F06D8}"/>
      </w:docPartPr>
      <w:docPartBody>
        <w:p w:rsidR="00000000" w:rsidRDefault="00BA0A11">
          <w:pPr>
            <w:pStyle w:val="074D889296B44E56A43636360922F6BC"/>
          </w:pPr>
          <w:r>
            <w:t>Management</w:t>
          </w:r>
        </w:p>
      </w:docPartBody>
    </w:docPart>
    <w:docPart>
      <w:docPartPr>
        <w:name w:val="181B9B81D74C48A79D0638BAFDEBA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E7030-CE9A-4F2A-AC35-A3862777AB83}"/>
      </w:docPartPr>
      <w:docPartBody>
        <w:p w:rsidR="00000000" w:rsidRDefault="00BA0A11">
          <w:pPr>
            <w:pStyle w:val="181B9B81D74C48A79D0638BAFDEBA01B"/>
          </w:pPr>
          <w:r>
            <w:t>Sales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11"/>
    <w:rsid w:val="00BA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16EDA8DE3A4F06B88BA60567F0FA55">
    <w:name w:val="7F16EDA8DE3A4F06B88BA60567F0FA55"/>
  </w:style>
  <w:style w:type="paragraph" w:customStyle="1" w:styleId="EF8856DA59C147A880461E8C698B0293">
    <w:name w:val="EF8856DA59C147A880461E8C698B0293"/>
  </w:style>
  <w:style w:type="paragraph" w:customStyle="1" w:styleId="5F50516E16164292A6D62CFD40408FCE">
    <w:name w:val="5F50516E16164292A6D62CFD40408FCE"/>
  </w:style>
  <w:style w:type="paragraph" w:customStyle="1" w:styleId="7BC8ABCD0E3D42E5AF930AD49D626F85">
    <w:name w:val="7BC8ABCD0E3D42E5AF930AD49D626F85"/>
  </w:style>
  <w:style w:type="paragraph" w:customStyle="1" w:styleId="57CAC2109F394842AA3F0DEF6AEC3B18">
    <w:name w:val="57CAC2109F394842AA3F0DEF6AEC3B18"/>
  </w:style>
  <w:style w:type="paragraph" w:customStyle="1" w:styleId="26DDD593B3DF436D8D747FDE5964A8E2">
    <w:name w:val="26DDD593B3DF436D8D747FDE5964A8E2"/>
  </w:style>
  <w:style w:type="paragraph" w:customStyle="1" w:styleId="A0B401B7F88C406E92A3AFB2E378CD1E">
    <w:name w:val="A0B401B7F88C406E92A3AFB2E378CD1E"/>
  </w:style>
  <w:style w:type="paragraph" w:customStyle="1" w:styleId="6448E2173DAD4F01AAC72BBA85D46DE5">
    <w:name w:val="6448E2173DAD4F01AAC72BBA85D46DE5"/>
  </w:style>
  <w:style w:type="paragraph" w:customStyle="1" w:styleId="CD7CD3A0934E4CC2BCE73535ADF4D619">
    <w:name w:val="CD7CD3A0934E4CC2BCE73535ADF4D619"/>
  </w:style>
  <w:style w:type="paragraph" w:customStyle="1" w:styleId="12547E08FE5147009BDF9AEE79731D8A">
    <w:name w:val="12547E08FE5147009BDF9AEE79731D8A"/>
  </w:style>
  <w:style w:type="paragraph" w:customStyle="1" w:styleId="B44C2D20CC3B40EDB54C89837FE30BE6">
    <w:name w:val="B44C2D20CC3B40EDB54C89837FE30BE6"/>
  </w:style>
  <w:style w:type="paragraph" w:customStyle="1" w:styleId="ED9C5A1DF9434E3BB5B12A765338164C">
    <w:name w:val="ED9C5A1DF9434E3BB5B12A765338164C"/>
  </w:style>
  <w:style w:type="paragraph" w:customStyle="1" w:styleId="B638C17FAE7547E7BB7672835B76110B">
    <w:name w:val="B638C17FAE7547E7BB7672835B76110B"/>
  </w:style>
  <w:style w:type="paragraph" w:customStyle="1" w:styleId="F78E1D746BBB42A5874C31C20FB4C863">
    <w:name w:val="F78E1D746BBB42A5874C31C20FB4C863"/>
  </w:style>
  <w:style w:type="paragraph" w:customStyle="1" w:styleId="45BE4D90A84545ADB09D79F7AC31D939">
    <w:name w:val="45BE4D90A84545ADB09D79F7AC31D939"/>
  </w:style>
  <w:style w:type="paragraph" w:customStyle="1" w:styleId="98C2178FAA264B4F9F497B538B7ABA1C">
    <w:name w:val="98C2178FAA264B4F9F497B538B7ABA1C"/>
  </w:style>
  <w:style w:type="paragraph" w:customStyle="1" w:styleId="A9448FE9E18945D3AE67EAAECAC6CD69">
    <w:name w:val="A9448FE9E18945D3AE67EAAECAC6CD69"/>
  </w:style>
  <w:style w:type="paragraph" w:customStyle="1" w:styleId="B2D1C18C000F40F6AA6606F45747B80B">
    <w:name w:val="B2D1C18C000F40F6AA6606F45747B80B"/>
  </w:style>
  <w:style w:type="paragraph" w:customStyle="1" w:styleId="DFE667ADA37044C59CA045E2FF9A71E0">
    <w:name w:val="DFE667ADA37044C59CA045E2FF9A71E0"/>
  </w:style>
  <w:style w:type="paragraph" w:customStyle="1" w:styleId="80D18ABB4F944F05A00FD6A857DF5CE7">
    <w:name w:val="80D18ABB4F944F05A00FD6A857DF5CE7"/>
  </w:style>
  <w:style w:type="paragraph" w:customStyle="1" w:styleId="074D889296B44E56A43636360922F6BC">
    <w:name w:val="074D889296B44E56A43636360922F6BC"/>
  </w:style>
  <w:style w:type="paragraph" w:customStyle="1" w:styleId="0299DFF251C54685A744467FC92E68F0">
    <w:name w:val="0299DFF251C54685A744467FC92E68F0"/>
  </w:style>
  <w:style w:type="paragraph" w:customStyle="1" w:styleId="181B9B81D74C48A79D0638BAFDEBA01B">
    <w:name w:val="181B9B81D74C48A79D0638BAFDEBA01B"/>
  </w:style>
  <w:style w:type="paragraph" w:customStyle="1" w:styleId="DEC30709DBC04F0F8DD8FE5858C91B24">
    <w:name w:val="DEC30709DBC04F0F8DD8FE5858C91B24"/>
  </w:style>
  <w:style w:type="paragraph" w:customStyle="1" w:styleId="1AC215355C92421E8CE4F5751B927247">
    <w:name w:val="1AC215355C92421E8CE4F5751B927247"/>
  </w:style>
  <w:style w:type="paragraph" w:customStyle="1" w:styleId="363DEA15AB384A0D93AB0B52C7CEB815">
    <w:name w:val="363DEA15AB384A0D93AB0B52C7CEB815"/>
  </w:style>
  <w:style w:type="paragraph" w:customStyle="1" w:styleId="E8812C08A80F40D4BD7F99072CE81C5A">
    <w:name w:val="E8812C08A80F40D4BD7F99072CE81C5A"/>
  </w:style>
  <w:style w:type="paragraph" w:customStyle="1" w:styleId="D329CD9B1C0F45929F27C0091E6EE164">
    <w:name w:val="D329CD9B1C0F45929F27C0091E6EE164"/>
  </w:style>
  <w:style w:type="paragraph" w:customStyle="1" w:styleId="AD664129A2344BD49B3E67ADEE905886">
    <w:name w:val="AD664129A2344BD49B3E67ADEE905886"/>
  </w:style>
  <w:style w:type="paragraph" w:customStyle="1" w:styleId="7430F0538AF3421D974E7FBBD2497278">
    <w:name w:val="7430F0538AF3421D974E7FBBD2497278"/>
  </w:style>
  <w:style w:type="paragraph" w:customStyle="1" w:styleId="17DB1A1CE1724C68A4C6D835FE027BEA">
    <w:name w:val="17DB1A1CE1724C68A4C6D835FE027BEA"/>
  </w:style>
  <w:style w:type="paragraph" w:customStyle="1" w:styleId="E74CC36D456C439E995FBB264C859B1A">
    <w:name w:val="E74CC36D456C439E995FBB264C859B1A"/>
  </w:style>
  <w:style w:type="paragraph" w:customStyle="1" w:styleId="CBEF43C1506F488CB1D824ACD9BF2569">
    <w:name w:val="CBEF43C1506F488CB1D824ACD9BF2569"/>
  </w:style>
  <w:style w:type="paragraph" w:customStyle="1" w:styleId="CE8D33A774BB451BB9E27A0E4F76EDFD">
    <w:name w:val="CE8D33A774BB451BB9E27A0E4F76EDFD"/>
  </w:style>
  <w:style w:type="paragraph" w:customStyle="1" w:styleId="41ADC2BD1BB7489D8520A93A26418385">
    <w:name w:val="41ADC2BD1BB7489D8520A93A26418385"/>
  </w:style>
  <w:style w:type="paragraph" w:customStyle="1" w:styleId="345C825A63A94A83A7CEEE7E1FE722C0">
    <w:name w:val="345C825A63A94A83A7CEEE7E1FE722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A3FCE-B9AD-44C6-9933-9405309D1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67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dc:description/>
  <cp:lastModifiedBy>patelrutvik636@outlook.com</cp:lastModifiedBy>
  <cp:revision>2</cp:revision>
  <dcterms:created xsi:type="dcterms:W3CDTF">2023-10-11T13:35:00Z</dcterms:created>
  <dcterms:modified xsi:type="dcterms:W3CDTF">2023-10-11T14:43:00Z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