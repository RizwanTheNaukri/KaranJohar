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115"/>
        <w:gridCol w:w="6503"/>
      </w:tblGrid>
      <w:tr w:rsidR="006D409C" w:rsidTr="006C3DF6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C3DF6" w:rsidP="00884C1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61CDF491" wp14:editId="352C3BBD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-1820545</wp:posOffset>
                  </wp:positionV>
                  <wp:extent cx="1460500" cy="1828800"/>
                  <wp:effectExtent l="38100" t="38100" r="44450" b="381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dfar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1286" b="-1167"/>
                          <a:stretch/>
                        </pic:blipFill>
                        <pic:spPr>
                          <a:xfrm>
                            <a:off x="0" y="0"/>
                            <a:ext cx="1460500" cy="1828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gridSpan w:val="2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5406FFDF2239440BB8B872A0658C7A4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6C3DF6">
        <w:trPr>
          <w:trHeight w:val="2331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C5AF93" wp14:editId="7EED555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C5AF93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gridSpan w:val="2"/>
          </w:tcPr>
          <w:p w:rsidR="005D4C5D" w:rsidRDefault="00AB6F46" w:rsidP="00545A4A">
            <w:pPr>
              <w:rPr>
                <w:b/>
              </w:rPr>
            </w:pPr>
            <w:r>
              <w:rPr>
                <w:b/>
              </w:rPr>
              <w:t>GTU-GSMS: Gujarat school of Management studies</w:t>
            </w:r>
            <w:bookmarkStart w:id="0" w:name="_GoBack"/>
            <w:bookmarkEnd w:id="0"/>
          </w:p>
          <w:p w:rsidR="00AB6F46" w:rsidRDefault="00AB6F46" w:rsidP="00545A4A">
            <w:pPr>
              <w:rPr>
                <w:bCs/>
                <w:sz w:val="18"/>
                <w:szCs w:val="20"/>
              </w:rPr>
            </w:pPr>
            <w:r w:rsidRPr="00AB6F46">
              <w:rPr>
                <w:bCs/>
                <w:sz w:val="18"/>
                <w:szCs w:val="20"/>
              </w:rPr>
              <w:t>2021</w:t>
            </w:r>
            <w:r>
              <w:rPr>
                <w:bCs/>
                <w:sz w:val="18"/>
                <w:szCs w:val="20"/>
              </w:rPr>
              <w:t>-2023</w:t>
            </w:r>
          </w:p>
          <w:p w:rsidR="00AB6F46" w:rsidRPr="00AB6F46" w:rsidRDefault="00AB6F46" w:rsidP="00545A4A">
            <w:pPr>
              <w:rPr>
                <w:b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 xml:space="preserve">(Online Manner) Not completed </w:t>
            </w:r>
          </w:p>
          <w:p w:rsidR="005D4C5D" w:rsidRPr="005D4C5D" w:rsidRDefault="005D4C5D" w:rsidP="00182D0D">
            <w:pPr>
              <w:rPr>
                <w:b/>
                <w:sz w:val="16"/>
                <w:szCs w:val="16"/>
              </w:rPr>
            </w:pPr>
          </w:p>
          <w:p w:rsidR="006D409C" w:rsidRPr="00036450" w:rsidRDefault="00545A4A" w:rsidP="00182D0D">
            <w:pPr>
              <w:rPr>
                <w:b/>
              </w:rPr>
            </w:pPr>
            <w:r>
              <w:rPr>
                <w:b/>
              </w:rPr>
              <w:t>SPPU-</w:t>
            </w:r>
            <w:r w:rsidR="005C3B35">
              <w:rPr>
                <w:b/>
              </w:rPr>
              <w:t>B</w:t>
            </w:r>
            <w:r w:rsidR="00182D0D">
              <w:rPr>
                <w:b/>
              </w:rPr>
              <w:t>MCC</w:t>
            </w:r>
            <w:r>
              <w:rPr>
                <w:b/>
              </w:rPr>
              <w:t xml:space="preserve">: </w:t>
            </w:r>
            <w:r w:rsidR="00182D0D">
              <w:rPr>
                <w:b/>
              </w:rPr>
              <w:t xml:space="preserve"> </w:t>
            </w:r>
            <w:proofErr w:type="spellStart"/>
            <w:r w:rsidR="00182D0D">
              <w:rPr>
                <w:b/>
              </w:rPr>
              <w:t>Brihan</w:t>
            </w:r>
            <w:proofErr w:type="spellEnd"/>
            <w:r w:rsidR="005C3B35">
              <w:rPr>
                <w:b/>
              </w:rPr>
              <w:t xml:space="preserve"> Maharashtra College of Commerce</w:t>
            </w:r>
          </w:p>
          <w:p w:rsidR="006D409C" w:rsidRDefault="005D4C5D" w:rsidP="005C3B35">
            <w:pPr>
              <w:pStyle w:val="Date"/>
            </w:pPr>
            <w:r>
              <w:t>2018-2020</w:t>
            </w:r>
          </w:p>
          <w:p w:rsidR="005D4C5D" w:rsidRPr="005D4C5D" w:rsidRDefault="005D4C5D" w:rsidP="005D4C5D">
            <w:r>
              <w:t>GPA:70%</w:t>
            </w:r>
          </w:p>
          <w:p w:rsidR="006D409C" w:rsidRDefault="006D409C" w:rsidP="00776643"/>
          <w:p w:rsidR="00182D0D" w:rsidRPr="00036450" w:rsidRDefault="00182D0D" w:rsidP="00182D0D">
            <w:pPr>
              <w:rPr>
                <w:b/>
              </w:rPr>
            </w:pPr>
            <w:proofErr w:type="spellStart"/>
            <w:r>
              <w:rPr>
                <w:b/>
              </w:rPr>
              <w:t>Roshd</w:t>
            </w:r>
            <w:proofErr w:type="spellEnd"/>
            <w:r>
              <w:rPr>
                <w:b/>
              </w:rPr>
              <w:t xml:space="preserve"> Private High School</w:t>
            </w:r>
          </w:p>
          <w:p w:rsidR="00182D0D" w:rsidRPr="00036450" w:rsidRDefault="00182D0D" w:rsidP="00182D0D">
            <w:pPr>
              <w:pStyle w:val="Date"/>
            </w:pPr>
            <w:r>
              <w:t>2005</w:t>
            </w:r>
            <w:r w:rsidRPr="00036450">
              <w:t xml:space="preserve"> - </w:t>
            </w:r>
            <w:r>
              <w:t>2016</w:t>
            </w:r>
          </w:p>
          <w:p w:rsidR="00182D0D" w:rsidRDefault="00182D0D" w:rsidP="00182D0D">
            <w:r>
              <w:t>GPA: 98.59%</w:t>
            </w:r>
          </w:p>
          <w:p w:rsidR="006D409C" w:rsidRDefault="006D409C" w:rsidP="00776643"/>
        </w:tc>
      </w:tr>
      <w:tr w:rsidR="006C3DF6" w:rsidTr="006C3DF6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C3DF6" w:rsidRPr="00182D0D" w:rsidRDefault="006C3DF6" w:rsidP="00182D0D">
            <w:pPr>
              <w:pStyle w:val="Title"/>
              <w:rPr>
                <w:sz w:val="48"/>
                <w:szCs w:val="40"/>
              </w:rPr>
            </w:pPr>
            <w:r w:rsidRPr="00182D0D">
              <w:rPr>
                <w:sz w:val="48"/>
                <w:szCs w:val="40"/>
              </w:rPr>
              <w:t>aHMADzIA rOHANI</w:t>
            </w:r>
          </w:p>
          <w:p w:rsidR="006C3DF6" w:rsidRPr="005D47DE" w:rsidRDefault="006C3DF6" w:rsidP="00182D0D">
            <w:pPr>
              <w:pStyle w:val="Subtitle"/>
            </w:pPr>
          </w:p>
          <w:sdt>
            <w:sdtPr>
              <w:id w:val="-1448076370"/>
              <w:placeholder>
                <w:docPart w:val="4F02FB18422E4226AEC48851014C1875"/>
              </w:placeholder>
              <w:temporary/>
              <w:showingPlcHdr/>
              <w15:appearance w15:val="hidden"/>
            </w:sdtPr>
            <w:sdtEndPr/>
            <w:sdtContent>
              <w:p w:rsidR="006C3DF6" w:rsidRPr="005D47DE" w:rsidRDefault="006C3DF6" w:rsidP="009A4449">
                <w:pPr>
                  <w:pStyle w:val="Heading2"/>
                  <w:jc w:val="center"/>
                </w:pPr>
                <w:r w:rsidRPr="005D47DE">
                  <w:t>Profile</w:t>
                </w:r>
              </w:p>
            </w:sdtContent>
          </w:sdt>
          <w:p w:rsidR="009A4449" w:rsidRDefault="00E708FB" w:rsidP="00B64E5D">
            <w:pPr>
              <w:pStyle w:val="ProfileText"/>
              <w:jc w:val="center"/>
              <w:rPr>
                <w:lang w:bidi="fa-IR"/>
              </w:rPr>
            </w:pPr>
            <w:r>
              <w:t xml:space="preserve">I am a </w:t>
            </w:r>
            <w:r w:rsidRPr="00E708FB">
              <w:t>self-motivated,</w:t>
            </w:r>
            <w:r>
              <w:t xml:space="preserve"> </w:t>
            </w:r>
            <w:r w:rsidRPr="00E708FB">
              <w:t>dedicated, organized</w:t>
            </w:r>
            <w:r w:rsidR="009A4449">
              <w:t>,</w:t>
            </w:r>
            <w:r w:rsidRPr="00E708FB">
              <w:t xml:space="preserve"> reliable, resp</w:t>
            </w:r>
            <w:r>
              <w:t>onsible</w:t>
            </w:r>
            <w:r w:rsidR="009A4449">
              <w:t>, honest</w:t>
            </w:r>
            <w:r>
              <w:t xml:space="preserve"> and hardworking individual. </w:t>
            </w:r>
            <w:r w:rsidRPr="00E708FB">
              <w:t>I am a mature team worker and adaptable to all challenging situations. I am able to work well both in a team environment as well as using own in</w:t>
            </w:r>
            <w:r w:rsidR="00B64E5D">
              <w:t>itiative</w:t>
            </w:r>
            <w:r w:rsidR="009A4449">
              <w:rPr>
                <w:rFonts w:hint="cs"/>
                <w:rtl/>
              </w:rPr>
              <w:t>.</w:t>
            </w:r>
            <w:r w:rsidR="009A4449">
              <w:t xml:space="preserve"> </w:t>
            </w:r>
            <w:r w:rsidR="009A4449" w:rsidRPr="009A4449">
              <w:t>I am a pioneer in expressing the truths of society</w:t>
            </w:r>
            <w:r w:rsidR="009A4449">
              <w:rPr>
                <w:lang w:bidi="fa-IR"/>
              </w:rPr>
              <w:t xml:space="preserve"> and always fought to raise the voice of the truth.</w:t>
            </w:r>
          </w:p>
          <w:p w:rsidR="00B64E5D" w:rsidRDefault="00B64E5D" w:rsidP="00B64E5D">
            <w:pPr>
              <w:pStyle w:val="ProfileText"/>
              <w:jc w:val="center"/>
              <w:rPr>
                <w:lang w:bidi="fa-IR"/>
              </w:rPr>
            </w:pPr>
            <w:r>
              <w:t>I am a good program Coordinator, presenter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and speaker.</w:t>
            </w:r>
          </w:p>
          <w:p w:rsidR="009A4449" w:rsidRDefault="009A4449" w:rsidP="009A4449">
            <w:pPr>
              <w:pStyle w:val="ProfileText"/>
              <w:rPr>
                <w:lang w:bidi="fa-IR"/>
              </w:rPr>
            </w:pPr>
          </w:p>
          <w:p w:rsidR="009A4449" w:rsidRDefault="009A4449" w:rsidP="009A4449">
            <w:pPr>
              <w:pStyle w:val="ProfileText"/>
              <w:rPr>
                <w:lang w:bidi="fa-IR"/>
              </w:rPr>
            </w:pPr>
          </w:p>
          <w:p w:rsidR="009A4449" w:rsidRDefault="009A4449" w:rsidP="009A4449">
            <w:pPr>
              <w:pStyle w:val="ProfileText"/>
              <w:rPr>
                <w:lang w:bidi="fa-IR"/>
              </w:rPr>
            </w:pPr>
          </w:p>
          <w:p w:rsidR="009A4449" w:rsidRDefault="009A4449" w:rsidP="009A4449">
            <w:pPr>
              <w:pStyle w:val="ProfileText"/>
              <w:rPr>
                <w:lang w:bidi="fa-IR"/>
              </w:rPr>
            </w:pPr>
          </w:p>
          <w:p w:rsidR="009A4449" w:rsidRDefault="009A4449" w:rsidP="009A4449">
            <w:pPr>
              <w:pStyle w:val="ProfileText"/>
              <w:rPr>
                <w:lang w:bidi="fa-IR"/>
              </w:rPr>
            </w:pPr>
          </w:p>
          <w:p w:rsidR="006C3DF6" w:rsidRDefault="009A4449" w:rsidP="009A4449">
            <w:pPr>
              <w:pStyle w:val="ProfileText"/>
            </w:pPr>
            <w:r>
              <w:t xml:space="preserve"> </w:t>
            </w:r>
          </w:p>
          <w:sdt>
            <w:sdtPr>
              <w:id w:val="-1954003311"/>
              <w:placeholder>
                <w:docPart w:val="644E1EF71E504289AA74FDCC60F220E6"/>
              </w:placeholder>
              <w:temporary/>
              <w:showingPlcHdr/>
              <w15:appearance w15:val="hidden"/>
            </w:sdtPr>
            <w:sdtEndPr/>
            <w:sdtContent>
              <w:p w:rsidR="006C3DF6" w:rsidRDefault="006C3DF6" w:rsidP="009A4449">
                <w:pPr>
                  <w:pStyle w:val="Heading2"/>
                  <w:jc w:val="center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E2A4E48ECA949E582CA42C03F9DFDBB"/>
              </w:placeholder>
              <w:temporary/>
              <w:showingPlcHdr/>
              <w15:appearance w15:val="hidden"/>
            </w:sdtPr>
            <w:sdtEndPr/>
            <w:sdtContent>
              <w:p w:rsidR="006C3DF6" w:rsidRDefault="006C3DF6" w:rsidP="009A4449">
                <w:pPr>
                  <w:pStyle w:val="ContactDetails"/>
                  <w:jc w:val="center"/>
                </w:pPr>
                <w:r w:rsidRPr="004D3011">
                  <w:t>PHONE:</w:t>
                </w:r>
              </w:p>
            </w:sdtContent>
          </w:sdt>
          <w:p w:rsidR="006C3DF6" w:rsidRDefault="006C3DF6" w:rsidP="009A4449">
            <w:pPr>
              <w:pStyle w:val="ContactDetails"/>
              <w:jc w:val="center"/>
            </w:pPr>
            <w:r>
              <w:t>+918766882459</w:t>
            </w:r>
          </w:p>
          <w:p w:rsidR="006C3DF6" w:rsidRDefault="006C3DF6" w:rsidP="009A4449">
            <w:pPr>
              <w:jc w:val="center"/>
            </w:pPr>
          </w:p>
          <w:sdt>
            <w:sdtPr>
              <w:id w:val="-240260293"/>
              <w:placeholder>
                <w:docPart w:val="E5C859BFB8D4454D9F83623E8369213B"/>
              </w:placeholder>
              <w:temporary/>
              <w:showingPlcHdr/>
              <w15:appearance w15:val="hidden"/>
            </w:sdtPr>
            <w:sdtEndPr/>
            <w:sdtContent>
              <w:p w:rsidR="006C3DF6" w:rsidRDefault="006C3DF6" w:rsidP="009A4449">
                <w:pPr>
                  <w:pStyle w:val="ContactDetails"/>
                  <w:jc w:val="center"/>
                </w:pPr>
                <w:r w:rsidRPr="004D3011">
                  <w:t>EMAIL:</w:t>
                </w:r>
              </w:p>
            </w:sdtContent>
          </w:sdt>
          <w:p w:rsidR="006C3DF6" w:rsidRDefault="006C3DF6" w:rsidP="009A4449">
            <w:pPr>
              <w:jc w:val="center"/>
            </w:pPr>
            <w:r>
              <w:t>a.z.rohani786@gmail.com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C3DF6" w:rsidRDefault="006C3DF6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gridSpan w:val="2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DDC06B72D11E423CBCBEE817E1B0E3F8"/>
              </w:placeholder>
              <w:temporary/>
              <w:showingPlcHdr/>
              <w15:appearance w15:val="hidden"/>
            </w:sdtPr>
            <w:sdtEndPr/>
            <w:sdtContent>
              <w:p w:rsidR="006C3DF6" w:rsidRDefault="006C3DF6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C3DF6" w:rsidTr="007B5F3D">
        <w:trPr>
          <w:trHeight w:val="2664"/>
        </w:trPr>
        <w:tc>
          <w:tcPr>
            <w:tcW w:w="4421" w:type="dxa"/>
            <w:vMerge/>
            <w:vAlign w:val="bottom"/>
          </w:tcPr>
          <w:p w:rsidR="006C3DF6" w:rsidRDefault="006C3DF6" w:rsidP="00776643">
            <w:pPr>
              <w:ind w:right="0"/>
              <w:rPr>
                <w:noProof/>
              </w:rPr>
            </w:pPr>
          </w:p>
        </w:tc>
        <w:tc>
          <w:tcPr>
            <w:tcW w:w="619" w:type="dxa"/>
            <w:gridSpan w:val="2"/>
            <w:tcMar>
              <w:left w:w="0" w:type="dxa"/>
              <w:right w:w="0" w:type="dxa"/>
            </w:tcMar>
          </w:tcPr>
          <w:p w:rsidR="006C3DF6" w:rsidRDefault="006C3DF6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A6F5656" wp14:editId="4C500C50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3DF6" w:rsidRPr="00AF4EA4" w:rsidRDefault="006C3DF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6F5656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C3DF6" w:rsidRPr="00AF4EA4" w:rsidRDefault="006C3DF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03" w:type="dxa"/>
          </w:tcPr>
          <w:p w:rsidR="00C43523" w:rsidRDefault="00C43523" w:rsidP="005C3B35">
            <w:pPr>
              <w:rPr>
                <w:b/>
              </w:rPr>
            </w:pPr>
          </w:p>
          <w:p w:rsidR="006C3DF6" w:rsidRDefault="006C3DF6" w:rsidP="005C3B35">
            <w:pPr>
              <w:rPr>
                <w:bCs/>
              </w:rPr>
            </w:pPr>
            <w:proofErr w:type="spellStart"/>
            <w:r>
              <w:rPr>
                <w:b/>
              </w:rPr>
              <w:t>Roshd</w:t>
            </w:r>
            <w:proofErr w:type="spellEnd"/>
            <w:r>
              <w:rPr>
                <w:b/>
              </w:rPr>
              <w:t xml:space="preserve"> High School </w:t>
            </w:r>
            <w:r>
              <w:t>, Instructor</w:t>
            </w:r>
          </w:p>
          <w:p w:rsidR="006C3DF6" w:rsidRDefault="006C3DF6" w:rsidP="009A4449">
            <w:r>
              <w:t>04, 2016</w:t>
            </w:r>
            <w:r w:rsidRPr="00036450">
              <w:t>–</w:t>
            </w:r>
            <w:r>
              <w:t xml:space="preserve"> 04, 2017</w:t>
            </w:r>
          </w:p>
          <w:p w:rsidR="006C3DF6" w:rsidRPr="004D3011" w:rsidRDefault="006C3DF6" w:rsidP="005C3B35">
            <w:pPr>
              <w:rPr>
                <w:bCs/>
              </w:rPr>
            </w:pPr>
            <w:proofErr w:type="spellStart"/>
            <w:r>
              <w:rPr>
                <w:b/>
              </w:rPr>
              <w:t>Almunar</w:t>
            </w:r>
            <w:proofErr w:type="spellEnd"/>
            <w:r w:rsidRPr="004D3011">
              <w:rPr>
                <w:b/>
              </w:rPr>
              <w:t xml:space="preserve"> </w:t>
            </w:r>
            <w:r>
              <w:rPr>
                <w:b/>
              </w:rPr>
              <w:t>Private School</w:t>
            </w:r>
            <w:r>
              <w:t>, Instructor</w:t>
            </w:r>
          </w:p>
          <w:p w:rsidR="006C3DF6" w:rsidRDefault="006C3DF6" w:rsidP="005C3B35">
            <w:r>
              <w:t>04,2017</w:t>
            </w:r>
            <w:r w:rsidRPr="004D3011">
              <w:t>–</w:t>
            </w:r>
            <w:r>
              <w:t>10, 2017</w:t>
            </w:r>
          </w:p>
          <w:p w:rsidR="009A4449" w:rsidRPr="009A4449" w:rsidRDefault="009A4449" w:rsidP="009A4449">
            <w:pPr>
              <w:rPr>
                <w:b/>
                <w:bCs/>
              </w:rPr>
            </w:pPr>
            <w:r w:rsidRPr="009A4449">
              <w:rPr>
                <w:b/>
                <w:bCs/>
              </w:rPr>
              <w:t>My major responsibilities</w:t>
            </w:r>
            <w:r>
              <w:rPr>
                <w:b/>
                <w:bCs/>
              </w:rPr>
              <w:t>:</w:t>
            </w:r>
          </w:p>
          <w:p w:rsidR="009A4449" w:rsidRDefault="009A4449" w:rsidP="005C3B35"/>
          <w:p w:rsidR="009A4449" w:rsidRDefault="009A4449" w:rsidP="00B64E5D">
            <w:r>
              <w:t>P</w:t>
            </w:r>
            <w:r w:rsidRPr="009A4449">
              <w:t>lan</w:t>
            </w:r>
            <w:r w:rsidR="00B64E5D">
              <w:t xml:space="preserve">ning for </w:t>
            </w:r>
            <w:r w:rsidRPr="009A4449">
              <w:t>assigned courses and lectures</w:t>
            </w:r>
          </w:p>
          <w:p w:rsidR="009A4449" w:rsidRDefault="009A4449" w:rsidP="009A4449">
            <w:r>
              <w:t>Preparing Study Materials, Assignment and Quizzes</w:t>
            </w:r>
          </w:p>
          <w:p w:rsidR="009A4449" w:rsidRDefault="009A4449" w:rsidP="009A4449">
            <w:r>
              <w:t>C</w:t>
            </w:r>
            <w:r w:rsidRPr="009A4449">
              <w:t>onduct</w:t>
            </w:r>
            <w:r>
              <w:t>ing</w:t>
            </w:r>
            <w:r w:rsidRPr="009A4449">
              <w:t xml:space="preserve"> assigned classes at the scheduled times</w:t>
            </w:r>
          </w:p>
          <w:p w:rsidR="009A4449" w:rsidRDefault="009A4449" w:rsidP="009A4449">
            <w:r>
              <w:t>Coordinating Cultural Programs</w:t>
            </w:r>
          </w:p>
          <w:p w:rsidR="009A4449" w:rsidRDefault="009A4449" w:rsidP="009A4449"/>
          <w:p w:rsidR="009A4449" w:rsidRPr="004D3011" w:rsidRDefault="009A4449" w:rsidP="009A4449"/>
          <w:p w:rsidR="006C3DF6" w:rsidRDefault="006C3DF6" w:rsidP="005C3B35"/>
          <w:p w:rsidR="006C3DF6" w:rsidRDefault="006C3DF6" w:rsidP="005D47DE"/>
        </w:tc>
      </w:tr>
      <w:tr w:rsidR="006C3DF6" w:rsidTr="006C3DF6">
        <w:trPr>
          <w:trHeight w:val="1179"/>
        </w:trPr>
        <w:tc>
          <w:tcPr>
            <w:tcW w:w="4421" w:type="dxa"/>
            <w:vMerge/>
            <w:vAlign w:val="bottom"/>
          </w:tcPr>
          <w:p w:rsidR="006C3DF6" w:rsidRDefault="006C3DF6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C3DF6" w:rsidRDefault="006C3DF6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gridSpan w:val="2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1E702CE261B941A0BB9974DDB56E2635"/>
              </w:placeholder>
              <w:temporary/>
              <w:showingPlcHdr/>
              <w15:appearance w15:val="hidden"/>
            </w:sdtPr>
            <w:sdtEndPr/>
            <w:sdtContent>
              <w:p w:rsidR="006C3DF6" w:rsidRDefault="006C3DF6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C3DF6" w:rsidTr="006C3DF6">
        <w:trPr>
          <w:trHeight w:val="4257"/>
        </w:trPr>
        <w:tc>
          <w:tcPr>
            <w:tcW w:w="4421" w:type="dxa"/>
            <w:vMerge/>
            <w:vAlign w:val="bottom"/>
          </w:tcPr>
          <w:p w:rsidR="006C3DF6" w:rsidRDefault="006C3DF6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C3DF6" w:rsidRDefault="006C3DF6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75D79F1" wp14:editId="281BCE6C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3DF6" w:rsidRPr="00AF4EA4" w:rsidRDefault="006C3DF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5D79F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C3DF6" w:rsidRPr="00AF4EA4" w:rsidRDefault="006C3DF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gridSpan w:val="2"/>
            <w:vAlign w:val="bottom"/>
          </w:tcPr>
          <w:p w:rsidR="006C3DF6" w:rsidRDefault="006C3DF6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4DCABDBB" wp14:editId="75DD871F">
                  <wp:extent cx="4053543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6C3DF6" w:rsidRDefault="006C3DF6" w:rsidP="00776643">
            <w:pPr>
              <w:rPr>
                <w:b/>
              </w:rPr>
            </w:pPr>
          </w:p>
          <w:p w:rsidR="00D57901" w:rsidRDefault="00D57901" w:rsidP="00776643">
            <w:pPr>
              <w:rPr>
                <w:b/>
              </w:rPr>
            </w:pPr>
          </w:p>
          <w:p w:rsidR="00D57901" w:rsidRDefault="00D57901" w:rsidP="00776643">
            <w:pPr>
              <w:rPr>
                <w:b/>
              </w:rPr>
            </w:pPr>
          </w:p>
          <w:p w:rsidR="006C3DF6" w:rsidRDefault="006C3DF6" w:rsidP="00776643">
            <w:pPr>
              <w:rPr>
                <w:b/>
              </w:rPr>
            </w:pPr>
          </w:p>
        </w:tc>
      </w:tr>
    </w:tbl>
    <w:p w:rsidR="006C3DF6" w:rsidRDefault="006C3DF6">
      <w:r>
        <w:br w:type="page"/>
      </w:r>
    </w:p>
    <w:tbl>
      <w:tblPr>
        <w:tblW w:w="502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8"/>
        <w:gridCol w:w="11140"/>
      </w:tblGrid>
      <w:tr w:rsidR="006C3DF6" w:rsidTr="00D819B4">
        <w:trPr>
          <w:trHeight w:val="1260"/>
        </w:trPr>
        <w:tc>
          <w:tcPr>
            <w:tcW w:w="438" w:type="dxa"/>
            <w:shd w:val="clear" w:color="auto" w:fill="31521B" w:themeFill="accent2" w:themeFillShade="80"/>
          </w:tcPr>
          <w:p w:rsidR="006C3DF6" w:rsidRPr="00B90CEF" w:rsidRDefault="006C3DF6" w:rsidP="00776643">
            <w:pPr>
              <w:rPr>
                <w:noProof/>
                <w:color w:val="000000" w:themeColor="text1"/>
                <w:lang w:eastAsia="en-US"/>
              </w:rPr>
            </w:pPr>
          </w:p>
        </w:tc>
        <w:tc>
          <w:tcPr>
            <w:tcW w:w="11140" w:type="dxa"/>
            <w:shd w:val="clear" w:color="auto" w:fill="31521B" w:themeFill="accent2" w:themeFillShade="80"/>
            <w:vAlign w:val="bottom"/>
          </w:tcPr>
          <w:p w:rsidR="006C3DF6" w:rsidRDefault="006C3DF6" w:rsidP="006C3DF6">
            <w:pPr>
              <w:pStyle w:val="Heading1"/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4"/>
              </w:rPr>
            </w:pPr>
            <w:r>
              <w:t>tRAININGS AND cERTIFIcations</w:t>
            </w:r>
          </w:p>
          <w:p w:rsidR="006C3DF6" w:rsidRPr="00B90CEF" w:rsidRDefault="006C3DF6" w:rsidP="00776643">
            <w:pPr>
              <w:rPr>
                <w:noProof/>
                <w:color w:val="000000" w:themeColor="text1"/>
                <w:lang w:eastAsia="en-US"/>
              </w:rPr>
            </w:pPr>
          </w:p>
        </w:tc>
      </w:tr>
      <w:tr w:rsidR="006C3DF6" w:rsidTr="004F6FD0">
        <w:trPr>
          <w:trHeight w:val="3699"/>
        </w:trPr>
        <w:tc>
          <w:tcPr>
            <w:tcW w:w="438" w:type="dxa"/>
          </w:tcPr>
          <w:p w:rsidR="006C3DF6" w:rsidRPr="00AF4EA4" w:rsidRDefault="006C3DF6" w:rsidP="006C3DF6">
            <w:pPr>
              <w:jc w:val="center"/>
              <w:rPr>
                <w:color w:val="455F51" w:themeColor="text2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C889C" wp14:editId="74B19CD0">
                      <wp:simplePos x="0" y="0"/>
                      <wp:positionH relativeFrom="column">
                        <wp:posOffset>-75994</wp:posOffset>
                      </wp:positionH>
                      <wp:positionV relativeFrom="paragraph">
                        <wp:posOffset>6358</wp:posOffset>
                      </wp:positionV>
                      <wp:extent cx="261257" cy="249382"/>
                      <wp:effectExtent l="0" t="0" r="5715" b="0"/>
                      <wp:wrapNone/>
                      <wp:docPr id="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1257" cy="249382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3DF6" w:rsidRDefault="006C3DF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889C" id="_x0000_s1029" style="position:absolute;left:0;text-align:left;margin-left:-6pt;margin-top:.5pt;width:20.55pt;height:19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827,249382;0,267;261257,0;1827,249382" o:connectangles="0,0,0,0" textboxrect="0,0,346895,347348"/>
                      <v:textbox>
                        <w:txbxContent>
                          <w:p w:rsidR="006C3DF6" w:rsidRDefault="006C3DF6"/>
                        </w:txbxContent>
                      </v:textbox>
                    </v:shape>
                  </w:pict>
                </mc:Fallback>
              </mc:AlternateContent>
            </w:r>
          </w:p>
          <w:p w:rsidR="006C3DF6" w:rsidRDefault="006C3DF6" w:rsidP="00776643">
            <w:pPr>
              <w:rPr>
                <w:noProof/>
                <w:lang w:eastAsia="en-US"/>
              </w:rPr>
            </w:pPr>
          </w:p>
        </w:tc>
        <w:tc>
          <w:tcPr>
            <w:tcW w:w="11140" w:type="dxa"/>
            <w:vAlign w:val="bottom"/>
          </w:tcPr>
          <w:p w:rsidR="00C43523" w:rsidRDefault="00D819B4" w:rsidP="00D57901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Artificial Intelli</w:t>
            </w:r>
            <w:r w:rsidR="00C43523" w:rsidRPr="00685948">
              <w:rPr>
                <w:noProof/>
                <w:color w:val="000000" w:themeColor="text1"/>
                <w:lang w:eastAsia="en-US"/>
              </w:rPr>
              <w:t xml:space="preserve">gence in Indian Philosophy Workshop, </w:t>
            </w:r>
            <w:r w:rsidR="00D57901">
              <w:rPr>
                <w:noProof/>
                <w:color w:val="000000" w:themeColor="text1"/>
                <w:lang w:eastAsia="en-US"/>
              </w:rPr>
              <w:t xml:space="preserve">BMCC College, </w:t>
            </w:r>
            <w:r w:rsidR="00685948" w:rsidRPr="00685948">
              <w:rPr>
                <w:noProof/>
                <w:color w:val="000000" w:themeColor="text1"/>
                <w:lang w:eastAsia="en-US"/>
              </w:rPr>
              <w:t>2020</w:t>
            </w:r>
          </w:p>
          <w:p w:rsidR="004F6FD0" w:rsidRDefault="004F6FD0" w:rsidP="00D57901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IMUN Online Conference, Environment Protection, 2020</w:t>
            </w:r>
          </w:p>
          <w:p w:rsidR="004F6FD0" w:rsidRDefault="004F6FD0" w:rsidP="004F6FD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Certificatation for Assisting Foreigner Students, Generel consulate of Afghanistan in India, 2020</w:t>
            </w:r>
          </w:p>
          <w:p w:rsidR="004F6FD0" w:rsidRDefault="004F6FD0" w:rsidP="004F6FD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Certifiacate on Organizing Artificial Intellegence Workshop, BMCC College, 2020</w:t>
            </w:r>
          </w:p>
          <w:p w:rsidR="004F6FD0" w:rsidRDefault="004F6FD0" w:rsidP="004F6FD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Online COVID-19 Awareness Quiz Certificate, Azam Compus College 2020</w:t>
            </w:r>
          </w:p>
          <w:p w:rsidR="004F6FD0" w:rsidRPr="004F6FD0" w:rsidRDefault="004F6FD0" w:rsidP="004F6FD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Troikn Chess Competation, BMCC College, 2019</w:t>
            </w:r>
          </w:p>
          <w:p w:rsidR="00685948" w:rsidRPr="00685948" w:rsidRDefault="00685948" w:rsidP="00D57901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685948">
              <w:rPr>
                <w:noProof/>
                <w:color w:val="000000" w:themeColor="text1"/>
                <w:lang w:eastAsia="en-US"/>
              </w:rPr>
              <w:t xml:space="preserve">Workshop on Foreign </w:t>
            </w:r>
            <w:r w:rsidR="005D4C5D">
              <w:rPr>
                <w:noProof/>
                <w:color w:val="000000" w:themeColor="text1"/>
                <w:lang w:eastAsia="en-US"/>
              </w:rPr>
              <w:t>t</w:t>
            </w:r>
            <w:r w:rsidRPr="00685948">
              <w:rPr>
                <w:noProof/>
                <w:color w:val="000000" w:themeColor="text1"/>
                <w:lang w:eastAsia="en-US"/>
              </w:rPr>
              <w:t>Trade Versus Foreign Aid,</w:t>
            </w:r>
            <w:r w:rsidR="00D57901">
              <w:rPr>
                <w:noProof/>
                <w:color w:val="000000" w:themeColor="text1"/>
                <w:lang w:eastAsia="en-US"/>
              </w:rPr>
              <w:t xml:space="preserve"> BMCC College,</w:t>
            </w:r>
            <w:r w:rsidRPr="00685948">
              <w:rPr>
                <w:noProof/>
                <w:color w:val="000000" w:themeColor="text1"/>
                <w:lang w:eastAsia="en-US"/>
              </w:rPr>
              <w:t xml:space="preserve"> 2019</w:t>
            </w:r>
          </w:p>
          <w:p w:rsidR="00685948" w:rsidRPr="00685948" w:rsidRDefault="00685948" w:rsidP="00685948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685948">
              <w:rPr>
                <w:noProof/>
                <w:color w:val="000000" w:themeColor="text1"/>
                <w:lang w:eastAsia="en-US"/>
              </w:rPr>
              <w:t xml:space="preserve">Hormony International Conference 2019 on youth against slavery, </w:t>
            </w:r>
            <w:r w:rsidR="00D57901">
              <w:rPr>
                <w:noProof/>
                <w:color w:val="000000" w:themeColor="text1"/>
                <w:lang w:eastAsia="en-US"/>
              </w:rPr>
              <w:t xml:space="preserve">TISS University, Mumbai, </w:t>
            </w:r>
            <w:r w:rsidRPr="00685948">
              <w:rPr>
                <w:noProof/>
                <w:color w:val="000000" w:themeColor="text1"/>
                <w:lang w:eastAsia="en-US"/>
              </w:rPr>
              <w:t>2019</w:t>
            </w:r>
          </w:p>
          <w:p w:rsidR="00685948" w:rsidRDefault="00685948" w:rsidP="00685948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685948">
              <w:rPr>
                <w:noProof/>
                <w:color w:val="000000" w:themeColor="text1"/>
                <w:lang w:eastAsia="en-US"/>
              </w:rPr>
              <w:t>Global Village,</w:t>
            </w:r>
            <w:r w:rsidR="00D57901">
              <w:rPr>
                <w:noProof/>
                <w:color w:val="000000" w:themeColor="text1"/>
                <w:lang w:eastAsia="en-US"/>
              </w:rPr>
              <w:t xml:space="preserve"> </w:t>
            </w:r>
            <w:r w:rsidR="00D819B4">
              <w:rPr>
                <w:noProof/>
                <w:color w:val="000000" w:themeColor="text1"/>
                <w:lang w:eastAsia="en-US"/>
              </w:rPr>
              <w:t>A</w:t>
            </w:r>
            <w:r w:rsidR="00D57901">
              <w:rPr>
                <w:noProof/>
                <w:color w:val="000000" w:themeColor="text1"/>
                <w:lang w:eastAsia="en-US"/>
              </w:rPr>
              <w:t>IESEC Organization</w:t>
            </w:r>
            <w:r w:rsidRPr="00685948">
              <w:rPr>
                <w:noProof/>
                <w:color w:val="000000" w:themeColor="text1"/>
                <w:lang w:eastAsia="en-US"/>
              </w:rPr>
              <w:t xml:space="preserve"> 2019</w:t>
            </w:r>
          </w:p>
          <w:p w:rsidR="004F6FD0" w:rsidRPr="004F6FD0" w:rsidRDefault="004F6FD0" w:rsidP="004F6FD0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Youth Talks, AIESEC, 2019</w:t>
            </w:r>
          </w:p>
          <w:p w:rsidR="00685948" w:rsidRDefault="00685948" w:rsidP="00D57901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 w:rsidRPr="00685948">
              <w:rPr>
                <w:noProof/>
                <w:color w:val="000000" w:themeColor="text1"/>
                <w:lang w:eastAsia="en-US"/>
              </w:rPr>
              <w:t xml:space="preserve">Flag March International Youth Festival, </w:t>
            </w:r>
            <w:r w:rsidR="00D57901">
              <w:rPr>
                <w:noProof/>
                <w:color w:val="000000" w:themeColor="text1"/>
                <w:lang w:eastAsia="en-US"/>
              </w:rPr>
              <w:t>Pune University</w:t>
            </w:r>
            <w:r w:rsidRPr="00685948">
              <w:rPr>
                <w:noProof/>
                <w:color w:val="000000" w:themeColor="text1"/>
                <w:lang w:eastAsia="en-US"/>
              </w:rPr>
              <w:t>, 2018</w:t>
            </w:r>
          </w:p>
          <w:p w:rsidR="00685948" w:rsidRDefault="00685948" w:rsidP="00D819B4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 w:bidi="fa-IR"/>
              </w:rPr>
              <w:t>Announcer and Reporter in Radio Certificate,</w:t>
            </w:r>
            <w:r w:rsidR="00D819B4">
              <w:rPr>
                <w:noProof/>
                <w:color w:val="000000" w:themeColor="text1"/>
                <w:lang w:eastAsia="en-US" w:bidi="fa-IR"/>
              </w:rPr>
              <w:t xml:space="preserve"> Bost Radio,</w:t>
            </w:r>
            <w:r>
              <w:rPr>
                <w:noProof/>
                <w:color w:val="000000" w:themeColor="text1"/>
                <w:lang w:eastAsia="en-US" w:bidi="fa-IR"/>
              </w:rPr>
              <w:t xml:space="preserve"> </w:t>
            </w:r>
            <w:r w:rsidR="00D57901">
              <w:rPr>
                <w:noProof/>
                <w:color w:val="000000" w:themeColor="text1"/>
                <w:lang w:eastAsia="en-US" w:bidi="fa-IR"/>
              </w:rPr>
              <w:t>2015</w:t>
            </w:r>
          </w:p>
          <w:p w:rsidR="00685948" w:rsidRPr="005D4C5D" w:rsidRDefault="005D4C5D" w:rsidP="005D4C5D">
            <w:pPr>
              <w:pStyle w:val="ListParagraph"/>
              <w:numPr>
                <w:ilvl w:val="1"/>
                <w:numId w:val="5"/>
              </w:numPr>
              <w:rPr>
                <w:noProof/>
                <w:color w:val="000000" w:themeColor="text1"/>
                <w:lang w:eastAsia="en-US"/>
              </w:rPr>
            </w:pPr>
            <w:r>
              <w:rPr>
                <w:noProof/>
                <w:color w:val="000000" w:themeColor="text1"/>
                <w:lang w:eastAsia="en-US"/>
              </w:rPr>
              <w:t>International conferen</w:t>
            </w:r>
            <w:r w:rsidR="00545A4A">
              <w:rPr>
                <w:noProof/>
                <w:color w:val="000000" w:themeColor="text1"/>
                <w:lang w:eastAsia="en-US"/>
              </w:rPr>
              <w:t>ce of Academic Institution ,2021</w:t>
            </w:r>
          </w:p>
          <w:p w:rsidR="00D819B4" w:rsidRPr="004F6FD0" w:rsidRDefault="00D819B4" w:rsidP="004F6FD0">
            <w:pPr>
              <w:rPr>
                <w:noProof/>
                <w:color w:val="000000" w:themeColor="text1"/>
                <w:lang w:eastAsia="en-US"/>
              </w:rPr>
            </w:pPr>
          </w:p>
        </w:tc>
      </w:tr>
      <w:tr w:rsidR="004F6FD0" w:rsidTr="004F6FD0">
        <w:trPr>
          <w:trHeight w:val="1071"/>
        </w:trPr>
        <w:tc>
          <w:tcPr>
            <w:tcW w:w="438" w:type="dxa"/>
            <w:shd w:val="clear" w:color="auto" w:fill="31521B" w:themeFill="accent2" w:themeFillShade="80"/>
          </w:tcPr>
          <w:p w:rsidR="004F6FD0" w:rsidRDefault="004F6FD0" w:rsidP="006C3DF6">
            <w:pPr>
              <w:jc w:val="center"/>
              <w:rPr>
                <w:noProof/>
                <w:lang w:eastAsia="en-US"/>
              </w:rPr>
            </w:pPr>
          </w:p>
        </w:tc>
        <w:tc>
          <w:tcPr>
            <w:tcW w:w="11140" w:type="dxa"/>
            <w:shd w:val="clear" w:color="auto" w:fill="31521B" w:themeFill="accent2" w:themeFillShade="80"/>
            <w:vAlign w:val="bottom"/>
          </w:tcPr>
          <w:p w:rsidR="004F6FD0" w:rsidRDefault="003C5287" w:rsidP="003C5287">
            <w:pPr>
              <w:pStyle w:val="Heading1"/>
            </w:pPr>
            <w:r>
              <w:t>References</w:t>
            </w:r>
          </w:p>
          <w:p w:rsidR="003C5287" w:rsidRPr="003C5287" w:rsidRDefault="003C5287" w:rsidP="003C5287"/>
        </w:tc>
      </w:tr>
      <w:tr w:rsidR="004F6FD0" w:rsidTr="00F70A27">
        <w:trPr>
          <w:trHeight w:val="1899"/>
        </w:trPr>
        <w:tc>
          <w:tcPr>
            <w:tcW w:w="438" w:type="dxa"/>
            <w:tcBorders>
              <w:bottom w:val="nil"/>
            </w:tcBorders>
          </w:tcPr>
          <w:p w:rsidR="004F6FD0" w:rsidRDefault="004F6FD0" w:rsidP="006C3DF6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9DA960" wp14:editId="2B7789F7">
                      <wp:simplePos x="0" y="0"/>
                      <wp:positionH relativeFrom="column">
                        <wp:posOffset>-70930</wp:posOffset>
                      </wp:positionH>
                      <wp:positionV relativeFrom="paragraph">
                        <wp:posOffset>12049</wp:posOffset>
                      </wp:positionV>
                      <wp:extent cx="261257" cy="249382"/>
                      <wp:effectExtent l="0" t="0" r="5715" b="0"/>
                      <wp:wrapNone/>
                      <wp:docPr id="9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61257" cy="249382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6FD0" w:rsidRDefault="004F6FD0" w:rsidP="004F6FD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DA960" id="_x0000_s1030" style="position:absolute;left:0;text-align:left;margin-left:-5.6pt;margin-top:.95pt;width:20.55pt;height:1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827,249382;0,267;261257,0;1827,249382" o:connectangles="0,0,0,0" textboxrect="0,0,346895,347348"/>
                      <v:textbox>
                        <w:txbxContent>
                          <w:p w:rsidR="004F6FD0" w:rsidRDefault="004F6FD0" w:rsidP="004F6FD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0" w:type="dxa"/>
            <w:tcBorders>
              <w:bottom w:val="nil"/>
            </w:tcBorders>
            <w:vAlign w:val="bottom"/>
          </w:tcPr>
          <w:p w:rsidR="00C76069" w:rsidRPr="00545A4A" w:rsidRDefault="00C76069" w:rsidP="00545A4A">
            <w:pPr>
              <w:rPr>
                <w:b/>
              </w:rPr>
            </w:pPr>
          </w:p>
          <w:p w:rsidR="00C76069" w:rsidRDefault="00C76069" w:rsidP="00C76069">
            <w:pPr>
              <w:pStyle w:val="ListParagraph"/>
              <w:rPr>
                <w:b/>
              </w:rPr>
            </w:pPr>
          </w:p>
          <w:p w:rsidR="00F70A27" w:rsidRPr="00C76069" w:rsidRDefault="00E708FB" w:rsidP="00C7606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C76069">
              <w:rPr>
                <w:b/>
              </w:rPr>
              <w:t>Manjusha</w:t>
            </w:r>
            <w:proofErr w:type="spellEnd"/>
            <w:r w:rsidRPr="00C76069">
              <w:rPr>
                <w:b/>
              </w:rPr>
              <w:t xml:space="preserve"> </w:t>
            </w:r>
            <w:proofErr w:type="spellStart"/>
            <w:r w:rsidRPr="00C76069">
              <w:rPr>
                <w:b/>
              </w:rPr>
              <w:t>Wadekar</w:t>
            </w:r>
            <w:proofErr w:type="spellEnd"/>
            <w:r w:rsidRPr="00C76069">
              <w:rPr>
                <w:b/>
              </w:rPr>
              <w:t>, BMCC Instructor</w:t>
            </w:r>
          </w:p>
          <w:p w:rsidR="003D61DC" w:rsidRDefault="003D61DC" w:rsidP="00F70A27">
            <w:pPr>
              <w:pStyle w:val="ListParagraph"/>
            </w:pPr>
            <w:r w:rsidRPr="003D61DC">
              <w:t>Manjusha_wadeka</w:t>
            </w:r>
            <w:r>
              <w:t>r</w:t>
            </w:r>
            <w:r w:rsidRPr="003D61DC">
              <w:t>@hotmail.com</w:t>
            </w:r>
          </w:p>
          <w:p w:rsidR="00F70A27" w:rsidRDefault="003D61DC" w:rsidP="00F70A27">
            <w:pPr>
              <w:pStyle w:val="ListParagraph"/>
              <w:rPr>
                <w:bCs/>
              </w:rPr>
            </w:pPr>
            <w:r>
              <w:rPr>
                <w:bCs/>
              </w:rPr>
              <w:t>+919637411845</w:t>
            </w:r>
          </w:p>
          <w:p w:rsidR="00C76069" w:rsidRPr="00F17D6B" w:rsidRDefault="00C76069" w:rsidP="00F70A27">
            <w:pPr>
              <w:pStyle w:val="ListParagraph"/>
              <w:rPr>
                <w:bCs/>
              </w:rPr>
            </w:pPr>
          </w:p>
          <w:p w:rsidR="00F70A27" w:rsidRPr="00F17D6B" w:rsidRDefault="00F70A27" w:rsidP="00F70A2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Mehdi </w:t>
            </w:r>
            <w:proofErr w:type="spellStart"/>
            <w:r>
              <w:rPr>
                <w:b/>
              </w:rPr>
              <w:t>Akbary</w:t>
            </w:r>
            <w:proofErr w:type="spellEnd"/>
            <w:r w:rsidRPr="00F17D6B">
              <w:rPr>
                <w:b/>
              </w:rPr>
              <w:t xml:space="preserve">, </w:t>
            </w:r>
            <w:r>
              <w:rPr>
                <w:b/>
              </w:rPr>
              <w:t xml:space="preserve">Director of </w:t>
            </w:r>
            <w:proofErr w:type="spellStart"/>
            <w:r>
              <w:rPr>
                <w:b/>
              </w:rPr>
              <w:t>Roshd</w:t>
            </w:r>
            <w:proofErr w:type="spellEnd"/>
            <w:r>
              <w:rPr>
                <w:b/>
              </w:rPr>
              <w:t xml:space="preserve"> High School</w:t>
            </w:r>
          </w:p>
          <w:p w:rsidR="003D61DC" w:rsidRDefault="003D61DC" w:rsidP="003D61DC">
            <w:pPr>
              <w:pStyle w:val="ListParagraph"/>
            </w:pPr>
            <w:r w:rsidRPr="003D61DC">
              <w:t>Mehdiakbary20062000@gmail.com</w:t>
            </w:r>
          </w:p>
          <w:p w:rsidR="00F70A27" w:rsidRPr="00F17D6B" w:rsidRDefault="00F70A27" w:rsidP="00F70A27">
            <w:pPr>
              <w:pStyle w:val="ListParagraph"/>
              <w:rPr>
                <w:bCs/>
              </w:rPr>
            </w:pPr>
            <w:r w:rsidRPr="00F17D6B">
              <w:rPr>
                <w:bCs/>
              </w:rPr>
              <w:t>+937</w:t>
            </w:r>
            <w:r>
              <w:rPr>
                <w:bCs/>
              </w:rPr>
              <w:t>79812014</w:t>
            </w:r>
          </w:p>
          <w:p w:rsidR="00F70A27" w:rsidRPr="004F6FD0" w:rsidRDefault="00F70A27" w:rsidP="00F70A27">
            <w:pPr>
              <w:pStyle w:val="ListParagraph"/>
              <w:rPr>
                <w:noProof/>
                <w:color w:val="000000" w:themeColor="text1"/>
                <w:lang w:eastAsia="en-US"/>
              </w:rPr>
            </w:pPr>
          </w:p>
        </w:tc>
      </w:tr>
    </w:tbl>
    <w:p w:rsidR="006C3DF6" w:rsidRDefault="00C43523" w:rsidP="005D47DE">
      <w:r>
        <w:tab/>
      </w:r>
    </w:p>
    <w:p w:rsidR="006C3DF6" w:rsidRDefault="006C3DF6">
      <w:pPr>
        <w:ind w:right="0"/>
      </w:pPr>
      <w:r>
        <w:br w:type="page"/>
      </w:r>
    </w:p>
    <w:p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88" w:rsidRDefault="006B3588" w:rsidP="00C51CF5">
      <w:r>
        <w:separator/>
      </w:r>
    </w:p>
  </w:endnote>
  <w:endnote w:type="continuationSeparator" w:id="0">
    <w:p w:rsidR="006B3588" w:rsidRDefault="006B358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88" w:rsidRDefault="006B3588" w:rsidP="00C51CF5">
      <w:r>
        <w:separator/>
      </w:r>
    </w:p>
  </w:footnote>
  <w:footnote w:type="continuationSeparator" w:id="0">
    <w:p w:rsidR="006B3588" w:rsidRDefault="006B358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A79DB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C02173"/>
    <w:multiLevelType w:val="hybridMultilevel"/>
    <w:tmpl w:val="F892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7F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DC10E5"/>
    <w:multiLevelType w:val="hybridMultilevel"/>
    <w:tmpl w:val="845C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85554"/>
    <w:multiLevelType w:val="hybridMultilevel"/>
    <w:tmpl w:val="64767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0D"/>
    <w:rsid w:val="000521EF"/>
    <w:rsid w:val="000A545F"/>
    <w:rsid w:val="000F3BEA"/>
    <w:rsid w:val="0010314C"/>
    <w:rsid w:val="00153B84"/>
    <w:rsid w:val="00182D0D"/>
    <w:rsid w:val="00196AAB"/>
    <w:rsid w:val="001A4D1A"/>
    <w:rsid w:val="001B0B3D"/>
    <w:rsid w:val="001D6EF3"/>
    <w:rsid w:val="003B0DB8"/>
    <w:rsid w:val="003C5287"/>
    <w:rsid w:val="003D61DC"/>
    <w:rsid w:val="00431999"/>
    <w:rsid w:val="00443E2D"/>
    <w:rsid w:val="004A169F"/>
    <w:rsid w:val="004F6FD0"/>
    <w:rsid w:val="00545A4A"/>
    <w:rsid w:val="00572086"/>
    <w:rsid w:val="00597871"/>
    <w:rsid w:val="005C3B35"/>
    <w:rsid w:val="005D47DE"/>
    <w:rsid w:val="005D4C5D"/>
    <w:rsid w:val="005F364E"/>
    <w:rsid w:val="0062123A"/>
    <w:rsid w:val="00635EF0"/>
    <w:rsid w:val="00646E75"/>
    <w:rsid w:val="00663587"/>
    <w:rsid w:val="00685948"/>
    <w:rsid w:val="006B3588"/>
    <w:rsid w:val="006C3DF6"/>
    <w:rsid w:val="006D409C"/>
    <w:rsid w:val="00776643"/>
    <w:rsid w:val="00797579"/>
    <w:rsid w:val="007B5F3D"/>
    <w:rsid w:val="007D0F5B"/>
    <w:rsid w:val="007D3422"/>
    <w:rsid w:val="00882E29"/>
    <w:rsid w:val="00884C1D"/>
    <w:rsid w:val="008F290E"/>
    <w:rsid w:val="00942045"/>
    <w:rsid w:val="00964B9F"/>
    <w:rsid w:val="00965E0E"/>
    <w:rsid w:val="009A4449"/>
    <w:rsid w:val="009F215D"/>
    <w:rsid w:val="00A73BCA"/>
    <w:rsid w:val="00A75FCE"/>
    <w:rsid w:val="00AB6F46"/>
    <w:rsid w:val="00AC5509"/>
    <w:rsid w:val="00AF4EA4"/>
    <w:rsid w:val="00B0669D"/>
    <w:rsid w:val="00B64E5D"/>
    <w:rsid w:val="00B90CEF"/>
    <w:rsid w:val="00B95D4D"/>
    <w:rsid w:val="00C43523"/>
    <w:rsid w:val="00C51CF5"/>
    <w:rsid w:val="00C76069"/>
    <w:rsid w:val="00C93D20"/>
    <w:rsid w:val="00CA407F"/>
    <w:rsid w:val="00D00A30"/>
    <w:rsid w:val="00D06D32"/>
    <w:rsid w:val="00D57901"/>
    <w:rsid w:val="00D819B4"/>
    <w:rsid w:val="00D8438A"/>
    <w:rsid w:val="00DC71AE"/>
    <w:rsid w:val="00DD3352"/>
    <w:rsid w:val="00E55D74"/>
    <w:rsid w:val="00E708FB"/>
    <w:rsid w:val="00E774C3"/>
    <w:rsid w:val="00E8541C"/>
    <w:rsid w:val="00F56513"/>
    <w:rsid w:val="00F70A27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16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i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45090613477484"/>
          <c:y val="0"/>
          <c:w val="0.80138048159801523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MS. Office</c:v>
                </c:pt>
                <c:pt idx="1">
                  <c:v>C++</c:v>
                </c:pt>
                <c:pt idx="2">
                  <c:v>C</c:v>
                </c:pt>
                <c:pt idx="3">
                  <c:v>Python</c:v>
                </c:pt>
                <c:pt idx="4">
                  <c:v>HTML</c:v>
                </c:pt>
                <c:pt idx="5">
                  <c:v>PHP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</c:v>
                </c:pt>
                <c:pt idx="1">
                  <c:v>0.7</c:v>
                </c:pt>
                <c:pt idx="2">
                  <c:v>0.8</c:v>
                </c:pt>
                <c:pt idx="3">
                  <c:v>0.6</c:v>
                </c:pt>
                <c:pt idx="4">
                  <c:v>0.9</c:v>
                </c:pt>
                <c:pt idx="5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663803824"/>
        <c:axId val="1663788048"/>
      </c:barChart>
      <c:catAx>
        <c:axId val="1663803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788048"/>
        <c:crosses val="autoZero"/>
        <c:auto val="1"/>
        <c:lblAlgn val="ctr"/>
        <c:lblOffset val="100"/>
        <c:noMultiLvlLbl val="0"/>
      </c:catAx>
      <c:valAx>
        <c:axId val="166378804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663803824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06FFDF2239440BB8B872A0658C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E145-611C-4511-B5EA-869FB680B5A0}"/>
      </w:docPartPr>
      <w:docPartBody>
        <w:p w:rsidR="00EB3B09" w:rsidRDefault="00521237">
          <w:pPr>
            <w:pStyle w:val="5406FFDF2239440BB8B872A0658C7A41"/>
          </w:pPr>
          <w:r w:rsidRPr="00036450">
            <w:t>EDUCATION</w:t>
          </w:r>
        </w:p>
      </w:docPartBody>
    </w:docPart>
    <w:docPart>
      <w:docPartPr>
        <w:name w:val="4F02FB18422E4226AEC48851014C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F07A-7B0D-4ABC-AF4E-81ED57FD39BC}"/>
      </w:docPartPr>
      <w:docPartBody>
        <w:p w:rsidR="00EB3B09" w:rsidRDefault="00C03D9B" w:rsidP="00C03D9B">
          <w:pPr>
            <w:pStyle w:val="4F02FB18422E4226AEC48851014C1875"/>
          </w:pPr>
          <w:r w:rsidRPr="005D47DE">
            <w:t>Profile</w:t>
          </w:r>
        </w:p>
      </w:docPartBody>
    </w:docPart>
    <w:docPart>
      <w:docPartPr>
        <w:name w:val="644E1EF71E504289AA74FDCC60F22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DBD6-CEB5-46BA-9145-E9C4B13A222D}"/>
      </w:docPartPr>
      <w:docPartBody>
        <w:p w:rsidR="00EB3B09" w:rsidRDefault="00C03D9B" w:rsidP="00C03D9B">
          <w:pPr>
            <w:pStyle w:val="644E1EF71E504289AA74FDCC60F220E6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9E2A4E48ECA949E582CA42C03F9D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086A-0C68-4115-8736-9BD9B91BAA33}"/>
      </w:docPartPr>
      <w:docPartBody>
        <w:p w:rsidR="00EB3B09" w:rsidRDefault="00C03D9B" w:rsidP="00C03D9B">
          <w:pPr>
            <w:pStyle w:val="9E2A4E48ECA949E582CA42C03F9DFDBB"/>
          </w:pPr>
          <w:r w:rsidRPr="004D3011">
            <w:t>PHONE:</w:t>
          </w:r>
        </w:p>
      </w:docPartBody>
    </w:docPart>
    <w:docPart>
      <w:docPartPr>
        <w:name w:val="E5C859BFB8D4454D9F83623E83692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1898B-486B-4204-9D8F-FD712B60235E}"/>
      </w:docPartPr>
      <w:docPartBody>
        <w:p w:rsidR="00EB3B09" w:rsidRDefault="00C03D9B" w:rsidP="00C03D9B">
          <w:pPr>
            <w:pStyle w:val="E5C859BFB8D4454D9F83623E8369213B"/>
          </w:pPr>
          <w:r w:rsidRPr="004D3011">
            <w:t>EMAIL:</w:t>
          </w:r>
        </w:p>
      </w:docPartBody>
    </w:docPart>
    <w:docPart>
      <w:docPartPr>
        <w:name w:val="DDC06B72D11E423CBCBEE817E1B0E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7B17-9F03-4B0E-8192-0025EEAFF924}"/>
      </w:docPartPr>
      <w:docPartBody>
        <w:p w:rsidR="00EB3B09" w:rsidRDefault="00C03D9B" w:rsidP="00C03D9B">
          <w:pPr>
            <w:pStyle w:val="DDC06B72D11E423CBCBEE817E1B0E3F8"/>
          </w:pPr>
          <w:r w:rsidRPr="00036450">
            <w:t>WORK EXPERIENCE</w:t>
          </w:r>
        </w:p>
      </w:docPartBody>
    </w:docPart>
    <w:docPart>
      <w:docPartPr>
        <w:name w:val="1E702CE261B941A0BB9974DDB56E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01C09-7CC2-4FAB-8CCC-D292BA674567}"/>
      </w:docPartPr>
      <w:docPartBody>
        <w:p w:rsidR="00EB3B09" w:rsidRDefault="00C03D9B" w:rsidP="00C03D9B">
          <w:pPr>
            <w:pStyle w:val="1E702CE261B941A0BB9974DDB56E2635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9B"/>
    <w:rsid w:val="00521237"/>
    <w:rsid w:val="00613BDB"/>
    <w:rsid w:val="00C03D9B"/>
    <w:rsid w:val="00D35BBF"/>
    <w:rsid w:val="00EB276B"/>
    <w:rsid w:val="00EB3B09"/>
    <w:rsid w:val="00E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03D9B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6FFDF2239440BB8B872A0658C7A41">
    <w:name w:val="5406FFDF2239440BB8B872A0658C7A41"/>
  </w:style>
  <w:style w:type="paragraph" w:customStyle="1" w:styleId="86EDF06050D34ED8AF98CFF18970F5B0">
    <w:name w:val="86EDF06050D34ED8AF98CFF18970F5B0"/>
  </w:style>
  <w:style w:type="paragraph" w:customStyle="1" w:styleId="D0498C6F833145729DCC5633AF404302">
    <w:name w:val="D0498C6F833145729DCC5633AF404302"/>
  </w:style>
  <w:style w:type="paragraph" w:customStyle="1" w:styleId="D607614B8E2745338F39776024131E65">
    <w:name w:val="D607614B8E2745338F39776024131E65"/>
  </w:style>
  <w:style w:type="paragraph" w:customStyle="1" w:styleId="252F5DA8AEA94896A83D64DC795B8907">
    <w:name w:val="252F5DA8AEA94896A83D64DC795B8907"/>
  </w:style>
  <w:style w:type="paragraph" w:customStyle="1" w:styleId="68C776F58C4B4E70A269A2B1610EA18A">
    <w:name w:val="68C776F58C4B4E70A269A2B1610EA18A"/>
  </w:style>
  <w:style w:type="paragraph" w:customStyle="1" w:styleId="C0C961A5DDC34DF49094DF46225EBF43">
    <w:name w:val="C0C961A5DDC34DF49094DF46225EBF43"/>
  </w:style>
  <w:style w:type="paragraph" w:customStyle="1" w:styleId="AAF7A7ACE3D14615B92AED82F5FBC1CE">
    <w:name w:val="AAF7A7ACE3D14615B92AED82F5FBC1CE"/>
  </w:style>
  <w:style w:type="paragraph" w:customStyle="1" w:styleId="DD721FAD88D047E1A98DDFDAC45BFECB">
    <w:name w:val="DD721FAD88D047E1A98DDFDAC45BFECB"/>
  </w:style>
  <w:style w:type="paragraph" w:customStyle="1" w:styleId="016DB8629DC944B585764CC6F0A690B5">
    <w:name w:val="016DB8629DC944B585764CC6F0A690B5"/>
  </w:style>
  <w:style w:type="paragraph" w:customStyle="1" w:styleId="DB8405525E7A4BFA8C8FCBCADBF01094">
    <w:name w:val="DB8405525E7A4BFA8C8FCBCADBF01094"/>
  </w:style>
  <w:style w:type="paragraph" w:customStyle="1" w:styleId="C4A34172336E4C149C284D96F56C5F26">
    <w:name w:val="C4A34172336E4C149C284D96F56C5F26"/>
  </w:style>
  <w:style w:type="character" w:customStyle="1" w:styleId="Heading2Char">
    <w:name w:val="Heading 2 Char"/>
    <w:basedOn w:val="DefaultParagraphFont"/>
    <w:link w:val="Heading2"/>
    <w:uiPriority w:val="9"/>
    <w:rsid w:val="00C03D9B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B55E9FA2943147969C2443D82C678395">
    <w:name w:val="B55E9FA2943147969C2443D82C678395"/>
  </w:style>
  <w:style w:type="paragraph" w:customStyle="1" w:styleId="E333E0A69A424546A492B0FDE47718EB">
    <w:name w:val="E333E0A69A424546A492B0FDE47718EB"/>
  </w:style>
  <w:style w:type="paragraph" w:customStyle="1" w:styleId="A5E10ED2C79A49DFBA40E0E4D5392F68">
    <w:name w:val="A5E10ED2C79A49DFBA40E0E4D5392F68"/>
  </w:style>
  <w:style w:type="paragraph" w:customStyle="1" w:styleId="2C525944D1BA40D5A25592AF436E2D78">
    <w:name w:val="2C525944D1BA40D5A25592AF436E2D78"/>
  </w:style>
  <w:style w:type="paragraph" w:customStyle="1" w:styleId="79BBDC1EFC6F4B98994815EB12F83F3F">
    <w:name w:val="79BBDC1EFC6F4B98994815EB12F83F3F"/>
  </w:style>
  <w:style w:type="paragraph" w:customStyle="1" w:styleId="2500A461AF9A41668F6CC83D208C3C4C">
    <w:name w:val="2500A461AF9A41668F6CC83D208C3C4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A2A7EF0E835F456BA35EC8C0F954E2AD">
    <w:name w:val="A2A7EF0E835F456BA35EC8C0F954E2AD"/>
  </w:style>
  <w:style w:type="paragraph" w:customStyle="1" w:styleId="58D8A79711F240F4B4524945FD13B0AA">
    <w:name w:val="58D8A79711F240F4B4524945FD13B0AA"/>
  </w:style>
  <w:style w:type="paragraph" w:customStyle="1" w:styleId="5B7FE08FBAA64940BC7192A0D8C06177">
    <w:name w:val="5B7FE08FBAA64940BC7192A0D8C06177"/>
  </w:style>
  <w:style w:type="paragraph" w:customStyle="1" w:styleId="4ED7731DF82D44FDBD0031CB53A53F4B">
    <w:name w:val="4ED7731DF82D44FDBD0031CB53A53F4B"/>
  </w:style>
  <w:style w:type="paragraph" w:customStyle="1" w:styleId="6A8C7F3B66E24B158CDA21C52E060817">
    <w:name w:val="6A8C7F3B66E24B158CDA21C52E060817"/>
  </w:style>
  <w:style w:type="paragraph" w:customStyle="1" w:styleId="0BDC8AB60D3D487A95460BFFD9B5419F">
    <w:name w:val="0BDC8AB60D3D487A95460BFFD9B5419F"/>
  </w:style>
  <w:style w:type="paragraph" w:customStyle="1" w:styleId="9080D86ECE5F44F5BC3A30948B881B8E">
    <w:name w:val="9080D86ECE5F44F5BC3A30948B881B8E"/>
  </w:style>
  <w:style w:type="paragraph" w:customStyle="1" w:styleId="6AAEB410E5CB49EBA81D0621356AD900">
    <w:name w:val="6AAEB410E5CB49EBA81D0621356AD900"/>
  </w:style>
  <w:style w:type="paragraph" w:customStyle="1" w:styleId="3C8B5EE78B6540D4A4113B6CAA7720D3">
    <w:name w:val="3C8B5EE78B6540D4A4113B6CAA7720D3"/>
  </w:style>
  <w:style w:type="paragraph" w:customStyle="1" w:styleId="885B107E78DF4A718BC8ADB0E0763F88">
    <w:name w:val="885B107E78DF4A718BC8ADB0E0763F88"/>
  </w:style>
  <w:style w:type="paragraph" w:customStyle="1" w:styleId="88F23D4C6D3E4C848704024915730227">
    <w:name w:val="88F23D4C6D3E4C848704024915730227"/>
  </w:style>
  <w:style w:type="paragraph" w:customStyle="1" w:styleId="67C8DF6921264AFDA8FEBC4AB34AF076">
    <w:name w:val="67C8DF6921264AFDA8FEBC4AB34AF076"/>
  </w:style>
  <w:style w:type="paragraph" w:customStyle="1" w:styleId="4A1BC3CF90A44A7D80E4086D6548EBFC">
    <w:name w:val="4A1BC3CF90A44A7D80E4086D6548EBFC"/>
  </w:style>
  <w:style w:type="paragraph" w:customStyle="1" w:styleId="D24C2008B22142778713D82DD38F3BD0">
    <w:name w:val="D24C2008B22142778713D82DD38F3BD0"/>
  </w:style>
  <w:style w:type="paragraph" w:customStyle="1" w:styleId="B14E4EF9B85646B88CE7A3FCC3082A47">
    <w:name w:val="B14E4EF9B85646B88CE7A3FCC3082A47"/>
  </w:style>
  <w:style w:type="paragraph" w:customStyle="1" w:styleId="F9F4EF686A87487389D853FDAA5F8EDD">
    <w:name w:val="F9F4EF686A87487389D853FDAA5F8EDD"/>
  </w:style>
  <w:style w:type="paragraph" w:customStyle="1" w:styleId="01EBF12037524196822A4D86C60BAC49">
    <w:name w:val="01EBF12037524196822A4D86C60BAC49"/>
  </w:style>
  <w:style w:type="paragraph" w:customStyle="1" w:styleId="E17BC1A59F3043EE96AD97D038FF4AE3">
    <w:name w:val="E17BC1A59F3043EE96AD97D038FF4AE3"/>
  </w:style>
  <w:style w:type="paragraph" w:customStyle="1" w:styleId="6314C4052B98429B80178D8055F34B20">
    <w:name w:val="6314C4052B98429B80178D8055F34B20"/>
  </w:style>
  <w:style w:type="paragraph" w:customStyle="1" w:styleId="FE9819BC1A894D00A8886E0DFA69974D">
    <w:name w:val="FE9819BC1A894D00A8886E0DFA69974D"/>
  </w:style>
  <w:style w:type="paragraph" w:customStyle="1" w:styleId="0CC380334B1643F0A18589E7CE29A798">
    <w:name w:val="0CC380334B1643F0A18589E7CE29A798"/>
  </w:style>
  <w:style w:type="paragraph" w:customStyle="1" w:styleId="2D877C8B83CE4A3CA6660A028F7183F6">
    <w:name w:val="2D877C8B83CE4A3CA6660A028F7183F6"/>
  </w:style>
  <w:style w:type="paragraph" w:customStyle="1" w:styleId="3C264CB2213E417CB5095B7ABC4FB9BA">
    <w:name w:val="3C264CB2213E417CB5095B7ABC4FB9BA"/>
  </w:style>
  <w:style w:type="paragraph" w:customStyle="1" w:styleId="4F02FB18422E4226AEC48851014C1875">
    <w:name w:val="4F02FB18422E4226AEC48851014C1875"/>
    <w:rsid w:val="00C03D9B"/>
  </w:style>
  <w:style w:type="paragraph" w:customStyle="1" w:styleId="E4BEC7C6137349B090D2DA5ED3FC2AD7">
    <w:name w:val="E4BEC7C6137349B090D2DA5ED3FC2AD7"/>
    <w:rsid w:val="00C03D9B"/>
  </w:style>
  <w:style w:type="paragraph" w:customStyle="1" w:styleId="644E1EF71E504289AA74FDCC60F220E6">
    <w:name w:val="644E1EF71E504289AA74FDCC60F220E6"/>
    <w:rsid w:val="00C03D9B"/>
  </w:style>
  <w:style w:type="paragraph" w:customStyle="1" w:styleId="9E2A4E48ECA949E582CA42C03F9DFDBB">
    <w:name w:val="9E2A4E48ECA949E582CA42C03F9DFDBB"/>
    <w:rsid w:val="00C03D9B"/>
  </w:style>
  <w:style w:type="paragraph" w:customStyle="1" w:styleId="E5C859BFB8D4454D9F83623E8369213B">
    <w:name w:val="E5C859BFB8D4454D9F83623E8369213B"/>
    <w:rsid w:val="00C03D9B"/>
  </w:style>
  <w:style w:type="paragraph" w:customStyle="1" w:styleId="DDC06B72D11E423CBCBEE817E1B0E3F8">
    <w:name w:val="DDC06B72D11E423CBCBEE817E1B0E3F8"/>
    <w:rsid w:val="00C03D9B"/>
  </w:style>
  <w:style w:type="paragraph" w:customStyle="1" w:styleId="1E702CE261B941A0BB9974DDB56E2635">
    <w:name w:val="1E702CE261B941A0BB9974DDB56E2635"/>
    <w:rsid w:val="00C03D9B"/>
  </w:style>
  <w:style w:type="paragraph" w:customStyle="1" w:styleId="EC7A5C08D7DA4C0EAFFFDC46E3CC6F1E">
    <w:name w:val="EC7A5C08D7DA4C0EAFFFDC46E3CC6F1E"/>
    <w:rsid w:val="00C03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6A3319-3464-4CFE-9223-9080C64F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2022-10-23T10:17:00Z</dcterms:created>
  <dcterms:modified xsi:type="dcterms:W3CDTF">2022-10-23T10:17:00Z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