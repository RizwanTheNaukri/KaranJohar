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945"/>
        <w:tblW w:w="107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720"/>
        <w:gridCol w:w="6470"/>
      </w:tblGrid>
      <w:tr w:rsidR="00016CDB" w14:paraId="4F1BFE45" w14:textId="77777777" w:rsidTr="009D0654">
        <w:tblPrEx>
          <w:tblCellMar>
            <w:top w:w="0" w:type="dxa"/>
            <w:bottom w:w="0" w:type="dxa"/>
          </w:tblCellMar>
        </w:tblPrEx>
        <w:trPr>
          <w:trHeight w:val="4410"/>
        </w:trPr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99F64AB" w14:textId="77777777" w:rsidR="00016CDB" w:rsidRDefault="00016CDB" w:rsidP="009D0654">
            <w:pPr>
              <w:tabs>
                <w:tab w:val="left" w:pos="990"/>
              </w:tabs>
            </w:pPr>
          </w:p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5AF3D" w14:textId="77777777" w:rsidR="00016CDB" w:rsidRDefault="00016CDB" w:rsidP="009D0654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11649DB" w14:textId="0509D6D5" w:rsidR="00016CDB" w:rsidRPr="009D0654" w:rsidRDefault="00425875" w:rsidP="009D0654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AMIN PREM</w:t>
            </w:r>
          </w:p>
        </w:tc>
      </w:tr>
      <w:tr w:rsidR="00016CDB" w14:paraId="680228B1" w14:textId="77777777" w:rsidTr="009D0654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6813E" w14:textId="77777777" w:rsidR="00016CDB" w:rsidRDefault="00425875" w:rsidP="009D0654">
            <w:pPr>
              <w:pStyle w:val="Heading3"/>
            </w:pPr>
            <w:r>
              <w:t>Profile</w:t>
            </w:r>
          </w:p>
          <w:p w14:paraId="2EC92D92" w14:textId="77777777" w:rsidR="00016CDB" w:rsidRDefault="00425875" w:rsidP="009D0654">
            <w:proofErr w:type="gramStart"/>
            <w:r>
              <w:t>I’m</w:t>
            </w:r>
            <w:proofErr w:type="gramEnd"/>
            <w:r>
              <w:t xml:space="preserve"> a hardworking guy. I have three years of sales experience. I have good communication skill. When I was working as a salesperson in a shop there was never a day when my customer left the shop without </w:t>
            </w:r>
            <w:r>
              <w:t xml:space="preserve">purchasing.  I love to explore new things. I gel-out with people quite well so I think that makes me a good team player. I have good leadership skill as well. </w:t>
            </w:r>
          </w:p>
          <w:p w14:paraId="76E6123A" w14:textId="77777777" w:rsidR="00016CDB" w:rsidRDefault="00425875" w:rsidP="009D0654">
            <w:pPr>
              <w:pStyle w:val="Heading3"/>
            </w:pPr>
            <w:r>
              <w:t>ADDITIONALS</w:t>
            </w:r>
          </w:p>
          <w:p w14:paraId="73563341" w14:textId="77777777" w:rsidR="00016CDB" w:rsidRDefault="00425875" w:rsidP="009D0654">
            <w:r>
              <w:t>I have participated in my college events like culture fest’s some NSS social work an</w:t>
            </w:r>
            <w:r>
              <w:t>d volleyball team.</w:t>
            </w:r>
          </w:p>
          <w:p w14:paraId="4CF92BF0" w14:textId="77777777" w:rsidR="00016CDB" w:rsidRDefault="00425875" w:rsidP="009D0654">
            <w:r>
              <w:t xml:space="preserve">I had done a team project on country study (Russia) about pharmaceutical industry. </w:t>
            </w:r>
          </w:p>
          <w:p w14:paraId="0E17829D" w14:textId="77777777" w:rsidR="00016CDB" w:rsidRDefault="00425875" w:rsidP="009D0654">
            <w:r>
              <w:rPr>
                <w:b/>
                <w:bCs/>
              </w:rPr>
              <w:t>Internship project</w:t>
            </w:r>
            <w:r>
              <w:t xml:space="preserve"> – impact of COVID 19 on Agriculture industry. </w:t>
            </w:r>
          </w:p>
          <w:p w14:paraId="36FA6E25" w14:textId="77777777" w:rsidR="00016CDB" w:rsidRDefault="00425875" w:rsidP="009D0654">
            <w:pPr>
              <w:pStyle w:val="Heading3"/>
            </w:pPr>
            <w:r>
              <w:t>Contact</w:t>
            </w:r>
          </w:p>
          <w:p w14:paraId="40604241" w14:textId="77777777" w:rsidR="00016CDB" w:rsidRDefault="00425875" w:rsidP="009D0654">
            <w:pPr>
              <w:rPr>
                <w:b/>
                <w:bCs/>
              </w:rPr>
            </w:pPr>
            <w:r>
              <w:rPr>
                <w:b/>
                <w:bCs/>
              </w:rPr>
              <w:t>PHONE:</w:t>
            </w:r>
          </w:p>
          <w:p w14:paraId="47DA9606" w14:textId="77777777" w:rsidR="00016CDB" w:rsidRDefault="00425875" w:rsidP="009D0654">
            <w:r>
              <w:t>+918866228008</w:t>
            </w:r>
          </w:p>
          <w:p w14:paraId="27BA38ED" w14:textId="77777777" w:rsidR="00016CDB" w:rsidRDefault="00425875" w:rsidP="009D0654">
            <w:pPr>
              <w:rPr>
                <w:b/>
                <w:bCs/>
              </w:rPr>
            </w:pPr>
            <w:r>
              <w:rPr>
                <w:b/>
                <w:bCs/>
              </w:rPr>
              <w:t>EMAIL:</w:t>
            </w:r>
          </w:p>
          <w:p w14:paraId="2E26A049" w14:textId="77777777" w:rsidR="00016CDB" w:rsidRDefault="00425875" w:rsidP="009D0654">
            <w:r>
              <w:t>Premamin69@gmail.com</w:t>
            </w:r>
          </w:p>
          <w:p w14:paraId="1ADFCF3D" w14:textId="77777777" w:rsidR="00016CDB" w:rsidRDefault="00425875" w:rsidP="009D0654">
            <w:pPr>
              <w:rPr>
                <w:b/>
                <w:bCs/>
              </w:rPr>
            </w:pPr>
            <w:r>
              <w:rPr>
                <w:b/>
                <w:bCs/>
              </w:rPr>
              <w:t>WEBSITE:</w:t>
            </w:r>
          </w:p>
          <w:p w14:paraId="171E0BEA" w14:textId="77777777" w:rsidR="00016CDB" w:rsidRDefault="00425875" w:rsidP="009D0654">
            <w:r>
              <w:t>https://www.linkedin.</w:t>
            </w:r>
            <w:r>
              <w:t>com/in/prem-amin-0318381bb/</w:t>
            </w:r>
          </w:p>
          <w:p w14:paraId="76BBBEAF" w14:textId="77777777" w:rsidR="00016CDB" w:rsidRDefault="00425875" w:rsidP="009D0654">
            <w:pPr>
              <w:pStyle w:val="Heading3"/>
            </w:pPr>
            <w:r>
              <w:t>Hobbies</w:t>
            </w:r>
          </w:p>
          <w:p w14:paraId="1B8F4600" w14:textId="77777777" w:rsidR="00016CDB" w:rsidRDefault="00425875" w:rsidP="009D0654">
            <w:r>
              <w:t>Dancing</w:t>
            </w:r>
          </w:p>
          <w:p w14:paraId="627D1C61" w14:textId="77777777" w:rsidR="00016CDB" w:rsidRDefault="00425875" w:rsidP="009D0654">
            <w:r>
              <w:t>Cooking</w:t>
            </w:r>
          </w:p>
          <w:p w14:paraId="74B69FC9" w14:textId="77777777" w:rsidR="00016CDB" w:rsidRDefault="00425875" w:rsidP="009D0654">
            <w:r>
              <w:t>Gardening</w:t>
            </w:r>
          </w:p>
          <w:p w14:paraId="1D1CC71A" w14:textId="77777777" w:rsidR="00016CDB" w:rsidRDefault="00425875" w:rsidP="009D0654">
            <w:r>
              <w:t xml:space="preserve">Listening songs </w:t>
            </w:r>
          </w:p>
          <w:p w14:paraId="740EE544" w14:textId="77777777" w:rsidR="00016CDB" w:rsidRDefault="00016CDB" w:rsidP="009D0654"/>
        </w:tc>
        <w:tc>
          <w:tcPr>
            <w:tcW w:w="7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E6413" w14:textId="77777777" w:rsidR="00016CDB" w:rsidRDefault="00016CDB" w:rsidP="009D0654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2F33" w14:textId="77777777" w:rsidR="00016CDB" w:rsidRDefault="00425875" w:rsidP="009D0654">
            <w:pPr>
              <w:pStyle w:val="Heading2"/>
            </w:pPr>
            <w:r>
              <w:t>work experience</w:t>
            </w:r>
          </w:p>
          <w:p w14:paraId="6369B2EF" w14:textId="77777777" w:rsidR="00016CDB" w:rsidRDefault="00425875" w:rsidP="009D0654">
            <w:pPr>
              <w:pStyle w:val="Heading4"/>
            </w:pPr>
            <w:r>
              <w:t xml:space="preserve">SALES EXECUTIVE NICE POINT (LOCAL SHOP) </w:t>
            </w:r>
          </w:p>
          <w:p w14:paraId="69025AE1" w14:textId="77777777" w:rsidR="00016CDB" w:rsidRDefault="00425875" w:rsidP="009D0654">
            <w:pPr>
              <w:pStyle w:val="Date"/>
            </w:pPr>
            <w:r>
              <w:t>2014 – 2017</w:t>
            </w:r>
          </w:p>
          <w:p w14:paraId="1A6564B3" w14:textId="77777777" w:rsidR="00016CDB" w:rsidRDefault="00425875" w:rsidP="009D0654">
            <w:r>
              <w:t xml:space="preserve">I had been worked as a sales executive. I had handle two shops at that time. My </w:t>
            </w:r>
            <w:r>
              <w:t>responsibilities were to handle customers, look out for stocks.</w:t>
            </w:r>
          </w:p>
          <w:p w14:paraId="3ED4DD47" w14:textId="77777777" w:rsidR="00016CDB" w:rsidRDefault="00425875" w:rsidP="009D0654">
            <w:r>
              <w:t xml:space="preserve"> </w:t>
            </w:r>
          </w:p>
          <w:p w14:paraId="0739B3C1" w14:textId="77777777" w:rsidR="00016CDB" w:rsidRDefault="00425875" w:rsidP="009D0654">
            <w:pPr>
              <w:pStyle w:val="Heading4"/>
            </w:pPr>
            <w:r>
              <w:t xml:space="preserve">OTHER WORKS (ENTERTAINMENT/PROFESSIONAL EVENTS) </w:t>
            </w:r>
          </w:p>
          <w:p w14:paraId="4BB1A71D" w14:textId="77777777" w:rsidR="00016CDB" w:rsidRDefault="00425875" w:rsidP="009D0654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>I had been worked in many events as a background dancer.</w:t>
            </w:r>
          </w:p>
          <w:p w14:paraId="7964DF9E" w14:textId="77777777" w:rsidR="00016CDB" w:rsidRDefault="00016CDB" w:rsidP="009D0654"/>
          <w:p w14:paraId="2DE3B9AB" w14:textId="77777777" w:rsidR="00016CDB" w:rsidRDefault="00425875" w:rsidP="009D0654">
            <w:pPr>
              <w:pStyle w:val="Heading4"/>
            </w:pPr>
            <w:r>
              <w:t>ADMISSION FACILITATOR IN GUJARAT UNIVERSITY (CONTRACT)</w:t>
            </w:r>
          </w:p>
          <w:p w14:paraId="1456A5F9" w14:textId="77777777" w:rsidR="00016CDB" w:rsidRDefault="00425875" w:rsidP="009D0654">
            <w:r>
              <w:t>I had been worked as a of ad</w:t>
            </w:r>
            <w:r>
              <w:t>mission facilitator for bachelor students and my work was to collect fees and fill the details of students for Gujarat university.</w:t>
            </w:r>
          </w:p>
          <w:p w14:paraId="5B29F48F" w14:textId="77777777" w:rsidR="00016CDB" w:rsidRDefault="00425875" w:rsidP="009D0654">
            <w:pPr>
              <w:pStyle w:val="Heading2"/>
            </w:pPr>
            <w:r>
              <w:t>education</w:t>
            </w:r>
          </w:p>
          <w:p w14:paraId="7397E724" w14:textId="77777777" w:rsidR="00016CDB" w:rsidRDefault="00425875" w:rsidP="009D0654">
            <w:pPr>
              <w:pStyle w:val="Heading4"/>
            </w:pPr>
            <w:r>
              <w:t>MBA IN INTERNATIONAL BUSINESS</w:t>
            </w:r>
          </w:p>
          <w:p w14:paraId="258B3E13" w14:textId="77777777" w:rsidR="00016CDB" w:rsidRDefault="00425875" w:rsidP="009D0654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>GRADUATE SCHOOL OF MANAGEMENT STUDIES (GTU)</w:t>
            </w:r>
          </w:p>
          <w:p w14:paraId="69D92B41" w14:textId="77777777" w:rsidR="00016CDB" w:rsidRDefault="00425875" w:rsidP="009D0654">
            <w:r>
              <w:t>2019 – APPERING (MBA IN IB)</w:t>
            </w:r>
          </w:p>
          <w:p w14:paraId="4B5D39F9" w14:textId="77777777" w:rsidR="00016CDB" w:rsidRDefault="00016CDB" w:rsidP="009D0654"/>
          <w:p w14:paraId="5285EBBC" w14:textId="77777777" w:rsidR="00016CDB" w:rsidRDefault="00425875" w:rsidP="009D0654">
            <w:pPr>
              <w:pStyle w:val="Heading4"/>
            </w:pPr>
            <w:r>
              <w:t>BACHOLOR DEE</w:t>
            </w:r>
            <w:r>
              <w:t>GREE IN B.COM</w:t>
            </w:r>
          </w:p>
          <w:p w14:paraId="76B162CF" w14:textId="77777777" w:rsidR="00016CDB" w:rsidRDefault="00425875" w:rsidP="009D0654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>S.M PATEL INSTITUTE OF COMMERCE (GU)</w:t>
            </w:r>
          </w:p>
          <w:p w14:paraId="0E28A566" w14:textId="77777777" w:rsidR="00016CDB" w:rsidRDefault="00425875" w:rsidP="009D0654">
            <w:r>
              <w:t>I had been passed my graduation in b.com in 2014 - 2017.</w:t>
            </w:r>
          </w:p>
          <w:p w14:paraId="485DF9D2" w14:textId="77777777" w:rsidR="00016CDB" w:rsidRDefault="00016CDB" w:rsidP="009D0654">
            <w:pPr>
              <w:pStyle w:val="Heading4"/>
            </w:pPr>
          </w:p>
          <w:p w14:paraId="5845B6DE" w14:textId="77777777" w:rsidR="00016CDB" w:rsidRDefault="00425875" w:rsidP="009D0654">
            <w:pPr>
              <w:pStyle w:val="Heading4"/>
            </w:pPr>
            <w:r>
              <w:t>HIGHER SECONDARY SCHOOL (COMMERCE)</w:t>
            </w:r>
          </w:p>
          <w:p w14:paraId="05854ABA" w14:textId="77777777" w:rsidR="00016CDB" w:rsidRDefault="00425875" w:rsidP="009D0654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>G.S.M.S HIGHER SECONDARY SCHOOL (GUJARAT BOARD)</w:t>
            </w:r>
          </w:p>
          <w:p w14:paraId="739EEB3E" w14:textId="56350BC7" w:rsidR="00016CDB" w:rsidRDefault="00425875" w:rsidP="009D0654">
            <w:r>
              <w:t>I had been passed my examination of HSC in MARCH – 2014.</w:t>
            </w:r>
          </w:p>
          <w:p w14:paraId="32B39891" w14:textId="0C944A5F" w:rsidR="00016CDB" w:rsidRDefault="00425875" w:rsidP="009D0654">
            <w:pPr>
              <w:pStyle w:val="Heading2"/>
            </w:pPr>
            <w:r>
              <w:rPr>
                <w:rStyle w:val="Heading2Char"/>
                <w:b/>
                <w:bCs/>
                <w:caps/>
              </w:rPr>
              <w:t>SKILLS</w:t>
            </w:r>
          </w:p>
          <w:p w14:paraId="2EF0D402" w14:textId="46813B2A" w:rsidR="00016CDB" w:rsidRDefault="009D0654" w:rsidP="009D0654">
            <w:r>
              <w:rPr>
                <w:noProof/>
                <w:color w:val="000000"/>
              </w:rPr>
              <w:drawing>
                <wp:inline distT="0" distB="0" distL="0" distR="0" wp14:anchorId="66C7A45B" wp14:editId="13F918B1">
                  <wp:extent cx="4314825" cy="1581150"/>
                  <wp:effectExtent l="0" t="0" r="0" b="0"/>
                  <wp:docPr id="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35DFF195" w14:textId="25AD63A4" w:rsidR="00016CDB" w:rsidRDefault="00016CDB">
      <w:pPr>
        <w:tabs>
          <w:tab w:val="left" w:pos="990"/>
        </w:tabs>
      </w:pPr>
    </w:p>
    <w:sectPr w:rsidR="00016CDB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EE847" w14:textId="77777777" w:rsidR="00425875" w:rsidRDefault="00425875">
      <w:r>
        <w:separator/>
      </w:r>
    </w:p>
  </w:endnote>
  <w:endnote w:type="continuationSeparator" w:id="0">
    <w:p w14:paraId="2F93B5F1" w14:textId="77777777" w:rsidR="00425875" w:rsidRDefault="0042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84CF1" w14:textId="77777777" w:rsidR="00425875" w:rsidRDefault="00425875">
      <w:r>
        <w:rPr>
          <w:color w:val="000000"/>
        </w:rPr>
        <w:separator/>
      </w:r>
    </w:p>
  </w:footnote>
  <w:footnote w:type="continuationSeparator" w:id="0">
    <w:p w14:paraId="1BAFC1EF" w14:textId="77777777" w:rsidR="00425875" w:rsidRDefault="0042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FB8B" w14:textId="77777777" w:rsidR="00997CF4" w:rsidRDefault="0042587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0AB9CE" wp14:editId="7686D9D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6CDB"/>
    <w:rsid w:val="00016CDB"/>
    <w:rsid w:val="00425875"/>
    <w:rsid w:val="00617F6D"/>
    <w:rsid w:val="009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45C2"/>
  <w15:docId w15:val="{8C2836AB-DB74-41E5-8FAB-6A0BED4A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Meiryo" w:hAnsi="Century Gothic" w:cs="Shruti"/>
        <w:sz w:val="24"/>
        <w:szCs w:val="24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18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entury Gothic" w:eastAsia="Meiryo" w:hAnsi="Century Gothic" w:cs="Shruti"/>
      <w:b/>
      <w:bCs/>
      <w:caps/>
      <w:sz w:val="22"/>
      <w:szCs w:val="26"/>
    </w:rPr>
  </w:style>
  <w:style w:type="paragraph" w:styleId="Title">
    <w:name w:val="Title"/>
    <w:basedOn w:val="Normal"/>
    <w:next w:val="Normal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rPr>
      <w:caps/>
      <w:color w:val="000000"/>
      <w:sz w:val="96"/>
      <w:szCs w:val="76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1Char">
    <w:name w:val="Heading 1 Char"/>
    <w:basedOn w:val="DefaultParagraphFont"/>
    <w:rPr>
      <w:rFonts w:ascii="Century Gothic" w:eastAsia="Meiryo" w:hAnsi="Century Gothic" w:cs="Shruti"/>
      <w:color w:val="548AB7"/>
      <w:sz w:val="32"/>
      <w:szCs w:val="32"/>
    </w:rPr>
  </w:style>
  <w:style w:type="paragraph" w:styleId="Date">
    <w:name w:val="Date"/>
    <w:basedOn w:val="Normal"/>
    <w:next w:val="Normal"/>
  </w:style>
  <w:style w:type="character" w:customStyle="1" w:styleId="DateChar">
    <w:name w:val="Date Char"/>
    <w:basedOn w:val="DefaultParagraphFont"/>
    <w:rPr>
      <w:sz w:val="18"/>
      <w:szCs w:val="22"/>
    </w:rPr>
  </w:style>
  <w:style w:type="character" w:styleId="Hyperlink">
    <w:name w:val="Hyperlink"/>
    <w:basedOn w:val="DefaultParagraphFont"/>
    <w:rPr>
      <w:color w:val="B85A22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sz w:val="22"/>
      <w:szCs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sz w:val="22"/>
      <w:szCs w:val="22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Subtitle">
    <w:name w:val="Subtitle"/>
    <w:basedOn w:val="Normal"/>
    <w:next w:val="Normal"/>
    <w:uiPriority w:val="11"/>
    <w:qFormat/>
    <w:rPr>
      <w:color w:val="000000"/>
      <w:spacing w:val="19"/>
      <w:w w:val="86"/>
      <w:sz w:val="32"/>
      <w:szCs w:val="28"/>
    </w:rPr>
  </w:style>
  <w:style w:type="character" w:customStyle="1" w:styleId="SubtitleChar">
    <w:name w:val="Subtitle Char"/>
    <w:basedOn w:val="DefaultParagraphFont"/>
    <w:rPr>
      <w:color w:val="000000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rPr>
      <w:rFonts w:ascii="Century Gothic" w:eastAsia="Meiryo" w:hAnsi="Century Gothic" w:cs="Shruti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B5C932C-7756-4CAC-A508-9056AD07EA5A%7dtf00546271_win32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961974124095422"/>
          <c:y val="1.6064257028112448E-2"/>
          <c:w val="0.68651984727074677"/>
          <c:h val="0.9775549441861936"/>
        </c:manualLayout>
      </c:layout>
      <c:barChart>
        <c:barDir val="bar"/>
        <c:grouping val="clustered"/>
        <c:varyColors val="0"/>
        <c:ser>
          <c:idx val="0"/>
          <c:order val="0"/>
          <c:tx>
            <c:v>Series 1</c:v>
          </c:tx>
          <c:spPr>
            <a:solidFill>
              <a:srgbClr val="558BB8"/>
            </a:solidFill>
            <a:ln>
              <a:noFill/>
            </a:ln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700" b="0" i="0" u="none" strike="noStrike" kern="1200" baseline="0">
                    <a:solidFill>
                      <a:srgbClr val="FFFFFF"/>
                    </a:solidFill>
                    <a:latin typeface="Century Gothic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Lit>
              <c:ptCount val="5"/>
              <c:pt idx="0">
                <c:v>CRITICAL THINKING</c:v>
              </c:pt>
              <c:pt idx="1">
                <c:v>TEAM WORK</c:v>
              </c:pt>
              <c:pt idx="2">
                <c:v>COMMUNICATION</c:v>
              </c:pt>
              <c:pt idx="3">
                <c:v>EXPLORE MARKET </c:v>
              </c:pt>
              <c:pt idx="4">
                <c:v>LEADERSHIP</c:v>
              </c:pt>
            </c:strLit>
          </c:cat>
          <c:val>
            <c:numLit>
              <c:formatCode>General</c:formatCode>
              <c:ptCount val="5"/>
              <c:pt idx="0">
                <c:v>0.7</c:v>
              </c:pt>
              <c:pt idx="1">
                <c:v>0.75</c:v>
              </c:pt>
              <c:pt idx="2">
                <c:v>0.8</c:v>
              </c:pt>
              <c:pt idx="3">
                <c:v>0.7</c:v>
              </c:pt>
              <c:pt idx="4">
                <c:v>0.7</c:v>
              </c:pt>
            </c:numLit>
          </c:val>
          <c:extLst>
            <c:ext xmlns:c16="http://schemas.microsoft.com/office/drawing/2014/chart" uri="{C3380CC4-5D6E-409C-BE32-E72D297353CC}">
              <c16:uniqueId val="{00000000-BB07-4948-B9F9-357A95E53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426317680"/>
        <c:axId val="427228560"/>
      </c:barChart>
      <c:valAx>
        <c:axId val="42722856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426317680"/>
        <c:crosses val="autoZero"/>
        <c:crossBetween val="between"/>
        <c:majorUnit val="0.25"/>
      </c:valAx>
      <c:catAx>
        <c:axId val="426317680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000000"/>
                </a:solidFill>
                <a:latin typeface="Century Gothic"/>
              </a:defRPr>
            </a:pPr>
            <a:endParaRPr lang="en-US"/>
          </a:p>
        </c:txPr>
        <c:crossAx val="427228560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900" b="0" i="0" u="none" strike="noStrike" kern="1200" baseline="0">
          <a:solidFill>
            <a:srgbClr val="000000"/>
          </a:solidFill>
          <a:latin typeface="Century Gothic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%7b4B5C932C-7756-4CAC-A508-9056AD07EA5A%7dtf00546271_win32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</dc:creator>
  <dc:description/>
  <cp:lastModifiedBy>Brij</cp:lastModifiedBy>
  <cp:revision>2</cp:revision>
  <dcterms:created xsi:type="dcterms:W3CDTF">2021-02-19T04:41:00Z</dcterms:created>
  <dcterms:modified xsi:type="dcterms:W3CDTF">2021-02-19T04:41:00Z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