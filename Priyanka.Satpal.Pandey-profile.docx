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6659"/>
      </w:tblGrid>
      <w:tr w:rsidR="00410939" w14:paraId="11109E61" w14:textId="77777777" w:rsidTr="00410939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1DF4F09D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14:paraId="58BF69E9" w14:textId="77777777" w:rsidR="00410939" w:rsidRPr="00A64095" w:rsidRDefault="008D7095" w:rsidP="00A64095">
            <w:pPr>
              <w:pStyle w:val="Heading3"/>
            </w:pPr>
            <w:sdt>
              <w:sdtPr>
                <w:id w:val="921678087"/>
                <w:placeholder>
                  <w:docPart w:val="3F186BDFCAB84563A877CD70393963C7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A64095">
                  <w:t>Experience</w:t>
                </w:r>
              </w:sdtContent>
            </w:sdt>
          </w:p>
          <w:p w14:paraId="424EF64C" w14:textId="19DB702D" w:rsidR="00410939" w:rsidRDefault="00232686" w:rsidP="006272F5">
            <w:pPr>
              <w:pStyle w:val="Heading4"/>
            </w:pPr>
            <w:r w:rsidRPr="00DC5306">
              <w:t>Hotel Tune By Mango - Ahmedabad, India</w:t>
            </w:r>
            <w:r w:rsidRPr="006272F5">
              <w:t xml:space="preserve"> </w:t>
            </w:r>
          </w:p>
          <w:p w14:paraId="6A4B959A" w14:textId="003A375D" w:rsidR="00410939" w:rsidRDefault="00232686" w:rsidP="006272F5">
            <w:pPr>
              <w:pStyle w:val="Heading5"/>
            </w:pPr>
            <w:r>
              <w:t xml:space="preserve">Internship- </w:t>
            </w:r>
            <w:r w:rsidRPr="00DC5306">
              <w:t>February 2023 - August 2023</w:t>
            </w:r>
            <w:r w:rsidRPr="00102847">
              <w:t xml:space="preserve"> </w:t>
            </w:r>
            <w:r w:rsidR="00410939">
              <w:t xml:space="preserve"> </w:t>
            </w:r>
          </w:p>
          <w:p w14:paraId="3C984689" w14:textId="77777777" w:rsidR="00232686" w:rsidRDefault="00232686" w:rsidP="00232686">
            <w:r>
              <w:t>Developed practical training programs to impart knowledge and improve individual skill sets.</w:t>
            </w:r>
          </w:p>
          <w:p w14:paraId="38D6C665" w14:textId="77777777" w:rsidR="00232686" w:rsidRDefault="00232686" w:rsidP="00232686">
            <w:r>
              <w:t>Supported various program activities, assisting with administrative tasks.</w:t>
            </w:r>
          </w:p>
          <w:p w14:paraId="2285D541" w14:textId="77777777" w:rsidR="00232686" w:rsidRDefault="00232686" w:rsidP="00232686">
            <w:r>
              <w:t>Worked with team members to promote great customer service and pleasant work environment.</w:t>
            </w:r>
            <w:r w:rsidRPr="00102847">
              <w:t xml:space="preserve"> </w:t>
            </w:r>
          </w:p>
          <w:p w14:paraId="3D6CBAA7" w14:textId="77777777" w:rsidR="00232686" w:rsidRDefault="00232686" w:rsidP="00232686">
            <w:r>
              <w:t>Supported top talent identification processes by interviewing candidates and executing onboarding, orientation, and benefits processes.</w:t>
            </w:r>
          </w:p>
          <w:p w14:paraId="0F415BA8" w14:textId="77777777" w:rsidR="00232686" w:rsidRDefault="00232686" w:rsidP="00232686">
            <w:r>
              <w:t>Identified areas or opportunities for growth through business analytics.</w:t>
            </w:r>
          </w:p>
          <w:p w14:paraId="5965FE57" w14:textId="77777777" w:rsidR="00232686" w:rsidRDefault="00232686" w:rsidP="00232686">
            <w:r>
              <w:t>Researched latest trends and conducted market analysis.</w:t>
            </w:r>
          </w:p>
          <w:p w14:paraId="70B72689" w14:textId="38DB464B" w:rsidR="00410939" w:rsidRDefault="00232686" w:rsidP="00232686">
            <w:r>
              <w:t>Prepared presentations with relevant information about the company's products or services.</w:t>
            </w:r>
            <w:r w:rsidR="00410939">
              <w:t xml:space="preserve"> </w:t>
            </w:r>
          </w:p>
          <w:p w14:paraId="3D4E3DB2" w14:textId="1B3E9829" w:rsidR="00410939" w:rsidRPr="006272F5" w:rsidRDefault="00232686" w:rsidP="006272F5">
            <w:pPr>
              <w:pStyle w:val="Heading4"/>
            </w:pPr>
            <w:r w:rsidRPr="00FF4311">
              <w:t>Event Management Coordinator</w:t>
            </w:r>
            <w:r>
              <w:t xml:space="preserve"> - </w:t>
            </w:r>
            <w:r w:rsidRPr="00FF4311">
              <w:t>Mumbai, India</w:t>
            </w:r>
            <w:r w:rsidR="00410939" w:rsidRPr="006272F5">
              <w:t xml:space="preserve"> </w:t>
            </w:r>
          </w:p>
          <w:p w14:paraId="7DA1AD1A" w14:textId="405CF3DD" w:rsidR="00410939" w:rsidRPr="00102847" w:rsidRDefault="00232686" w:rsidP="00102847">
            <w:pPr>
              <w:pStyle w:val="Heading5"/>
            </w:pPr>
            <w:r>
              <w:t xml:space="preserve">Freelancer- </w:t>
            </w:r>
            <w:r w:rsidRPr="00FF4311">
              <w:t>October 2021 - May 2022</w:t>
            </w:r>
          </w:p>
          <w:p w14:paraId="166AD539" w14:textId="77777777" w:rsidR="00232686" w:rsidRDefault="00232686" w:rsidP="00232686">
            <w:r>
              <w:t>Supported accurate financial recordkeeping by closely checking bills and approving payments.</w:t>
            </w:r>
          </w:p>
          <w:p w14:paraId="1B82B105" w14:textId="77777777" w:rsidR="00232686" w:rsidRDefault="00232686" w:rsidP="00232686">
            <w:r>
              <w:t>Coordinated and planned events, including scheduling, budgeting, logistics, and vendor management.</w:t>
            </w:r>
          </w:p>
          <w:p w14:paraId="7FCDC0F7" w14:textId="77777777" w:rsidR="00232686" w:rsidRDefault="00232686" w:rsidP="00232686">
            <w:r>
              <w:t>Performed post-event analysis to measure success against goals and objectives.</w:t>
            </w:r>
          </w:p>
          <w:p w14:paraId="1370ADC2" w14:textId="77777777" w:rsidR="00232686" w:rsidRDefault="00232686" w:rsidP="00232686">
            <w:r>
              <w:t>Resolved any issues that arose during the course of an event in a timely manner.</w:t>
            </w:r>
          </w:p>
          <w:p w14:paraId="64C69FD9" w14:textId="77777777" w:rsidR="00232686" w:rsidRDefault="00232686" w:rsidP="00232686">
            <w:r>
              <w:t>Collaborated with marketing teams to create promotional materials for events.</w:t>
            </w:r>
          </w:p>
          <w:p w14:paraId="2E1BCFEE" w14:textId="7C049E7F" w:rsidR="00232686" w:rsidRDefault="00232686" w:rsidP="00232686">
            <w:r>
              <w:lastRenderedPageBreak/>
              <w:t>Worked with professional and trade associations to create memorable and successful events.</w:t>
            </w:r>
          </w:p>
          <w:p w14:paraId="5F446798" w14:textId="750AF656" w:rsidR="00232686" w:rsidRDefault="00232686" w:rsidP="00232686">
            <w:pPr>
              <w:pStyle w:val="Heading4"/>
            </w:pPr>
            <w:r w:rsidRPr="00232686">
              <w:t>Swami Vivekananda Educations - Mumbai, India</w:t>
            </w:r>
          </w:p>
          <w:p w14:paraId="5252558E" w14:textId="087CE4BF" w:rsidR="00232686" w:rsidRDefault="00232686" w:rsidP="00232686">
            <w:pPr>
              <w:pStyle w:val="Heading5"/>
            </w:pPr>
            <w:r w:rsidRPr="00232686">
              <w:t>Science Teacher</w:t>
            </w:r>
            <w:r>
              <w:t xml:space="preserve">- </w:t>
            </w:r>
            <w:r w:rsidRPr="00232686">
              <w:t>July 2019 - August 2021</w:t>
            </w:r>
          </w:p>
          <w:p w14:paraId="70E2E841" w14:textId="77777777" w:rsidR="00232686" w:rsidRDefault="00232686" w:rsidP="00232686">
            <w:pPr>
              <w:rPr>
                <w:lang w:eastAsia="ja-JP"/>
              </w:rPr>
            </w:pPr>
            <w:r>
              <w:rPr>
                <w:lang w:eastAsia="ja-JP"/>
              </w:rPr>
              <w:t>Created a classroom environment that encourages curiosity and critical thinking.</w:t>
            </w:r>
          </w:p>
          <w:p w14:paraId="4BF501EB" w14:textId="77777777" w:rsidR="00232686" w:rsidRDefault="00232686" w:rsidP="00232686">
            <w:pPr>
              <w:rPr>
                <w:lang w:eastAsia="ja-JP"/>
              </w:rPr>
            </w:pPr>
            <w:r>
              <w:rPr>
                <w:lang w:eastAsia="ja-JP"/>
              </w:rPr>
              <w:t>Differentiated instruction for students with wide range of skill and interest levels.</w:t>
            </w:r>
          </w:p>
          <w:p w14:paraId="11577B67" w14:textId="77777777" w:rsidR="00232686" w:rsidRDefault="00232686" w:rsidP="00232686">
            <w:pPr>
              <w:rPr>
                <w:lang w:eastAsia="ja-JP"/>
              </w:rPr>
            </w:pPr>
            <w:r>
              <w:rPr>
                <w:lang w:eastAsia="ja-JP"/>
              </w:rPr>
              <w:t>Encouraged students to pursue higher-level research opportunities outside the classroom.</w:t>
            </w:r>
          </w:p>
          <w:p w14:paraId="6425C887" w14:textId="77777777" w:rsidR="00232686" w:rsidRDefault="00232686" w:rsidP="00232686">
            <w:pPr>
              <w:rPr>
                <w:lang w:eastAsia="ja-JP"/>
              </w:rPr>
            </w:pPr>
            <w:r>
              <w:rPr>
                <w:lang w:eastAsia="ja-JP"/>
              </w:rPr>
              <w:t>Built life-long learning skills and strong study habits in students to help each prepare for higher-level education.</w:t>
            </w:r>
          </w:p>
          <w:p w14:paraId="16EAB083" w14:textId="188AC008" w:rsidR="00232686" w:rsidRPr="00232686" w:rsidRDefault="00232686" w:rsidP="00232686">
            <w:pPr>
              <w:rPr>
                <w:lang w:eastAsia="ja-JP"/>
              </w:rPr>
            </w:pPr>
            <w:r>
              <w:rPr>
                <w:lang w:eastAsia="ja-JP"/>
              </w:rPr>
              <w:t>Created study guides and supporting materials to reiterate lecture details and prepare students for tests.</w:t>
            </w:r>
          </w:p>
          <w:p w14:paraId="05CB59D0" w14:textId="77777777" w:rsidR="00410939" w:rsidRPr="00D13C88" w:rsidRDefault="008D7095" w:rsidP="00D13C88">
            <w:pPr>
              <w:pStyle w:val="Heading3"/>
            </w:pPr>
            <w:sdt>
              <w:sdtPr>
                <w:id w:val="-1958010798"/>
                <w:placeholder>
                  <w:docPart w:val="E397908DC7AD4703916B7C79F8180F97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65412A5F" w14:textId="379B641A" w:rsidR="00410939" w:rsidRPr="00102847" w:rsidRDefault="00232686" w:rsidP="00102847">
            <w:pPr>
              <w:pStyle w:val="Heading4"/>
            </w:pPr>
            <w:r w:rsidRPr="00FF4311">
              <w:t>Bachelor of Science Hospitality Management And Tourism Studies</w:t>
            </w:r>
            <w:r w:rsidRPr="00102847">
              <w:t xml:space="preserve"> </w:t>
            </w:r>
          </w:p>
          <w:p w14:paraId="2E59017C" w14:textId="77777777" w:rsidR="00232686" w:rsidRDefault="00232686" w:rsidP="00102847">
            <w:pPr>
              <w:pStyle w:val="University"/>
            </w:pPr>
            <w:r w:rsidRPr="00FF4311">
              <w:t>DY Patil University</w:t>
            </w:r>
            <w:r>
              <w:t>,</w:t>
            </w:r>
            <w:r w:rsidRPr="00FF4311">
              <w:t xml:space="preserve"> Navi Mumbai</w:t>
            </w:r>
            <w:r w:rsidRPr="00102847">
              <w:t xml:space="preserve"> </w:t>
            </w:r>
            <w:r w:rsidR="00410939" w:rsidRPr="00102847">
              <w:t xml:space="preserve"> </w:t>
            </w:r>
          </w:p>
          <w:p w14:paraId="73E4A5A3" w14:textId="32070FE7" w:rsidR="00410939" w:rsidRPr="00102847" w:rsidRDefault="00232686" w:rsidP="00102847">
            <w:pPr>
              <w:pStyle w:val="University"/>
            </w:pPr>
            <w:r w:rsidRPr="00C51273">
              <w:t>July 2023</w:t>
            </w:r>
            <w:r>
              <w:t>- Passed</w:t>
            </w:r>
            <w:r w:rsidRPr="00102847">
              <w:t xml:space="preserve">  </w:t>
            </w:r>
            <w:r w:rsidR="00410939" w:rsidRPr="00102847">
              <w:t xml:space="preserve"> </w:t>
            </w:r>
          </w:p>
          <w:p w14:paraId="25B34A57" w14:textId="106D069B" w:rsidR="00410939" w:rsidRPr="00102847" w:rsidRDefault="00232686" w:rsidP="00102847">
            <w:pPr>
              <w:pStyle w:val="Heading4"/>
            </w:pPr>
            <w:r>
              <w:t>high school certificate</w:t>
            </w:r>
            <w:r w:rsidR="00410939" w:rsidRPr="00102847">
              <w:t xml:space="preserve"> </w:t>
            </w:r>
          </w:p>
          <w:p w14:paraId="6A37A346" w14:textId="0EFAD6BD" w:rsidR="00410939" w:rsidRPr="00102847" w:rsidRDefault="00232686" w:rsidP="00102847">
            <w:pPr>
              <w:pStyle w:val="University"/>
            </w:pPr>
            <w:r>
              <w:t>state baord</w:t>
            </w:r>
            <w:r w:rsidR="00410939" w:rsidRPr="00102847">
              <w:t xml:space="preserve"> </w:t>
            </w:r>
          </w:p>
          <w:p w14:paraId="737FB30E" w14:textId="748E4CF6" w:rsidR="00410939" w:rsidRDefault="00232686" w:rsidP="00D13C88">
            <w:pPr>
              <w:pStyle w:val="University"/>
            </w:pPr>
            <w:r>
              <w:t>2019- passed</w:t>
            </w:r>
          </w:p>
          <w:p w14:paraId="24D036A8" w14:textId="24D412FA" w:rsidR="00232686" w:rsidRDefault="00232686" w:rsidP="00232686">
            <w:pPr>
              <w:pStyle w:val="Heading4"/>
            </w:pPr>
            <w:r>
              <w:t>secondary school certificate</w:t>
            </w:r>
          </w:p>
          <w:p w14:paraId="58AA15A9" w14:textId="7CBD5AB9" w:rsidR="00232686" w:rsidRDefault="00232686" w:rsidP="00232686">
            <w:pPr>
              <w:pStyle w:val="Heading5"/>
            </w:pPr>
            <w:r>
              <w:t>state board</w:t>
            </w:r>
          </w:p>
          <w:p w14:paraId="64C6808C" w14:textId="239B8884" w:rsidR="00232686" w:rsidRPr="00232686" w:rsidRDefault="00232686" w:rsidP="00232686">
            <w:pPr>
              <w:pStyle w:val="University"/>
              <w:rPr>
                <w:lang w:eastAsia="ja-JP"/>
              </w:rPr>
            </w:pPr>
            <w:r>
              <w:rPr>
                <w:lang w:eastAsia="ja-JP"/>
              </w:rPr>
              <w:t>2017- PASSED</w:t>
            </w:r>
          </w:p>
          <w:p w14:paraId="05051F3E" w14:textId="77777777" w:rsidR="00410939" w:rsidRDefault="008D7095" w:rsidP="00D13C88">
            <w:pPr>
              <w:pStyle w:val="Heading3"/>
            </w:pPr>
            <w:sdt>
              <w:sdtPr>
                <w:id w:val="-1067030744"/>
                <w:placeholder>
                  <w:docPart w:val="E69E5959AD0B45FA979991E9133A58A4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KEY SKILLS AND CHARACTERISTICS</w:t>
                </w:r>
              </w:sdtContent>
            </w:sdt>
            <w:r w:rsidR="00410939" w:rsidRPr="00102847">
              <w:t xml:space="preserve"> </w:t>
            </w:r>
          </w:p>
          <w:p w14:paraId="7CE87B90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Ownership &amp; Accountability</w:t>
            </w:r>
          </w:p>
          <w:p w14:paraId="7DD935E0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Process Optimization</w:t>
            </w:r>
          </w:p>
          <w:p w14:paraId="10F4C83E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Multitasking</w:t>
            </w:r>
          </w:p>
          <w:p w14:paraId="19B29B5D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Team work</w:t>
            </w:r>
          </w:p>
          <w:p w14:paraId="73FEF209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Positive Attitude</w:t>
            </w:r>
          </w:p>
          <w:p w14:paraId="16982667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Customer Service</w:t>
            </w:r>
          </w:p>
          <w:p w14:paraId="6605FCE1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Microsoft Outlook</w:t>
            </w:r>
          </w:p>
          <w:p w14:paraId="0EC33E2D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Problem Solving Approach</w:t>
            </w:r>
          </w:p>
          <w:p w14:paraId="7334F02E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Effective Communication</w:t>
            </w:r>
          </w:p>
          <w:p w14:paraId="50EEF884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Disciplined &amp; Motivated</w:t>
            </w:r>
          </w:p>
          <w:p w14:paraId="7AC0B7B1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Adaptability</w:t>
            </w:r>
          </w:p>
          <w:p w14:paraId="4E53F60A" w14:textId="77777777" w:rsidR="00091E4B" w:rsidRDefault="00091E4B" w:rsidP="00091E4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High on Work Ethics</w:t>
            </w:r>
          </w:p>
          <w:p w14:paraId="3DB01E9B" w14:textId="77777777" w:rsidR="00091E4B" w:rsidRDefault="00091E4B" w:rsidP="00091E4B">
            <w:pPr>
              <w:pStyle w:val="Heading3"/>
            </w:pPr>
            <w:r>
              <w:t>certifications</w:t>
            </w:r>
          </w:p>
          <w:p w14:paraId="2DB325FD" w14:textId="4CC53772" w:rsidR="00091E4B" w:rsidRDefault="00091E4B" w:rsidP="00091E4B">
            <w:pPr>
              <w:pStyle w:val="Heading4"/>
            </w:pPr>
            <w:r>
              <w:t>First Aid Training Certificate</w:t>
            </w:r>
          </w:p>
          <w:p w14:paraId="5CFDC682" w14:textId="77777777" w:rsidR="002B5B67" w:rsidRPr="002B5B67" w:rsidRDefault="002B5B67" w:rsidP="002B5B67">
            <w:pPr>
              <w:pStyle w:val="Heading5"/>
            </w:pPr>
          </w:p>
          <w:p w14:paraId="65304360" w14:textId="77777777" w:rsidR="00091E4B" w:rsidRDefault="00091E4B" w:rsidP="00091E4B">
            <w:pPr>
              <w:pStyle w:val="Heading4"/>
            </w:pPr>
            <w:r>
              <w:t>Fire Safety Certificate</w:t>
            </w:r>
          </w:p>
          <w:p w14:paraId="5AD2153C" w14:textId="77777777" w:rsidR="002B5B67" w:rsidRPr="002B5B67" w:rsidRDefault="002B5B67" w:rsidP="002B5B67">
            <w:pPr>
              <w:pStyle w:val="Heading5"/>
            </w:pPr>
          </w:p>
          <w:p w14:paraId="2892F2E2" w14:textId="0795A5ED" w:rsidR="00091E4B" w:rsidRDefault="00091E4B" w:rsidP="00091E4B">
            <w:pPr>
              <w:pStyle w:val="Heading4"/>
            </w:pPr>
            <w:r>
              <w:t>French (Value Added Course)</w:t>
            </w:r>
          </w:p>
          <w:p w14:paraId="32448F33" w14:textId="77777777" w:rsidR="00091E4B" w:rsidRPr="00091E4B" w:rsidRDefault="00091E4B" w:rsidP="00091E4B">
            <w:pPr>
              <w:pStyle w:val="Heading5"/>
            </w:pPr>
          </w:p>
          <w:p w14:paraId="00D3FA9E" w14:textId="77777777" w:rsidR="00091E4B" w:rsidRDefault="00091E4B" w:rsidP="00091E4B">
            <w:pPr>
              <w:pStyle w:val="Heading3"/>
            </w:pPr>
            <w:r>
              <w:t>acomplishments</w:t>
            </w:r>
          </w:p>
          <w:p w14:paraId="5F421E0B" w14:textId="77777777" w:rsidR="00091E4B" w:rsidRDefault="00091E4B" w:rsidP="00091E4B">
            <w:pPr>
              <w:pStyle w:val="Heading4"/>
            </w:pPr>
            <w:r w:rsidRPr="00C51273">
              <w:t>Entrepreneur Development Project</w:t>
            </w:r>
          </w:p>
          <w:p w14:paraId="06877101" w14:textId="522C1E9D" w:rsidR="00091E4B" w:rsidRDefault="00091E4B" w:rsidP="00091E4B">
            <w:pPr>
              <w:pStyle w:val="Heading5"/>
            </w:pPr>
            <w:r w:rsidRPr="00C51273">
              <w:t xml:space="preserve">Manufacturing of </w:t>
            </w:r>
            <w:r>
              <w:t>soan papdi</w:t>
            </w:r>
          </w:p>
          <w:p w14:paraId="1506EC9D" w14:textId="77777777" w:rsidR="00091E4B" w:rsidRDefault="00091E4B" w:rsidP="00091E4B">
            <w:pPr>
              <w:rPr>
                <w:lang w:eastAsia="ja-JP"/>
              </w:rPr>
            </w:pPr>
          </w:p>
          <w:p w14:paraId="45AFEDD2" w14:textId="77777777" w:rsidR="00091E4B" w:rsidRDefault="00091E4B" w:rsidP="00091E4B">
            <w:pPr>
              <w:pStyle w:val="Heading4"/>
            </w:pPr>
            <w:r w:rsidRPr="00C51273">
              <w:t>Research Project</w:t>
            </w:r>
          </w:p>
          <w:p w14:paraId="09436044" w14:textId="628084F0" w:rsidR="00091E4B" w:rsidRDefault="00091E4B" w:rsidP="00091E4B">
            <w:pPr>
              <w:pStyle w:val="Heading5"/>
            </w:pPr>
            <w:r w:rsidRPr="00091E4B">
              <w:t>A STUDY OF BENEFITS OF OIL FREE RECIPES ON HUMAN HEALTH</w:t>
            </w:r>
          </w:p>
          <w:p w14:paraId="78D0D569" w14:textId="77777777" w:rsidR="00091E4B" w:rsidRDefault="00091E4B" w:rsidP="00091E4B">
            <w:pPr>
              <w:rPr>
                <w:lang w:eastAsia="ja-JP"/>
              </w:rPr>
            </w:pPr>
          </w:p>
          <w:p w14:paraId="7E980CA2" w14:textId="77777777" w:rsidR="00091E4B" w:rsidRDefault="00091E4B" w:rsidP="00091E4B">
            <w:pPr>
              <w:pStyle w:val="Heading4"/>
            </w:pPr>
            <w:r w:rsidRPr="00C51273">
              <w:t>Marketing Project</w:t>
            </w:r>
          </w:p>
          <w:p w14:paraId="2A29ADD8" w14:textId="77777777" w:rsidR="00091E4B" w:rsidRDefault="00091E4B" w:rsidP="00091E4B">
            <w:pPr>
              <w:pStyle w:val="Heading5"/>
            </w:pPr>
            <w:r w:rsidRPr="00C51273">
              <w:t>SWOT Analysis on Gujarat</w:t>
            </w:r>
          </w:p>
          <w:p w14:paraId="51C39BB0" w14:textId="77777777" w:rsidR="00091E4B" w:rsidRDefault="00091E4B" w:rsidP="00091E4B">
            <w:pPr>
              <w:pStyle w:val="Heading3"/>
            </w:pPr>
          </w:p>
          <w:p w14:paraId="4BC2ADDD" w14:textId="1E324B5E" w:rsidR="00091E4B" w:rsidRDefault="00091E4B" w:rsidP="00091E4B">
            <w:pPr>
              <w:pStyle w:val="Heading3"/>
            </w:pPr>
            <w:r>
              <w:t>achievements</w:t>
            </w:r>
          </w:p>
          <w:p w14:paraId="4145A090" w14:textId="272D93C6" w:rsidR="002B5B67" w:rsidRDefault="00091E4B" w:rsidP="002B5B67">
            <w:pPr>
              <w:pStyle w:val="Heading4"/>
            </w:pPr>
            <w:r>
              <w:t>Extempore Competition</w:t>
            </w:r>
          </w:p>
          <w:p w14:paraId="52E1DBD3" w14:textId="77777777" w:rsidR="008D7095" w:rsidRPr="008D7095" w:rsidRDefault="008D7095" w:rsidP="008D7095">
            <w:pPr>
              <w:pStyle w:val="Heading5"/>
            </w:pPr>
          </w:p>
          <w:p w14:paraId="3A01CEC1" w14:textId="52AA2D5F" w:rsidR="00091E4B" w:rsidRPr="00091E4B" w:rsidRDefault="00091E4B" w:rsidP="00091E4B">
            <w:pPr>
              <w:pStyle w:val="Heading4"/>
            </w:pPr>
            <w:r>
              <w:t>Singing Competition</w:t>
            </w:r>
          </w:p>
          <w:p w14:paraId="2D53A4DD" w14:textId="77777777" w:rsidR="00091E4B" w:rsidRPr="00091E4B" w:rsidRDefault="00091E4B" w:rsidP="00091E4B">
            <w:pPr>
              <w:pStyle w:val="Heading4"/>
            </w:pPr>
          </w:p>
          <w:p w14:paraId="308C4A71" w14:textId="4BF065BA" w:rsidR="00410939" w:rsidRPr="006272F5" w:rsidRDefault="00410939" w:rsidP="00102847"/>
        </w:tc>
      </w:tr>
      <w:tr w:rsidR="00410939" w14:paraId="14266032" w14:textId="77777777" w:rsidTr="00410939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4598B419" w14:textId="1CADDFAE" w:rsidR="00410939" w:rsidRDefault="003026A5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ACD0F" wp14:editId="0BF462BC">
                  <wp:extent cx="2148840" cy="2667635"/>
                  <wp:effectExtent l="0" t="0" r="3810" b="0"/>
                  <wp:docPr id="19025370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37088" name="Picture 190253708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9" w:type="dxa"/>
            <w:vMerge/>
          </w:tcPr>
          <w:p w14:paraId="0E41FA27" w14:textId="77777777" w:rsidR="00410939" w:rsidRDefault="00410939" w:rsidP="00A64095">
            <w:pPr>
              <w:pStyle w:val="Heading3"/>
            </w:pPr>
          </w:p>
        </w:tc>
      </w:tr>
      <w:tr w:rsidR="00410939" w14:paraId="63D0BFF3" w14:textId="77777777" w:rsidTr="00410939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1F451038" w14:textId="499C85F5" w:rsidR="00410939" w:rsidRDefault="00232686" w:rsidP="00796286">
            <w:pPr>
              <w:pStyle w:val="Title"/>
            </w:pPr>
            <w:r>
              <w:t>priyanka pandey</w:t>
            </w:r>
            <w:r w:rsidR="00410939">
              <w:t xml:space="preserve"> </w:t>
            </w:r>
          </w:p>
          <w:p w14:paraId="378BF4B5" w14:textId="2199A6C7" w:rsidR="00410939" w:rsidRPr="00796286" w:rsidRDefault="00232686" w:rsidP="00232686">
            <w:pPr>
              <w:pStyle w:val="Subtitle"/>
              <w:jc w:val="left"/>
            </w:pPr>
            <w:r>
              <w:t>business development executive</w:t>
            </w:r>
            <w:r w:rsidR="00410939" w:rsidRPr="00796286">
              <w:t xml:space="preserve"> </w:t>
            </w:r>
          </w:p>
        </w:tc>
        <w:tc>
          <w:tcPr>
            <w:tcW w:w="6659" w:type="dxa"/>
            <w:vMerge/>
          </w:tcPr>
          <w:p w14:paraId="0F379EB8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5B51C2DD" w14:textId="77777777" w:rsidTr="00410939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5A60B594" w14:textId="77777777" w:rsidR="00410939" w:rsidRPr="00796286" w:rsidRDefault="008D7095" w:rsidP="00796286">
            <w:pPr>
              <w:pStyle w:val="Heading1"/>
            </w:pPr>
            <w:sdt>
              <w:sdtPr>
                <w:id w:val="830714226"/>
                <w:placeholder>
                  <w:docPart w:val="B7FEF36F03484B538BE40A86D12BA402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PROFILE</w:t>
                </w:r>
              </w:sdtContent>
            </w:sdt>
            <w:r w:rsidR="00410939" w:rsidRPr="00796286">
              <w:t xml:space="preserve"> </w:t>
            </w:r>
          </w:p>
          <w:p w14:paraId="4B22C29C" w14:textId="2A969636" w:rsidR="00410939" w:rsidRPr="00796286" w:rsidRDefault="00091E4B" w:rsidP="00796286">
            <w:pPr>
              <w:pStyle w:val="ContactInfo"/>
            </w:pPr>
            <w:r w:rsidRPr="00091E4B">
              <w:t xml:space="preserve">Optimistic and upbeat professional bringing Goal-oriented mindset in the Business Development field, </w:t>
            </w:r>
            <w:r w:rsidRPr="00091E4B">
              <w:t>looking</w:t>
            </w:r>
            <w:r w:rsidRPr="00091E4B">
              <w:t xml:space="preserve"> to leverage my knowledge and skills to help the company grow and dedication to exceeding business targets. Enthusiastic individual with excellent research, technical, and problem-solving skills. Strong work ethic, adaptability, effective communication skills and exceptional interpersonal skills, as well as a passion for success.</w:t>
            </w:r>
            <w:r w:rsidR="00410939" w:rsidRPr="00796286">
              <w:t xml:space="preserve"> </w:t>
            </w:r>
          </w:p>
          <w:p w14:paraId="0F90BE54" w14:textId="77777777" w:rsidR="00410939" w:rsidRPr="00796286" w:rsidRDefault="008D7095" w:rsidP="00796286">
            <w:pPr>
              <w:pStyle w:val="Heading2"/>
            </w:pPr>
            <w:sdt>
              <w:sdtPr>
                <w:id w:val="-328447821"/>
                <w:placeholder>
                  <w:docPart w:val="BAC11D21C4664863999A73843C751ED5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0E7C2E69" w14:textId="41F38A9B" w:rsidR="00410939" w:rsidRPr="00796286" w:rsidRDefault="003026A5" w:rsidP="00796286">
            <w:pPr>
              <w:pStyle w:val="ContactInfo"/>
            </w:pPr>
            <w:hyperlink r:id="rId13" w:history="1">
              <w:r w:rsidRPr="006421D6">
                <w:rPr>
                  <w:rStyle w:val="Hyperlink"/>
                </w:rPr>
                <w:t>priyankasatpalpandey1027@gmail.com</w:t>
              </w:r>
            </w:hyperlink>
          </w:p>
          <w:p w14:paraId="0C4697FD" w14:textId="79A7D13E" w:rsidR="00410939" w:rsidRPr="00796286" w:rsidRDefault="00091E4B" w:rsidP="00796286">
            <w:pPr>
              <w:pStyle w:val="ContactInfo"/>
            </w:pPr>
            <w:r>
              <w:t>9321222967</w:t>
            </w:r>
          </w:p>
          <w:p w14:paraId="47876A21" w14:textId="371930AE" w:rsidR="00091E4B" w:rsidRPr="00796286" w:rsidRDefault="00091E4B" w:rsidP="00796286">
            <w:pPr>
              <w:pStyle w:val="ContactInfo"/>
            </w:pPr>
            <w:r w:rsidRPr="00091E4B">
              <w:t>Mumbai, India 401107</w:t>
            </w:r>
          </w:p>
          <w:p w14:paraId="324C9445" w14:textId="77777777" w:rsidR="00091E4B" w:rsidRDefault="008D7095" w:rsidP="00091E4B">
            <w:pPr>
              <w:pStyle w:val="Heading2"/>
            </w:pPr>
            <w:sdt>
              <w:sdtPr>
                <w:id w:val="1966933325"/>
                <w:placeholder>
                  <w:docPart w:val="30D02D08103D4B15A5DFFA104A8E1AA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t>ACTIVITIES AND INTERESTS</w:t>
                </w:r>
              </w:sdtContent>
            </w:sdt>
            <w:r w:rsidR="00410939" w:rsidRPr="00796286">
              <w:t xml:space="preserve"> </w:t>
            </w:r>
          </w:p>
          <w:p w14:paraId="52C02B1E" w14:textId="31430168" w:rsidR="003026A5" w:rsidRDefault="00091E4B" w:rsidP="003026A5">
            <w:pPr>
              <w:pStyle w:val="ContactInfo"/>
              <w:numPr>
                <w:ilvl w:val="0"/>
                <w:numId w:val="2"/>
              </w:numPr>
            </w:pPr>
            <w:r>
              <w:t>Music</w:t>
            </w:r>
          </w:p>
          <w:p w14:paraId="0C62B115" w14:textId="77777777" w:rsidR="00091E4B" w:rsidRDefault="00091E4B" w:rsidP="003026A5">
            <w:pPr>
              <w:pStyle w:val="ContactInfo"/>
              <w:numPr>
                <w:ilvl w:val="0"/>
                <w:numId w:val="2"/>
              </w:numPr>
            </w:pPr>
            <w:r>
              <w:t>Singing</w:t>
            </w:r>
          </w:p>
          <w:p w14:paraId="4130176B" w14:textId="77777777" w:rsidR="00091E4B" w:rsidRDefault="00091E4B" w:rsidP="003026A5">
            <w:pPr>
              <w:pStyle w:val="ContactInfo"/>
              <w:numPr>
                <w:ilvl w:val="0"/>
                <w:numId w:val="2"/>
              </w:numPr>
            </w:pPr>
            <w:r>
              <w:t>Travelling</w:t>
            </w:r>
          </w:p>
          <w:p w14:paraId="6CFF44D3" w14:textId="77777777" w:rsidR="00091E4B" w:rsidRDefault="00091E4B" w:rsidP="003026A5">
            <w:pPr>
              <w:pStyle w:val="ContactInfo"/>
              <w:numPr>
                <w:ilvl w:val="0"/>
                <w:numId w:val="2"/>
              </w:numPr>
            </w:pPr>
            <w:r>
              <w:t>Reading</w:t>
            </w:r>
          </w:p>
          <w:p w14:paraId="18005481" w14:textId="578B4285" w:rsidR="00091E4B" w:rsidRDefault="003026A5" w:rsidP="003026A5">
            <w:pPr>
              <w:pStyle w:val="ContactInfo"/>
              <w:numPr>
                <w:ilvl w:val="0"/>
                <w:numId w:val="2"/>
              </w:numPr>
            </w:pPr>
            <w:r>
              <w:t>Exercise</w:t>
            </w:r>
          </w:p>
          <w:p w14:paraId="1A0852BA" w14:textId="77777777" w:rsidR="00410939" w:rsidRDefault="00091E4B" w:rsidP="003026A5">
            <w:pPr>
              <w:pStyle w:val="ContactInfo"/>
              <w:numPr>
                <w:ilvl w:val="0"/>
                <w:numId w:val="2"/>
              </w:numPr>
            </w:pPr>
            <w:r>
              <w:t>Sports</w:t>
            </w:r>
            <w:r w:rsidR="00410939" w:rsidRPr="00796286">
              <w:t xml:space="preserve"> </w:t>
            </w:r>
          </w:p>
          <w:p w14:paraId="3EC7221F" w14:textId="77777777" w:rsidR="003026A5" w:rsidRDefault="003026A5" w:rsidP="003026A5">
            <w:pPr>
              <w:pStyle w:val="ContactInfo"/>
              <w:numPr>
                <w:ilvl w:val="0"/>
                <w:numId w:val="2"/>
              </w:numPr>
            </w:pPr>
            <w:r>
              <w:t>Foreign Languages</w:t>
            </w:r>
          </w:p>
          <w:p w14:paraId="14815A83" w14:textId="77777777" w:rsidR="003026A5" w:rsidRDefault="003026A5" w:rsidP="003026A5">
            <w:pPr>
              <w:pStyle w:val="ContactInfo"/>
              <w:numPr>
                <w:ilvl w:val="0"/>
                <w:numId w:val="2"/>
              </w:numPr>
            </w:pPr>
            <w:r>
              <w:t>Martial Arts</w:t>
            </w:r>
          </w:p>
          <w:p w14:paraId="2A3D8E41" w14:textId="77777777" w:rsidR="003026A5" w:rsidRDefault="003026A5" w:rsidP="003026A5">
            <w:pPr>
              <w:pStyle w:val="ContactInfo"/>
              <w:numPr>
                <w:ilvl w:val="0"/>
                <w:numId w:val="2"/>
              </w:numPr>
            </w:pPr>
            <w:r>
              <w:t>Writing</w:t>
            </w:r>
          </w:p>
          <w:p w14:paraId="6E08E613" w14:textId="7BB0DD0D" w:rsidR="003026A5" w:rsidRPr="00796286" w:rsidRDefault="003026A5" w:rsidP="003026A5">
            <w:pPr>
              <w:pStyle w:val="ContactInfo"/>
              <w:numPr>
                <w:ilvl w:val="0"/>
                <w:numId w:val="2"/>
              </w:numPr>
            </w:pPr>
            <w:r>
              <w:t>Yoga</w:t>
            </w:r>
          </w:p>
        </w:tc>
        <w:tc>
          <w:tcPr>
            <w:tcW w:w="6659" w:type="dxa"/>
            <w:vMerge/>
          </w:tcPr>
          <w:p w14:paraId="666F6A66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6AAD8321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4EBC" w14:textId="77777777" w:rsidR="00232686" w:rsidRDefault="00232686" w:rsidP="00187B92">
      <w:pPr>
        <w:spacing w:after="0" w:line="240" w:lineRule="auto"/>
      </w:pPr>
      <w:r>
        <w:separator/>
      </w:r>
    </w:p>
  </w:endnote>
  <w:endnote w:type="continuationSeparator" w:id="0">
    <w:p w14:paraId="14E9D040" w14:textId="77777777" w:rsidR="00232686" w:rsidRDefault="0023268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5396" w14:textId="77777777" w:rsidR="00232686" w:rsidRDefault="00232686" w:rsidP="00187B92">
      <w:pPr>
        <w:spacing w:after="0" w:line="240" w:lineRule="auto"/>
      </w:pPr>
      <w:r>
        <w:separator/>
      </w:r>
    </w:p>
  </w:footnote>
  <w:footnote w:type="continuationSeparator" w:id="0">
    <w:p w14:paraId="7183906E" w14:textId="77777777" w:rsidR="00232686" w:rsidRDefault="00232686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8734"/>
      </v:shape>
    </w:pict>
  </w:numPicBullet>
  <w:abstractNum w:abstractNumId="0" w15:restartNumberingAfterBreak="0">
    <w:nsid w:val="0B950A81"/>
    <w:multiLevelType w:val="hybridMultilevel"/>
    <w:tmpl w:val="68EE11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5D02"/>
    <w:multiLevelType w:val="hybridMultilevel"/>
    <w:tmpl w:val="A288D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6450">
    <w:abstractNumId w:val="1"/>
  </w:num>
  <w:num w:numId="2" w16cid:durableId="158691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6"/>
    <w:rsid w:val="00091E4B"/>
    <w:rsid w:val="00102847"/>
    <w:rsid w:val="001340F5"/>
    <w:rsid w:val="00157B6F"/>
    <w:rsid w:val="00187B92"/>
    <w:rsid w:val="001D50AB"/>
    <w:rsid w:val="00232686"/>
    <w:rsid w:val="00293B83"/>
    <w:rsid w:val="002B5B67"/>
    <w:rsid w:val="002C0739"/>
    <w:rsid w:val="003026A5"/>
    <w:rsid w:val="0039505A"/>
    <w:rsid w:val="00410939"/>
    <w:rsid w:val="00431971"/>
    <w:rsid w:val="0044748F"/>
    <w:rsid w:val="00486E5D"/>
    <w:rsid w:val="00556717"/>
    <w:rsid w:val="00581FC8"/>
    <w:rsid w:val="005F41D0"/>
    <w:rsid w:val="00614B25"/>
    <w:rsid w:val="006272F5"/>
    <w:rsid w:val="006A3CE7"/>
    <w:rsid w:val="006B6D95"/>
    <w:rsid w:val="00761BB8"/>
    <w:rsid w:val="00796286"/>
    <w:rsid w:val="008C33FB"/>
    <w:rsid w:val="008D7095"/>
    <w:rsid w:val="00952ECD"/>
    <w:rsid w:val="00A64095"/>
    <w:rsid w:val="00A903B0"/>
    <w:rsid w:val="00AF7BCF"/>
    <w:rsid w:val="00B31A51"/>
    <w:rsid w:val="00B52BFE"/>
    <w:rsid w:val="00C233CA"/>
    <w:rsid w:val="00D13C88"/>
    <w:rsid w:val="00D1599B"/>
    <w:rsid w:val="00D4187F"/>
    <w:rsid w:val="00D460EA"/>
    <w:rsid w:val="00D70063"/>
    <w:rsid w:val="00DB1846"/>
    <w:rsid w:val="00E9194E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52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ListParagraph">
    <w:name w:val="List Paragraph"/>
    <w:basedOn w:val="Normal"/>
    <w:uiPriority w:val="34"/>
    <w:unhideWhenUsed/>
    <w:qFormat/>
    <w:rsid w:val="0023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riyankasatpalpandey1027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%20Milwar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186BDFCAB84563A877CD7039396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0C9A-7802-4666-AC5A-240A1122A7A9}"/>
      </w:docPartPr>
      <w:docPartBody>
        <w:p w:rsidR="00000000" w:rsidRDefault="00410939">
          <w:pPr>
            <w:pStyle w:val="3F186BDFCAB84563A877CD70393963C7"/>
          </w:pPr>
          <w:r w:rsidRPr="00A64095">
            <w:t>Experience</w:t>
          </w:r>
        </w:p>
      </w:docPartBody>
    </w:docPart>
    <w:docPart>
      <w:docPartPr>
        <w:name w:val="E397908DC7AD4703916B7C79F818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5227-3083-49B1-855A-2073868F78CA}"/>
      </w:docPartPr>
      <w:docPartBody>
        <w:p w:rsidR="00000000" w:rsidRDefault="00410939">
          <w:pPr>
            <w:pStyle w:val="E397908DC7AD4703916B7C79F8180F97"/>
          </w:pPr>
          <w:r w:rsidRPr="00102847">
            <w:t>EDUCATION</w:t>
          </w:r>
        </w:p>
      </w:docPartBody>
    </w:docPart>
    <w:docPart>
      <w:docPartPr>
        <w:name w:val="E69E5959AD0B45FA979991E9133A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AAA28-E914-4448-B44C-43856CFAB7AC}"/>
      </w:docPartPr>
      <w:docPartBody>
        <w:p w:rsidR="00000000" w:rsidRDefault="00410939">
          <w:pPr>
            <w:pStyle w:val="E69E5959AD0B45FA979991E9133A58A4"/>
          </w:pPr>
          <w:r w:rsidRPr="00102847">
            <w:t>KEY SKILLS AND CHARACTERISTICS</w:t>
          </w:r>
        </w:p>
      </w:docPartBody>
    </w:docPart>
    <w:docPart>
      <w:docPartPr>
        <w:name w:val="B7FEF36F03484B538BE40A86D12BA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1153-CEF2-4290-81C4-3EE3E75258FA}"/>
      </w:docPartPr>
      <w:docPartBody>
        <w:p w:rsidR="00000000" w:rsidRDefault="00410939">
          <w:pPr>
            <w:pStyle w:val="B7FEF36F03484B538BE40A86D12BA402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BAC11D21C4664863999A73843C75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2C98E-515F-414B-9272-D68B4597E699}"/>
      </w:docPartPr>
      <w:docPartBody>
        <w:p w:rsidR="00000000" w:rsidRDefault="00410939">
          <w:pPr>
            <w:pStyle w:val="BAC11D21C4664863999A73843C751ED5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30D02D08103D4B15A5DFFA104A8E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6F91-AED8-4F46-8B8E-E3C8D20A963F}"/>
      </w:docPartPr>
      <w:docPartBody>
        <w:p w:rsidR="00000000" w:rsidRDefault="00410939">
          <w:pPr>
            <w:pStyle w:val="30D02D08103D4B15A5DFFA104A8E1AAF"/>
          </w:pPr>
          <w:r w:rsidRPr="00796286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kern w:val="0"/>
      <w:sz w:val="28"/>
      <w:szCs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86BDFCAB84563A877CD70393963C7">
    <w:name w:val="3F186BDFCAB84563A877CD70393963C7"/>
  </w:style>
  <w:style w:type="paragraph" w:customStyle="1" w:styleId="49CADB2FE61C41ADA8B8C7EC7AD9AA1D">
    <w:name w:val="49CADB2FE61C41ADA8B8C7EC7AD9AA1D"/>
  </w:style>
  <w:style w:type="paragraph" w:customStyle="1" w:styleId="54C3A338D3724E5C996D37D1A38DC62C">
    <w:name w:val="54C3A338D3724E5C996D37D1A38DC62C"/>
  </w:style>
  <w:style w:type="paragraph" w:customStyle="1" w:styleId="28FDA05340CF435790B65B2BA0875695">
    <w:name w:val="28FDA05340CF435790B65B2BA0875695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kern w:val="0"/>
      <w:sz w:val="28"/>
      <w:szCs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3FE354C4579540CAA7B2E56B33779266">
    <w:name w:val="3FE354C4579540CAA7B2E56B33779266"/>
  </w:style>
  <w:style w:type="paragraph" w:customStyle="1" w:styleId="C2B6FA52B4854323B6CA8451A15EE38E">
    <w:name w:val="C2B6FA52B4854323B6CA8451A15EE38E"/>
  </w:style>
  <w:style w:type="paragraph" w:customStyle="1" w:styleId="155C11EE18994C0C9D31AA9E18E4E9C6">
    <w:name w:val="155C11EE18994C0C9D31AA9E18E4E9C6"/>
  </w:style>
  <w:style w:type="paragraph" w:customStyle="1" w:styleId="E397908DC7AD4703916B7C79F8180F97">
    <w:name w:val="E397908DC7AD4703916B7C79F8180F97"/>
  </w:style>
  <w:style w:type="paragraph" w:customStyle="1" w:styleId="0080B50E82F34E2A895890C2C9AA7A13">
    <w:name w:val="0080B50E82F34E2A895890C2C9AA7A13"/>
  </w:style>
  <w:style w:type="paragraph" w:customStyle="1" w:styleId="8C604895149442ACBFB1D3252CCC1EA9">
    <w:name w:val="8C604895149442ACBFB1D3252CCC1EA9"/>
  </w:style>
  <w:style w:type="paragraph" w:customStyle="1" w:styleId="3ACEE407E4C74F628411CFFD6E8E3F8B">
    <w:name w:val="3ACEE407E4C74F628411CFFD6E8E3F8B"/>
  </w:style>
  <w:style w:type="paragraph" w:customStyle="1" w:styleId="A1AFF17305D843BCBBA37561C094B552">
    <w:name w:val="A1AFF17305D843BCBBA37561C094B552"/>
  </w:style>
  <w:style w:type="paragraph" w:customStyle="1" w:styleId="F9FC88CE8F6F49C99E619DCD68A96C76">
    <w:name w:val="F9FC88CE8F6F49C99E619DCD68A96C76"/>
  </w:style>
  <w:style w:type="paragraph" w:customStyle="1" w:styleId="4A92E4275A7747C888DA38DCFAFC881B">
    <w:name w:val="4A92E4275A7747C888DA38DCFAFC881B"/>
  </w:style>
  <w:style w:type="paragraph" w:customStyle="1" w:styleId="D3E4446314E1426DAA2115640FCF5050">
    <w:name w:val="D3E4446314E1426DAA2115640FCF5050"/>
  </w:style>
  <w:style w:type="paragraph" w:customStyle="1" w:styleId="E69E5959AD0B45FA979991E9133A58A4">
    <w:name w:val="E69E5959AD0B45FA979991E9133A58A4"/>
  </w:style>
  <w:style w:type="paragraph" w:customStyle="1" w:styleId="A61ED4DF59A146D79C3870D714513FC4">
    <w:name w:val="A61ED4DF59A146D79C3870D714513FC4"/>
  </w:style>
  <w:style w:type="paragraph" w:customStyle="1" w:styleId="7CF0502B0DEC43B4BF836F3FEBFF85E3">
    <w:name w:val="7CF0502B0DEC43B4BF836F3FEBFF85E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0E25313BB4C2B90037C42CDEE55A5">
    <w:name w:val="4060E25313BB4C2B90037C42CDEE55A5"/>
  </w:style>
  <w:style w:type="paragraph" w:customStyle="1" w:styleId="B7FEF36F03484B538BE40A86D12BA402">
    <w:name w:val="B7FEF36F03484B538BE40A86D12BA402"/>
  </w:style>
  <w:style w:type="paragraph" w:customStyle="1" w:styleId="6566BDF12A0C485AA9F84A2C7C9DCA51">
    <w:name w:val="6566BDF12A0C485AA9F84A2C7C9DCA51"/>
  </w:style>
  <w:style w:type="paragraph" w:customStyle="1" w:styleId="BAC11D21C4664863999A73843C751ED5">
    <w:name w:val="BAC11D21C4664863999A73843C751ED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F4D0D3DB846C439CB3B162E75C1571EA">
    <w:name w:val="F4D0D3DB846C439CB3B162E75C1571EA"/>
  </w:style>
  <w:style w:type="paragraph" w:customStyle="1" w:styleId="BB24E61E93884952B6458A6C938AC9DB">
    <w:name w:val="BB24E61E93884952B6458A6C938AC9DB"/>
  </w:style>
  <w:style w:type="paragraph" w:customStyle="1" w:styleId="B39C4DDB63FA4FF983EC35C9B11CEAA1">
    <w:name w:val="B39C4DDB63FA4FF983EC35C9B11CEAA1"/>
  </w:style>
  <w:style w:type="paragraph" w:customStyle="1" w:styleId="8C8A600CE9F3425E9C2BEE0B7904B024">
    <w:name w:val="8C8A600CE9F3425E9C2BEE0B7904B024"/>
  </w:style>
  <w:style w:type="paragraph" w:customStyle="1" w:styleId="2F29E590EA0D42C3A63D39C1E1A2591E">
    <w:name w:val="2F29E590EA0D42C3A63D39C1E1A2591E"/>
  </w:style>
  <w:style w:type="paragraph" w:customStyle="1" w:styleId="30D02D08103D4B15A5DFFA104A8E1AAF">
    <w:name w:val="30D02D08103D4B15A5DFFA104A8E1AAF"/>
  </w:style>
  <w:style w:type="paragraph" w:customStyle="1" w:styleId="EEDE4430C0994BCB9B9248F98990918D">
    <w:name w:val="EEDE4430C0994BCB9B9248F989909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2024-01-05T14:03:00Z</dcterms:created>
  <dcterms:modified xsi:type="dcterms:W3CDTF">2024-01-05T14:47:00Z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