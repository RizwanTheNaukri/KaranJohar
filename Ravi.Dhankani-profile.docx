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F7BE2E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D5D1F32" w14:textId="03897193" w:rsidR="00692703" w:rsidRPr="00CF1A49" w:rsidRDefault="000E12D9" w:rsidP="00913946">
            <w:pPr>
              <w:pStyle w:val="Title"/>
            </w:pPr>
            <w:r>
              <w:t>Ravi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Dhankani</w:t>
            </w:r>
          </w:p>
          <w:p w14:paraId="507D3BAB" w14:textId="77D8203D" w:rsidR="002F7BAA" w:rsidRDefault="002F7BAA" w:rsidP="00913946">
            <w:pPr>
              <w:pStyle w:val="ContactInfoEmphasis"/>
              <w:contextualSpacing w:val="0"/>
            </w:pPr>
            <w:r>
              <w:t>+1 206 289 9811</w:t>
            </w:r>
          </w:p>
          <w:p w14:paraId="75956620" w14:textId="2AC26EBF" w:rsidR="00692703" w:rsidRPr="00CF1A49" w:rsidRDefault="000E12D9" w:rsidP="00913946">
            <w:pPr>
              <w:pStyle w:val="ContactInfoEmphasis"/>
              <w:contextualSpacing w:val="0"/>
            </w:pPr>
            <w:r>
              <w:t>Ravi.dhankani@gmail</w:t>
            </w:r>
            <w:r w:rsidR="00941059">
              <w:t>.com</w:t>
            </w:r>
          </w:p>
        </w:tc>
      </w:tr>
      <w:tr w:rsidR="009571D8" w:rsidRPr="00CF1A49" w14:paraId="2658252D" w14:textId="77777777" w:rsidTr="00692703">
        <w:tc>
          <w:tcPr>
            <w:tcW w:w="9360" w:type="dxa"/>
            <w:tcMar>
              <w:top w:w="432" w:type="dxa"/>
            </w:tcMar>
          </w:tcPr>
          <w:p w14:paraId="5618588A" w14:textId="0B97BCCB" w:rsidR="001755A8" w:rsidRDefault="007C3551" w:rsidP="00913946">
            <w:pPr>
              <w:contextualSpacing w:val="0"/>
            </w:pPr>
            <w:r>
              <w:t>16 years of experience in Quant</w:t>
            </w:r>
            <w:r w:rsidR="00882B3C">
              <w:t>itative</w:t>
            </w:r>
            <w:r>
              <w:t xml:space="preserve"> and Predictive analytics, promoting </w:t>
            </w:r>
            <w:r w:rsidR="00882B3C">
              <w:t xml:space="preserve">data-driven decisions </w:t>
            </w:r>
            <w:r w:rsidR="003360AC">
              <w:t xml:space="preserve">and </w:t>
            </w:r>
            <w:r w:rsidR="00882B3C">
              <w:t xml:space="preserve">analytics </w:t>
            </w:r>
            <w:r>
              <w:t xml:space="preserve">tech within </w:t>
            </w:r>
            <w:r w:rsidR="00186685">
              <w:t xml:space="preserve">global </w:t>
            </w:r>
            <w:r>
              <w:t>organization</w:t>
            </w:r>
            <w:r w:rsidR="00186685">
              <w:t>s</w:t>
            </w:r>
            <w:r>
              <w:t xml:space="preserve">, building teams and </w:t>
            </w:r>
            <w:r w:rsidR="00E754D1">
              <w:t xml:space="preserve">roadmap </w:t>
            </w:r>
            <w:r>
              <w:t xml:space="preserve">for </w:t>
            </w:r>
            <w:r w:rsidR="00C36EDC">
              <w:t>AI driven decisions</w:t>
            </w:r>
            <w:r w:rsidR="00435811">
              <w:t>. Qualified for EP as per SAT test.</w:t>
            </w:r>
          </w:p>
          <w:p w14:paraId="4EBC3C0A" w14:textId="56DC222F" w:rsidR="00186685" w:rsidRPr="00CF1A49" w:rsidRDefault="00186685" w:rsidP="00913946">
            <w:pPr>
              <w:contextualSpacing w:val="0"/>
            </w:pPr>
          </w:p>
        </w:tc>
      </w:tr>
    </w:tbl>
    <w:p w14:paraId="1E96E526" w14:textId="77777777" w:rsidR="004E01EB" w:rsidRPr="00CF1A49" w:rsidRDefault="004173E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B24C01C713C43D9A89AFAA159427DB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820767A" w14:textId="77777777" w:rsidTr="00AA0A64">
        <w:tc>
          <w:tcPr>
            <w:tcW w:w="9290" w:type="dxa"/>
          </w:tcPr>
          <w:p w14:paraId="1DE1A651" w14:textId="3B44DDA5" w:rsidR="001D0BF1" w:rsidRPr="00CF1A49" w:rsidRDefault="0026110A" w:rsidP="001D0BF1">
            <w:pPr>
              <w:pStyle w:val="Heading3"/>
              <w:contextualSpacing w:val="0"/>
              <w:outlineLvl w:val="2"/>
            </w:pPr>
            <w:r>
              <w:t>Sep. 2017</w:t>
            </w:r>
            <w:r w:rsidR="001D0BF1" w:rsidRPr="00CF1A49">
              <w:t xml:space="preserve"> – </w:t>
            </w:r>
            <w:r>
              <w:t>Present</w:t>
            </w:r>
          </w:p>
          <w:p w14:paraId="74B63E26" w14:textId="794565FF" w:rsidR="001D0BF1" w:rsidRPr="00CF1A49" w:rsidRDefault="00D34DBB" w:rsidP="001D0BF1">
            <w:pPr>
              <w:pStyle w:val="Heading2"/>
              <w:contextualSpacing w:val="0"/>
              <w:outlineLvl w:val="1"/>
            </w:pPr>
            <w:r>
              <w:t>DIRECTOR</w:t>
            </w:r>
            <w:r w:rsidR="001D0BF1" w:rsidRPr="00CF1A49">
              <w:t xml:space="preserve">, </w:t>
            </w:r>
            <w:r w:rsidR="0026110A">
              <w:rPr>
                <w:rStyle w:val="SubtleReference"/>
              </w:rPr>
              <w:t>Lendingtree RSPL India, (unit of TREe Inc. USA)</w:t>
            </w:r>
          </w:p>
          <w:p w14:paraId="48C3EB7F" w14:textId="430804B1" w:rsidR="000A7968" w:rsidRDefault="0026110A" w:rsidP="00491EC1">
            <w:pPr>
              <w:pStyle w:val="ListParagraph"/>
              <w:numPr>
                <w:ilvl w:val="0"/>
                <w:numId w:val="15"/>
              </w:numPr>
            </w:pPr>
            <w:r>
              <w:t xml:space="preserve">Growing the analytics dept. </w:t>
            </w:r>
            <w:r w:rsidR="00A4401F">
              <w:t>and helping implement the analytics roadmap</w:t>
            </w:r>
          </w:p>
          <w:p w14:paraId="57442D3E" w14:textId="4161F7F8" w:rsidR="00A4401F" w:rsidRDefault="00A4401F" w:rsidP="00491EC1">
            <w:pPr>
              <w:pStyle w:val="ListParagraph"/>
              <w:numPr>
                <w:ilvl w:val="0"/>
                <w:numId w:val="15"/>
              </w:numPr>
            </w:pPr>
            <w:r>
              <w:t xml:space="preserve">Excellent stakeholder management </w:t>
            </w:r>
            <w:r w:rsidR="00FE7393">
              <w:t>skill</w:t>
            </w:r>
          </w:p>
          <w:p w14:paraId="4B23B824" w14:textId="25A8C96D" w:rsidR="001E3120" w:rsidRDefault="000A7968" w:rsidP="00491EC1">
            <w:pPr>
              <w:pStyle w:val="ListParagraph"/>
              <w:numPr>
                <w:ilvl w:val="0"/>
                <w:numId w:val="15"/>
              </w:numPr>
            </w:pPr>
            <w:r>
              <w:t>Impact on channel and product revenue initiatives by at least $5</w:t>
            </w:r>
            <w:r w:rsidR="00030139">
              <w:t>0</w:t>
            </w:r>
            <w:r>
              <w:t xml:space="preserve"> mill</w:t>
            </w:r>
          </w:p>
          <w:p w14:paraId="3CA14680" w14:textId="1249569E" w:rsidR="00C4111F" w:rsidRDefault="00A36A95" w:rsidP="00491EC1">
            <w:pPr>
              <w:pStyle w:val="ListParagraph"/>
              <w:numPr>
                <w:ilvl w:val="0"/>
                <w:numId w:val="15"/>
              </w:numPr>
            </w:pPr>
            <w:r>
              <w:t xml:space="preserve">Supported pricing, </w:t>
            </w:r>
            <w:r w:rsidR="009A7F8B">
              <w:t xml:space="preserve">PR, </w:t>
            </w:r>
            <w:r>
              <w:t xml:space="preserve">revenue, </w:t>
            </w:r>
            <w:r w:rsidR="009A7F8B">
              <w:t xml:space="preserve">BD and compliance </w:t>
            </w:r>
          </w:p>
          <w:p w14:paraId="64A227EA" w14:textId="5D38AFCB" w:rsidR="000A7968" w:rsidRDefault="004E523F" w:rsidP="00491EC1">
            <w:pPr>
              <w:pStyle w:val="ListParagraph"/>
              <w:numPr>
                <w:ilvl w:val="0"/>
                <w:numId w:val="15"/>
              </w:numPr>
            </w:pPr>
            <w:r>
              <w:t xml:space="preserve">Integration support for </w:t>
            </w:r>
            <w:r w:rsidR="000A7968">
              <w:t>several acquisitions</w:t>
            </w:r>
          </w:p>
          <w:p w14:paraId="04EB7F0C" w14:textId="5288CF27" w:rsidR="00103F83" w:rsidRDefault="008C58CC" w:rsidP="00491EC1">
            <w:pPr>
              <w:pStyle w:val="ListParagraph"/>
              <w:numPr>
                <w:ilvl w:val="0"/>
                <w:numId w:val="15"/>
              </w:numPr>
            </w:pPr>
            <w:r>
              <w:t xml:space="preserve">Managed </w:t>
            </w:r>
            <w:r w:rsidR="009A7F8B">
              <w:t xml:space="preserve"> </w:t>
            </w:r>
            <w:proofErr w:type="spellStart"/>
            <w:r w:rsidR="00103F83">
              <w:t>MLOps</w:t>
            </w:r>
            <w:proofErr w:type="spellEnd"/>
            <w:r w:rsidR="00103F83">
              <w:t xml:space="preserve"> and </w:t>
            </w:r>
            <w:r w:rsidR="009A7F8B">
              <w:t xml:space="preserve">model </w:t>
            </w:r>
            <w:r w:rsidR="00103F83">
              <w:t xml:space="preserve">deployments in live </w:t>
            </w:r>
            <w:proofErr w:type="spellStart"/>
            <w:r w:rsidR="00103F83">
              <w:t>eComm</w:t>
            </w:r>
            <w:proofErr w:type="spellEnd"/>
            <w:r w:rsidR="00103F83">
              <w:t xml:space="preserve"> environment </w:t>
            </w:r>
          </w:p>
          <w:p w14:paraId="344D8463" w14:textId="77777777" w:rsidR="009A7F8B" w:rsidRDefault="009A7F8B" w:rsidP="00491EC1">
            <w:pPr>
              <w:pStyle w:val="ListParagraph"/>
              <w:numPr>
                <w:ilvl w:val="0"/>
                <w:numId w:val="15"/>
              </w:numPr>
            </w:pPr>
            <w:r>
              <w:t>Review and a</w:t>
            </w:r>
            <w:r w:rsidR="000A7968">
              <w:t xml:space="preserve">doption of Tableau, SPSS, </w:t>
            </w:r>
            <w:proofErr w:type="spellStart"/>
            <w:r w:rsidR="000A7968">
              <w:t>Datarobot</w:t>
            </w:r>
            <w:proofErr w:type="spellEnd"/>
            <w:r w:rsidR="000A7968">
              <w:t>, Adobe analytics, Athena/Hive DB</w:t>
            </w:r>
          </w:p>
          <w:p w14:paraId="34A85C9F" w14:textId="535CE84C" w:rsidR="009A7F8B" w:rsidRDefault="009A7F8B" w:rsidP="00491EC1">
            <w:pPr>
              <w:pStyle w:val="ListParagraph"/>
              <w:numPr>
                <w:ilvl w:val="0"/>
                <w:numId w:val="15"/>
              </w:numPr>
            </w:pPr>
            <w:r>
              <w:t>Key projects that impacted topline</w:t>
            </w:r>
          </w:p>
          <w:p w14:paraId="7337B17E" w14:textId="7B5EC7DA" w:rsidR="000A7968" w:rsidRDefault="004E04B4" w:rsidP="009A7F8B">
            <w:pPr>
              <w:pStyle w:val="ListParagraph"/>
              <w:numPr>
                <w:ilvl w:val="1"/>
                <w:numId w:val="15"/>
              </w:numPr>
            </w:pPr>
            <w:r>
              <w:t>Mortgage App Funding Prediction</w:t>
            </w:r>
          </w:p>
          <w:p w14:paraId="04BE94B9" w14:textId="4C80CAC7" w:rsidR="009A7F8B" w:rsidRDefault="008C58CC" w:rsidP="009A7F8B">
            <w:pPr>
              <w:pStyle w:val="ListParagraph"/>
              <w:numPr>
                <w:ilvl w:val="1"/>
                <w:numId w:val="15"/>
              </w:numPr>
            </w:pPr>
            <w:r>
              <w:t xml:space="preserve">Digital </w:t>
            </w:r>
            <w:r w:rsidR="009A7F8B">
              <w:t>Marketing opti</w:t>
            </w:r>
            <w:r w:rsidR="004E04B4">
              <w:t xml:space="preserve">mization (channel conversion and cost trade-off) </w:t>
            </w:r>
          </w:p>
          <w:p w14:paraId="263B1EF5" w14:textId="422DC713" w:rsidR="009A7F8B" w:rsidRDefault="009A7F8B" w:rsidP="009A7F8B">
            <w:pPr>
              <w:pStyle w:val="ListParagraph"/>
              <w:numPr>
                <w:ilvl w:val="1"/>
                <w:numId w:val="15"/>
              </w:numPr>
            </w:pPr>
            <w:r>
              <w:t>SEO opti</w:t>
            </w:r>
            <w:r w:rsidR="004E04B4">
              <w:t>mization and ROI</w:t>
            </w:r>
            <w:r>
              <w:t xml:space="preserve"> (</w:t>
            </w:r>
            <w:r w:rsidR="004E04B4">
              <w:t xml:space="preserve">Dashboards, </w:t>
            </w:r>
            <w:r>
              <w:t>AB test, UI UX experience, link building</w:t>
            </w:r>
            <w:r w:rsidR="004E04B4">
              <w:t>)</w:t>
            </w:r>
          </w:p>
          <w:p w14:paraId="65B11E96" w14:textId="77777777" w:rsidR="009A7F8B" w:rsidRDefault="008C58CC" w:rsidP="009A7F8B">
            <w:pPr>
              <w:pStyle w:val="ListParagraph"/>
              <w:numPr>
                <w:ilvl w:val="1"/>
                <w:numId w:val="15"/>
              </w:numPr>
            </w:pPr>
            <w:r>
              <w:t>Lead monetization improvement</w:t>
            </w:r>
          </w:p>
          <w:p w14:paraId="0E7B3803" w14:textId="17E8DB2B" w:rsidR="008C58CC" w:rsidRPr="00CF1A49" w:rsidRDefault="008C58CC" w:rsidP="009A7F8B">
            <w:pPr>
              <w:pStyle w:val="ListParagraph"/>
              <w:numPr>
                <w:ilvl w:val="1"/>
                <w:numId w:val="15"/>
              </w:numPr>
            </w:pPr>
            <w:r>
              <w:t xml:space="preserve">Lead Quality and </w:t>
            </w:r>
            <w:r w:rsidR="00C748C4">
              <w:t>P</w:t>
            </w:r>
            <w:r>
              <w:t xml:space="preserve">artner SLA </w:t>
            </w:r>
            <w:r w:rsidR="00C748C4">
              <w:t>management</w:t>
            </w:r>
          </w:p>
        </w:tc>
      </w:tr>
      <w:tr w:rsidR="00AA0A64" w:rsidRPr="00CF1A49" w14:paraId="5C8D29BA" w14:textId="77777777" w:rsidTr="00AA0A64">
        <w:tc>
          <w:tcPr>
            <w:tcW w:w="9290" w:type="dxa"/>
            <w:tcMar>
              <w:top w:w="216" w:type="dxa"/>
            </w:tcMar>
          </w:tcPr>
          <w:p w14:paraId="0864726A" w14:textId="77777777" w:rsidR="00AA0A64" w:rsidRPr="00CF1A49" w:rsidRDefault="00AA0A64" w:rsidP="00AA0A64">
            <w:pPr>
              <w:pStyle w:val="Heading3"/>
              <w:contextualSpacing w:val="0"/>
              <w:outlineLvl w:val="2"/>
            </w:pPr>
            <w:r>
              <w:t>Oct. 2016</w:t>
            </w:r>
            <w:r w:rsidRPr="00CF1A49">
              <w:t xml:space="preserve"> – </w:t>
            </w:r>
            <w:r>
              <w:t>Aug. 2017</w:t>
            </w:r>
          </w:p>
          <w:p w14:paraId="1085EF21" w14:textId="7769C802" w:rsidR="00AA0A64" w:rsidRPr="00CF1A49" w:rsidRDefault="00AA0A64" w:rsidP="00AA0A64">
            <w:pPr>
              <w:pStyle w:val="Heading2"/>
              <w:contextualSpacing w:val="0"/>
              <w:outlineLvl w:val="1"/>
            </w:pPr>
            <w:r>
              <w:t xml:space="preserve">EVP </w:t>
            </w:r>
            <w:r w:rsidR="00616C23">
              <w:t>Analytics and Strategy</w:t>
            </w:r>
            <w:r w:rsidRPr="00CF1A49">
              <w:t xml:space="preserve">, </w:t>
            </w:r>
            <w:r>
              <w:rPr>
                <w:rStyle w:val="SubtleReference"/>
              </w:rPr>
              <w:t>Innovairre India</w:t>
            </w:r>
          </w:p>
          <w:p w14:paraId="7D337550" w14:textId="137231B1" w:rsidR="00AA0A64" w:rsidRDefault="00AA0A64" w:rsidP="00FB2379">
            <w:pPr>
              <w:pStyle w:val="ListParagraph"/>
              <w:numPr>
                <w:ilvl w:val="0"/>
                <w:numId w:val="14"/>
              </w:numPr>
            </w:pPr>
            <w:r>
              <w:t xml:space="preserve">Design and implement data strategies for </w:t>
            </w:r>
            <w:r w:rsidR="009A7F8B">
              <w:t xml:space="preserve">DM </w:t>
            </w:r>
            <w:r>
              <w:t>campaigns</w:t>
            </w:r>
          </w:p>
          <w:p w14:paraId="3A288456" w14:textId="77777777" w:rsidR="00AA0A64" w:rsidRDefault="00AA0A64" w:rsidP="00FB2379">
            <w:pPr>
              <w:pStyle w:val="ListParagraph"/>
              <w:numPr>
                <w:ilvl w:val="0"/>
                <w:numId w:val="14"/>
              </w:numPr>
            </w:pPr>
            <w:r>
              <w:t xml:space="preserve">Build a core team from scratch and running the start-up </w:t>
            </w:r>
          </w:p>
          <w:p w14:paraId="6646D33C" w14:textId="3883F949" w:rsidR="00AA0A64" w:rsidRDefault="00AA0A64" w:rsidP="00FB2379">
            <w:pPr>
              <w:pStyle w:val="ListParagraph"/>
              <w:numPr>
                <w:ilvl w:val="0"/>
                <w:numId w:val="14"/>
              </w:numPr>
            </w:pPr>
            <w:r>
              <w:t xml:space="preserve">Liaise with Board members and report </w:t>
            </w:r>
            <w:r w:rsidR="008659A1">
              <w:t xml:space="preserve">on </w:t>
            </w:r>
            <w:r>
              <w:t xml:space="preserve">growth </w:t>
            </w:r>
            <w:r w:rsidR="00FB2379">
              <w:t>and developments</w:t>
            </w:r>
          </w:p>
          <w:p w14:paraId="7979524A" w14:textId="0A83614D" w:rsidR="008659A1" w:rsidRDefault="008659A1" w:rsidP="00FB2379">
            <w:pPr>
              <w:pStyle w:val="ListParagraph"/>
              <w:numPr>
                <w:ilvl w:val="0"/>
                <w:numId w:val="14"/>
              </w:numPr>
            </w:pPr>
            <w:r>
              <w:t xml:space="preserve">Looking for partnerships and new growth areas, and developing a </w:t>
            </w:r>
            <w:r w:rsidR="009A7F8B">
              <w:t xml:space="preserve">result-centric </w:t>
            </w:r>
            <w:r>
              <w:t xml:space="preserve">approach </w:t>
            </w:r>
          </w:p>
          <w:p w14:paraId="3643EF29" w14:textId="77777777" w:rsidR="00AA0A64" w:rsidRDefault="00AA0A64" w:rsidP="00AA0A64"/>
          <w:p w14:paraId="6EA258DB" w14:textId="573AA6D8" w:rsidR="00AA0A64" w:rsidRPr="00CF1A49" w:rsidRDefault="005221E1" w:rsidP="00AA0A64">
            <w:pPr>
              <w:pStyle w:val="Heading3"/>
              <w:contextualSpacing w:val="0"/>
              <w:outlineLvl w:val="2"/>
            </w:pPr>
            <w:r>
              <w:t>dec</w:t>
            </w:r>
            <w:r w:rsidR="00AA0A64">
              <w:t xml:space="preserve">. </w:t>
            </w:r>
            <w:r>
              <w:t xml:space="preserve">2010 </w:t>
            </w:r>
            <w:r w:rsidR="00AA0A64" w:rsidRPr="00CF1A49">
              <w:t>–</w:t>
            </w:r>
            <w:r w:rsidR="009F4D32">
              <w:t xml:space="preserve"> oct. 2016</w:t>
            </w:r>
          </w:p>
          <w:p w14:paraId="6537BEF9" w14:textId="70C7967F" w:rsidR="00AA0A64" w:rsidRPr="00CF1A49" w:rsidRDefault="005221E1" w:rsidP="00AA0A64">
            <w:pPr>
              <w:pStyle w:val="Heading2"/>
              <w:contextualSpacing w:val="0"/>
              <w:outlineLvl w:val="1"/>
            </w:pPr>
            <w:r>
              <w:t>Analytics Manager</w:t>
            </w:r>
            <w:r w:rsidR="00AA0A64" w:rsidRPr="00CF1A49">
              <w:t xml:space="preserve">, </w:t>
            </w:r>
            <w:r w:rsidR="00AA0A64">
              <w:rPr>
                <w:rStyle w:val="SubtleReference"/>
              </w:rPr>
              <w:t>IQR Consulting Pvt. Ltd</w:t>
            </w:r>
          </w:p>
          <w:p w14:paraId="0538F613" w14:textId="115B9ACA" w:rsidR="005221E1" w:rsidRDefault="00D20626" w:rsidP="00D20626">
            <w:pPr>
              <w:pStyle w:val="ListParagraph"/>
              <w:numPr>
                <w:ilvl w:val="0"/>
                <w:numId w:val="16"/>
              </w:numPr>
            </w:pPr>
            <w:r>
              <w:t>Campaign optimization for BFSI segment</w:t>
            </w:r>
          </w:p>
          <w:p w14:paraId="024E028A" w14:textId="79A05A5C" w:rsidR="00D20626" w:rsidRDefault="00D20626" w:rsidP="00D20626">
            <w:pPr>
              <w:pStyle w:val="ListParagraph"/>
              <w:numPr>
                <w:ilvl w:val="0"/>
                <w:numId w:val="16"/>
              </w:numPr>
            </w:pPr>
            <w:r>
              <w:t>Customer loyalty program - portfolio segmentation and optimization</w:t>
            </w:r>
          </w:p>
          <w:p w14:paraId="7491F0D5" w14:textId="48B33688" w:rsidR="00D20626" w:rsidRDefault="00D20626" w:rsidP="00D20626">
            <w:pPr>
              <w:pStyle w:val="ListParagraph"/>
              <w:numPr>
                <w:ilvl w:val="0"/>
                <w:numId w:val="16"/>
              </w:numPr>
            </w:pPr>
            <w:r>
              <w:t>Segmentation and campaign performance for a Casino cum cruise operator</w:t>
            </w:r>
          </w:p>
          <w:p w14:paraId="1E3FCCF6" w14:textId="77777777" w:rsidR="00D20626" w:rsidRDefault="00D20626" w:rsidP="00D20626"/>
          <w:p w14:paraId="58FCCDE5" w14:textId="75D0B02F" w:rsidR="00AA0A64" w:rsidRPr="00CF1A49" w:rsidRDefault="005221E1" w:rsidP="00AA0A64">
            <w:pPr>
              <w:pStyle w:val="Heading3"/>
              <w:contextualSpacing w:val="0"/>
              <w:outlineLvl w:val="2"/>
            </w:pPr>
            <w:r>
              <w:t>Aug</w:t>
            </w:r>
            <w:r w:rsidR="00AA0A64">
              <w:t xml:space="preserve">. </w:t>
            </w:r>
            <w:r>
              <w:t>2008</w:t>
            </w:r>
            <w:r w:rsidR="00AA0A64" w:rsidRPr="00CF1A49">
              <w:t xml:space="preserve">– </w:t>
            </w:r>
            <w:r>
              <w:t>Dec</w:t>
            </w:r>
            <w:r w:rsidR="00AA0A64">
              <w:t xml:space="preserve">. </w:t>
            </w:r>
            <w:r>
              <w:t>2010</w:t>
            </w:r>
          </w:p>
          <w:p w14:paraId="7573AE38" w14:textId="2E2395EF" w:rsidR="00AA0A64" w:rsidRPr="00CF1A49" w:rsidRDefault="005221E1" w:rsidP="00AA0A64">
            <w:pPr>
              <w:pStyle w:val="Heading2"/>
              <w:contextualSpacing w:val="0"/>
              <w:outlineLvl w:val="1"/>
            </w:pPr>
            <w:r>
              <w:t>sr. analyst</w:t>
            </w:r>
            <w:r w:rsidR="00AA0A64" w:rsidRPr="00CF1A49">
              <w:t xml:space="preserve">, </w:t>
            </w:r>
            <w:r w:rsidR="00AA0A64">
              <w:rPr>
                <w:rStyle w:val="SubtleReference"/>
              </w:rPr>
              <w:t>Citibank COE Bangalore</w:t>
            </w:r>
          </w:p>
          <w:p w14:paraId="55FB7A28" w14:textId="76986E24" w:rsidR="00FE5ABC" w:rsidRDefault="00FE5ABC" w:rsidP="00FE5ABC">
            <w:pPr>
              <w:pStyle w:val="ListParagraph"/>
              <w:numPr>
                <w:ilvl w:val="0"/>
                <w:numId w:val="17"/>
              </w:numPr>
            </w:pPr>
            <w:r>
              <w:t>Balance consolidation analysis and reporting on credit card portfolios</w:t>
            </w:r>
          </w:p>
          <w:p w14:paraId="50C65609" w14:textId="28622785" w:rsidR="00FE5ABC" w:rsidRDefault="00FE5ABC" w:rsidP="00FE5ABC">
            <w:pPr>
              <w:pStyle w:val="ListParagraph"/>
              <w:numPr>
                <w:ilvl w:val="0"/>
                <w:numId w:val="17"/>
              </w:numPr>
            </w:pPr>
            <w:r>
              <w:t xml:space="preserve">BI solutions for </w:t>
            </w:r>
            <w:r w:rsidR="00D20626">
              <w:t xml:space="preserve">cobranded </w:t>
            </w:r>
            <w:r>
              <w:t>card analytics</w:t>
            </w:r>
            <w:r w:rsidR="002F0650">
              <w:t>; portfolio size 50MM plus.</w:t>
            </w:r>
          </w:p>
          <w:p w14:paraId="44A8BB79" w14:textId="77777777" w:rsidR="00FE5ABC" w:rsidRDefault="00FE5ABC" w:rsidP="00FE5ABC">
            <w:pPr>
              <w:pStyle w:val="ListParagraph"/>
            </w:pPr>
          </w:p>
          <w:p w14:paraId="5BD9F89C" w14:textId="77777777" w:rsidR="00D24BF7" w:rsidRDefault="00D24BF7" w:rsidP="00AA0A64">
            <w:pPr>
              <w:pStyle w:val="Heading3"/>
              <w:contextualSpacing w:val="0"/>
              <w:outlineLvl w:val="2"/>
            </w:pPr>
          </w:p>
          <w:p w14:paraId="31BE8F11" w14:textId="0033BCAD" w:rsidR="00AA0A64" w:rsidRPr="00CF1A49" w:rsidRDefault="005221E1" w:rsidP="00AA0A64">
            <w:pPr>
              <w:pStyle w:val="Heading3"/>
              <w:contextualSpacing w:val="0"/>
              <w:outlineLvl w:val="2"/>
            </w:pPr>
            <w:r>
              <w:t>dec</w:t>
            </w:r>
            <w:r w:rsidR="00AA0A64">
              <w:t xml:space="preserve">. </w:t>
            </w:r>
            <w:r>
              <w:t>2005</w:t>
            </w:r>
            <w:r w:rsidR="00AA0A64" w:rsidRPr="00CF1A49">
              <w:t xml:space="preserve">– </w:t>
            </w:r>
            <w:r>
              <w:t>Jul</w:t>
            </w:r>
            <w:r w:rsidR="00AA0A64">
              <w:t xml:space="preserve">. </w:t>
            </w:r>
            <w:r>
              <w:t>2008</w:t>
            </w:r>
          </w:p>
          <w:p w14:paraId="768345FB" w14:textId="689C4443" w:rsidR="00AA0A64" w:rsidRPr="00CF1A49" w:rsidRDefault="00AA0A64" w:rsidP="00AA0A64">
            <w:pPr>
              <w:pStyle w:val="Heading2"/>
              <w:contextualSpacing w:val="0"/>
              <w:outlineLvl w:val="1"/>
            </w:pPr>
            <w:r>
              <w:t>D</w:t>
            </w:r>
            <w:r w:rsidR="005221E1">
              <w:t xml:space="preserve">ata </w:t>
            </w:r>
            <w:r>
              <w:t>W</w:t>
            </w:r>
            <w:r w:rsidR="005221E1">
              <w:t>arehouse</w:t>
            </w:r>
            <w:r>
              <w:t xml:space="preserve"> </w:t>
            </w:r>
            <w:r w:rsidR="005221E1">
              <w:t>Developer</w:t>
            </w:r>
            <w:r w:rsidRPr="00CF1A49">
              <w:t xml:space="preserve">, </w:t>
            </w:r>
            <w:r>
              <w:rPr>
                <w:rStyle w:val="SubtleReference"/>
              </w:rPr>
              <w:t>Tarams Tech. Pvt. Ltd.</w:t>
            </w:r>
          </w:p>
          <w:p w14:paraId="3B022689" w14:textId="287EB811" w:rsidR="00AA0A64" w:rsidRDefault="00FE5ABC" w:rsidP="00FE5ABC">
            <w:pPr>
              <w:pStyle w:val="ListParagraph"/>
              <w:numPr>
                <w:ilvl w:val="0"/>
                <w:numId w:val="18"/>
              </w:numPr>
            </w:pPr>
            <w:r>
              <w:t>Maintain a production data warehouse for a leading American Insurance provider</w:t>
            </w:r>
          </w:p>
        </w:tc>
      </w:tr>
    </w:tbl>
    <w:sdt>
      <w:sdtPr>
        <w:alias w:val="Education:"/>
        <w:tag w:val="Education:"/>
        <w:id w:val="-1908763273"/>
        <w:placeholder>
          <w:docPart w:val="6D71B20F453C44DFA44FFA04103D7A1F"/>
        </w:placeholder>
        <w:temporary/>
        <w:showingPlcHdr/>
        <w15:appearance w15:val="hidden"/>
      </w:sdtPr>
      <w:sdtEndPr/>
      <w:sdtContent>
        <w:p w14:paraId="2E869F8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3048009" w14:textId="77777777" w:rsidTr="00D66A52">
        <w:tc>
          <w:tcPr>
            <w:tcW w:w="9355" w:type="dxa"/>
          </w:tcPr>
          <w:p w14:paraId="04828500" w14:textId="57C15698" w:rsidR="00FE7393" w:rsidRDefault="00FE7393" w:rsidP="001D0BF1">
            <w:pPr>
              <w:pStyle w:val="Heading3"/>
              <w:contextualSpacing w:val="0"/>
              <w:outlineLvl w:val="2"/>
            </w:pPr>
            <w:r>
              <w:t>2022-Pursuing</w:t>
            </w:r>
          </w:p>
          <w:p w14:paraId="4431B0A4" w14:textId="4B2725A8" w:rsidR="00FE7393" w:rsidRDefault="00FE7393" w:rsidP="001D0BF1">
            <w:pPr>
              <w:pStyle w:val="Heading3"/>
              <w:contextualSpacing w:val="0"/>
              <w:outlineLvl w:val="2"/>
            </w:pPr>
            <w:r w:rsidRPr="00FE7393">
              <w:rPr>
                <w:color w:val="1D824C" w:themeColor="accent1"/>
                <w:sz w:val="26"/>
                <w:szCs w:val="26"/>
              </w:rPr>
              <w:t>micro MASTER’S IN BUSINESS ADMINISTRATION</w:t>
            </w:r>
            <w:r>
              <w:t>, IIM Bangalore</w:t>
            </w:r>
          </w:p>
          <w:p w14:paraId="11AF0BE7" w14:textId="77777777" w:rsidR="00FE7393" w:rsidRDefault="00FE7393" w:rsidP="001D0BF1">
            <w:pPr>
              <w:pStyle w:val="Heading3"/>
              <w:contextualSpacing w:val="0"/>
              <w:outlineLvl w:val="2"/>
            </w:pPr>
          </w:p>
          <w:p w14:paraId="7DA311DF" w14:textId="62BCEAA4" w:rsidR="001D0BF1" w:rsidRPr="00CF1A49" w:rsidRDefault="0026110A" w:rsidP="001D0BF1">
            <w:pPr>
              <w:pStyle w:val="Heading3"/>
              <w:contextualSpacing w:val="0"/>
              <w:outlineLvl w:val="2"/>
            </w:pPr>
            <w:r>
              <w:t>Aug 2010</w:t>
            </w:r>
          </w:p>
          <w:p w14:paraId="73F1A6AC" w14:textId="7F0F0E02" w:rsidR="001D0BF1" w:rsidRPr="00CF1A49" w:rsidRDefault="0026110A" w:rsidP="001D0BF1">
            <w:pPr>
              <w:pStyle w:val="Heading2"/>
              <w:contextualSpacing w:val="0"/>
              <w:outlineLvl w:val="1"/>
            </w:pPr>
            <w:r>
              <w:t>Executive program in Business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IIM Calcutta</w:t>
            </w:r>
          </w:p>
          <w:p w14:paraId="18940EB2" w14:textId="184730C2" w:rsidR="007538DC" w:rsidRPr="00CF1A49" w:rsidRDefault="0026110A" w:rsidP="007538DC">
            <w:pPr>
              <w:contextualSpacing w:val="0"/>
            </w:pPr>
            <w:r>
              <w:t>1 year course covering machine learning applications, fundamentals of statistics</w:t>
            </w:r>
            <w:r w:rsidR="00E10946">
              <w:t xml:space="preserve"> </w:t>
            </w:r>
            <w:r>
              <w:t xml:space="preserve">and decision making </w:t>
            </w:r>
          </w:p>
        </w:tc>
      </w:tr>
      <w:tr w:rsidR="00F61DF9" w:rsidRPr="00CF1A49" w14:paraId="0762C319" w14:textId="77777777" w:rsidTr="00F61DF9">
        <w:tc>
          <w:tcPr>
            <w:tcW w:w="9355" w:type="dxa"/>
            <w:tcMar>
              <w:top w:w="216" w:type="dxa"/>
            </w:tcMar>
          </w:tcPr>
          <w:p w14:paraId="5EB083AD" w14:textId="5DEB3495" w:rsidR="00F61DF9" w:rsidRPr="00CF1A49" w:rsidRDefault="0026110A" w:rsidP="00F61DF9">
            <w:pPr>
              <w:pStyle w:val="Heading3"/>
              <w:contextualSpacing w:val="0"/>
              <w:outlineLvl w:val="2"/>
            </w:pPr>
            <w:r>
              <w:t>Aug 2005</w:t>
            </w:r>
          </w:p>
          <w:p w14:paraId="09A82B18" w14:textId="77777777" w:rsidR="00F61DF9" w:rsidRDefault="0026110A" w:rsidP="0026110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B.Tech. Metallurgy and material sciences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IIT Madras</w:t>
            </w:r>
          </w:p>
          <w:p w14:paraId="24951C13" w14:textId="372DBC8A" w:rsidR="00E10946" w:rsidRPr="00FB2379" w:rsidRDefault="00FB2379" w:rsidP="00FB2379">
            <w:pPr>
              <w:rPr>
                <w:bCs/>
              </w:rPr>
            </w:pPr>
            <w:r>
              <w:rPr>
                <w:bCs/>
                <w:smallCaps/>
              </w:rPr>
              <w:t>B</w:t>
            </w:r>
            <w:r>
              <w:rPr>
                <w:bCs/>
              </w:rPr>
              <w:t xml:space="preserve">achelors from </w:t>
            </w:r>
            <w:r w:rsidR="004519B4">
              <w:rPr>
                <w:bCs/>
              </w:rPr>
              <w:t xml:space="preserve">one of the </w:t>
            </w:r>
            <w:r>
              <w:rPr>
                <w:bCs/>
              </w:rPr>
              <w:t xml:space="preserve">most </w:t>
            </w:r>
            <w:r w:rsidR="00FE7393">
              <w:rPr>
                <w:bCs/>
              </w:rPr>
              <w:t>sought-after</w:t>
            </w:r>
            <w:r>
              <w:rPr>
                <w:bCs/>
              </w:rPr>
              <w:t xml:space="preserve"> institute</w:t>
            </w:r>
            <w:r w:rsidR="004519B4">
              <w:rPr>
                <w:bCs/>
              </w:rPr>
              <w:t>s</w:t>
            </w:r>
            <w:r>
              <w:rPr>
                <w:bCs/>
              </w:rPr>
              <w:t xml:space="preserve"> in </w:t>
            </w:r>
            <w:r w:rsidR="004519B4">
              <w:rPr>
                <w:bCs/>
              </w:rPr>
              <w:t>I</w:t>
            </w:r>
            <w:r>
              <w:rPr>
                <w:bCs/>
              </w:rPr>
              <w:t>ndia</w:t>
            </w:r>
          </w:p>
        </w:tc>
      </w:tr>
    </w:tbl>
    <w:sdt>
      <w:sdtPr>
        <w:alias w:val="Skills:"/>
        <w:tag w:val="Skills:"/>
        <w:id w:val="-1392877668"/>
        <w:placeholder>
          <w:docPart w:val="C335F3740D1E43C0BAEAD60891A7F33D"/>
        </w:placeholder>
        <w:temporary/>
        <w:showingPlcHdr/>
        <w15:appearance w15:val="hidden"/>
      </w:sdtPr>
      <w:sdtEndPr/>
      <w:sdtContent>
        <w:p w14:paraId="72E3406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FBDA825" w14:textId="77777777" w:rsidTr="00CF1A49">
        <w:tc>
          <w:tcPr>
            <w:tcW w:w="4675" w:type="dxa"/>
          </w:tcPr>
          <w:p w14:paraId="299F9F88" w14:textId="6038CB22" w:rsidR="004519B4" w:rsidRDefault="004519B4" w:rsidP="006E1507">
            <w:pPr>
              <w:pStyle w:val="ListBullet"/>
              <w:contextualSpacing w:val="0"/>
            </w:pPr>
            <w:r>
              <w:t>BI</w:t>
            </w:r>
            <w:r w:rsidR="00C36EDC">
              <w:t>, DWH</w:t>
            </w:r>
            <w:r>
              <w:t xml:space="preserve"> and Quant Analytics</w:t>
            </w:r>
          </w:p>
          <w:p w14:paraId="7DD5B17D" w14:textId="44F00C57" w:rsidR="00C36EDC" w:rsidRPr="006E1507" w:rsidRDefault="00C36EDC" w:rsidP="006E1507">
            <w:pPr>
              <w:pStyle w:val="ListBullet"/>
              <w:contextualSpacing w:val="0"/>
            </w:pPr>
            <w:r>
              <w:t>Pricing/CRM/Marketing Optimization</w:t>
            </w:r>
          </w:p>
          <w:p w14:paraId="20A2FBB5" w14:textId="36098B69" w:rsidR="006246C3" w:rsidRDefault="004E04B4" w:rsidP="006246C3">
            <w:pPr>
              <w:pStyle w:val="ListBullet"/>
              <w:contextualSpacing w:val="0"/>
            </w:pPr>
            <w:r>
              <w:t>AI</w:t>
            </w:r>
            <w:r w:rsidR="00F343AD">
              <w:t xml:space="preserve"> and machine learning </w:t>
            </w:r>
          </w:p>
          <w:p w14:paraId="4646B8DF" w14:textId="1A8E67BC" w:rsidR="00D20626" w:rsidRDefault="00D20626" w:rsidP="00D20626">
            <w:pPr>
              <w:pStyle w:val="ListBullet"/>
              <w:contextualSpacing w:val="0"/>
            </w:pPr>
            <w:r>
              <w:t>Data warehousing (consumption side)</w:t>
            </w:r>
          </w:p>
          <w:p w14:paraId="642E5902" w14:textId="578AC059" w:rsidR="00C36EDC" w:rsidRDefault="00C36EDC" w:rsidP="00D20626">
            <w:pPr>
              <w:pStyle w:val="ListBullet"/>
              <w:contextualSpacing w:val="0"/>
            </w:pPr>
            <w:r>
              <w:t xml:space="preserve">Tableau, </w:t>
            </w:r>
            <w:proofErr w:type="spellStart"/>
            <w:r>
              <w:t>Datarobot</w:t>
            </w:r>
            <w:proofErr w:type="spellEnd"/>
            <w:r>
              <w:t xml:space="preserve">, </w:t>
            </w:r>
            <w:r w:rsidR="00595CB9">
              <w:t xml:space="preserve">SQL, </w:t>
            </w:r>
            <w:r>
              <w:t xml:space="preserve">SAS, </w:t>
            </w:r>
            <w:r w:rsidR="00C4111F">
              <w:t>Adobe</w:t>
            </w:r>
          </w:p>
          <w:p w14:paraId="76BA6A7D" w14:textId="5C9E76F7" w:rsidR="00D20626" w:rsidRPr="006E1507" w:rsidRDefault="00D20626" w:rsidP="00D2062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68942AA7" w14:textId="4E0ADC4F" w:rsidR="003A0632" w:rsidRPr="006E1507" w:rsidRDefault="006246C3" w:rsidP="006E1507">
            <w:pPr>
              <w:pStyle w:val="ListBullet"/>
              <w:contextualSpacing w:val="0"/>
            </w:pPr>
            <w:r>
              <w:t xml:space="preserve">Communicate </w:t>
            </w:r>
            <w:r w:rsidR="00C36EDC">
              <w:t xml:space="preserve">with C level </w:t>
            </w:r>
            <w:r>
              <w:t>effectively</w:t>
            </w:r>
          </w:p>
          <w:p w14:paraId="2CAD83E2" w14:textId="77777777" w:rsidR="001E3120" w:rsidRDefault="006246C3" w:rsidP="006E1507">
            <w:pPr>
              <w:pStyle w:val="ListBullet"/>
              <w:contextualSpacing w:val="0"/>
            </w:pPr>
            <w:r>
              <w:t>Getting things done</w:t>
            </w:r>
          </w:p>
          <w:p w14:paraId="14AB6103" w14:textId="77777777" w:rsidR="008202DA" w:rsidRDefault="00F343AD" w:rsidP="006E1507">
            <w:pPr>
              <w:pStyle w:val="ListBullet"/>
              <w:contextualSpacing w:val="0"/>
            </w:pPr>
            <w:r>
              <w:t>Recognize and mentor talent</w:t>
            </w:r>
          </w:p>
          <w:p w14:paraId="39A7A216" w14:textId="77777777" w:rsidR="00F343AD" w:rsidRDefault="00F343AD" w:rsidP="006E1507">
            <w:pPr>
              <w:pStyle w:val="ListBullet"/>
              <w:contextualSpacing w:val="0"/>
            </w:pPr>
            <w:r>
              <w:t>Influencing and rapport building</w:t>
            </w:r>
          </w:p>
          <w:p w14:paraId="7147EF8B" w14:textId="0BCA0544" w:rsidR="00C36EDC" w:rsidRPr="006E1507" w:rsidRDefault="00C36EDC" w:rsidP="00C36EDC">
            <w:pPr>
              <w:pStyle w:val="ListBullet"/>
              <w:contextualSpacing w:val="0"/>
            </w:pPr>
            <w:r>
              <w:t>Leading large teams</w:t>
            </w:r>
          </w:p>
        </w:tc>
      </w:tr>
    </w:tbl>
    <w:sdt>
      <w:sdtPr>
        <w:alias w:val="Activities:"/>
        <w:tag w:val="Activities:"/>
        <w:id w:val="1223332893"/>
        <w:placeholder>
          <w:docPart w:val="F870B2998FE843678563FC3E9E5A4B79"/>
        </w:placeholder>
        <w:temporary/>
        <w:showingPlcHdr/>
        <w15:appearance w15:val="hidden"/>
      </w:sdtPr>
      <w:sdtEndPr/>
      <w:sdtContent>
        <w:p w14:paraId="59E88EF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21CD3DD" w14:textId="0B3CB544" w:rsidR="006246C3" w:rsidRDefault="003219CD" w:rsidP="00D20626">
      <w:pPr>
        <w:pStyle w:val="ListBullet"/>
      </w:pPr>
      <w:r>
        <w:t xml:space="preserve">Self-designed </w:t>
      </w:r>
      <w:r w:rsidR="00B3565B">
        <w:t xml:space="preserve">and marketed </w:t>
      </w:r>
      <w:r>
        <w:t>an AI product</w:t>
      </w:r>
      <w:r w:rsidR="00B3565B">
        <w:t xml:space="preserve"> </w:t>
      </w:r>
      <w:r>
        <w:t>(</w:t>
      </w:r>
      <w:r w:rsidRPr="003219CD">
        <w:t>https://www.youtube.com/watch?v=NU_IOfeynVc&amp;t=23s</w:t>
      </w:r>
      <w:r>
        <w:t>)</w:t>
      </w:r>
    </w:p>
    <w:p w14:paraId="49C2BAB5" w14:textId="4EDCA7C3" w:rsidR="00B51D1B" w:rsidRPr="006E1507" w:rsidRDefault="006246C3" w:rsidP="00D20626">
      <w:pPr>
        <w:pStyle w:val="ListBullet"/>
      </w:pPr>
      <w:r>
        <w:t>Support local children’s charity Kavita Foundation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E65B" w14:textId="77777777" w:rsidR="004173EC" w:rsidRDefault="004173EC" w:rsidP="0068194B">
      <w:r>
        <w:separator/>
      </w:r>
    </w:p>
    <w:p w14:paraId="56FB1A42" w14:textId="77777777" w:rsidR="004173EC" w:rsidRDefault="004173EC"/>
    <w:p w14:paraId="7A2B30B6" w14:textId="77777777" w:rsidR="004173EC" w:rsidRDefault="004173EC"/>
  </w:endnote>
  <w:endnote w:type="continuationSeparator" w:id="0">
    <w:p w14:paraId="11465BD0" w14:textId="77777777" w:rsidR="004173EC" w:rsidRDefault="004173EC" w:rsidP="0068194B">
      <w:r>
        <w:continuationSeparator/>
      </w:r>
    </w:p>
    <w:p w14:paraId="533CF4DB" w14:textId="77777777" w:rsidR="004173EC" w:rsidRDefault="004173EC"/>
    <w:p w14:paraId="648A5B89" w14:textId="77777777" w:rsidR="004173EC" w:rsidRDefault="00417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91FA6" w14:textId="77777777" w:rsidR="003A0D82" w:rsidRDefault="003A0D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12D8" w14:textId="77777777" w:rsidR="004173EC" w:rsidRDefault="004173EC" w:rsidP="0068194B">
      <w:r>
        <w:separator/>
      </w:r>
    </w:p>
    <w:p w14:paraId="4C0DE214" w14:textId="77777777" w:rsidR="004173EC" w:rsidRDefault="004173EC"/>
    <w:p w14:paraId="4BA6EB89" w14:textId="77777777" w:rsidR="004173EC" w:rsidRDefault="004173EC"/>
  </w:footnote>
  <w:footnote w:type="continuationSeparator" w:id="0">
    <w:p w14:paraId="63C1951D" w14:textId="77777777" w:rsidR="004173EC" w:rsidRDefault="004173EC" w:rsidP="0068194B">
      <w:r>
        <w:continuationSeparator/>
      </w:r>
    </w:p>
    <w:p w14:paraId="14826EA7" w14:textId="77777777" w:rsidR="004173EC" w:rsidRDefault="004173EC"/>
    <w:p w14:paraId="6ADBAC78" w14:textId="77777777" w:rsidR="004173EC" w:rsidRDefault="004173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93E1" w14:textId="77777777" w:rsidR="003A0D82" w:rsidRPr="004E01EB" w:rsidRDefault="003A0D82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027BEE" wp14:editId="425956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FBD4AD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5A24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8E3D4E"/>
    <w:multiLevelType w:val="hybridMultilevel"/>
    <w:tmpl w:val="335261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868D3"/>
    <w:multiLevelType w:val="hybridMultilevel"/>
    <w:tmpl w:val="653652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4765393"/>
    <w:multiLevelType w:val="hybridMultilevel"/>
    <w:tmpl w:val="A502E8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84286"/>
    <w:multiLevelType w:val="hybridMultilevel"/>
    <w:tmpl w:val="7B84E5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575D4"/>
    <w:multiLevelType w:val="hybridMultilevel"/>
    <w:tmpl w:val="218AEB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6"/>
  </w:num>
  <w:num w:numId="17">
    <w:abstractNumId w:val="17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82"/>
    <w:rsid w:val="000001EF"/>
    <w:rsid w:val="00007322"/>
    <w:rsid w:val="00007728"/>
    <w:rsid w:val="00024584"/>
    <w:rsid w:val="00024730"/>
    <w:rsid w:val="00030139"/>
    <w:rsid w:val="00055E95"/>
    <w:rsid w:val="0007021F"/>
    <w:rsid w:val="000A7968"/>
    <w:rsid w:val="000B2BA5"/>
    <w:rsid w:val="000E12D9"/>
    <w:rsid w:val="000F2F8C"/>
    <w:rsid w:val="0010006E"/>
    <w:rsid w:val="00103F83"/>
    <w:rsid w:val="001045A8"/>
    <w:rsid w:val="00114A91"/>
    <w:rsid w:val="001427E1"/>
    <w:rsid w:val="00163668"/>
    <w:rsid w:val="00171566"/>
    <w:rsid w:val="00174676"/>
    <w:rsid w:val="001755A8"/>
    <w:rsid w:val="00184014"/>
    <w:rsid w:val="00186685"/>
    <w:rsid w:val="00192008"/>
    <w:rsid w:val="001C0E68"/>
    <w:rsid w:val="001C4B6F"/>
    <w:rsid w:val="001D0BF1"/>
    <w:rsid w:val="001E3120"/>
    <w:rsid w:val="001E7E0C"/>
    <w:rsid w:val="001F0BB0"/>
    <w:rsid w:val="001F18E6"/>
    <w:rsid w:val="001F4E6D"/>
    <w:rsid w:val="001F6140"/>
    <w:rsid w:val="00203573"/>
    <w:rsid w:val="0020597D"/>
    <w:rsid w:val="00213B4C"/>
    <w:rsid w:val="00220436"/>
    <w:rsid w:val="002253B0"/>
    <w:rsid w:val="00236D54"/>
    <w:rsid w:val="00241D8C"/>
    <w:rsid w:val="00241FDB"/>
    <w:rsid w:val="0024720C"/>
    <w:rsid w:val="0026110A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0650"/>
    <w:rsid w:val="002F19DF"/>
    <w:rsid w:val="002F254D"/>
    <w:rsid w:val="002F30E4"/>
    <w:rsid w:val="002F7BAA"/>
    <w:rsid w:val="00307140"/>
    <w:rsid w:val="00316DFF"/>
    <w:rsid w:val="003219CD"/>
    <w:rsid w:val="00325B57"/>
    <w:rsid w:val="00336056"/>
    <w:rsid w:val="003360AC"/>
    <w:rsid w:val="003544E1"/>
    <w:rsid w:val="00366398"/>
    <w:rsid w:val="003A0632"/>
    <w:rsid w:val="003A0D8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3EC"/>
    <w:rsid w:val="00420592"/>
    <w:rsid w:val="004319E0"/>
    <w:rsid w:val="00435811"/>
    <w:rsid w:val="00437E8C"/>
    <w:rsid w:val="00440225"/>
    <w:rsid w:val="004519B4"/>
    <w:rsid w:val="004726BC"/>
    <w:rsid w:val="00474105"/>
    <w:rsid w:val="00480E6E"/>
    <w:rsid w:val="00486277"/>
    <w:rsid w:val="00491EC1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4B4"/>
    <w:rsid w:val="004E2794"/>
    <w:rsid w:val="004E523F"/>
    <w:rsid w:val="00510392"/>
    <w:rsid w:val="00513E2A"/>
    <w:rsid w:val="005221E1"/>
    <w:rsid w:val="00566A35"/>
    <w:rsid w:val="0056701E"/>
    <w:rsid w:val="005740D7"/>
    <w:rsid w:val="00595CB9"/>
    <w:rsid w:val="005A0F26"/>
    <w:rsid w:val="005A1B10"/>
    <w:rsid w:val="005A6850"/>
    <w:rsid w:val="005B1B1B"/>
    <w:rsid w:val="005C201F"/>
    <w:rsid w:val="005C5932"/>
    <w:rsid w:val="005D3CA7"/>
    <w:rsid w:val="005D4CC1"/>
    <w:rsid w:val="005E1CA8"/>
    <w:rsid w:val="005F4B91"/>
    <w:rsid w:val="005F55D2"/>
    <w:rsid w:val="00616C23"/>
    <w:rsid w:val="0062312F"/>
    <w:rsid w:val="006246C3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551"/>
    <w:rsid w:val="007C606B"/>
    <w:rsid w:val="007E6A61"/>
    <w:rsid w:val="00801140"/>
    <w:rsid w:val="00803404"/>
    <w:rsid w:val="008202DA"/>
    <w:rsid w:val="00834955"/>
    <w:rsid w:val="00855B59"/>
    <w:rsid w:val="00860461"/>
    <w:rsid w:val="0086487C"/>
    <w:rsid w:val="008659A1"/>
    <w:rsid w:val="00870B20"/>
    <w:rsid w:val="008829F8"/>
    <w:rsid w:val="00882B3C"/>
    <w:rsid w:val="00885897"/>
    <w:rsid w:val="008917A6"/>
    <w:rsid w:val="008A6538"/>
    <w:rsid w:val="008C1FA8"/>
    <w:rsid w:val="008C58CC"/>
    <w:rsid w:val="008C7056"/>
    <w:rsid w:val="008F3B14"/>
    <w:rsid w:val="00901899"/>
    <w:rsid w:val="0090344B"/>
    <w:rsid w:val="00905715"/>
    <w:rsid w:val="0091321E"/>
    <w:rsid w:val="00913946"/>
    <w:rsid w:val="0092726B"/>
    <w:rsid w:val="00927B0A"/>
    <w:rsid w:val="009361BA"/>
    <w:rsid w:val="00941059"/>
    <w:rsid w:val="00944F78"/>
    <w:rsid w:val="009510E7"/>
    <w:rsid w:val="00952C89"/>
    <w:rsid w:val="009571D8"/>
    <w:rsid w:val="009650EA"/>
    <w:rsid w:val="0097790C"/>
    <w:rsid w:val="0098506E"/>
    <w:rsid w:val="009A44CE"/>
    <w:rsid w:val="009A7F8B"/>
    <w:rsid w:val="009C4DFC"/>
    <w:rsid w:val="009D44F8"/>
    <w:rsid w:val="009E3160"/>
    <w:rsid w:val="009F220C"/>
    <w:rsid w:val="009F3B05"/>
    <w:rsid w:val="009F4931"/>
    <w:rsid w:val="009F4D32"/>
    <w:rsid w:val="00A14534"/>
    <w:rsid w:val="00A16DAA"/>
    <w:rsid w:val="00A24162"/>
    <w:rsid w:val="00A25023"/>
    <w:rsid w:val="00A270EA"/>
    <w:rsid w:val="00A34BA2"/>
    <w:rsid w:val="00A36A95"/>
    <w:rsid w:val="00A36F27"/>
    <w:rsid w:val="00A42E32"/>
    <w:rsid w:val="00A4401F"/>
    <w:rsid w:val="00A46E63"/>
    <w:rsid w:val="00A51DC5"/>
    <w:rsid w:val="00A53DE1"/>
    <w:rsid w:val="00A615E1"/>
    <w:rsid w:val="00A755E8"/>
    <w:rsid w:val="00A905C5"/>
    <w:rsid w:val="00A93A5D"/>
    <w:rsid w:val="00AA0A64"/>
    <w:rsid w:val="00AB32F8"/>
    <w:rsid w:val="00AB39E2"/>
    <w:rsid w:val="00AB610B"/>
    <w:rsid w:val="00AB7BB6"/>
    <w:rsid w:val="00AD360E"/>
    <w:rsid w:val="00AD40FB"/>
    <w:rsid w:val="00AD782D"/>
    <w:rsid w:val="00AE7650"/>
    <w:rsid w:val="00B10EBE"/>
    <w:rsid w:val="00B236F1"/>
    <w:rsid w:val="00B3565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6EDC"/>
    <w:rsid w:val="00C4111F"/>
    <w:rsid w:val="00C47FA6"/>
    <w:rsid w:val="00C57FC6"/>
    <w:rsid w:val="00C66A7D"/>
    <w:rsid w:val="00C748C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0626"/>
    <w:rsid w:val="00D243A9"/>
    <w:rsid w:val="00D24BF7"/>
    <w:rsid w:val="00D305E5"/>
    <w:rsid w:val="00D34DBB"/>
    <w:rsid w:val="00D37CD3"/>
    <w:rsid w:val="00D4102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946"/>
    <w:rsid w:val="00E14498"/>
    <w:rsid w:val="00E2397A"/>
    <w:rsid w:val="00E254DB"/>
    <w:rsid w:val="00E300FC"/>
    <w:rsid w:val="00E34887"/>
    <w:rsid w:val="00E362DB"/>
    <w:rsid w:val="00E5632B"/>
    <w:rsid w:val="00E70240"/>
    <w:rsid w:val="00E71E6B"/>
    <w:rsid w:val="00E754D1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43AD"/>
    <w:rsid w:val="00F476C4"/>
    <w:rsid w:val="00F61DF9"/>
    <w:rsid w:val="00F81960"/>
    <w:rsid w:val="00F8769D"/>
    <w:rsid w:val="00F9350C"/>
    <w:rsid w:val="00F94EB5"/>
    <w:rsid w:val="00F9624D"/>
    <w:rsid w:val="00FB2379"/>
    <w:rsid w:val="00FB31C1"/>
    <w:rsid w:val="00FB58F2"/>
    <w:rsid w:val="00FC37B8"/>
    <w:rsid w:val="00FC6AEA"/>
    <w:rsid w:val="00FD3D13"/>
    <w:rsid w:val="00FE55A2"/>
    <w:rsid w:val="00FE5ABC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09A99"/>
  <w15:chartTrackingRefBased/>
  <w15:docId w15:val="{9509CE5A-AF15-4A09-A9C7-7E5101EE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hankani\AppData\Local\Microsoft\Office\16.0\DTS\en-US%7b3DD91D89-7A0C-46D7-B9CF-259AC9854B8D%7d\%7bBCF444F3-012E-4973-8A77-067814CCA01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24C01C713C43D9A89AFAA159427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8E832-5CF6-4E4A-930B-21F8BA747597}"/>
      </w:docPartPr>
      <w:docPartBody>
        <w:p w:rsidR="004965B5" w:rsidRDefault="00F839B8">
          <w:pPr>
            <w:pStyle w:val="5B24C01C713C43D9A89AFAA159427DB4"/>
          </w:pPr>
          <w:r w:rsidRPr="00CF1A49">
            <w:t>Experience</w:t>
          </w:r>
        </w:p>
      </w:docPartBody>
    </w:docPart>
    <w:docPart>
      <w:docPartPr>
        <w:name w:val="6D71B20F453C44DFA44FFA04103D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D260-915A-442F-9FC2-64F75DEF4F15}"/>
      </w:docPartPr>
      <w:docPartBody>
        <w:p w:rsidR="004965B5" w:rsidRDefault="00F839B8">
          <w:pPr>
            <w:pStyle w:val="6D71B20F453C44DFA44FFA04103D7A1F"/>
          </w:pPr>
          <w:r w:rsidRPr="00CF1A49">
            <w:t>Education</w:t>
          </w:r>
        </w:p>
      </w:docPartBody>
    </w:docPart>
    <w:docPart>
      <w:docPartPr>
        <w:name w:val="C335F3740D1E43C0BAEAD60891A7F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A7DA-1085-49ED-B9EB-FCBDB04EAC35}"/>
      </w:docPartPr>
      <w:docPartBody>
        <w:p w:rsidR="004965B5" w:rsidRDefault="00F839B8">
          <w:pPr>
            <w:pStyle w:val="C335F3740D1E43C0BAEAD60891A7F33D"/>
          </w:pPr>
          <w:r w:rsidRPr="00CF1A49">
            <w:t>Skills</w:t>
          </w:r>
        </w:p>
      </w:docPartBody>
    </w:docPart>
    <w:docPart>
      <w:docPartPr>
        <w:name w:val="F870B2998FE843678563FC3E9E5A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42607-147E-48AB-96C5-C3A1E05C9522}"/>
      </w:docPartPr>
      <w:docPartBody>
        <w:p w:rsidR="004965B5" w:rsidRDefault="00F839B8">
          <w:pPr>
            <w:pStyle w:val="F870B2998FE843678563FC3E9E5A4B7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8"/>
    <w:rsid w:val="00031E2D"/>
    <w:rsid w:val="001772A6"/>
    <w:rsid w:val="003F7409"/>
    <w:rsid w:val="004965B5"/>
    <w:rsid w:val="005C36CD"/>
    <w:rsid w:val="009C5ED1"/>
    <w:rsid w:val="00AC1D79"/>
    <w:rsid w:val="00D76444"/>
    <w:rsid w:val="00DF4C4F"/>
    <w:rsid w:val="00E666B3"/>
    <w:rsid w:val="00F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B24C01C713C43D9A89AFAA159427DB4">
    <w:name w:val="5B24C01C713C43D9A89AFAA159427DB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D71B20F453C44DFA44FFA04103D7A1F">
    <w:name w:val="6D71B20F453C44DFA44FFA04103D7A1F"/>
  </w:style>
  <w:style w:type="paragraph" w:customStyle="1" w:styleId="C335F3740D1E43C0BAEAD60891A7F33D">
    <w:name w:val="C335F3740D1E43C0BAEAD60891A7F33D"/>
  </w:style>
  <w:style w:type="paragraph" w:customStyle="1" w:styleId="F870B2998FE843678563FC3E9E5A4B79">
    <w:name w:val="F870B2998FE843678563FC3E9E5A4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{BCF444F3-012E-4973-8A77-067814CCA01B}tf16402488_win32</Template>
  <TotalTime>10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Dhankani, Ravi</dc:creator>
  <cp:keywords/>
  <dc:description/>
  <cp:lastModifiedBy>Dhankani, Ravi</cp:lastModifiedBy>
  <cp:revision>10</cp:revision>
  <dcterms:created xsi:type="dcterms:W3CDTF">2022-01-27T05:28:00Z</dcterms:created>
  <dcterms:modified xsi:type="dcterms:W3CDTF">2022-03-25T11:28:00Z</dcterms:modified>
  <cp:category/>
</cp:coreProperties>
</file>