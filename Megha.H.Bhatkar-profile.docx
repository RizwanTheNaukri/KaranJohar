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6AD2" w14:textId="77777777" w:rsidR="00923045" w:rsidRPr="00DC6861" w:rsidRDefault="00DC6861" w:rsidP="00DC6861">
      <w:pPr>
        <w:jc w:val="center"/>
        <w:rPr>
          <w:b/>
          <w:bCs/>
          <w:sz w:val="40"/>
          <w:szCs w:val="40"/>
        </w:rPr>
      </w:pPr>
      <w:r w:rsidRPr="00DC6861">
        <w:rPr>
          <w:b/>
          <w:bCs/>
          <w:sz w:val="40"/>
          <w:szCs w:val="40"/>
        </w:rPr>
        <w:t xml:space="preserve">MEGHA </w:t>
      </w:r>
      <w:r w:rsidR="00E31A0F">
        <w:rPr>
          <w:b/>
          <w:bCs/>
          <w:sz w:val="40"/>
          <w:szCs w:val="40"/>
        </w:rPr>
        <w:t>H. BHATKAR</w:t>
      </w:r>
    </w:p>
    <w:p w14:paraId="4C97D554" w14:textId="77777777" w:rsidR="00DC6861" w:rsidRDefault="00DC6861" w:rsidP="00DC6861">
      <w:pPr>
        <w:rPr>
          <w:b/>
          <w:bCs/>
          <w:sz w:val="20"/>
          <w:szCs w:val="20"/>
        </w:rPr>
      </w:pPr>
    </w:p>
    <w:p w14:paraId="77DFD33A" w14:textId="77777777" w:rsidR="00656538" w:rsidRPr="000C056E" w:rsidRDefault="00656538" w:rsidP="00DC6861">
      <w:pPr>
        <w:rPr>
          <w:b/>
          <w:bCs/>
          <w:sz w:val="20"/>
          <w:szCs w:val="20"/>
        </w:rPr>
      </w:pPr>
      <w:r w:rsidRPr="000C056E">
        <w:rPr>
          <w:b/>
          <w:bCs/>
          <w:sz w:val="20"/>
          <w:szCs w:val="20"/>
        </w:rPr>
        <w:t>H.</w:t>
      </w:r>
      <w:r w:rsidR="00BF5F5D">
        <w:rPr>
          <w:b/>
          <w:bCs/>
          <w:sz w:val="20"/>
          <w:szCs w:val="20"/>
        </w:rPr>
        <w:t xml:space="preserve"> </w:t>
      </w:r>
      <w:r w:rsidRPr="000C056E">
        <w:rPr>
          <w:b/>
          <w:bCs/>
          <w:sz w:val="20"/>
          <w:szCs w:val="20"/>
        </w:rPr>
        <w:t>No.</w:t>
      </w:r>
      <w:r w:rsidR="0079309E">
        <w:rPr>
          <w:b/>
          <w:bCs/>
          <w:sz w:val="20"/>
          <w:szCs w:val="20"/>
        </w:rPr>
        <w:t xml:space="preserve"> </w:t>
      </w:r>
      <w:r w:rsidR="00A57D4D">
        <w:rPr>
          <w:b/>
          <w:bCs/>
          <w:sz w:val="20"/>
          <w:szCs w:val="20"/>
        </w:rPr>
        <w:t>: S-03</w:t>
      </w:r>
      <w:r w:rsidR="00DC6861" w:rsidRPr="000C056E">
        <w:rPr>
          <w:b/>
          <w:bCs/>
          <w:sz w:val="20"/>
          <w:szCs w:val="20"/>
        </w:rPr>
        <w:t>,</w:t>
      </w:r>
      <w:r w:rsidRPr="000C056E">
        <w:rPr>
          <w:b/>
          <w:bCs/>
          <w:sz w:val="20"/>
          <w:szCs w:val="20"/>
        </w:rPr>
        <w:t xml:space="preserve"> </w:t>
      </w:r>
      <w:r w:rsidR="00A57D4D">
        <w:rPr>
          <w:b/>
          <w:bCs/>
          <w:sz w:val="20"/>
          <w:szCs w:val="20"/>
        </w:rPr>
        <w:t>Maruti Complex</w:t>
      </w:r>
      <w:r w:rsidRPr="000C056E">
        <w:rPr>
          <w:b/>
          <w:bCs/>
          <w:sz w:val="20"/>
          <w:szCs w:val="20"/>
        </w:rPr>
        <w:t xml:space="preserve">, </w:t>
      </w:r>
    </w:p>
    <w:p w14:paraId="60B73E7F" w14:textId="77777777" w:rsidR="00656538" w:rsidRPr="000C056E" w:rsidRDefault="00A57D4D" w:rsidP="00DC686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Sardar Chowk</w:t>
      </w:r>
      <w:r w:rsidR="00656538" w:rsidRPr="000C056E">
        <w:rPr>
          <w:b/>
          <w:bCs/>
          <w:sz w:val="20"/>
          <w:szCs w:val="20"/>
        </w:rPr>
        <w:t>,</w:t>
      </w:r>
      <w:r w:rsidR="00DC6861" w:rsidRPr="000C056E"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Saak</w:t>
      </w:r>
      <w:proofErr w:type="spellEnd"/>
      <w:r>
        <w:rPr>
          <w:b/>
          <w:bCs/>
          <w:sz w:val="20"/>
          <w:szCs w:val="20"/>
        </w:rPr>
        <w:t xml:space="preserve"> Market,</w:t>
      </w:r>
    </w:p>
    <w:p w14:paraId="70E573A9" w14:textId="77777777" w:rsidR="00DC6861" w:rsidRPr="000C056E" w:rsidRDefault="00A57D4D" w:rsidP="00DC6861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Ranip</w:t>
      </w:r>
      <w:proofErr w:type="spellEnd"/>
      <w:r>
        <w:rPr>
          <w:b/>
          <w:bCs/>
          <w:sz w:val="20"/>
          <w:szCs w:val="20"/>
        </w:rPr>
        <w:t>, Ahmedabad</w:t>
      </w:r>
      <w:r w:rsidR="00EE7753">
        <w:rPr>
          <w:b/>
          <w:bCs/>
          <w:sz w:val="20"/>
          <w:szCs w:val="20"/>
        </w:rPr>
        <w:t>.</w:t>
      </w:r>
      <w:r w:rsidR="00DC6861" w:rsidRPr="000C056E">
        <w:rPr>
          <w:b/>
          <w:bCs/>
          <w:sz w:val="20"/>
          <w:szCs w:val="20"/>
        </w:rPr>
        <w:tab/>
      </w:r>
      <w:r w:rsidR="00DC6861" w:rsidRPr="000C056E">
        <w:rPr>
          <w:b/>
          <w:bCs/>
          <w:sz w:val="20"/>
          <w:szCs w:val="20"/>
        </w:rPr>
        <w:tab/>
      </w:r>
      <w:r w:rsidR="00DC6861" w:rsidRPr="000C056E">
        <w:rPr>
          <w:b/>
          <w:bCs/>
          <w:sz w:val="20"/>
          <w:szCs w:val="20"/>
        </w:rPr>
        <w:tab/>
      </w:r>
      <w:r w:rsidR="00DC6861" w:rsidRPr="000C056E">
        <w:rPr>
          <w:b/>
          <w:bCs/>
          <w:sz w:val="20"/>
          <w:szCs w:val="20"/>
        </w:rPr>
        <w:tab/>
      </w:r>
    </w:p>
    <w:p w14:paraId="2D931F52" w14:textId="77777777" w:rsidR="004A4E70" w:rsidRDefault="00E02AD5" w:rsidP="00656538">
      <w:pPr>
        <w:rPr>
          <w:b/>
          <w:bCs/>
          <w:sz w:val="20"/>
          <w:szCs w:val="20"/>
        </w:rPr>
      </w:pPr>
      <w:r w:rsidRPr="000C056E">
        <w:rPr>
          <w:b/>
          <w:bCs/>
          <w:sz w:val="20"/>
          <w:szCs w:val="20"/>
        </w:rPr>
        <w:t xml:space="preserve">Contact no. </w:t>
      </w:r>
      <w:r w:rsidR="00786A2A" w:rsidRPr="000C056E">
        <w:rPr>
          <w:b/>
          <w:bCs/>
          <w:sz w:val="20"/>
          <w:szCs w:val="20"/>
        </w:rPr>
        <w:t>: -</w:t>
      </w:r>
      <w:r w:rsidR="004A4E70">
        <w:rPr>
          <w:b/>
          <w:bCs/>
          <w:sz w:val="20"/>
          <w:szCs w:val="20"/>
        </w:rPr>
        <w:t xml:space="preserve"> </w:t>
      </w:r>
      <w:r w:rsidR="004C6656">
        <w:rPr>
          <w:b/>
          <w:bCs/>
          <w:sz w:val="20"/>
          <w:szCs w:val="20"/>
        </w:rPr>
        <w:t>09725821514</w:t>
      </w:r>
      <w:r w:rsidR="004A4E70">
        <w:rPr>
          <w:b/>
          <w:bCs/>
          <w:sz w:val="20"/>
          <w:szCs w:val="20"/>
        </w:rPr>
        <w:tab/>
      </w:r>
      <w:r w:rsidR="004A4E70">
        <w:rPr>
          <w:b/>
          <w:bCs/>
          <w:sz w:val="20"/>
          <w:szCs w:val="20"/>
        </w:rPr>
        <w:tab/>
      </w:r>
    </w:p>
    <w:p w14:paraId="00254943" w14:textId="77777777" w:rsidR="004A4E70" w:rsidRPr="00E31A0F" w:rsidRDefault="00DC6861" w:rsidP="00656538">
      <w:pPr>
        <w:rPr>
          <w:b/>
          <w:bCs/>
          <w:color w:val="0000FF" w:themeColor="hyperlink"/>
          <w:sz w:val="20"/>
          <w:szCs w:val="20"/>
          <w:u w:val="single"/>
        </w:rPr>
      </w:pPr>
      <w:r w:rsidRPr="000C056E">
        <w:rPr>
          <w:b/>
          <w:bCs/>
          <w:sz w:val="20"/>
          <w:szCs w:val="20"/>
        </w:rPr>
        <w:t xml:space="preserve">E-mail Add. </w:t>
      </w:r>
      <w:r w:rsidR="00255BBA" w:rsidRPr="000C056E">
        <w:rPr>
          <w:b/>
          <w:bCs/>
          <w:sz w:val="20"/>
          <w:szCs w:val="20"/>
        </w:rPr>
        <w:t>: -</w:t>
      </w:r>
      <w:r w:rsidR="00E31A0F">
        <w:rPr>
          <w:b/>
          <w:bCs/>
          <w:sz w:val="20"/>
          <w:szCs w:val="20"/>
        </w:rPr>
        <w:t xml:space="preserve"> </w:t>
      </w:r>
      <w:r w:rsidR="00E31A0F" w:rsidRPr="00E31A0F">
        <w:rPr>
          <w:b/>
          <w:bCs/>
          <w:color w:val="0070C0"/>
          <w:sz w:val="20"/>
          <w:szCs w:val="20"/>
          <w:u w:val="single"/>
        </w:rPr>
        <w:t>megha.</w:t>
      </w:r>
      <w:r w:rsidR="006E432B">
        <w:rPr>
          <w:b/>
          <w:bCs/>
          <w:color w:val="0070C0"/>
          <w:sz w:val="20"/>
          <w:szCs w:val="20"/>
          <w:u w:val="single"/>
        </w:rPr>
        <w:t>padh0508@gmail.com</w:t>
      </w:r>
    </w:p>
    <w:p w14:paraId="317832DB" w14:textId="77777777" w:rsidR="00656538" w:rsidRPr="000C056E" w:rsidRDefault="00656538" w:rsidP="00656538">
      <w:pPr>
        <w:rPr>
          <w:b/>
          <w:bCs/>
          <w:sz w:val="20"/>
          <w:szCs w:val="20"/>
        </w:rPr>
      </w:pPr>
    </w:p>
    <w:p w14:paraId="6B43D925" w14:textId="77777777" w:rsidR="00923045" w:rsidRDefault="00923045" w:rsidP="00586579">
      <w:pPr>
        <w:pBdr>
          <w:top w:val="single" w:sz="2" w:space="1" w:color="000000"/>
          <w:left w:val="single" w:sz="2" w:space="4" w:color="000000"/>
          <w:bottom w:val="single" w:sz="2" w:space="3" w:color="000000"/>
          <w:right w:val="single" w:sz="2" w:space="4" w:color="000000"/>
        </w:pBdr>
        <w:shd w:val="clear" w:color="auto" w:fill="A5A5A5"/>
        <w:jc w:val="both"/>
        <w:rPr>
          <w:b/>
          <w:bCs/>
          <w:color w:val="FFFFFF"/>
        </w:rPr>
      </w:pPr>
      <w:r>
        <w:rPr>
          <w:b/>
          <w:bCs/>
          <w:color w:val="FFFFFF"/>
        </w:rPr>
        <w:t xml:space="preserve">OBJECTIVES </w:t>
      </w:r>
    </w:p>
    <w:p w14:paraId="24EE43A6" w14:textId="77777777" w:rsidR="00E57FD7" w:rsidRDefault="00E57FD7">
      <w:pPr>
        <w:rPr>
          <w:rFonts w:ascii="Calibri" w:hAnsi="Calibri"/>
          <w:b/>
        </w:rPr>
      </w:pPr>
    </w:p>
    <w:p w14:paraId="63A5FDA9" w14:textId="6CBF08DC" w:rsidR="00923045" w:rsidRDefault="00923045" w:rsidP="000C056E">
      <w:p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Result-oriented, dependable, professional experienced in customer service &amp; operations</w:t>
      </w:r>
      <w:r w:rsidR="00DC6861" w:rsidRPr="000C056E">
        <w:rPr>
          <w:bCs/>
          <w:sz w:val="20"/>
          <w:szCs w:val="20"/>
        </w:rPr>
        <w:t xml:space="preserve">. </w:t>
      </w:r>
      <w:r w:rsidRPr="000C056E">
        <w:rPr>
          <w:bCs/>
          <w:sz w:val="20"/>
          <w:szCs w:val="20"/>
        </w:rPr>
        <w:t>Excels in fast paced environment. Works well independently and as part of a team. Committed to excellence.</w:t>
      </w:r>
    </w:p>
    <w:p w14:paraId="77C3CBE4" w14:textId="2D71E04B" w:rsidR="001F0019" w:rsidRDefault="001F0019" w:rsidP="000C056E">
      <w:pPr>
        <w:rPr>
          <w:bCs/>
          <w:sz w:val="20"/>
          <w:szCs w:val="20"/>
        </w:rPr>
      </w:pPr>
    </w:p>
    <w:p w14:paraId="40C96A94" w14:textId="77777777" w:rsidR="001F0019" w:rsidRPr="00586579" w:rsidRDefault="001F0019" w:rsidP="001F0019">
      <w:pPr>
        <w:pBdr>
          <w:top w:val="single" w:sz="2" w:space="1" w:color="000000"/>
          <w:left w:val="single" w:sz="2" w:space="4" w:color="000000"/>
          <w:bottom w:val="single" w:sz="2" w:space="3" w:color="000000"/>
          <w:right w:val="single" w:sz="2" w:space="4" w:color="000000"/>
        </w:pBdr>
        <w:shd w:val="clear" w:color="auto" w:fill="A5A5A5"/>
        <w:jc w:val="both"/>
        <w:rPr>
          <w:b/>
          <w:bCs/>
          <w:color w:val="FFFFFF"/>
        </w:rPr>
      </w:pPr>
      <w:r w:rsidRPr="00586579">
        <w:rPr>
          <w:b/>
          <w:bCs/>
          <w:color w:val="FFFFFF"/>
        </w:rPr>
        <w:t>CURRENTLY EMPLOYED AT:</w:t>
      </w:r>
    </w:p>
    <w:p w14:paraId="04B65778" w14:textId="4ED1DAFD" w:rsidR="001F0019" w:rsidRPr="001F0019" w:rsidRDefault="001F0019" w:rsidP="000C056E">
      <w:pPr>
        <w:rPr>
          <w:rFonts w:ascii="Verdana" w:hAnsi="Verdana"/>
          <w:b/>
          <w:sz w:val="20"/>
        </w:rPr>
      </w:pPr>
      <w:r>
        <w:rPr>
          <w:b/>
          <w:sz w:val="28"/>
          <w:u w:val="single"/>
        </w:rPr>
        <w:t>CERA Sanitaryware Ltd.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1F0019">
        <w:rPr>
          <w:rFonts w:ascii="Verdana" w:hAnsi="Verdana"/>
          <w:b/>
          <w:sz w:val="20"/>
        </w:rPr>
        <w:t>(17-Dec.-18 to till date)</w:t>
      </w:r>
    </w:p>
    <w:p w14:paraId="3E5ABD4A" w14:textId="63CB0316" w:rsidR="001F0019" w:rsidRDefault="001F0019" w:rsidP="000C056E">
      <w:pPr>
        <w:rPr>
          <w:bCs/>
          <w:sz w:val="20"/>
          <w:szCs w:val="20"/>
        </w:rPr>
      </w:pPr>
    </w:p>
    <w:p w14:paraId="75BFCFFF" w14:textId="74C85413" w:rsidR="001F0019" w:rsidRDefault="001F0019" w:rsidP="001F0019">
      <w:pPr>
        <w:rPr>
          <w:b/>
          <w:bCs/>
          <w:sz w:val="20"/>
          <w:szCs w:val="20"/>
        </w:rPr>
      </w:pPr>
      <w:r w:rsidRPr="000C056E">
        <w:rPr>
          <w:bCs/>
          <w:sz w:val="20"/>
          <w:szCs w:val="20"/>
        </w:rPr>
        <w:t>Work profile</w:t>
      </w:r>
      <w:r w:rsidR="0017496C">
        <w:rPr>
          <w:bCs/>
          <w:sz w:val="20"/>
          <w:szCs w:val="20"/>
        </w:rPr>
        <w:t xml:space="preserve"> </w:t>
      </w:r>
      <w:r w:rsidRPr="000C056E">
        <w:rPr>
          <w:bCs/>
          <w:sz w:val="20"/>
          <w:szCs w:val="20"/>
        </w:rPr>
        <w:t>:-As a</w:t>
      </w:r>
      <w:r>
        <w:rPr>
          <w:bCs/>
          <w:sz w:val="20"/>
          <w:szCs w:val="20"/>
        </w:rPr>
        <w:t xml:space="preserve"> Admin. Officer</w:t>
      </w:r>
      <w:r w:rsidR="00A1321F">
        <w:rPr>
          <w:bCs/>
          <w:sz w:val="20"/>
          <w:szCs w:val="20"/>
        </w:rPr>
        <w:t xml:space="preserve"> (Project Team)</w:t>
      </w:r>
      <w:r w:rsidRPr="009177E3">
        <w:rPr>
          <w:b/>
          <w:bCs/>
          <w:sz w:val="20"/>
          <w:szCs w:val="20"/>
        </w:rPr>
        <w:t>.</w:t>
      </w:r>
    </w:p>
    <w:p w14:paraId="78DABF37" w14:textId="7AE69D22" w:rsidR="001F0019" w:rsidRDefault="001F0019" w:rsidP="001F0019">
      <w:pPr>
        <w:rPr>
          <w:b/>
          <w:bCs/>
          <w:sz w:val="20"/>
          <w:szCs w:val="20"/>
        </w:rPr>
      </w:pPr>
    </w:p>
    <w:p w14:paraId="34887868" w14:textId="77777777" w:rsidR="001F0019" w:rsidRPr="000C056E" w:rsidRDefault="001F0019" w:rsidP="001F0019">
      <w:pPr>
        <w:rPr>
          <w:sz w:val="22"/>
          <w:szCs w:val="22"/>
        </w:rPr>
      </w:pPr>
      <w:r w:rsidRPr="000C056E">
        <w:rPr>
          <w:b/>
          <w:sz w:val="22"/>
          <w:szCs w:val="22"/>
          <w:u w:val="single"/>
        </w:rPr>
        <w:t>Roles and Responsibilities</w:t>
      </w:r>
      <w:r w:rsidRPr="000C056E">
        <w:rPr>
          <w:b/>
          <w:sz w:val="22"/>
          <w:szCs w:val="22"/>
        </w:rPr>
        <w:t>:</w:t>
      </w:r>
    </w:p>
    <w:p w14:paraId="7C2720CD" w14:textId="727FFB1B" w:rsidR="001F0019" w:rsidRDefault="001F0019" w:rsidP="001F0019">
      <w:pPr>
        <w:rPr>
          <w:bCs/>
          <w:sz w:val="20"/>
          <w:szCs w:val="20"/>
        </w:rPr>
      </w:pPr>
    </w:p>
    <w:p w14:paraId="15B2DBF5" w14:textId="38A5B067" w:rsidR="00A1321F" w:rsidRDefault="00A1321F" w:rsidP="00A1321F">
      <w:pPr>
        <w:pStyle w:val="ListParagraph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Prepare </w:t>
      </w:r>
      <w:r w:rsidR="0017496C">
        <w:rPr>
          <w:bCs/>
          <w:sz w:val="20"/>
          <w:szCs w:val="20"/>
        </w:rPr>
        <w:t xml:space="preserve">Daily and </w:t>
      </w:r>
      <w:r>
        <w:rPr>
          <w:bCs/>
          <w:sz w:val="20"/>
          <w:szCs w:val="20"/>
        </w:rPr>
        <w:t xml:space="preserve">Monthly </w:t>
      </w:r>
      <w:r w:rsidR="0017496C">
        <w:rPr>
          <w:bCs/>
          <w:sz w:val="20"/>
          <w:szCs w:val="20"/>
        </w:rPr>
        <w:t xml:space="preserve">Project </w:t>
      </w:r>
      <w:r>
        <w:rPr>
          <w:bCs/>
          <w:sz w:val="20"/>
          <w:szCs w:val="20"/>
        </w:rPr>
        <w:t xml:space="preserve">Sales Report (Target Vs. </w:t>
      </w:r>
      <w:r w:rsidR="00F94BB3">
        <w:rPr>
          <w:bCs/>
          <w:sz w:val="20"/>
          <w:szCs w:val="20"/>
        </w:rPr>
        <w:t>Achievement</w:t>
      </w:r>
      <w:r>
        <w:rPr>
          <w:bCs/>
          <w:sz w:val="20"/>
          <w:szCs w:val="20"/>
        </w:rPr>
        <w:t>, Segment wise Sales report, Revise Target Report, Mo</w:t>
      </w:r>
      <w:r w:rsidR="00F94BB3">
        <w:rPr>
          <w:bCs/>
          <w:sz w:val="20"/>
          <w:szCs w:val="20"/>
        </w:rPr>
        <w:t xml:space="preserve">nthly Billing &amp; Order Book Plan, </w:t>
      </w:r>
      <w:proofErr w:type="spellStart"/>
      <w:r w:rsidR="00F94BB3">
        <w:rPr>
          <w:bCs/>
          <w:sz w:val="20"/>
          <w:szCs w:val="20"/>
        </w:rPr>
        <w:t>etc</w:t>
      </w:r>
      <w:proofErr w:type="spellEnd"/>
      <w:r w:rsidR="00F94BB3">
        <w:rPr>
          <w:bCs/>
          <w:sz w:val="20"/>
          <w:szCs w:val="20"/>
        </w:rPr>
        <w:t>….)</w:t>
      </w:r>
    </w:p>
    <w:p w14:paraId="65F40B34" w14:textId="476D209B" w:rsidR="00F94BB3" w:rsidRDefault="00F94BB3" w:rsidP="00A1321F">
      <w:pPr>
        <w:pStyle w:val="ListParagraph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Prepare Annual Reports.</w:t>
      </w:r>
    </w:p>
    <w:p w14:paraId="4088B532" w14:textId="522F1F15" w:rsidR="0017496C" w:rsidRDefault="0017496C" w:rsidP="00A1321F">
      <w:pPr>
        <w:pStyle w:val="ListParagraph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Prepare Costing for Projects and update in software.</w:t>
      </w:r>
    </w:p>
    <w:p w14:paraId="60A3B41A" w14:textId="676AEB94" w:rsidR="00F94BB3" w:rsidRDefault="00F94BB3" w:rsidP="00F94BB3">
      <w:pPr>
        <w:pStyle w:val="ListParagraph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Purchase Order Verification in C4C software.</w:t>
      </w:r>
    </w:p>
    <w:p w14:paraId="0BDC88B3" w14:textId="234D877A" w:rsidR="00F94BB3" w:rsidRDefault="00F94BB3" w:rsidP="00F94BB3">
      <w:pPr>
        <w:pStyle w:val="ListParagraph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Order Block &amp; Unblock in SAP.</w:t>
      </w:r>
    </w:p>
    <w:p w14:paraId="73D25BF1" w14:textId="4653942B" w:rsidR="001F0019" w:rsidRDefault="00F94BB3" w:rsidP="000C056E">
      <w:pPr>
        <w:pStyle w:val="ListParagraph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Builder Verification in C4C Software.</w:t>
      </w:r>
    </w:p>
    <w:p w14:paraId="0F6805CC" w14:textId="33ABF6CD" w:rsidR="00F94BB3" w:rsidRDefault="00F94BB3" w:rsidP="000C056E">
      <w:pPr>
        <w:pStyle w:val="ListParagraph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Project Sourcing &amp; Updating New Projects in C4C Software</w:t>
      </w:r>
      <w:r w:rsidR="0017496C">
        <w:rPr>
          <w:bCs/>
          <w:sz w:val="20"/>
          <w:szCs w:val="20"/>
        </w:rPr>
        <w:t xml:space="preserve"> (Government &amp; Private both)</w:t>
      </w:r>
      <w:r>
        <w:rPr>
          <w:bCs/>
          <w:sz w:val="20"/>
          <w:szCs w:val="20"/>
        </w:rPr>
        <w:t>.</w:t>
      </w:r>
    </w:p>
    <w:p w14:paraId="74330039" w14:textId="0CB02C06" w:rsidR="00F94BB3" w:rsidRDefault="00F94BB3" w:rsidP="000C056E">
      <w:pPr>
        <w:pStyle w:val="ListParagraph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Builder Creation &amp; Site Creation in C4C software.</w:t>
      </w:r>
    </w:p>
    <w:p w14:paraId="77311C0D" w14:textId="3CA89C36" w:rsidR="0017496C" w:rsidRPr="00B366D4" w:rsidRDefault="0017496C" w:rsidP="00B366D4">
      <w:pPr>
        <w:pStyle w:val="ListParagraph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Create Purchase Contracts &amp; Orders in SAP.</w:t>
      </w:r>
    </w:p>
    <w:p w14:paraId="5DB40E64" w14:textId="333F7EE6" w:rsidR="0017496C" w:rsidRDefault="0017496C" w:rsidP="000C056E">
      <w:pPr>
        <w:pStyle w:val="ListParagraph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Planning and conduct monthly Reviews.</w:t>
      </w:r>
    </w:p>
    <w:p w14:paraId="1E9D773C" w14:textId="41ABB4CC" w:rsidR="0017496C" w:rsidRDefault="0017496C" w:rsidP="000C056E">
      <w:pPr>
        <w:pStyle w:val="ListParagraph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Reporting to National Project Head and Company’s CMD.</w:t>
      </w:r>
    </w:p>
    <w:p w14:paraId="7343C6A8" w14:textId="3AE83040" w:rsidR="00651B16" w:rsidRDefault="00651B16" w:rsidP="000C056E">
      <w:pPr>
        <w:pStyle w:val="ListParagraph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Government working Back-end support from Head Office for PAN India.</w:t>
      </w:r>
    </w:p>
    <w:p w14:paraId="2DE7B09C" w14:textId="766F0B1A" w:rsidR="00651B16" w:rsidRDefault="00651B16" w:rsidP="000C056E">
      <w:pPr>
        <w:pStyle w:val="ListParagraph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Government Tenders tracking of PAN India.</w:t>
      </w:r>
    </w:p>
    <w:p w14:paraId="1D09D8A9" w14:textId="57262AB9" w:rsidR="00651B16" w:rsidRPr="00F94BB3" w:rsidRDefault="00651B16" w:rsidP="000C056E">
      <w:pPr>
        <w:pStyle w:val="ListParagraph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Company Documentation for Government &amp; Private Builders.</w:t>
      </w:r>
    </w:p>
    <w:p w14:paraId="72012BBC" w14:textId="77777777" w:rsidR="00C91E00" w:rsidRDefault="00C91E00" w:rsidP="000C056E">
      <w:pPr>
        <w:rPr>
          <w:bCs/>
          <w:sz w:val="20"/>
          <w:szCs w:val="20"/>
        </w:rPr>
      </w:pPr>
    </w:p>
    <w:p w14:paraId="31F7C85A" w14:textId="3ABDE8D8" w:rsidR="00C91E00" w:rsidRPr="00586579" w:rsidRDefault="001F0019" w:rsidP="00C91E00">
      <w:pPr>
        <w:pBdr>
          <w:top w:val="single" w:sz="2" w:space="1" w:color="000000"/>
          <w:left w:val="single" w:sz="2" w:space="4" w:color="000000"/>
          <w:bottom w:val="single" w:sz="2" w:space="3" w:color="000000"/>
          <w:right w:val="single" w:sz="2" w:space="4" w:color="000000"/>
        </w:pBdr>
        <w:shd w:val="clear" w:color="auto" w:fill="A5A5A5"/>
        <w:jc w:val="both"/>
        <w:rPr>
          <w:b/>
          <w:bCs/>
          <w:color w:val="FFFFFF"/>
        </w:rPr>
      </w:pPr>
      <w:r>
        <w:rPr>
          <w:b/>
          <w:bCs/>
          <w:color w:val="FFFFFF"/>
        </w:rPr>
        <w:t>PREVIOUS EXPERIENCE</w:t>
      </w:r>
      <w:r w:rsidRPr="00586579">
        <w:rPr>
          <w:b/>
          <w:bCs/>
          <w:color w:val="FFFFFF"/>
        </w:rPr>
        <w:t>:</w:t>
      </w:r>
    </w:p>
    <w:p w14:paraId="09CE04AF" w14:textId="77777777" w:rsidR="00C91E00" w:rsidRPr="00E02AD5" w:rsidRDefault="003A0587" w:rsidP="00C91E00">
      <w:pPr>
        <w:rPr>
          <w:rFonts w:ascii="Verdana" w:hAnsi="Verdana"/>
          <w:b/>
          <w:sz w:val="20"/>
        </w:rPr>
      </w:pPr>
      <w:r>
        <w:rPr>
          <w:b/>
          <w:sz w:val="28"/>
          <w:u w:val="single"/>
        </w:rPr>
        <w:t>INDUS TOWERS LTD.</w:t>
      </w:r>
      <w:r w:rsidR="006C5999">
        <w:rPr>
          <w:rFonts w:ascii="Verdana" w:hAnsi="Verdana"/>
          <w:b/>
          <w:sz w:val="20"/>
        </w:rPr>
        <w:tab/>
      </w:r>
      <w:r w:rsidR="00CC770F">
        <w:rPr>
          <w:rFonts w:ascii="Verdana" w:hAnsi="Verdana"/>
          <w:b/>
          <w:sz w:val="20"/>
        </w:rPr>
        <w:tab/>
      </w:r>
      <w:r w:rsidR="00CC770F">
        <w:rPr>
          <w:rFonts w:ascii="Verdana" w:hAnsi="Verdana"/>
          <w:b/>
          <w:sz w:val="20"/>
        </w:rPr>
        <w:tab/>
      </w:r>
      <w:r w:rsidR="00CC770F">
        <w:rPr>
          <w:rFonts w:ascii="Verdana" w:hAnsi="Verdana"/>
          <w:b/>
          <w:sz w:val="20"/>
        </w:rPr>
        <w:tab/>
      </w:r>
      <w:r w:rsidR="00CC770F">
        <w:rPr>
          <w:rFonts w:ascii="Verdana" w:hAnsi="Verdana"/>
          <w:b/>
          <w:sz w:val="20"/>
        </w:rPr>
        <w:tab/>
      </w:r>
      <w:r w:rsidR="00CC770F">
        <w:rPr>
          <w:rFonts w:ascii="Verdana" w:hAnsi="Verdana"/>
          <w:b/>
          <w:sz w:val="20"/>
        </w:rPr>
        <w:tab/>
        <w:t xml:space="preserve">      </w:t>
      </w:r>
      <w:r w:rsidR="000E4C99">
        <w:rPr>
          <w:rFonts w:ascii="Verdana" w:hAnsi="Verdana"/>
          <w:b/>
          <w:sz w:val="20"/>
        </w:rPr>
        <w:t>(Oct-14 to Oct-15</w:t>
      </w:r>
      <w:r w:rsidR="00C91E00">
        <w:rPr>
          <w:rFonts w:ascii="Verdana" w:hAnsi="Verdana"/>
          <w:b/>
          <w:sz w:val="20"/>
        </w:rPr>
        <w:t>)</w:t>
      </w:r>
    </w:p>
    <w:p w14:paraId="3F9654D6" w14:textId="77777777" w:rsidR="00C91E00" w:rsidRDefault="00C91E00" w:rsidP="00C91E00">
      <w:pPr>
        <w:rPr>
          <w:b/>
          <w:bCs/>
        </w:rPr>
      </w:pPr>
    </w:p>
    <w:p w14:paraId="0541767B" w14:textId="77777777" w:rsidR="00C91E00" w:rsidRPr="000C056E" w:rsidRDefault="00C91E00" w:rsidP="00C91E00">
      <w:p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 xml:space="preserve">Work profile:-As a </w:t>
      </w:r>
      <w:r w:rsidR="003A0587">
        <w:rPr>
          <w:b/>
          <w:bCs/>
          <w:sz w:val="20"/>
          <w:szCs w:val="20"/>
        </w:rPr>
        <w:t xml:space="preserve">C-TOC </w:t>
      </w:r>
      <w:proofErr w:type="spellStart"/>
      <w:r w:rsidR="003A0587">
        <w:rPr>
          <w:b/>
          <w:bCs/>
          <w:sz w:val="20"/>
          <w:szCs w:val="20"/>
        </w:rPr>
        <w:t>Executiv</w:t>
      </w:r>
      <w:proofErr w:type="spellEnd"/>
      <w:r w:rsidRPr="009177E3">
        <w:rPr>
          <w:b/>
          <w:bCs/>
          <w:sz w:val="20"/>
          <w:szCs w:val="20"/>
        </w:rPr>
        <w:t>.</w:t>
      </w:r>
    </w:p>
    <w:p w14:paraId="3B6AECE7" w14:textId="77777777" w:rsidR="00C91E00" w:rsidRDefault="00C91E00" w:rsidP="00C91E00">
      <w:pPr>
        <w:rPr>
          <w:b/>
          <w:bCs/>
          <w:sz w:val="26"/>
          <w:szCs w:val="26"/>
        </w:rPr>
      </w:pPr>
    </w:p>
    <w:p w14:paraId="100F37CE" w14:textId="77777777" w:rsidR="00C91E00" w:rsidRPr="000C056E" w:rsidRDefault="00C91E00" w:rsidP="00C91E00">
      <w:pPr>
        <w:rPr>
          <w:sz w:val="22"/>
          <w:szCs w:val="22"/>
        </w:rPr>
      </w:pPr>
      <w:r w:rsidRPr="000C056E">
        <w:rPr>
          <w:b/>
          <w:sz w:val="22"/>
          <w:szCs w:val="22"/>
          <w:u w:val="single"/>
        </w:rPr>
        <w:t>Roles and Responsibilities</w:t>
      </w:r>
      <w:r w:rsidRPr="000C056E">
        <w:rPr>
          <w:b/>
          <w:sz w:val="22"/>
          <w:szCs w:val="22"/>
        </w:rPr>
        <w:t>:</w:t>
      </w:r>
    </w:p>
    <w:p w14:paraId="32DCA42A" w14:textId="77777777" w:rsidR="00C91E00" w:rsidRPr="00E31A0F" w:rsidRDefault="00C91E00" w:rsidP="00E31A0F">
      <w:pPr>
        <w:rPr>
          <w:bCs/>
          <w:sz w:val="20"/>
          <w:szCs w:val="20"/>
        </w:rPr>
      </w:pPr>
    </w:p>
    <w:p w14:paraId="5592C04A" w14:textId="77777777" w:rsidR="00C91E00" w:rsidRPr="000C056E" w:rsidRDefault="00C91E00" w:rsidP="00C91E00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Prepare Monthly </w:t>
      </w:r>
      <w:r w:rsidR="003C6A37">
        <w:rPr>
          <w:bCs/>
          <w:sz w:val="20"/>
          <w:szCs w:val="20"/>
        </w:rPr>
        <w:t>Network Availability Sign. Off Data.</w:t>
      </w:r>
    </w:p>
    <w:p w14:paraId="79E7B956" w14:textId="77777777" w:rsidR="00C91E00" w:rsidRPr="003C6A37" w:rsidRDefault="00C91E00" w:rsidP="003C6A37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Prepare &amp;</w:t>
      </w:r>
      <w:r w:rsidR="003C6A37">
        <w:rPr>
          <w:bCs/>
          <w:sz w:val="20"/>
          <w:szCs w:val="20"/>
        </w:rPr>
        <w:t xml:space="preserve"> Send all Daily reports (District wise Up-time, Alarm Trend Report, AC wet PM report, FCU Tracking report, Daily Team Attendance, etc.)</w:t>
      </w:r>
    </w:p>
    <w:p w14:paraId="49BE0C02" w14:textId="77777777" w:rsidR="00C91E00" w:rsidRPr="006E434F" w:rsidRDefault="009177E3" w:rsidP="00C91E00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L2</w:t>
      </w:r>
      <w:r w:rsidR="003C6A37">
        <w:rPr>
          <w:bCs/>
          <w:sz w:val="20"/>
          <w:szCs w:val="20"/>
        </w:rPr>
        <w:t xml:space="preserve"> Alarms Monitoring. </w:t>
      </w:r>
    </w:p>
    <w:p w14:paraId="1ADF74A2" w14:textId="77777777" w:rsidR="00C91E00" w:rsidRDefault="003C6A37" w:rsidP="00C91E00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Prepare &amp; Send all </w:t>
      </w:r>
      <w:r w:rsidRPr="000C056E">
        <w:rPr>
          <w:bCs/>
          <w:sz w:val="20"/>
          <w:szCs w:val="20"/>
        </w:rPr>
        <w:t>Monthly Performance Power Point Presentation</w:t>
      </w:r>
      <w:r>
        <w:rPr>
          <w:bCs/>
          <w:sz w:val="20"/>
          <w:szCs w:val="20"/>
        </w:rPr>
        <w:t xml:space="preserve"> (Idea</w:t>
      </w:r>
      <w:r w:rsidR="009177E3">
        <w:rPr>
          <w:bCs/>
          <w:sz w:val="20"/>
          <w:szCs w:val="20"/>
        </w:rPr>
        <w:t>-Airtel-Vodafone</w:t>
      </w:r>
      <w:r>
        <w:rPr>
          <w:bCs/>
          <w:sz w:val="20"/>
          <w:szCs w:val="20"/>
        </w:rPr>
        <w:t xml:space="preserve"> Governance Meeting</w:t>
      </w:r>
      <w:r w:rsidR="009177E3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Town Hall, Cluster Manager’s Review to Zonal Head, Zonal Head Review to CCEO, Functional Review O&amp;M, O&amp;M Induc</w:t>
      </w:r>
      <w:r w:rsidR="00666867">
        <w:rPr>
          <w:bCs/>
          <w:sz w:val="20"/>
          <w:szCs w:val="20"/>
        </w:rPr>
        <w:t xml:space="preserve">tion, COO Review Q1, </w:t>
      </w:r>
      <w:r>
        <w:rPr>
          <w:bCs/>
          <w:sz w:val="20"/>
          <w:szCs w:val="20"/>
        </w:rPr>
        <w:t>Q2,</w:t>
      </w:r>
      <w:r w:rsidR="00666867">
        <w:rPr>
          <w:bCs/>
          <w:sz w:val="20"/>
          <w:szCs w:val="20"/>
        </w:rPr>
        <w:t xml:space="preserve"> Q3 &amp; Q4, etc.)</w:t>
      </w:r>
    </w:p>
    <w:p w14:paraId="098A1E68" w14:textId="77777777" w:rsidR="00C91E00" w:rsidRDefault="00C91E00" w:rsidP="00C91E00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Provide monthly escal</w:t>
      </w:r>
      <w:r w:rsidR="00666867">
        <w:rPr>
          <w:bCs/>
          <w:sz w:val="20"/>
          <w:szCs w:val="20"/>
        </w:rPr>
        <w:t>ation Matrix to all OME</w:t>
      </w:r>
      <w:r>
        <w:rPr>
          <w:bCs/>
          <w:sz w:val="20"/>
          <w:szCs w:val="20"/>
        </w:rPr>
        <w:t>.</w:t>
      </w:r>
    </w:p>
    <w:p w14:paraId="12BD2E10" w14:textId="77777777" w:rsidR="009177E3" w:rsidRDefault="00666867" w:rsidP="00C91E00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Co-ordinate with all OME MIS regarding Data collection &amp; Outage Analysis.</w:t>
      </w:r>
    </w:p>
    <w:p w14:paraId="7E9CCAB7" w14:textId="77777777" w:rsidR="00666867" w:rsidRDefault="009177E3" w:rsidP="00C91E00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Data Validation with the help of Field Team&amp; Update Circle Master Data.</w:t>
      </w:r>
    </w:p>
    <w:p w14:paraId="6019C371" w14:textId="77777777" w:rsidR="009177E3" w:rsidRDefault="009177E3" w:rsidP="00C91E00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Prepare Monthly &amp; Weekly Reports (Sign. Off Repor</w:t>
      </w:r>
      <w:r w:rsidR="00791B67">
        <w:rPr>
          <w:bCs/>
          <w:sz w:val="20"/>
          <w:szCs w:val="20"/>
        </w:rPr>
        <w:t>t, Analysis of IUTR, FF Sites Report,</w:t>
      </w:r>
      <w:r w:rsidR="00E31A0F">
        <w:rPr>
          <w:bCs/>
          <w:sz w:val="20"/>
          <w:szCs w:val="20"/>
        </w:rPr>
        <w:t xml:space="preserve"> Lock </w:t>
      </w:r>
      <w:r w:rsidR="00E31A0F">
        <w:rPr>
          <w:bCs/>
          <w:sz w:val="20"/>
          <w:szCs w:val="20"/>
        </w:rPr>
        <w:lastRenderedPageBreak/>
        <w:t>Tracker,</w:t>
      </w:r>
      <w:r>
        <w:rPr>
          <w:bCs/>
          <w:sz w:val="20"/>
          <w:szCs w:val="20"/>
        </w:rPr>
        <w:t xml:space="preserve"> Hygiene TT reports, I-Map Attendance Report, FSE Performance, Cluster Manager Performance, Zonal Head </w:t>
      </w:r>
      <w:r w:rsidR="00791B67">
        <w:rPr>
          <w:bCs/>
          <w:sz w:val="20"/>
          <w:szCs w:val="20"/>
        </w:rPr>
        <w:t>Performance, Circle Performance,</w:t>
      </w:r>
      <w:r w:rsidR="00E31A0F">
        <w:rPr>
          <w:bCs/>
          <w:sz w:val="20"/>
          <w:szCs w:val="20"/>
        </w:rPr>
        <w:t xml:space="preserve"> ISQ Reports,</w:t>
      </w:r>
      <w:r>
        <w:rPr>
          <w:bCs/>
          <w:sz w:val="20"/>
          <w:szCs w:val="20"/>
        </w:rPr>
        <w:t xml:space="preserve"> etc.)</w:t>
      </w:r>
    </w:p>
    <w:p w14:paraId="576BB4B8" w14:textId="77777777" w:rsidR="004A4E70" w:rsidRPr="004A4E70" w:rsidRDefault="004A4E70" w:rsidP="004A4E70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Raise CM TT’s (Related to DG, Battery Bank &amp; AC) &amp;</w:t>
      </w:r>
      <w:r w:rsidR="00E31A0F">
        <w:rPr>
          <w:bCs/>
          <w:sz w:val="20"/>
          <w:szCs w:val="20"/>
        </w:rPr>
        <w:t xml:space="preserve"> </w:t>
      </w:r>
      <w:smartTag w:uri="urn:schemas-microsoft-com:office:smarttags" w:element="stockticker">
        <w:r>
          <w:rPr>
            <w:bCs/>
            <w:sz w:val="20"/>
            <w:szCs w:val="20"/>
          </w:rPr>
          <w:t>OME</w:t>
        </w:r>
      </w:smartTag>
      <w:r>
        <w:rPr>
          <w:bCs/>
          <w:sz w:val="20"/>
          <w:szCs w:val="20"/>
        </w:rPr>
        <w:t xml:space="preserve"> Hygiene TT’s in I-Navigator.</w:t>
      </w:r>
    </w:p>
    <w:p w14:paraId="5A00DB8C" w14:textId="77777777" w:rsidR="006E434F" w:rsidRDefault="006E434F" w:rsidP="000C056E">
      <w:pPr>
        <w:rPr>
          <w:bCs/>
          <w:sz w:val="20"/>
          <w:szCs w:val="20"/>
        </w:rPr>
      </w:pPr>
    </w:p>
    <w:p w14:paraId="6DF3687E" w14:textId="77777777" w:rsidR="006E434F" w:rsidRPr="00586579" w:rsidRDefault="00C91E00" w:rsidP="006E434F">
      <w:pPr>
        <w:pBdr>
          <w:top w:val="single" w:sz="2" w:space="1" w:color="000000"/>
          <w:left w:val="single" w:sz="2" w:space="4" w:color="000000"/>
          <w:bottom w:val="single" w:sz="2" w:space="3" w:color="000000"/>
          <w:right w:val="single" w:sz="2" w:space="4" w:color="000000"/>
        </w:pBdr>
        <w:shd w:val="clear" w:color="auto" w:fill="A5A5A5"/>
        <w:jc w:val="both"/>
        <w:rPr>
          <w:b/>
          <w:bCs/>
          <w:color w:val="FFFFFF"/>
        </w:rPr>
      </w:pPr>
      <w:r>
        <w:rPr>
          <w:b/>
          <w:bCs/>
          <w:color w:val="FFFFFF"/>
        </w:rPr>
        <w:t>PREVIOUS EXPERIENCE</w:t>
      </w:r>
      <w:r w:rsidR="006E434F" w:rsidRPr="00586579">
        <w:rPr>
          <w:b/>
          <w:bCs/>
          <w:color w:val="FFFFFF"/>
        </w:rPr>
        <w:t>:</w:t>
      </w:r>
    </w:p>
    <w:p w14:paraId="2DFC936C" w14:textId="77777777" w:rsidR="006E434F" w:rsidRPr="00E02AD5" w:rsidRDefault="003A0587" w:rsidP="006E434F">
      <w:pPr>
        <w:rPr>
          <w:rFonts w:ascii="Verdana" w:hAnsi="Verdana"/>
          <w:b/>
          <w:sz w:val="20"/>
        </w:rPr>
      </w:pPr>
      <w:r>
        <w:rPr>
          <w:b/>
          <w:sz w:val="28"/>
          <w:u w:val="single"/>
        </w:rPr>
        <w:t>IDEA CELLULAR LTD</w:t>
      </w:r>
      <w:r w:rsidR="006E434F">
        <w:rPr>
          <w:b/>
          <w:sz w:val="28"/>
          <w:u w:val="single"/>
        </w:rPr>
        <w:t>.</w:t>
      </w:r>
      <w:r w:rsidR="00C91E00">
        <w:rPr>
          <w:rFonts w:ascii="Verdana" w:hAnsi="Verdana"/>
          <w:b/>
          <w:sz w:val="20"/>
        </w:rPr>
        <w:tab/>
      </w:r>
      <w:r w:rsidR="00C91E00">
        <w:rPr>
          <w:rFonts w:ascii="Verdana" w:hAnsi="Verdana"/>
          <w:b/>
          <w:sz w:val="20"/>
        </w:rPr>
        <w:tab/>
      </w:r>
      <w:r w:rsidR="00C91E00">
        <w:rPr>
          <w:rFonts w:ascii="Verdana" w:hAnsi="Verdana"/>
          <w:b/>
          <w:sz w:val="20"/>
        </w:rPr>
        <w:tab/>
      </w:r>
      <w:r w:rsidR="00C91E00">
        <w:rPr>
          <w:rFonts w:ascii="Verdana" w:hAnsi="Verdana"/>
          <w:b/>
          <w:sz w:val="20"/>
        </w:rPr>
        <w:tab/>
        <w:t>(17-Feb-14 to 17-Oct-14</w:t>
      </w:r>
      <w:r w:rsidR="006E434F">
        <w:rPr>
          <w:rFonts w:ascii="Verdana" w:hAnsi="Verdana"/>
          <w:b/>
          <w:sz w:val="20"/>
        </w:rPr>
        <w:t>)</w:t>
      </w:r>
    </w:p>
    <w:p w14:paraId="4DB07492" w14:textId="77777777" w:rsidR="006E434F" w:rsidRDefault="006E434F" w:rsidP="006E434F">
      <w:pPr>
        <w:rPr>
          <w:b/>
          <w:bCs/>
        </w:rPr>
      </w:pPr>
    </w:p>
    <w:p w14:paraId="0574D2D2" w14:textId="77777777" w:rsidR="006E434F" w:rsidRPr="000C056E" w:rsidRDefault="006E434F" w:rsidP="006E434F">
      <w:p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 xml:space="preserve">Work profile:-As a </w:t>
      </w:r>
      <w:r w:rsidRPr="000C056E">
        <w:rPr>
          <w:b/>
          <w:bCs/>
          <w:sz w:val="20"/>
          <w:szCs w:val="20"/>
        </w:rPr>
        <w:t>CIRCLE MIS Coordinator</w:t>
      </w:r>
      <w:r w:rsidR="00E31A0F">
        <w:rPr>
          <w:bCs/>
          <w:sz w:val="20"/>
          <w:szCs w:val="20"/>
        </w:rPr>
        <w:t xml:space="preserve"> </w:t>
      </w:r>
      <w:r w:rsidR="003A0587">
        <w:rPr>
          <w:bCs/>
          <w:sz w:val="20"/>
          <w:szCs w:val="20"/>
        </w:rPr>
        <w:t>in</w:t>
      </w:r>
      <w:r w:rsidRPr="009177E3">
        <w:rPr>
          <w:b/>
          <w:bCs/>
          <w:sz w:val="20"/>
          <w:szCs w:val="20"/>
        </w:rPr>
        <w:t xml:space="preserve"> Network</w:t>
      </w:r>
      <w:r w:rsidR="003A0587">
        <w:rPr>
          <w:bCs/>
          <w:sz w:val="20"/>
          <w:szCs w:val="20"/>
        </w:rPr>
        <w:t xml:space="preserve"> </w:t>
      </w:r>
      <w:r w:rsidR="00E31A0F">
        <w:rPr>
          <w:bCs/>
          <w:sz w:val="20"/>
          <w:szCs w:val="20"/>
        </w:rPr>
        <w:t xml:space="preserve">- </w:t>
      </w:r>
      <w:proofErr w:type="spellStart"/>
      <w:r w:rsidR="00E31A0F" w:rsidRPr="00E31A0F">
        <w:rPr>
          <w:b/>
          <w:bCs/>
          <w:sz w:val="20"/>
          <w:szCs w:val="20"/>
        </w:rPr>
        <w:t>Opex</w:t>
      </w:r>
      <w:proofErr w:type="spellEnd"/>
      <w:r w:rsidR="00E31A0F" w:rsidRPr="00E31A0F">
        <w:rPr>
          <w:b/>
          <w:bCs/>
          <w:sz w:val="20"/>
          <w:szCs w:val="20"/>
        </w:rPr>
        <w:t xml:space="preserve"> </w:t>
      </w:r>
      <w:r w:rsidR="003A0587" w:rsidRPr="00E31A0F">
        <w:rPr>
          <w:b/>
          <w:bCs/>
          <w:sz w:val="20"/>
          <w:szCs w:val="20"/>
        </w:rPr>
        <w:t>Department.</w:t>
      </w:r>
    </w:p>
    <w:p w14:paraId="6DC8643B" w14:textId="77777777" w:rsidR="006E434F" w:rsidRDefault="006E434F" w:rsidP="006E434F">
      <w:pPr>
        <w:rPr>
          <w:b/>
          <w:bCs/>
          <w:sz w:val="26"/>
          <w:szCs w:val="26"/>
        </w:rPr>
      </w:pPr>
    </w:p>
    <w:p w14:paraId="3BBA1023" w14:textId="77777777" w:rsidR="006E434F" w:rsidRPr="000C056E" w:rsidRDefault="006E434F" w:rsidP="006E434F">
      <w:pPr>
        <w:rPr>
          <w:sz w:val="22"/>
          <w:szCs w:val="22"/>
        </w:rPr>
      </w:pPr>
      <w:r w:rsidRPr="000C056E">
        <w:rPr>
          <w:b/>
          <w:sz w:val="22"/>
          <w:szCs w:val="22"/>
          <w:u w:val="single"/>
        </w:rPr>
        <w:t>Roles and Responsibilities</w:t>
      </w:r>
      <w:r w:rsidRPr="000C056E">
        <w:rPr>
          <w:b/>
          <w:sz w:val="22"/>
          <w:szCs w:val="22"/>
        </w:rPr>
        <w:t>:</w:t>
      </w:r>
    </w:p>
    <w:p w14:paraId="6C09ED59" w14:textId="77777777" w:rsidR="006E434F" w:rsidRDefault="006E434F" w:rsidP="006E434F">
      <w:pPr>
        <w:rPr>
          <w:b/>
          <w:bCs/>
        </w:rPr>
      </w:pPr>
    </w:p>
    <w:p w14:paraId="53E358FB" w14:textId="77777777" w:rsidR="006E434F" w:rsidRPr="000C056E" w:rsidRDefault="006E434F" w:rsidP="006E434F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Co-ordinate with Field Engineer Team &amp; IP Coordinators on Daily basis Outage.</w:t>
      </w:r>
    </w:p>
    <w:p w14:paraId="53D97384" w14:textId="77777777" w:rsidR="006E434F" w:rsidRPr="000C056E" w:rsidRDefault="006E434F" w:rsidP="006E434F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Prepare Monthly Network Availability Sign. Off data of all 11 IP (Indus, Airtel, Bharti </w:t>
      </w:r>
      <w:proofErr w:type="spellStart"/>
      <w:r>
        <w:rPr>
          <w:bCs/>
          <w:sz w:val="20"/>
          <w:szCs w:val="20"/>
        </w:rPr>
        <w:t>Infratel</w:t>
      </w:r>
      <w:proofErr w:type="spellEnd"/>
      <w:r>
        <w:rPr>
          <w:bCs/>
          <w:sz w:val="20"/>
          <w:szCs w:val="20"/>
        </w:rPr>
        <w:t xml:space="preserve">, BSNL etc.)&amp; close sign. Off on monthly basses </w:t>
      </w:r>
    </w:p>
    <w:p w14:paraId="58318317" w14:textId="77777777" w:rsidR="006E434F" w:rsidRPr="000C056E" w:rsidRDefault="006E434F" w:rsidP="006E434F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Prepare &amp;</w:t>
      </w:r>
      <w:r>
        <w:rPr>
          <w:bCs/>
          <w:sz w:val="20"/>
          <w:szCs w:val="20"/>
        </w:rPr>
        <w:t xml:space="preserve"> Send Dashboard of Network Availability comparison of all IP</w:t>
      </w:r>
      <w:r w:rsidRPr="000C056E">
        <w:rPr>
          <w:bCs/>
          <w:sz w:val="20"/>
          <w:szCs w:val="20"/>
        </w:rPr>
        <w:t>.</w:t>
      </w:r>
    </w:p>
    <w:p w14:paraId="7E7EF805" w14:textId="77777777" w:rsidR="006E434F" w:rsidRPr="000C056E" w:rsidRDefault="006E434F" w:rsidP="006E434F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Co-Ordinate with Finance Team &amp; IP Finance Team for </w:t>
      </w:r>
      <w:proofErr w:type="spellStart"/>
      <w:r>
        <w:rPr>
          <w:bCs/>
          <w:sz w:val="20"/>
          <w:szCs w:val="20"/>
        </w:rPr>
        <w:t>Opex</w:t>
      </w:r>
      <w:proofErr w:type="spellEnd"/>
      <w:r>
        <w:rPr>
          <w:bCs/>
          <w:sz w:val="20"/>
          <w:szCs w:val="20"/>
        </w:rPr>
        <w:t xml:space="preserve"> Billing related Issue</w:t>
      </w:r>
      <w:r w:rsidRPr="000C056E">
        <w:rPr>
          <w:bCs/>
          <w:sz w:val="20"/>
          <w:szCs w:val="20"/>
        </w:rPr>
        <w:t>.</w:t>
      </w:r>
    </w:p>
    <w:p w14:paraId="67FDE2E2" w14:textId="77777777" w:rsidR="006E434F" w:rsidRPr="006E434F" w:rsidRDefault="006E434F" w:rsidP="006E434F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1</w:t>
      </w:r>
      <w:r w:rsidRPr="006E434F">
        <w:rPr>
          <w:bCs/>
          <w:sz w:val="20"/>
          <w:szCs w:val="20"/>
          <w:vertAlign w:val="superscript"/>
        </w:rPr>
        <w:t>st</w:t>
      </w:r>
      <w:r>
        <w:rPr>
          <w:bCs/>
          <w:sz w:val="20"/>
          <w:szCs w:val="20"/>
        </w:rPr>
        <w:t xml:space="preserve"> level checks on </w:t>
      </w:r>
      <w:proofErr w:type="spellStart"/>
      <w:r>
        <w:rPr>
          <w:bCs/>
          <w:sz w:val="20"/>
          <w:szCs w:val="20"/>
        </w:rPr>
        <w:t>Opex</w:t>
      </w:r>
      <w:proofErr w:type="spellEnd"/>
      <w:r>
        <w:rPr>
          <w:bCs/>
          <w:sz w:val="20"/>
          <w:szCs w:val="20"/>
        </w:rPr>
        <w:t xml:space="preserve"> Energy Monthly Billing of all IP.</w:t>
      </w:r>
    </w:p>
    <w:p w14:paraId="11F5D6BD" w14:textId="77777777" w:rsidR="006E434F" w:rsidRDefault="006E434F" w:rsidP="006E434F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Prepare data for Energy Billing &amp; Network availability related monthly Meetings.</w:t>
      </w:r>
    </w:p>
    <w:p w14:paraId="1F3BD3F3" w14:textId="77777777" w:rsidR="006E434F" w:rsidRPr="006E434F" w:rsidRDefault="006E434F" w:rsidP="006E434F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Provide monthly escalation Matrix to all IP as well as collect from IP &amp; Flash to all Cluster Managers.</w:t>
      </w:r>
    </w:p>
    <w:p w14:paraId="553EC919" w14:textId="77777777" w:rsidR="00DC6861" w:rsidRPr="006E434F" w:rsidRDefault="00DC6861" w:rsidP="006E434F">
      <w:pPr>
        <w:rPr>
          <w:b/>
          <w:bCs/>
        </w:rPr>
      </w:pPr>
    </w:p>
    <w:p w14:paraId="64B5AA48" w14:textId="77777777" w:rsidR="00923045" w:rsidRPr="00586579" w:rsidRDefault="00C91E00" w:rsidP="00586579">
      <w:pPr>
        <w:pBdr>
          <w:top w:val="single" w:sz="2" w:space="1" w:color="000000"/>
          <w:left w:val="single" w:sz="2" w:space="4" w:color="000000"/>
          <w:bottom w:val="single" w:sz="2" w:space="3" w:color="000000"/>
          <w:right w:val="single" w:sz="2" w:space="4" w:color="000000"/>
        </w:pBdr>
        <w:shd w:val="clear" w:color="auto" w:fill="A5A5A5"/>
        <w:jc w:val="both"/>
        <w:rPr>
          <w:b/>
          <w:bCs/>
          <w:color w:val="FFFFFF"/>
        </w:rPr>
      </w:pPr>
      <w:r>
        <w:rPr>
          <w:b/>
          <w:bCs/>
          <w:color w:val="FFFFFF"/>
        </w:rPr>
        <w:t>PREVIOUS EXPERIENCE</w:t>
      </w:r>
      <w:r w:rsidR="00923045" w:rsidRPr="00586579">
        <w:rPr>
          <w:b/>
          <w:bCs/>
          <w:color w:val="FFFFFF"/>
        </w:rPr>
        <w:t>:</w:t>
      </w:r>
    </w:p>
    <w:p w14:paraId="28528312" w14:textId="77777777" w:rsidR="00332A63" w:rsidRPr="00E02AD5" w:rsidRDefault="00332A63" w:rsidP="00332A63">
      <w:pPr>
        <w:rPr>
          <w:rFonts w:ascii="Verdana" w:hAnsi="Verdana"/>
          <w:b/>
          <w:sz w:val="20"/>
        </w:rPr>
      </w:pPr>
      <w:r>
        <w:rPr>
          <w:b/>
          <w:sz w:val="28"/>
          <w:u w:val="single"/>
        </w:rPr>
        <w:t>Drive India Pvt. Ltd.</w:t>
      </w:r>
      <w:r w:rsidR="006E434F">
        <w:rPr>
          <w:rFonts w:ascii="Verdana" w:hAnsi="Verdana"/>
          <w:b/>
          <w:sz w:val="20"/>
        </w:rPr>
        <w:tab/>
      </w:r>
      <w:r w:rsidR="006E434F">
        <w:rPr>
          <w:rFonts w:ascii="Verdana" w:hAnsi="Verdana"/>
          <w:b/>
          <w:sz w:val="20"/>
        </w:rPr>
        <w:tab/>
      </w:r>
      <w:r w:rsidR="006E434F">
        <w:rPr>
          <w:rFonts w:ascii="Verdana" w:hAnsi="Verdana"/>
          <w:b/>
          <w:sz w:val="20"/>
        </w:rPr>
        <w:tab/>
      </w:r>
      <w:r w:rsidR="006E434F"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 xml:space="preserve">(26-Dec-2012 to </w:t>
      </w:r>
      <w:r w:rsidR="006E434F">
        <w:rPr>
          <w:rFonts w:ascii="Verdana" w:hAnsi="Verdana"/>
          <w:b/>
          <w:sz w:val="20"/>
        </w:rPr>
        <w:t>14-Feb-2014</w:t>
      </w:r>
      <w:r>
        <w:rPr>
          <w:rFonts w:ascii="Verdana" w:hAnsi="Verdana"/>
          <w:b/>
          <w:sz w:val="20"/>
        </w:rPr>
        <w:t>)</w:t>
      </w:r>
    </w:p>
    <w:p w14:paraId="007B0722" w14:textId="77777777" w:rsidR="00332A63" w:rsidRDefault="00332A63" w:rsidP="00332A63">
      <w:pPr>
        <w:rPr>
          <w:b/>
          <w:bCs/>
        </w:rPr>
      </w:pPr>
    </w:p>
    <w:p w14:paraId="0ACD62AB" w14:textId="77777777" w:rsidR="00B35B40" w:rsidRPr="000C056E" w:rsidRDefault="00B35B40" w:rsidP="00B35B40">
      <w:p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 xml:space="preserve">Work profile:-As a </w:t>
      </w:r>
      <w:r w:rsidRPr="000C056E">
        <w:rPr>
          <w:b/>
          <w:bCs/>
          <w:sz w:val="20"/>
          <w:szCs w:val="20"/>
        </w:rPr>
        <w:t>CIRCLE MIS Coordinator</w:t>
      </w:r>
      <w:r w:rsidRPr="000C056E">
        <w:rPr>
          <w:bCs/>
          <w:sz w:val="20"/>
          <w:szCs w:val="20"/>
        </w:rPr>
        <w:t xml:space="preserve"> for TATA Docomo Process– Commercial Team.</w:t>
      </w:r>
    </w:p>
    <w:p w14:paraId="044F0042" w14:textId="77777777" w:rsidR="00B35B40" w:rsidRDefault="00B35B40" w:rsidP="00B35B40">
      <w:pPr>
        <w:rPr>
          <w:b/>
          <w:bCs/>
          <w:sz w:val="26"/>
          <w:szCs w:val="26"/>
        </w:rPr>
      </w:pPr>
    </w:p>
    <w:p w14:paraId="65C9A38D" w14:textId="77777777" w:rsidR="00B35B40" w:rsidRPr="000C056E" w:rsidRDefault="00B35B40" w:rsidP="00B35B40">
      <w:pPr>
        <w:rPr>
          <w:sz w:val="22"/>
          <w:szCs w:val="22"/>
        </w:rPr>
      </w:pPr>
      <w:r w:rsidRPr="000C056E">
        <w:rPr>
          <w:b/>
          <w:sz w:val="22"/>
          <w:szCs w:val="22"/>
          <w:u w:val="single"/>
        </w:rPr>
        <w:t>Roles and Responsibilities</w:t>
      </w:r>
      <w:r w:rsidRPr="000C056E">
        <w:rPr>
          <w:b/>
          <w:sz w:val="22"/>
          <w:szCs w:val="22"/>
        </w:rPr>
        <w:t>:</w:t>
      </w:r>
    </w:p>
    <w:p w14:paraId="039449EE" w14:textId="77777777" w:rsidR="00B35B40" w:rsidRDefault="00B35B40" w:rsidP="00B35B40">
      <w:pPr>
        <w:rPr>
          <w:b/>
          <w:bCs/>
        </w:rPr>
      </w:pPr>
    </w:p>
    <w:p w14:paraId="6AE4E841" w14:textId="77777777" w:rsidR="00B35B40" w:rsidRPr="000C056E" w:rsidRDefault="00B35B40" w:rsidP="00B35B40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Prepare</w:t>
      </w:r>
      <w:r w:rsidR="00E31A0F">
        <w:rPr>
          <w:bCs/>
          <w:sz w:val="20"/>
          <w:szCs w:val="20"/>
        </w:rPr>
        <w:t xml:space="preserve"> </w:t>
      </w:r>
      <w:r w:rsidR="00846BD5" w:rsidRPr="000C056E">
        <w:rPr>
          <w:bCs/>
          <w:sz w:val="20"/>
          <w:szCs w:val="20"/>
        </w:rPr>
        <w:t>&amp;</w:t>
      </w:r>
      <w:r w:rsidR="00E31A0F">
        <w:rPr>
          <w:bCs/>
          <w:sz w:val="20"/>
          <w:szCs w:val="20"/>
        </w:rPr>
        <w:t xml:space="preserve"> </w:t>
      </w:r>
      <w:r w:rsidR="00846BD5" w:rsidRPr="000C056E">
        <w:rPr>
          <w:bCs/>
          <w:sz w:val="20"/>
          <w:szCs w:val="20"/>
        </w:rPr>
        <w:t xml:space="preserve">Send </w:t>
      </w:r>
      <w:r w:rsidRPr="000C056E">
        <w:rPr>
          <w:bCs/>
          <w:sz w:val="20"/>
          <w:szCs w:val="20"/>
        </w:rPr>
        <w:t xml:space="preserve">Monthly </w:t>
      </w:r>
      <w:r w:rsidR="00846BD5" w:rsidRPr="000C056E">
        <w:rPr>
          <w:bCs/>
          <w:sz w:val="20"/>
          <w:szCs w:val="20"/>
        </w:rPr>
        <w:t xml:space="preserve">and Daily </w:t>
      </w:r>
      <w:r w:rsidRPr="000C056E">
        <w:rPr>
          <w:bCs/>
          <w:sz w:val="20"/>
          <w:szCs w:val="20"/>
        </w:rPr>
        <w:t>MIS Reports</w:t>
      </w:r>
      <w:r w:rsidR="00846BD5" w:rsidRPr="000C056E">
        <w:rPr>
          <w:bCs/>
          <w:sz w:val="20"/>
          <w:szCs w:val="20"/>
        </w:rPr>
        <w:t xml:space="preserve"> (Saving Report, PR to PO TAT Report, Open PO Report, PO Analyses</w:t>
      </w:r>
      <w:r w:rsidR="0059672E" w:rsidRPr="000C056E">
        <w:rPr>
          <w:bCs/>
          <w:sz w:val="20"/>
          <w:szCs w:val="20"/>
        </w:rPr>
        <w:t xml:space="preserve"> Report, Inventory Report, etc</w:t>
      </w:r>
      <w:r w:rsidRPr="000C056E">
        <w:rPr>
          <w:bCs/>
          <w:sz w:val="20"/>
          <w:szCs w:val="20"/>
        </w:rPr>
        <w:t>.</w:t>
      </w:r>
      <w:r w:rsidR="000C056E">
        <w:rPr>
          <w:bCs/>
          <w:sz w:val="20"/>
          <w:szCs w:val="20"/>
        </w:rPr>
        <w:t>)</w:t>
      </w:r>
    </w:p>
    <w:p w14:paraId="6AAEF9AD" w14:textId="77777777" w:rsidR="00B35B40" w:rsidRPr="000C056E" w:rsidRDefault="00B35B40" w:rsidP="00B35B40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Prepare &amp; Send Monthly Performance Power Point Presentation</w:t>
      </w:r>
      <w:r w:rsidR="00846BD5" w:rsidRPr="000C056E">
        <w:rPr>
          <w:bCs/>
          <w:sz w:val="20"/>
          <w:szCs w:val="20"/>
        </w:rPr>
        <w:t xml:space="preserve"> (4Q Rajasthan)</w:t>
      </w:r>
      <w:r w:rsidRPr="000C056E">
        <w:rPr>
          <w:bCs/>
          <w:sz w:val="20"/>
          <w:szCs w:val="20"/>
        </w:rPr>
        <w:t xml:space="preserve"> to Corporate Office.</w:t>
      </w:r>
    </w:p>
    <w:p w14:paraId="55AD499F" w14:textId="77777777" w:rsidR="00846BD5" w:rsidRPr="000C056E" w:rsidRDefault="00846BD5" w:rsidP="00B35B40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Prepare &amp; Send Dashboard on monthly bases.</w:t>
      </w:r>
    </w:p>
    <w:p w14:paraId="73EE488D" w14:textId="77777777" w:rsidR="00846BD5" w:rsidRPr="000C056E" w:rsidRDefault="00846BD5" w:rsidP="00B35B40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Prepare &amp; Flash out monthly Bulletin.</w:t>
      </w:r>
    </w:p>
    <w:p w14:paraId="176249BA" w14:textId="77777777" w:rsidR="00846BD5" w:rsidRPr="000C056E" w:rsidRDefault="00846BD5" w:rsidP="00846BD5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Co-ordinate with Users &amp; Vendor’s.</w:t>
      </w:r>
    </w:p>
    <w:p w14:paraId="30B32BD4" w14:textId="77777777" w:rsidR="00923045" w:rsidRDefault="00533F05" w:rsidP="00A82A4B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Prepare Comparatives.</w:t>
      </w:r>
    </w:p>
    <w:p w14:paraId="64A533E3" w14:textId="77777777" w:rsidR="002D097E" w:rsidRPr="000C056E" w:rsidRDefault="002D097E" w:rsidP="00A82A4B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Working on SAP Software MM Module – User Window.</w:t>
      </w:r>
    </w:p>
    <w:p w14:paraId="30C47D6F" w14:textId="77777777" w:rsidR="00A82A4B" w:rsidRPr="00A82A4B" w:rsidRDefault="00A82A4B" w:rsidP="00A82A4B">
      <w:pPr>
        <w:pStyle w:val="ListParagraph"/>
        <w:rPr>
          <w:bCs/>
          <w:sz w:val="22"/>
          <w:szCs w:val="22"/>
        </w:rPr>
      </w:pPr>
    </w:p>
    <w:p w14:paraId="7D0CC95D" w14:textId="77777777" w:rsidR="00923045" w:rsidRPr="00586579" w:rsidRDefault="00923045" w:rsidP="00586579">
      <w:pPr>
        <w:pBdr>
          <w:top w:val="single" w:sz="2" w:space="1" w:color="000000"/>
          <w:left w:val="single" w:sz="2" w:space="4" w:color="000000"/>
          <w:bottom w:val="single" w:sz="2" w:space="3" w:color="000000"/>
          <w:right w:val="single" w:sz="2" w:space="4" w:color="000000"/>
        </w:pBdr>
        <w:shd w:val="clear" w:color="auto" w:fill="A5A5A5"/>
        <w:jc w:val="both"/>
        <w:rPr>
          <w:b/>
          <w:bCs/>
          <w:color w:val="FFFFFF"/>
        </w:rPr>
      </w:pPr>
      <w:r w:rsidRPr="00586579">
        <w:rPr>
          <w:b/>
          <w:bCs/>
          <w:color w:val="FFFFFF"/>
        </w:rPr>
        <w:t>PREVIOUS EXPERIENCE:</w:t>
      </w:r>
    </w:p>
    <w:p w14:paraId="6E95DDE8" w14:textId="77777777" w:rsidR="00923045" w:rsidRPr="00233068" w:rsidRDefault="00A55673">
      <w:pPr>
        <w:rPr>
          <w:rFonts w:ascii="Verdana" w:hAnsi="Verdana"/>
          <w:b/>
          <w:sz w:val="20"/>
        </w:rPr>
      </w:pPr>
      <w:r w:rsidRPr="0096198D">
        <w:rPr>
          <w:rFonts w:cs="Trebuchet MS"/>
          <w:b/>
          <w:bCs/>
          <w:sz w:val="28"/>
          <w:szCs w:val="28"/>
          <w:u w:val="single"/>
        </w:rPr>
        <w:t>VERTEX INDIA LTD.</w:t>
      </w:r>
      <w:r>
        <w:rPr>
          <w:rFonts w:ascii="Calibri" w:hAnsi="Calibri" w:cs="Trebuchet MS"/>
          <w:bCs/>
          <w:sz w:val="28"/>
          <w:szCs w:val="28"/>
        </w:rPr>
        <w:tab/>
      </w:r>
      <w:r>
        <w:rPr>
          <w:rFonts w:ascii="Calibri" w:hAnsi="Calibri" w:cs="Trebuchet MS"/>
          <w:bCs/>
          <w:sz w:val="28"/>
          <w:szCs w:val="28"/>
        </w:rPr>
        <w:tab/>
      </w:r>
      <w:r>
        <w:rPr>
          <w:rFonts w:ascii="Calibri" w:hAnsi="Calibri" w:cs="Trebuchet MS"/>
          <w:bCs/>
          <w:sz w:val="28"/>
          <w:szCs w:val="28"/>
        </w:rPr>
        <w:tab/>
      </w:r>
      <w:r>
        <w:rPr>
          <w:rFonts w:ascii="Calibri" w:hAnsi="Calibri" w:cs="Trebuchet MS"/>
          <w:bCs/>
          <w:sz w:val="28"/>
          <w:szCs w:val="28"/>
        </w:rPr>
        <w:tab/>
      </w:r>
      <w:r>
        <w:rPr>
          <w:rFonts w:ascii="Calibri" w:hAnsi="Calibri" w:cs="Trebuchet MS"/>
          <w:bCs/>
          <w:sz w:val="28"/>
          <w:szCs w:val="28"/>
        </w:rPr>
        <w:tab/>
      </w:r>
      <w:r w:rsidR="0096198D">
        <w:rPr>
          <w:rFonts w:ascii="Calibri" w:hAnsi="Calibri" w:cs="Trebuchet MS"/>
          <w:bCs/>
          <w:sz w:val="28"/>
          <w:szCs w:val="28"/>
        </w:rPr>
        <w:tab/>
      </w:r>
      <w:r>
        <w:rPr>
          <w:b/>
        </w:rPr>
        <w:t>(</w:t>
      </w:r>
      <w:r w:rsidR="006C5999">
        <w:rPr>
          <w:rFonts w:ascii="Verdana" w:hAnsi="Verdana"/>
          <w:b/>
          <w:sz w:val="20"/>
        </w:rPr>
        <w:t>May-2011</w:t>
      </w:r>
      <w:r w:rsidR="00E31A0F">
        <w:rPr>
          <w:rFonts w:ascii="Verdana" w:hAnsi="Verdana"/>
          <w:b/>
          <w:sz w:val="20"/>
        </w:rPr>
        <w:t xml:space="preserve"> to Dec-</w:t>
      </w:r>
      <w:r w:rsidR="00A82A4B">
        <w:rPr>
          <w:rFonts w:ascii="Verdana" w:hAnsi="Verdana"/>
          <w:b/>
          <w:sz w:val="20"/>
        </w:rPr>
        <w:t>2012</w:t>
      </w:r>
      <w:r w:rsidRPr="0096198D">
        <w:rPr>
          <w:rFonts w:ascii="Verdana" w:hAnsi="Verdana"/>
          <w:b/>
          <w:sz w:val="20"/>
        </w:rPr>
        <w:t>)</w:t>
      </w:r>
    </w:p>
    <w:p w14:paraId="066F077E" w14:textId="77777777" w:rsidR="00A55673" w:rsidRDefault="00A55673" w:rsidP="00A55673">
      <w:pPr>
        <w:rPr>
          <w:b/>
          <w:bCs/>
          <w:sz w:val="26"/>
          <w:szCs w:val="26"/>
        </w:rPr>
      </w:pPr>
    </w:p>
    <w:p w14:paraId="6C7F2A23" w14:textId="77777777" w:rsidR="00923045" w:rsidRPr="000C056E" w:rsidRDefault="00A55673">
      <w:p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Work profile</w:t>
      </w:r>
      <w:r w:rsidR="00786A2A" w:rsidRPr="000C056E">
        <w:rPr>
          <w:bCs/>
          <w:sz w:val="20"/>
          <w:szCs w:val="20"/>
        </w:rPr>
        <w:t>:-As</w:t>
      </w:r>
      <w:r w:rsidRPr="000C056E">
        <w:rPr>
          <w:bCs/>
          <w:sz w:val="20"/>
          <w:szCs w:val="20"/>
        </w:rPr>
        <w:t xml:space="preserve"> a </w:t>
      </w:r>
      <w:r w:rsidRPr="000C056E">
        <w:rPr>
          <w:b/>
          <w:bCs/>
          <w:sz w:val="20"/>
          <w:szCs w:val="20"/>
        </w:rPr>
        <w:t>CIRCLE TRAINER</w:t>
      </w:r>
      <w:r w:rsidRPr="000C056E">
        <w:rPr>
          <w:bCs/>
          <w:sz w:val="20"/>
          <w:szCs w:val="20"/>
        </w:rPr>
        <w:t xml:space="preserve"> for Airtel Documentation Process</w:t>
      </w:r>
      <w:r w:rsidR="0096198D" w:rsidRPr="000C056E">
        <w:rPr>
          <w:bCs/>
          <w:sz w:val="20"/>
          <w:szCs w:val="20"/>
        </w:rPr>
        <w:t>.</w:t>
      </w:r>
    </w:p>
    <w:p w14:paraId="658077D9" w14:textId="77777777" w:rsidR="00786A2A" w:rsidRPr="00786A2A" w:rsidRDefault="00786A2A">
      <w:pPr>
        <w:rPr>
          <w:b/>
          <w:bCs/>
          <w:sz w:val="26"/>
          <w:szCs w:val="26"/>
        </w:rPr>
      </w:pPr>
    </w:p>
    <w:p w14:paraId="0C82B8D8" w14:textId="77777777" w:rsidR="00923045" w:rsidRPr="000C056E" w:rsidRDefault="00923045">
      <w:pPr>
        <w:rPr>
          <w:b/>
          <w:bCs/>
          <w:sz w:val="22"/>
          <w:szCs w:val="22"/>
          <w:u w:val="single"/>
        </w:rPr>
      </w:pPr>
      <w:r w:rsidRPr="000C056E">
        <w:rPr>
          <w:b/>
          <w:bCs/>
          <w:sz w:val="22"/>
          <w:szCs w:val="22"/>
          <w:u w:val="single"/>
        </w:rPr>
        <w:t xml:space="preserve">Roles and </w:t>
      </w:r>
      <w:r w:rsidR="00A55673" w:rsidRPr="000C056E">
        <w:rPr>
          <w:b/>
          <w:bCs/>
          <w:sz w:val="22"/>
          <w:szCs w:val="22"/>
          <w:u w:val="single"/>
        </w:rPr>
        <w:t>Responsibilities</w:t>
      </w:r>
      <w:r w:rsidR="00A55673" w:rsidRPr="000C056E">
        <w:rPr>
          <w:b/>
          <w:bCs/>
          <w:sz w:val="22"/>
          <w:szCs w:val="22"/>
        </w:rPr>
        <w:t>:</w:t>
      </w:r>
    </w:p>
    <w:p w14:paraId="0DF9F75C" w14:textId="77777777" w:rsidR="00923045" w:rsidRDefault="00923045">
      <w:pPr>
        <w:ind w:left="720" w:hanging="360"/>
        <w:rPr>
          <w:b/>
          <w:bCs/>
        </w:rPr>
      </w:pPr>
    </w:p>
    <w:p w14:paraId="49934370" w14:textId="77777777" w:rsidR="00923045" w:rsidRPr="000C056E" w:rsidRDefault="00A55673" w:rsidP="00DC6861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Plan &amp; Surprise Visit on 11 Branches of Vertex in Rajasthan.</w:t>
      </w:r>
    </w:p>
    <w:p w14:paraId="318EF050" w14:textId="77777777" w:rsidR="0033460C" w:rsidRPr="000C056E" w:rsidRDefault="0033460C" w:rsidP="00DC6861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Provid</w:t>
      </w:r>
      <w:r w:rsidR="00786A2A" w:rsidRPr="000C056E">
        <w:rPr>
          <w:bCs/>
          <w:sz w:val="20"/>
          <w:szCs w:val="20"/>
        </w:rPr>
        <w:t xml:space="preserve">e Training to all </w:t>
      </w:r>
      <w:r w:rsidR="0096198D" w:rsidRPr="000C056E">
        <w:rPr>
          <w:bCs/>
          <w:sz w:val="20"/>
          <w:szCs w:val="20"/>
        </w:rPr>
        <w:t>new</w:t>
      </w:r>
      <w:r w:rsidR="00786A2A" w:rsidRPr="000C056E">
        <w:rPr>
          <w:bCs/>
          <w:sz w:val="20"/>
          <w:szCs w:val="20"/>
        </w:rPr>
        <w:t xml:space="preserve"> joiners, </w:t>
      </w:r>
      <w:r w:rsidRPr="000C056E">
        <w:rPr>
          <w:bCs/>
          <w:sz w:val="20"/>
          <w:szCs w:val="20"/>
        </w:rPr>
        <w:t xml:space="preserve">Re-Fresher Training to all Existing Executive &amp; TL, </w:t>
      </w:r>
      <w:r w:rsidR="00A82A4B" w:rsidRPr="000C056E">
        <w:rPr>
          <w:bCs/>
          <w:sz w:val="20"/>
          <w:szCs w:val="20"/>
        </w:rPr>
        <w:t>Auditors and QC.</w:t>
      </w:r>
    </w:p>
    <w:p w14:paraId="53A5F19F" w14:textId="77777777" w:rsidR="00A55673" w:rsidRPr="000C056E" w:rsidRDefault="0033460C" w:rsidP="00DC6861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Daily Co-ordinate with all Bottom performers (Daily Quality report biases).</w:t>
      </w:r>
    </w:p>
    <w:p w14:paraId="20334252" w14:textId="77777777" w:rsidR="0033460C" w:rsidRPr="000C056E" w:rsidRDefault="0033460C" w:rsidP="00DC6861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Improve Quality by Training.</w:t>
      </w:r>
    </w:p>
    <w:p w14:paraId="69840A4B" w14:textId="77777777" w:rsidR="0033460C" w:rsidRPr="000C056E" w:rsidRDefault="0033460C" w:rsidP="00DC6861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Co-ordinate with Clint Quality regarding issues &amp; clarifications.</w:t>
      </w:r>
    </w:p>
    <w:p w14:paraId="098BDC88" w14:textId="77777777" w:rsidR="0033460C" w:rsidRPr="000C056E" w:rsidRDefault="0033460C" w:rsidP="00DC6861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lastRenderedPageBreak/>
        <w:t>Maintain Training Calendar daily</w:t>
      </w:r>
      <w:r w:rsidR="00A50579" w:rsidRPr="000C056E">
        <w:rPr>
          <w:bCs/>
          <w:sz w:val="20"/>
          <w:szCs w:val="20"/>
        </w:rPr>
        <w:t>.</w:t>
      </w:r>
    </w:p>
    <w:p w14:paraId="5597F57E" w14:textId="77777777" w:rsidR="00923045" w:rsidRPr="000C056E" w:rsidRDefault="00A50579" w:rsidP="00DC6861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Prepare PPT of all process &amp; Quality Parameters.</w:t>
      </w:r>
    </w:p>
    <w:p w14:paraId="41B1C36E" w14:textId="77777777" w:rsidR="00A50579" w:rsidRPr="000C056E" w:rsidRDefault="00A50579" w:rsidP="00DC6861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Testing of all new Software and share feedback with Process head, IT department &amp; Reporting boss.</w:t>
      </w:r>
    </w:p>
    <w:p w14:paraId="5BA338F0" w14:textId="77777777" w:rsidR="00DC6861" w:rsidRPr="000C056E" w:rsidRDefault="00DC6861" w:rsidP="00DC6861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Organizing quiz and games to keep work place healthy.</w:t>
      </w:r>
    </w:p>
    <w:p w14:paraId="1FCC3132" w14:textId="77777777" w:rsidR="00A82A4B" w:rsidRPr="000C056E" w:rsidRDefault="00A82A4B" w:rsidP="0059672E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Co-ordinate with Clint on Quality regarding issues.</w:t>
      </w:r>
    </w:p>
    <w:p w14:paraId="7788151D" w14:textId="77777777" w:rsidR="00A50579" w:rsidRPr="0096198D" w:rsidRDefault="00A50579" w:rsidP="00A50579">
      <w:pPr>
        <w:ind w:left="720"/>
        <w:rPr>
          <w:rFonts w:ascii="Calibri" w:hAnsi="Calibri"/>
          <w:b/>
          <w:sz w:val="22"/>
          <w:szCs w:val="22"/>
          <w:lang w:val="en-IN"/>
        </w:rPr>
      </w:pPr>
    </w:p>
    <w:p w14:paraId="3A9F0474" w14:textId="77777777" w:rsidR="00803EAE" w:rsidRPr="00586579" w:rsidRDefault="00803EAE" w:rsidP="00803EAE">
      <w:pPr>
        <w:pBdr>
          <w:top w:val="single" w:sz="2" w:space="1" w:color="000000"/>
          <w:left w:val="single" w:sz="2" w:space="0" w:color="000000"/>
          <w:bottom w:val="single" w:sz="2" w:space="3" w:color="000000"/>
          <w:right w:val="single" w:sz="2" w:space="4" w:color="000000"/>
        </w:pBdr>
        <w:shd w:val="clear" w:color="auto" w:fill="A5A5A5"/>
        <w:jc w:val="both"/>
        <w:rPr>
          <w:b/>
          <w:bCs/>
          <w:color w:val="FFFFFF"/>
        </w:rPr>
      </w:pPr>
      <w:r w:rsidRPr="00586579">
        <w:rPr>
          <w:b/>
          <w:bCs/>
          <w:color w:val="FFFFFF"/>
        </w:rPr>
        <w:t>PREVIOUS EXPERIENCE:</w:t>
      </w:r>
    </w:p>
    <w:p w14:paraId="017AA6FE" w14:textId="77777777" w:rsidR="00803EAE" w:rsidRPr="005D76B7" w:rsidRDefault="00803EAE" w:rsidP="00803EAE">
      <w:r w:rsidRPr="00233068">
        <w:rPr>
          <w:b/>
          <w:sz w:val="28"/>
          <w:u w:val="single"/>
        </w:rPr>
        <w:t>Genpact India Ltd.</w:t>
      </w:r>
      <w:r w:rsidR="005D76B7">
        <w:rPr>
          <w:b/>
        </w:rPr>
        <w:tab/>
      </w:r>
      <w:r w:rsidR="005D76B7">
        <w:rPr>
          <w:b/>
        </w:rPr>
        <w:tab/>
      </w:r>
      <w:r w:rsidR="005D76B7">
        <w:rPr>
          <w:b/>
        </w:rPr>
        <w:tab/>
      </w:r>
      <w:r w:rsidR="005D76B7">
        <w:rPr>
          <w:b/>
        </w:rPr>
        <w:tab/>
      </w:r>
      <w:r w:rsidR="005D76B7">
        <w:rPr>
          <w:b/>
        </w:rPr>
        <w:tab/>
      </w:r>
      <w:r w:rsidR="005D76B7">
        <w:rPr>
          <w:b/>
        </w:rPr>
        <w:tab/>
      </w:r>
      <w:r w:rsidR="005D76B7">
        <w:rPr>
          <w:b/>
        </w:rPr>
        <w:tab/>
      </w:r>
      <w:r w:rsidR="009F73E2" w:rsidRPr="005D76B7">
        <w:rPr>
          <w:rFonts w:ascii="Verdana" w:hAnsi="Verdana"/>
          <w:b/>
          <w:sz w:val="20"/>
          <w:szCs w:val="20"/>
        </w:rPr>
        <w:t>(March-2009 to Jun</w:t>
      </w:r>
      <w:r w:rsidR="006C5999">
        <w:rPr>
          <w:rFonts w:ascii="Verdana" w:hAnsi="Verdana"/>
          <w:b/>
          <w:sz w:val="20"/>
          <w:szCs w:val="20"/>
        </w:rPr>
        <w:t>- 2011</w:t>
      </w:r>
      <w:r w:rsidRPr="005D76B7">
        <w:rPr>
          <w:rFonts w:ascii="Verdana" w:hAnsi="Verdana"/>
          <w:b/>
          <w:sz w:val="20"/>
          <w:szCs w:val="20"/>
        </w:rPr>
        <w:t>)</w:t>
      </w:r>
      <w:r w:rsidRPr="00233068">
        <w:rPr>
          <w:b/>
        </w:rPr>
        <w:tab/>
      </w:r>
    </w:p>
    <w:p w14:paraId="59651160" w14:textId="77777777" w:rsidR="00803EAE" w:rsidRPr="000C056E" w:rsidRDefault="00803EAE" w:rsidP="00803EAE">
      <w:p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Work profile</w:t>
      </w:r>
      <w:r w:rsidR="00533F05" w:rsidRPr="000C056E">
        <w:rPr>
          <w:bCs/>
          <w:sz w:val="20"/>
          <w:szCs w:val="20"/>
        </w:rPr>
        <w:t>: -</w:t>
      </w:r>
      <w:r w:rsidRPr="000C056E">
        <w:rPr>
          <w:bCs/>
          <w:sz w:val="20"/>
          <w:szCs w:val="20"/>
        </w:rPr>
        <w:t xml:space="preserve"> As a </w:t>
      </w:r>
      <w:r w:rsidRPr="000C056E">
        <w:rPr>
          <w:b/>
          <w:bCs/>
          <w:sz w:val="20"/>
          <w:szCs w:val="20"/>
        </w:rPr>
        <w:t>Process Associates</w:t>
      </w:r>
      <w:r w:rsidRPr="000C056E">
        <w:rPr>
          <w:bCs/>
          <w:sz w:val="20"/>
          <w:szCs w:val="20"/>
        </w:rPr>
        <w:t xml:space="preserve"> (I2I process)</w:t>
      </w:r>
    </w:p>
    <w:p w14:paraId="15586513" w14:textId="77777777" w:rsidR="009F73E2" w:rsidRPr="00E02AD5" w:rsidRDefault="009F73E2" w:rsidP="00E02AD5">
      <w:pPr>
        <w:rPr>
          <w:rFonts w:ascii="Calibri" w:hAnsi="Calibri"/>
          <w:b/>
          <w:bCs/>
        </w:rPr>
      </w:pPr>
    </w:p>
    <w:p w14:paraId="7B2A36A2" w14:textId="77777777" w:rsidR="009F73E2" w:rsidRPr="000C056E" w:rsidRDefault="009F73E2" w:rsidP="009F73E2">
      <w:pPr>
        <w:rPr>
          <w:b/>
          <w:bCs/>
          <w:sz w:val="22"/>
          <w:szCs w:val="22"/>
          <w:u w:val="single"/>
        </w:rPr>
      </w:pPr>
      <w:r w:rsidRPr="000C056E">
        <w:rPr>
          <w:b/>
          <w:bCs/>
          <w:sz w:val="22"/>
          <w:szCs w:val="22"/>
          <w:u w:val="single"/>
        </w:rPr>
        <w:t>Roles and Responsibilities</w:t>
      </w:r>
      <w:r w:rsidRPr="000C056E">
        <w:rPr>
          <w:b/>
          <w:bCs/>
          <w:sz w:val="22"/>
          <w:szCs w:val="22"/>
        </w:rPr>
        <w:t>:</w:t>
      </w:r>
    </w:p>
    <w:p w14:paraId="1D7ECF8D" w14:textId="77777777" w:rsidR="00065849" w:rsidRDefault="00065849" w:rsidP="00065849">
      <w:pPr>
        <w:pStyle w:val="ListParagraph"/>
        <w:rPr>
          <w:b/>
          <w:bCs/>
        </w:rPr>
      </w:pPr>
    </w:p>
    <w:p w14:paraId="24ED20E0" w14:textId="77777777" w:rsidR="00803EAE" w:rsidRPr="000C056E" w:rsidRDefault="009F73E2" w:rsidP="009F73E2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Call to customer for collection of installments &amp; generate pickup leads.</w:t>
      </w:r>
    </w:p>
    <w:p w14:paraId="3813043F" w14:textId="77777777" w:rsidR="009F73E2" w:rsidRPr="000C056E" w:rsidRDefault="009F73E2" w:rsidP="009F73E2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Take follow-up with pickup Executives &amp; update Payment.</w:t>
      </w:r>
    </w:p>
    <w:p w14:paraId="4C96BAAE" w14:textId="77777777" w:rsidR="009F73E2" w:rsidRPr="000C056E" w:rsidRDefault="009F73E2" w:rsidP="009F73E2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Maintain Quality (98%)</w:t>
      </w:r>
      <w:r w:rsidR="00E31A0F">
        <w:rPr>
          <w:bCs/>
          <w:sz w:val="20"/>
          <w:szCs w:val="20"/>
        </w:rPr>
        <w:t xml:space="preserve"> </w:t>
      </w:r>
      <w:r w:rsidR="00065849" w:rsidRPr="000C056E">
        <w:rPr>
          <w:bCs/>
          <w:sz w:val="20"/>
          <w:szCs w:val="20"/>
        </w:rPr>
        <w:t xml:space="preserve">&amp; C-Sat. (Customer Satisfaction) Score </w:t>
      </w:r>
      <w:r w:rsidRPr="000C056E">
        <w:rPr>
          <w:bCs/>
          <w:sz w:val="20"/>
          <w:szCs w:val="20"/>
        </w:rPr>
        <w:t>in Collections &amp; Inbound both process.</w:t>
      </w:r>
    </w:p>
    <w:p w14:paraId="4D847E3A" w14:textId="77777777" w:rsidR="009F73E2" w:rsidRPr="000C056E" w:rsidRDefault="00065849" w:rsidP="009F73E2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Resolve C</w:t>
      </w:r>
      <w:r w:rsidR="009F73E2" w:rsidRPr="000C056E">
        <w:rPr>
          <w:bCs/>
          <w:sz w:val="20"/>
          <w:szCs w:val="20"/>
        </w:rPr>
        <w:t>ustom</w:t>
      </w:r>
      <w:r w:rsidRPr="000C056E">
        <w:rPr>
          <w:bCs/>
          <w:sz w:val="20"/>
          <w:szCs w:val="20"/>
        </w:rPr>
        <w:t>er Problems &amp; Issues, R</w:t>
      </w:r>
      <w:r w:rsidR="009F73E2" w:rsidRPr="000C056E">
        <w:rPr>
          <w:bCs/>
          <w:sz w:val="20"/>
          <w:szCs w:val="20"/>
        </w:rPr>
        <w:t xml:space="preserve">aise Service Request, Tag Complaint’s, </w:t>
      </w:r>
      <w:r w:rsidRPr="000C056E">
        <w:rPr>
          <w:bCs/>
          <w:sz w:val="20"/>
          <w:szCs w:val="20"/>
        </w:rPr>
        <w:t>give information about all Schemes and new running offers to all customers on Call (</w:t>
      </w:r>
      <w:proofErr w:type="spellStart"/>
      <w:r w:rsidRPr="000C056E">
        <w:rPr>
          <w:bCs/>
          <w:sz w:val="20"/>
          <w:szCs w:val="20"/>
        </w:rPr>
        <w:t>Uninor</w:t>
      </w:r>
      <w:proofErr w:type="spellEnd"/>
      <w:r w:rsidRPr="000C056E">
        <w:rPr>
          <w:bCs/>
          <w:sz w:val="20"/>
          <w:szCs w:val="20"/>
        </w:rPr>
        <w:t xml:space="preserve"> Process).</w:t>
      </w:r>
    </w:p>
    <w:p w14:paraId="6EEB48D1" w14:textId="77777777" w:rsidR="00065849" w:rsidRPr="000C056E" w:rsidRDefault="00065849" w:rsidP="009F73E2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Participate in all other activities.</w:t>
      </w:r>
    </w:p>
    <w:p w14:paraId="53555A48" w14:textId="77777777" w:rsidR="00065849" w:rsidRPr="000C056E" w:rsidRDefault="00065849" w:rsidP="009F73E2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Handle team of 20 people (Credit Card collection) in absents of Manager.</w:t>
      </w:r>
    </w:p>
    <w:p w14:paraId="0C756CC7" w14:textId="77777777" w:rsidR="00065849" w:rsidRPr="00065849" w:rsidRDefault="00065849" w:rsidP="00065849">
      <w:pPr>
        <w:ind w:left="360"/>
        <w:rPr>
          <w:b/>
          <w:bCs/>
        </w:rPr>
      </w:pPr>
    </w:p>
    <w:p w14:paraId="0FDAC1FF" w14:textId="77777777" w:rsidR="00065849" w:rsidRPr="00586579" w:rsidRDefault="00065849" w:rsidP="00065849">
      <w:pPr>
        <w:pBdr>
          <w:top w:val="single" w:sz="2" w:space="1" w:color="000000"/>
          <w:left w:val="single" w:sz="2" w:space="0" w:color="000000"/>
          <w:bottom w:val="single" w:sz="2" w:space="3" w:color="000000"/>
          <w:right w:val="single" w:sz="2" w:space="4" w:color="000000"/>
        </w:pBdr>
        <w:shd w:val="clear" w:color="auto" w:fill="A5A5A5"/>
        <w:jc w:val="both"/>
        <w:rPr>
          <w:b/>
          <w:bCs/>
          <w:color w:val="FFFFFF"/>
        </w:rPr>
      </w:pPr>
      <w:r w:rsidRPr="00586579">
        <w:rPr>
          <w:b/>
          <w:bCs/>
          <w:color w:val="FFFFFF"/>
        </w:rPr>
        <w:t>PREVIOUS EXPERIENCE:</w:t>
      </w:r>
    </w:p>
    <w:p w14:paraId="565113D9" w14:textId="77777777" w:rsidR="00065849" w:rsidRPr="005D76B7" w:rsidRDefault="0080274F" w:rsidP="00065849">
      <w:pPr>
        <w:rPr>
          <w:b/>
        </w:rPr>
      </w:pPr>
      <w:proofErr w:type="spellStart"/>
      <w:r w:rsidRPr="005D76B7">
        <w:rPr>
          <w:b/>
          <w:sz w:val="28"/>
          <w:u w:val="single"/>
        </w:rPr>
        <w:t>Vkalp</w:t>
      </w:r>
      <w:proofErr w:type="spellEnd"/>
      <w:r w:rsidR="00065849" w:rsidRPr="005D76B7">
        <w:rPr>
          <w:b/>
          <w:sz w:val="28"/>
          <w:u w:val="single"/>
        </w:rPr>
        <w:t xml:space="preserve"> Pvt. Ltd.</w:t>
      </w:r>
      <w:r w:rsidR="005D76B7">
        <w:rPr>
          <w:b/>
        </w:rPr>
        <w:tab/>
      </w:r>
      <w:r w:rsidR="005D76B7">
        <w:rPr>
          <w:b/>
        </w:rPr>
        <w:tab/>
      </w:r>
      <w:r w:rsidR="005D76B7">
        <w:rPr>
          <w:b/>
        </w:rPr>
        <w:tab/>
      </w:r>
      <w:r w:rsidR="005D76B7">
        <w:rPr>
          <w:b/>
        </w:rPr>
        <w:tab/>
      </w:r>
      <w:r w:rsidR="005D76B7">
        <w:rPr>
          <w:b/>
        </w:rPr>
        <w:tab/>
      </w:r>
      <w:r w:rsidR="005D76B7">
        <w:rPr>
          <w:b/>
        </w:rPr>
        <w:tab/>
      </w:r>
      <w:r w:rsidR="005D76B7">
        <w:rPr>
          <w:b/>
        </w:rPr>
        <w:tab/>
      </w:r>
      <w:r w:rsidR="00065849" w:rsidRPr="005D76B7">
        <w:rPr>
          <w:rFonts w:ascii="Verdana" w:hAnsi="Verdana"/>
          <w:b/>
          <w:sz w:val="20"/>
          <w:szCs w:val="20"/>
        </w:rPr>
        <w:t>(</w:t>
      </w:r>
      <w:r w:rsidR="00165886" w:rsidRPr="005D76B7">
        <w:rPr>
          <w:rFonts w:ascii="Verdana" w:hAnsi="Verdana"/>
          <w:b/>
          <w:sz w:val="20"/>
          <w:szCs w:val="20"/>
        </w:rPr>
        <w:t>April</w:t>
      </w:r>
      <w:r w:rsidR="00CC7711">
        <w:rPr>
          <w:rFonts w:ascii="Verdana" w:hAnsi="Verdana"/>
          <w:b/>
          <w:sz w:val="20"/>
          <w:szCs w:val="20"/>
        </w:rPr>
        <w:t>-2006</w:t>
      </w:r>
      <w:r w:rsidR="00065849" w:rsidRPr="005D76B7">
        <w:rPr>
          <w:rFonts w:ascii="Verdana" w:hAnsi="Verdana"/>
          <w:b/>
          <w:sz w:val="20"/>
          <w:szCs w:val="20"/>
        </w:rPr>
        <w:t xml:space="preserve"> to Jan-2009)</w:t>
      </w:r>
    </w:p>
    <w:p w14:paraId="7F735F38" w14:textId="77777777" w:rsidR="00065849" w:rsidRPr="005D76B7" w:rsidRDefault="00065849" w:rsidP="00065849">
      <w:pPr>
        <w:rPr>
          <w:rFonts w:ascii="Calibri" w:hAnsi="Calibri"/>
          <w:b/>
          <w:bCs/>
          <w:sz w:val="22"/>
          <w:szCs w:val="22"/>
        </w:rPr>
      </w:pPr>
    </w:p>
    <w:p w14:paraId="0818DD0F" w14:textId="77777777" w:rsidR="00065849" w:rsidRPr="000C056E" w:rsidRDefault="00065849" w:rsidP="00065849">
      <w:p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Work profile</w:t>
      </w:r>
      <w:r w:rsidR="00786A2A" w:rsidRPr="000C056E">
        <w:rPr>
          <w:bCs/>
          <w:sz w:val="20"/>
          <w:szCs w:val="20"/>
        </w:rPr>
        <w:t>: -</w:t>
      </w:r>
      <w:r w:rsidRPr="000C056E">
        <w:rPr>
          <w:bCs/>
          <w:sz w:val="20"/>
          <w:szCs w:val="20"/>
        </w:rPr>
        <w:t xml:space="preserve"> As </w:t>
      </w:r>
      <w:proofErr w:type="spellStart"/>
      <w:r w:rsidRPr="000C056E">
        <w:rPr>
          <w:bCs/>
          <w:sz w:val="20"/>
          <w:szCs w:val="20"/>
        </w:rPr>
        <w:t>a</w:t>
      </w:r>
      <w:proofErr w:type="spellEnd"/>
      <w:r w:rsidRPr="000C056E">
        <w:rPr>
          <w:bCs/>
          <w:sz w:val="20"/>
          <w:szCs w:val="20"/>
        </w:rPr>
        <w:t xml:space="preserve"> </w:t>
      </w:r>
      <w:r w:rsidRPr="000C056E">
        <w:rPr>
          <w:b/>
          <w:bCs/>
          <w:sz w:val="20"/>
          <w:szCs w:val="20"/>
        </w:rPr>
        <w:t xml:space="preserve">Out Bound </w:t>
      </w:r>
      <w:proofErr w:type="spellStart"/>
      <w:r w:rsidRPr="000C056E">
        <w:rPr>
          <w:b/>
          <w:bCs/>
          <w:sz w:val="20"/>
          <w:szCs w:val="20"/>
        </w:rPr>
        <w:t>Telecaller</w:t>
      </w:r>
      <w:proofErr w:type="spellEnd"/>
      <w:r w:rsidR="003E23C1" w:rsidRPr="000C056E">
        <w:rPr>
          <w:bCs/>
          <w:sz w:val="20"/>
          <w:szCs w:val="20"/>
        </w:rPr>
        <w:t xml:space="preserve"> (Airtel process)</w:t>
      </w:r>
    </w:p>
    <w:p w14:paraId="3CE549B6" w14:textId="77777777" w:rsidR="00065849" w:rsidRPr="00786A2A" w:rsidRDefault="00065849" w:rsidP="00786A2A">
      <w:pPr>
        <w:rPr>
          <w:b/>
          <w:bCs/>
        </w:rPr>
      </w:pPr>
    </w:p>
    <w:p w14:paraId="4349ACF9" w14:textId="77777777" w:rsidR="00065849" w:rsidRPr="000C056E" w:rsidRDefault="00065849" w:rsidP="00065849">
      <w:pPr>
        <w:rPr>
          <w:b/>
          <w:bCs/>
          <w:sz w:val="22"/>
          <w:szCs w:val="22"/>
          <w:u w:val="single"/>
        </w:rPr>
      </w:pPr>
      <w:r w:rsidRPr="000C056E">
        <w:rPr>
          <w:b/>
          <w:bCs/>
          <w:sz w:val="22"/>
          <w:szCs w:val="22"/>
          <w:u w:val="single"/>
        </w:rPr>
        <w:t>Roles and Responsibilities</w:t>
      </w:r>
      <w:r w:rsidRPr="000C056E">
        <w:rPr>
          <w:b/>
          <w:bCs/>
          <w:sz w:val="22"/>
          <w:szCs w:val="22"/>
        </w:rPr>
        <w:t>:</w:t>
      </w:r>
    </w:p>
    <w:p w14:paraId="7C7DAED6" w14:textId="77777777" w:rsidR="00065849" w:rsidRDefault="00065849" w:rsidP="00065849">
      <w:pPr>
        <w:pStyle w:val="ListParagraph"/>
        <w:rPr>
          <w:b/>
          <w:bCs/>
        </w:rPr>
      </w:pPr>
    </w:p>
    <w:p w14:paraId="7CA93489" w14:textId="77777777" w:rsidR="00065849" w:rsidRPr="000C056E" w:rsidRDefault="003E23C1" w:rsidP="003E23C1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Call customer and give solution and close existing SR.</w:t>
      </w:r>
    </w:p>
    <w:p w14:paraId="02516216" w14:textId="77777777" w:rsidR="00065849" w:rsidRPr="000C056E" w:rsidRDefault="00786A2A" w:rsidP="00065849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Health Check Calling.</w:t>
      </w:r>
    </w:p>
    <w:p w14:paraId="072C9247" w14:textId="77777777" w:rsidR="003E23C1" w:rsidRPr="000C056E" w:rsidRDefault="003E23C1" w:rsidP="00065849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 xml:space="preserve">Maintain Quality Score (97% was </w:t>
      </w:r>
      <w:r w:rsidR="00786A2A" w:rsidRPr="000C056E">
        <w:rPr>
          <w:bCs/>
          <w:sz w:val="20"/>
          <w:szCs w:val="20"/>
        </w:rPr>
        <w:t>bench</w:t>
      </w:r>
      <w:r w:rsidRPr="000C056E">
        <w:rPr>
          <w:bCs/>
          <w:sz w:val="20"/>
          <w:szCs w:val="20"/>
        </w:rPr>
        <w:t xml:space="preserve"> mark).</w:t>
      </w:r>
    </w:p>
    <w:p w14:paraId="53F46EAF" w14:textId="77777777" w:rsidR="003E23C1" w:rsidRPr="000C056E" w:rsidRDefault="003E23C1" w:rsidP="00065849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 xml:space="preserve">Promoted as </w:t>
      </w:r>
      <w:r w:rsidR="004665E6" w:rsidRPr="000C056E">
        <w:rPr>
          <w:bCs/>
          <w:sz w:val="20"/>
          <w:szCs w:val="20"/>
        </w:rPr>
        <w:t>an</w:t>
      </w:r>
      <w:r w:rsidRPr="000C056E">
        <w:rPr>
          <w:bCs/>
          <w:sz w:val="20"/>
          <w:szCs w:val="20"/>
        </w:rPr>
        <w:t xml:space="preserve"> Auditor within 3 months of Joining.</w:t>
      </w:r>
    </w:p>
    <w:p w14:paraId="63470595" w14:textId="77777777" w:rsidR="003E23C1" w:rsidRPr="000C056E" w:rsidRDefault="003E23C1" w:rsidP="00065849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Do daily Audit of 100 Calls.</w:t>
      </w:r>
    </w:p>
    <w:p w14:paraId="36AE03C4" w14:textId="77777777" w:rsidR="003E23C1" w:rsidRDefault="003E23C1" w:rsidP="00065849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 xml:space="preserve">Maintain report &amp; give feedback to all </w:t>
      </w:r>
      <w:r w:rsidR="00786A2A" w:rsidRPr="000C056E">
        <w:rPr>
          <w:bCs/>
          <w:sz w:val="20"/>
          <w:szCs w:val="20"/>
        </w:rPr>
        <w:t>Tele</w:t>
      </w:r>
      <w:r w:rsidR="00E146AE">
        <w:rPr>
          <w:bCs/>
          <w:sz w:val="20"/>
          <w:szCs w:val="20"/>
        </w:rPr>
        <w:t>-</w:t>
      </w:r>
      <w:r w:rsidR="00786A2A" w:rsidRPr="000C056E">
        <w:rPr>
          <w:bCs/>
          <w:sz w:val="20"/>
          <w:szCs w:val="20"/>
        </w:rPr>
        <w:t>caller</w:t>
      </w:r>
      <w:r w:rsidRPr="000C056E">
        <w:rPr>
          <w:bCs/>
          <w:sz w:val="20"/>
          <w:szCs w:val="20"/>
        </w:rPr>
        <w:t>.</w:t>
      </w:r>
    </w:p>
    <w:p w14:paraId="4CD3397D" w14:textId="77777777" w:rsidR="00CC7711" w:rsidRPr="000C056E" w:rsidRDefault="00CC7711" w:rsidP="00CC7711">
      <w:pPr>
        <w:pStyle w:val="ListParagraph"/>
        <w:ind w:left="810"/>
        <w:rPr>
          <w:bCs/>
          <w:sz w:val="20"/>
          <w:szCs w:val="20"/>
        </w:rPr>
      </w:pPr>
    </w:p>
    <w:p w14:paraId="5E514E98" w14:textId="77777777" w:rsidR="00923045" w:rsidRPr="00586579" w:rsidRDefault="00923045" w:rsidP="00586579">
      <w:pPr>
        <w:pBdr>
          <w:top w:val="single" w:sz="2" w:space="1" w:color="000000"/>
          <w:left w:val="single" w:sz="2" w:space="4" w:color="000000"/>
          <w:bottom w:val="single" w:sz="2" w:space="3" w:color="000000"/>
          <w:right w:val="single" w:sz="2" w:space="4" w:color="000000"/>
        </w:pBdr>
        <w:shd w:val="clear" w:color="auto" w:fill="A5A5A5"/>
        <w:jc w:val="both"/>
        <w:rPr>
          <w:b/>
          <w:bCs/>
          <w:color w:val="FFFFFF"/>
        </w:rPr>
      </w:pPr>
      <w:r w:rsidRPr="00586579">
        <w:rPr>
          <w:b/>
          <w:bCs/>
          <w:color w:val="FFFFFF"/>
        </w:rPr>
        <w:t>ACADEMICS:</w:t>
      </w:r>
    </w:p>
    <w:p w14:paraId="7041036B" w14:textId="77777777" w:rsidR="00923045" w:rsidRDefault="00923045">
      <w:pPr>
        <w:ind w:left="360" w:hanging="360"/>
        <w:rPr>
          <w:b/>
          <w:bCs/>
        </w:rPr>
      </w:pPr>
    </w:p>
    <w:p w14:paraId="092D16C9" w14:textId="77777777" w:rsidR="00165886" w:rsidRPr="000C056E" w:rsidRDefault="00165886" w:rsidP="000B7CB5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B.COM.</w:t>
      </w:r>
      <w:r w:rsidR="00923045" w:rsidRPr="000C056E">
        <w:rPr>
          <w:bCs/>
          <w:sz w:val="20"/>
          <w:szCs w:val="20"/>
        </w:rPr>
        <w:tab/>
      </w:r>
    </w:p>
    <w:p w14:paraId="21CFDAB0" w14:textId="77777777" w:rsidR="00663934" w:rsidRPr="000C056E" w:rsidRDefault="00165886" w:rsidP="000B7CB5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 xml:space="preserve">12th from Adarsh Vidhya </w:t>
      </w:r>
      <w:proofErr w:type="spellStart"/>
      <w:r w:rsidRPr="000C056E">
        <w:rPr>
          <w:bCs/>
          <w:sz w:val="20"/>
          <w:szCs w:val="20"/>
        </w:rPr>
        <w:t>Nikaten</w:t>
      </w:r>
      <w:proofErr w:type="spellEnd"/>
      <w:r w:rsidR="00663934" w:rsidRPr="000C056E">
        <w:rPr>
          <w:bCs/>
          <w:sz w:val="20"/>
          <w:szCs w:val="20"/>
        </w:rPr>
        <w:t xml:space="preserve"> School(Ajmer Board)– ARTS.</w:t>
      </w:r>
    </w:p>
    <w:p w14:paraId="3E055838" w14:textId="77777777" w:rsidR="00923045" w:rsidRPr="00786A2A" w:rsidRDefault="00663934" w:rsidP="00786A2A">
      <w:pPr>
        <w:pStyle w:val="ListParagraph"/>
        <w:numPr>
          <w:ilvl w:val="0"/>
          <w:numId w:val="9"/>
        </w:numPr>
        <w:rPr>
          <w:rFonts w:ascii="Calibri" w:hAnsi="Calibri"/>
          <w:b/>
          <w:bCs/>
        </w:rPr>
      </w:pPr>
      <w:r w:rsidRPr="000C056E">
        <w:rPr>
          <w:bCs/>
          <w:sz w:val="20"/>
          <w:szCs w:val="20"/>
        </w:rPr>
        <w:t xml:space="preserve">10th from Adarsh Vidhya </w:t>
      </w:r>
      <w:proofErr w:type="spellStart"/>
      <w:r w:rsidRPr="000C056E">
        <w:rPr>
          <w:bCs/>
          <w:sz w:val="20"/>
          <w:szCs w:val="20"/>
        </w:rPr>
        <w:t>Nikaten</w:t>
      </w:r>
      <w:proofErr w:type="spellEnd"/>
      <w:r w:rsidRPr="000C056E">
        <w:rPr>
          <w:bCs/>
          <w:sz w:val="20"/>
          <w:szCs w:val="20"/>
        </w:rPr>
        <w:t xml:space="preserve"> School (Ajmer Board</w:t>
      </w:r>
      <w:r w:rsidRPr="000C056E">
        <w:rPr>
          <w:rFonts w:ascii="Calibri" w:hAnsi="Calibri"/>
          <w:bCs/>
          <w:sz w:val="20"/>
          <w:szCs w:val="20"/>
        </w:rPr>
        <w:t>).</w:t>
      </w:r>
      <w:r w:rsidR="00923045" w:rsidRPr="000E1C9F">
        <w:rPr>
          <w:color w:val="000000"/>
          <w:sz w:val="20"/>
          <w:szCs w:val="20"/>
        </w:rPr>
        <w:tab/>
      </w:r>
      <w:r w:rsidR="00923045" w:rsidRPr="000E1C9F">
        <w:rPr>
          <w:b/>
          <w:color w:val="000000"/>
        </w:rPr>
        <w:tab/>
      </w:r>
      <w:r w:rsidR="00923045" w:rsidRPr="000E1C9F">
        <w:rPr>
          <w:b/>
          <w:color w:val="000000"/>
        </w:rPr>
        <w:tab/>
      </w:r>
      <w:r w:rsidR="00923045" w:rsidRPr="000E1C9F">
        <w:rPr>
          <w:b/>
          <w:color w:val="000000"/>
        </w:rPr>
        <w:tab/>
      </w:r>
    </w:p>
    <w:p w14:paraId="6E1644B7" w14:textId="77777777" w:rsidR="00786A2A" w:rsidRPr="00786A2A" w:rsidRDefault="00786A2A" w:rsidP="00786A2A">
      <w:pPr>
        <w:pStyle w:val="ListParagraph"/>
        <w:ind w:left="810"/>
        <w:rPr>
          <w:rFonts w:ascii="Calibri" w:hAnsi="Calibri"/>
          <w:b/>
          <w:bCs/>
        </w:rPr>
      </w:pPr>
    </w:p>
    <w:p w14:paraId="675721A8" w14:textId="77777777" w:rsidR="00923045" w:rsidRPr="00586579" w:rsidRDefault="00923045" w:rsidP="00586579">
      <w:pPr>
        <w:pBdr>
          <w:top w:val="single" w:sz="2" w:space="1" w:color="000000"/>
          <w:left w:val="single" w:sz="2" w:space="4" w:color="000000"/>
          <w:bottom w:val="single" w:sz="2" w:space="3" w:color="000000"/>
          <w:right w:val="single" w:sz="2" w:space="4" w:color="000000"/>
        </w:pBdr>
        <w:shd w:val="clear" w:color="auto" w:fill="A5A5A5"/>
        <w:jc w:val="both"/>
        <w:rPr>
          <w:b/>
          <w:bCs/>
          <w:color w:val="FFFFFF"/>
        </w:rPr>
      </w:pPr>
      <w:r w:rsidRPr="00586579">
        <w:rPr>
          <w:b/>
          <w:bCs/>
          <w:color w:val="FFFFFF"/>
        </w:rPr>
        <w:t>HOBBIES &amp; AREA OF INTEREST:</w:t>
      </w:r>
    </w:p>
    <w:p w14:paraId="14B30991" w14:textId="77777777" w:rsidR="00923045" w:rsidRDefault="00923045">
      <w:pPr>
        <w:rPr>
          <w:b/>
          <w:bCs/>
        </w:rPr>
      </w:pPr>
    </w:p>
    <w:p w14:paraId="3382C9DB" w14:textId="77777777" w:rsidR="00923045" w:rsidRPr="000C056E" w:rsidRDefault="00923045" w:rsidP="000B7CB5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Traveling.</w:t>
      </w:r>
    </w:p>
    <w:p w14:paraId="3B86A9A8" w14:textId="77777777" w:rsidR="00923045" w:rsidRPr="000C056E" w:rsidRDefault="00923045" w:rsidP="000B7CB5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Interacting with Peoples.</w:t>
      </w:r>
    </w:p>
    <w:p w14:paraId="3827565E" w14:textId="77777777" w:rsidR="00923045" w:rsidRPr="000C056E" w:rsidRDefault="00923045" w:rsidP="00786A2A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Listening Music</w:t>
      </w:r>
      <w:r w:rsidR="00663934" w:rsidRPr="000C056E">
        <w:rPr>
          <w:bCs/>
          <w:sz w:val="20"/>
          <w:szCs w:val="20"/>
        </w:rPr>
        <w:t>.</w:t>
      </w:r>
    </w:p>
    <w:p w14:paraId="582920CD" w14:textId="77777777" w:rsidR="00786A2A" w:rsidRPr="00786A2A" w:rsidRDefault="00786A2A" w:rsidP="00786A2A">
      <w:pPr>
        <w:pStyle w:val="ListParagraph"/>
        <w:rPr>
          <w:b/>
          <w:bCs/>
        </w:rPr>
      </w:pPr>
    </w:p>
    <w:p w14:paraId="3CDC2B58" w14:textId="77777777" w:rsidR="00923045" w:rsidRPr="00586579" w:rsidRDefault="00923045" w:rsidP="00586579">
      <w:pPr>
        <w:pBdr>
          <w:top w:val="single" w:sz="2" w:space="1" w:color="000000"/>
          <w:left w:val="single" w:sz="2" w:space="4" w:color="000000"/>
          <w:bottom w:val="single" w:sz="2" w:space="3" w:color="000000"/>
          <w:right w:val="single" w:sz="2" w:space="4" w:color="000000"/>
        </w:pBdr>
        <w:shd w:val="clear" w:color="auto" w:fill="A5A5A5"/>
        <w:jc w:val="both"/>
        <w:rPr>
          <w:b/>
          <w:bCs/>
          <w:color w:val="FFFFFF"/>
        </w:rPr>
      </w:pPr>
      <w:r w:rsidRPr="00586579">
        <w:rPr>
          <w:b/>
          <w:bCs/>
          <w:color w:val="FFFFFF"/>
        </w:rPr>
        <w:t>COMPUTER LITERACY:</w:t>
      </w:r>
    </w:p>
    <w:p w14:paraId="6577A4C2" w14:textId="77777777" w:rsidR="00923045" w:rsidRDefault="00923045">
      <w:pPr>
        <w:rPr>
          <w:b/>
          <w:bCs/>
        </w:rPr>
      </w:pPr>
    </w:p>
    <w:p w14:paraId="39F8A5DB" w14:textId="77777777" w:rsidR="0077002E" w:rsidRPr="000C056E" w:rsidRDefault="00923045">
      <w:p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lastRenderedPageBreak/>
        <w:t>Working On</w:t>
      </w:r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>:        Windows</w:t>
      </w:r>
    </w:p>
    <w:p w14:paraId="12FF944F" w14:textId="77777777" w:rsidR="0077002E" w:rsidRPr="000C056E" w:rsidRDefault="005D76B7">
      <w:p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="0077002E" w:rsidRPr="000C056E">
        <w:rPr>
          <w:bCs/>
          <w:sz w:val="20"/>
          <w:szCs w:val="20"/>
        </w:rPr>
        <w:t>Internet</w:t>
      </w:r>
    </w:p>
    <w:p w14:paraId="71E954B1" w14:textId="77777777" w:rsidR="0077002E" w:rsidRPr="000C056E" w:rsidRDefault="0096198D">
      <w:p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77002E" w:rsidRPr="000C056E">
        <w:rPr>
          <w:bCs/>
          <w:sz w:val="20"/>
          <w:szCs w:val="20"/>
        </w:rPr>
        <w:t>Microsoft Excel</w:t>
      </w:r>
    </w:p>
    <w:p w14:paraId="1F62FAC5" w14:textId="77777777" w:rsidR="0077002E" w:rsidRPr="000C056E" w:rsidRDefault="0096198D">
      <w:p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77002E" w:rsidRPr="000C056E">
        <w:rPr>
          <w:bCs/>
          <w:sz w:val="20"/>
          <w:szCs w:val="20"/>
        </w:rPr>
        <w:t>Microsoft Word</w:t>
      </w:r>
    </w:p>
    <w:p w14:paraId="333B23C5" w14:textId="77777777" w:rsidR="00923045" w:rsidRPr="0077002E" w:rsidRDefault="0096198D">
      <w:pPr>
        <w:rPr>
          <w:b/>
          <w:bCs/>
        </w:rPr>
      </w:pPr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77002E" w:rsidRPr="000C056E">
        <w:rPr>
          <w:bCs/>
          <w:sz w:val="20"/>
          <w:szCs w:val="20"/>
        </w:rPr>
        <w:t>Microsoft PowerPoint, etc.</w:t>
      </w:r>
      <w:r w:rsidR="00923045" w:rsidRPr="000C056E">
        <w:rPr>
          <w:sz w:val="20"/>
          <w:szCs w:val="20"/>
        </w:rPr>
        <w:tab/>
      </w:r>
      <w:r w:rsidR="002737B4" w:rsidRPr="000E1C9F">
        <w:rPr>
          <w:rFonts w:ascii="Century Gothic" w:hAnsi="Century Gothic"/>
          <w:color w:val="000000"/>
        </w:rPr>
        <w:tab/>
      </w:r>
      <w:r w:rsidR="002737B4" w:rsidRPr="000E1C9F">
        <w:rPr>
          <w:rFonts w:ascii="Century Gothic" w:hAnsi="Century Gothic"/>
          <w:color w:val="000000"/>
        </w:rPr>
        <w:tab/>
      </w:r>
      <w:r w:rsidR="00923045" w:rsidRPr="000E1C9F">
        <w:rPr>
          <w:rFonts w:ascii="Century Gothic" w:hAnsi="Century Gothic"/>
          <w:color w:val="000000"/>
        </w:rPr>
        <w:tab/>
      </w:r>
      <w:r w:rsidR="00923045" w:rsidRPr="000E1C9F">
        <w:rPr>
          <w:rFonts w:ascii="Century Gothic" w:hAnsi="Century Gothic"/>
          <w:color w:val="000000"/>
        </w:rPr>
        <w:tab/>
      </w:r>
      <w:r w:rsidR="00923045" w:rsidRPr="000E1C9F">
        <w:rPr>
          <w:rFonts w:ascii="Century Gothic" w:hAnsi="Century Gothic"/>
          <w:color w:val="000000"/>
        </w:rPr>
        <w:tab/>
      </w:r>
      <w:r w:rsidR="00923045" w:rsidRPr="000E1C9F">
        <w:rPr>
          <w:rFonts w:ascii="Century Gothic" w:hAnsi="Century Gothic"/>
          <w:color w:val="000000"/>
        </w:rPr>
        <w:tab/>
      </w:r>
      <w:r w:rsidR="00923045" w:rsidRPr="000E1C9F">
        <w:rPr>
          <w:rFonts w:ascii="Century Gothic" w:hAnsi="Century Gothic"/>
          <w:color w:val="000000"/>
        </w:rPr>
        <w:tab/>
      </w:r>
    </w:p>
    <w:p w14:paraId="7ED80BFD" w14:textId="77777777" w:rsidR="00923045" w:rsidRPr="00586579" w:rsidRDefault="00923045" w:rsidP="00586579">
      <w:pPr>
        <w:pBdr>
          <w:top w:val="single" w:sz="2" w:space="1" w:color="000000"/>
          <w:left w:val="single" w:sz="2" w:space="4" w:color="000000"/>
          <w:bottom w:val="single" w:sz="2" w:space="3" w:color="000000"/>
          <w:right w:val="single" w:sz="2" w:space="4" w:color="000000"/>
        </w:pBdr>
        <w:shd w:val="clear" w:color="auto" w:fill="A5A5A5"/>
        <w:jc w:val="both"/>
        <w:rPr>
          <w:b/>
          <w:bCs/>
          <w:color w:val="FFFFFF"/>
        </w:rPr>
      </w:pPr>
      <w:r w:rsidRPr="00586579">
        <w:rPr>
          <w:b/>
          <w:bCs/>
          <w:color w:val="FFFFFF"/>
        </w:rPr>
        <w:t>PERSONAL DETAILS:</w:t>
      </w:r>
    </w:p>
    <w:p w14:paraId="4150D76E" w14:textId="77777777" w:rsidR="00923045" w:rsidRDefault="00923045">
      <w:pPr>
        <w:rPr>
          <w:b/>
          <w:bCs/>
        </w:rPr>
      </w:pPr>
    </w:p>
    <w:p w14:paraId="55656DCD" w14:textId="77777777" w:rsidR="000B7CB5" w:rsidRPr="000C056E" w:rsidRDefault="00E31A0F" w:rsidP="000B7C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Husband Name</w:t>
      </w:r>
      <w:r w:rsidR="00923045" w:rsidRPr="000C056E">
        <w:rPr>
          <w:bCs/>
          <w:sz w:val="20"/>
          <w:szCs w:val="20"/>
        </w:rPr>
        <w:tab/>
      </w:r>
      <w:r w:rsidR="00923045" w:rsidRPr="000C056E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923045" w:rsidRPr="000C056E">
        <w:rPr>
          <w:bCs/>
          <w:sz w:val="20"/>
          <w:szCs w:val="20"/>
        </w:rPr>
        <w:t>:</w:t>
      </w:r>
      <w:r w:rsidR="00923045" w:rsidRPr="000C056E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>Mr. Hemant V. Bhatkar</w:t>
      </w:r>
    </w:p>
    <w:p w14:paraId="2F323F52" w14:textId="77777777" w:rsidR="00923045" w:rsidRPr="000C056E" w:rsidRDefault="00385040" w:rsidP="000B7CB5">
      <w:p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Date of Birth</w:t>
      </w:r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>:</w:t>
      </w:r>
      <w:r w:rsidRPr="000C056E">
        <w:rPr>
          <w:bCs/>
          <w:sz w:val="20"/>
          <w:szCs w:val="20"/>
        </w:rPr>
        <w:tab/>
      </w:r>
      <w:r w:rsidR="00663934" w:rsidRPr="000C056E">
        <w:rPr>
          <w:bCs/>
          <w:sz w:val="20"/>
          <w:szCs w:val="20"/>
        </w:rPr>
        <w:t>5th Aug.-1989</w:t>
      </w:r>
    </w:p>
    <w:p w14:paraId="35B3EB35" w14:textId="77777777" w:rsidR="00923045" w:rsidRPr="000C056E" w:rsidRDefault="00923045" w:rsidP="000B7CB5">
      <w:p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>Lan</w:t>
      </w:r>
      <w:r w:rsidR="005D76B7" w:rsidRPr="000C056E">
        <w:rPr>
          <w:bCs/>
          <w:sz w:val="20"/>
          <w:szCs w:val="20"/>
        </w:rPr>
        <w:t>guages Known</w:t>
      </w:r>
      <w:r w:rsidR="005D76B7"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96198D" w:rsidRPr="000C056E">
        <w:rPr>
          <w:bCs/>
          <w:sz w:val="20"/>
          <w:szCs w:val="20"/>
        </w:rPr>
        <w:t>:</w:t>
      </w:r>
      <w:r w:rsidR="0096198D" w:rsidRPr="000C056E">
        <w:rPr>
          <w:bCs/>
          <w:sz w:val="20"/>
          <w:szCs w:val="20"/>
        </w:rPr>
        <w:tab/>
      </w:r>
      <w:r w:rsidR="00663934" w:rsidRPr="000C056E">
        <w:rPr>
          <w:bCs/>
          <w:sz w:val="20"/>
          <w:szCs w:val="20"/>
        </w:rPr>
        <w:t>Engl</w:t>
      </w:r>
      <w:r w:rsidR="00AF5490">
        <w:rPr>
          <w:bCs/>
          <w:sz w:val="20"/>
          <w:szCs w:val="20"/>
        </w:rPr>
        <w:t>ish, Hin</w:t>
      </w:r>
      <w:r w:rsidR="00E31A0F">
        <w:rPr>
          <w:bCs/>
          <w:sz w:val="20"/>
          <w:szCs w:val="20"/>
        </w:rPr>
        <w:t>di, Marathi &amp; Gujarati</w:t>
      </w:r>
    </w:p>
    <w:p w14:paraId="52530F7E" w14:textId="77777777" w:rsidR="00923045" w:rsidRDefault="00923045" w:rsidP="000B7CB5">
      <w:pPr>
        <w:rPr>
          <w:bCs/>
          <w:sz w:val="20"/>
          <w:szCs w:val="20"/>
        </w:rPr>
      </w:pPr>
      <w:r w:rsidRPr="000C056E">
        <w:rPr>
          <w:bCs/>
          <w:sz w:val="20"/>
          <w:szCs w:val="20"/>
        </w:rPr>
        <w:t xml:space="preserve">Marital </w:t>
      </w:r>
      <w:proofErr w:type="spellStart"/>
      <w:r w:rsidRPr="000C056E">
        <w:rPr>
          <w:bCs/>
          <w:sz w:val="20"/>
          <w:szCs w:val="20"/>
        </w:rPr>
        <w:t>Statu</w:t>
      </w:r>
      <w:proofErr w:type="spellEnd"/>
      <w:r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="005D76B7" w:rsidRPr="000C056E">
        <w:rPr>
          <w:bCs/>
          <w:sz w:val="20"/>
          <w:szCs w:val="20"/>
        </w:rPr>
        <w:tab/>
      </w:r>
      <w:r w:rsidRPr="000C056E">
        <w:rPr>
          <w:bCs/>
          <w:sz w:val="20"/>
          <w:szCs w:val="20"/>
        </w:rPr>
        <w:t>:</w:t>
      </w:r>
      <w:r w:rsidRPr="000C056E">
        <w:rPr>
          <w:bCs/>
          <w:sz w:val="20"/>
          <w:szCs w:val="20"/>
        </w:rPr>
        <w:tab/>
      </w:r>
      <w:r w:rsidR="00796867">
        <w:rPr>
          <w:bCs/>
          <w:sz w:val="20"/>
          <w:szCs w:val="20"/>
        </w:rPr>
        <w:t>M</w:t>
      </w:r>
      <w:r w:rsidRPr="000C056E">
        <w:rPr>
          <w:bCs/>
          <w:sz w:val="20"/>
          <w:szCs w:val="20"/>
        </w:rPr>
        <w:t>arried</w:t>
      </w:r>
    </w:p>
    <w:p w14:paraId="57863A4D" w14:textId="77777777" w:rsidR="00E31A0F" w:rsidRPr="000C056E" w:rsidRDefault="00E31A0F" w:rsidP="000B7C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Wedding Anniversary Date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>:</w:t>
      </w:r>
      <w:r>
        <w:rPr>
          <w:bCs/>
          <w:sz w:val="20"/>
          <w:szCs w:val="20"/>
        </w:rPr>
        <w:tab/>
        <w:t>06-June-2015</w:t>
      </w:r>
    </w:p>
    <w:p w14:paraId="53777A88" w14:textId="77777777" w:rsidR="00923045" w:rsidRPr="000C056E" w:rsidRDefault="00923045">
      <w:pPr>
        <w:rPr>
          <w:rFonts w:ascii="Calibri" w:hAnsi="Calibri"/>
          <w:b/>
          <w:sz w:val="20"/>
          <w:szCs w:val="20"/>
        </w:rPr>
      </w:pPr>
      <w:r w:rsidRPr="000C056E">
        <w:rPr>
          <w:rFonts w:ascii="Calibri" w:hAnsi="Calibri" w:cs="Bookman Old Style"/>
          <w:b/>
          <w:sz w:val="20"/>
          <w:szCs w:val="20"/>
        </w:rPr>
        <w:tab/>
      </w:r>
      <w:r w:rsidRPr="000C056E">
        <w:rPr>
          <w:rFonts w:ascii="Verdana" w:cs="Bookman Old Style"/>
          <w:b/>
          <w:sz w:val="20"/>
          <w:szCs w:val="20"/>
        </w:rPr>
        <w:tab/>
      </w:r>
    </w:p>
    <w:p w14:paraId="29A49617" w14:textId="77777777" w:rsidR="00923045" w:rsidRPr="000E1C9F" w:rsidRDefault="000B7CB5">
      <w:pPr>
        <w:rPr>
          <w:rFonts w:ascii="Times New Roman" w:hAnsi="Times New Roman"/>
          <w:sz w:val="20"/>
          <w:szCs w:val="20"/>
        </w:rPr>
      </w:pPr>
      <w:r w:rsidRPr="000E1C9F">
        <w:rPr>
          <w:rFonts w:ascii="Times New Roman" w:hAnsi="Times New Roman"/>
          <w:sz w:val="20"/>
          <w:szCs w:val="20"/>
        </w:rPr>
        <w:tab/>
      </w:r>
      <w:r w:rsidRPr="000E1C9F">
        <w:rPr>
          <w:rFonts w:ascii="Times New Roman" w:hAnsi="Times New Roman"/>
          <w:sz w:val="20"/>
          <w:szCs w:val="20"/>
        </w:rPr>
        <w:tab/>
      </w:r>
      <w:r w:rsidRPr="000E1C9F">
        <w:rPr>
          <w:rFonts w:ascii="Times New Roman" w:hAnsi="Times New Roman"/>
          <w:sz w:val="20"/>
          <w:szCs w:val="20"/>
        </w:rPr>
        <w:tab/>
      </w:r>
      <w:r w:rsidRPr="000E1C9F">
        <w:rPr>
          <w:rFonts w:ascii="Times New Roman" w:hAnsi="Times New Roman"/>
          <w:sz w:val="20"/>
          <w:szCs w:val="20"/>
        </w:rPr>
        <w:tab/>
      </w:r>
      <w:r w:rsidRPr="000E1C9F">
        <w:rPr>
          <w:rFonts w:ascii="Times New Roman" w:hAnsi="Times New Roman"/>
          <w:sz w:val="20"/>
          <w:szCs w:val="20"/>
        </w:rPr>
        <w:tab/>
      </w:r>
      <w:r w:rsidRPr="000E1C9F">
        <w:rPr>
          <w:rFonts w:ascii="Times New Roman" w:hAnsi="Times New Roman"/>
          <w:sz w:val="20"/>
          <w:szCs w:val="20"/>
        </w:rPr>
        <w:tab/>
      </w:r>
      <w:r w:rsidRPr="000E1C9F">
        <w:rPr>
          <w:rFonts w:ascii="Times New Roman" w:hAnsi="Times New Roman"/>
          <w:sz w:val="20"/>
          <w:szCs w:val="20"/>
        </w:rPr>
        <w:tab/>
      </w:r>
      <w:r w:rsidRPr="000E1C9F">
        <w:rPr>
          <w:rFonts w:ascii="Times New Roman" w:hAnsi="Times New Roman"/>
          <w:sz w:val="20"/>
          <w:szCs w:val="20"/>
        </w:rPr>
        <w:tab/>
      </w:r>
      <w:r w:rsidRPr="000E1C9F">
        <w:rPr>
          <w:rFonts w:ascii="Times New Roman" w:hAnsi="Times New Roman"/>
          <w:sz w:val="20"/>
          <w:szCs w:val="20"/>
        </w:rPr>
        <w:tab/>
      </w:r>
      <w:r w:rsidRPr="000E1C9F">
        <w:rPr>
          <w:rFonts w:ascii="Times New Roman" w:hAnsi="Times New Roman"/>
          <w:sz w:val="20"/>
          <w:szCs w:val="20"/>
        </w:rPr>
        <w:tab/>
      </w:r>
    </w:p>
    <w:p w14:paraId="2A1EAC4D" w14:textId="77777777" w:rsidR="000B7CB5" w:rsidRPr="000E1C9F" w:rsidRDefault="000B7CB5">
      <w:pPr>
        <w:rPr>
          <w:rFonts w:ascii="Times New Roman" w:hAnsi="Times New Roman"/>
          <w:sz w:val="20"/>
          <w:szCs w:val="20"/>
        </w:rPr>
      </w:pPr>
    </w:p>
    <w:p w14:paraId="75C4C56F" w14:textId="77777777" w:rsidR="000B7CB5" w:rsidRPr="000E1C9F" w:rsidRDefault="000B7CB5">
      <w:pPr>
        <w:rPr>
          <w:rFonts w:ascii="Times New Roman" w:hAnsi="Times New Roman"/>
          <w:sz w:val="20"/>
          <w:szCs w:val="20"/>
        </w:rPr>
      </w:pPr>
    </w:p>
    <w:p w14:paraId="18D72DC3" w14:textId="77777777" w:rsidR="000B7CB5" w:rsidRPr="00602D2E" w:rsidRDefault="000B7CB5">
      <w:pPr>
        <w:rPr>
          <w:rFonts w:ascii="Verdana" w:hAnsi="Verdana"/>
          <w:b/>
          <w:sz w:val="20"/>
          <w:szCs w:val="20"/>
        </w:rPr>
      </w:pPr>
      <w:r w:rsidRPr="000E1C9F">
        <w:rPr>
          <w:rFonts w:ascii="Times New Roman" w:hAnsi="Times New Roman"/>
          <w:sz w:val="20"/>
          <w:szCs w:val="20"/>
        </w:rPr>
        <w:tab/>
      </w:r>
      <w:r w:rsidRPr="000E1C9F">
        <w:rPr>
          <w:rFonts w:ascii="Times New Roman" w:hAnsi="Times New Roman"/>
          <w:sz w:val="20"/>
          <w:szCs w:val="20"/>
        </w:rPr>
        <w:tab/>
      </w:r>
      <w:r w:rsidRPr="000E1C9F">
        <w:rPr>
          <w:rFonts w:ascii="Times New Roman" w:hAnsi="Times New Roman"/>
          <w:sz w:val="20"/>
          <w:szCs w:val="20"/>
        </w:rPr>
        <w:tab/>
      </w:r>
      <w:r w:rsidRPr="000E1C9F">
        <w:rPr>
          <w:rFonts w:ascii="Times New Roman" w:hAnsi="Times New Roman"/>
          <w:sz w:val="20"/>
          <w:szCs w:val="20"/>
        </w:rPr>
        <w:tab/>
      </w:r>
      <w:r w:rsidRPr="000E1C9F">
        <w:rPr>
          <w:rFonts w:ascii="Times New Roman" w:hAnsi="Times New Roman"/>
          <w:sz w:val="20"/>
          <w:szCs w:val="20"/>
        </w:rPr>
        <w:tab/>
      </w:r>
      <w:r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786A2A" w:rsidRPr="000E1C9F">
        <w:rPr>
          <w:rFonts w:ascii="Times New Roman" w:hAnsi="Times New Roman"/>
          <w:sz w:val="20"/>
          <w:szCs w:val="20"/>
        </w:rPr>
        <w:tab/>
      </w:r>
      <w:r w:rsidR="006E432B">
        <w:rPr>
          <w:rFonts w:ascii="Verdana" w:hAnsi="Verdana" w:cs="Mangal"/>
          <w:b/>
          <w:bCs/>
          <w:sz w:val="20"/>
          <w:szCs w:val="20"/>
        </w:rPr>
        <w:t>(Megha H Bhatkar</w:t>
      </w:r>
      <w:r w:rsidRPr="00602D2E">
        <w:rPr>
          <w:rFonts w:ascii="Verdana" w:hAnsi="Verdana" w:cs="Mangal"/>
          <w:b/>
          <w:bCs/>
          <w:sz w:val="20"/>
          <w:szCs w:val="20"/>
        </w:rPr>
        <w:t>)</w:t>
      </w:r>
    </w:p>
    <w:sectPr w:rsidR="000B7CB5" w:rsidRPr="00602D2E" w:rsidSect="002A76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585" w:right="810" w:bottom="300" w:left="1125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065A5" w14:textId="77777777" w:rsidR="008C0FC1" w:rsidRDefault="008C0FC1" w:rsidP="00E57FD7">
      <w:r>
        <w:separator/>
      </w:r>
    </w:p>
  </w:endnote>
  <w:endnote w:type="continuationSeparator" w:id="0">
    <w:p w14:paraId="7F7CEB2F" w14:textId="77777777" w:rsidR="008C0FC1" w:rsidRDefault="008C0FC1" w:rsidP="00E5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77681" w14:textId="77777777" w:rsidR="000E1C9F" w:rsidRDefault="000E1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61AD6" w14:textId="77777777" w:rsidR="000E1C9F" w:rsidRDefault="000E1C9F" w:rsidP="000E1C9F">
    <w:pPr>
      <w:pStyle w:val="Footer"/>
      <w:jc w:val="center"/>
    </w:pPr>
    <w:r>
      <w:t>Public</w:t>
    </w:r>
  </w:p>
  <w:p w14:paraId="64D05590" w14:textId="77777777" w:rsidR="000E1C9F" w:rsidRDefault="000E1C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DA3EF" w14:textId="77777777" w:rsidR="000E1C9F" w:rsidRDefault="000E1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9EA1" w14:textId="77777777" w:rsidR="008C0FC1" w:rsidRDefault="008C0FC1" w:rsidP="00E57FD7">
      <w:r>
        <w:separator/>
      </w:r>
    </w:p>
  </w:footnote>
  <w:footnote w:type="continuationSeparator" w:id="0">
    <w:p w14:paraId="4AB5800E" w14:textId="77777777" w:rsidR="008C0FC1" w:rsidRDefault="008C0FC1" w:rsidP="00E57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C45D" w14:textId="77777777" w:rsidR="000E1C9F" w:rsidRDefault="000E1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1862F" w14:textId="77777777" w:rsidR="000E1C9F" w:rsidRDefault="000E1C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1C58F" w14:textId="77777777" w:rsidR="000E1C9F" w:rsidRDefault="000E1C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RTF_Num 8"/>
    <w:lvl w:ilvl="0">
      <w:start w:val="1"/>
      <w:numFmt w:val="bullet"/>
      <w:lvlText w:val="•"/>
      <w:lvlJc w:val="left"/>
      <w:pPr>
        <w:ind w:left="72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/>
      </w:rPr>
    </w:lvl>
  </w:abstractNum>
  <w:abstractNum w:abstractNumId="1" w15:restartNumberingAfterBreak="0">
    <w:nsid w:val="00000002"/>
    <w:multiLevelType w:val="multilevel"/>
    <w:tmpl w:val="00000002"/>
    <w:name w:val="RTF_Num 5"/>
    <w:lvl w:ilvl="0">
      <w:start w:val="1"/>
      <w:numFmt w:val="bullet"/>
      <w:lvlText w:val="➢"/>
      <w:lvlJc w:val="left"/>
      <w:pPr>
        <w:ind w:left="360" w:hanging="360"/>
      </w:pPr>
      <w:rPr>
        <w:rFonts w:ascii="StarSymbol" w:hAnsi="StarSymbol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2">
      <w:start w:val="1"/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3">
      <w:start w:val="1"/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4">
      <w:start w:val="1"/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6">
      <w:start w:val="1"/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7">
      <w:start w:val="1"/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8">
      <w:start w:val="1"/>
      <w:numFmt w:val="bullet"/>
      <w:lvlText w:val="➢"/>
      <w:lvlJc w:val="left"/>
      <w:pPr>
        <w:ind w:left="3240" w:hanging="360"/>
      </w:pPr>
      <w:rPr>
        <w:rFonts w:ascii="StarSymbol" w:hAnsi="StarSymbol"/>
      </w:rPr>
    </w:lvl>
  </w:abstractNum>
  <w:abstractNum w:abstractNumId="2" w15:restartNumberingAfterBreak="0">
    <w:nsid w:val="0B4100E0"/>
    <w:multiLevelType w:val="hybridMultilevel"/>
    <w:tmpl w:val="73DC4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74058"/>
    <w:multiLevelType w:val="hybridMultilevel"/>
    <w:tmpl w:val="733C2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35C97"/>
    <w:multiLevelType w:val="hybridMultilevel"/>
    <w:tmpl w:val="9E524D9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BBD1A9B"/>
    <w:multiLevelType w:val="hybridMultilevel"/>
    <w:tmpl w:val="B130F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C41DF"/>
    <w:multiLevelType w:val="hybridMultilevel"/>
    <w:tmpl w:val="72A46C4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66E61E7"/>
    <w:multiLevelType w:val="hybridMultilevel"/>
    <w:tmpl w:val="32C63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60D43"/>
    <w:multiLevelType w:val="hybridMultilevel"/>
    <w:tmpl w:val="D54696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D0EEE"/>
    <w:multiLevelType w:val="hybridMultilevel"/>
    <w:tmpl w:val="D14610C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6DF2F1E"/>
    <w:multiLevelType w:val="hybridMultilevel"/>
    <w:tmpl w:val="9FECC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F62D3"/>
    <w:multiLevelType w:val="hybridMultilevel"/>
    <w:tmpl w:val="0AE8E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30480"/>
    <w:multiLevelType w:val="hybridMultilevel"/>
    <w:tmpl w:val="C6681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47CB7"/>
    <w:multiLevelType w:val="hybridMultilevel"/>
    <w:tmpl w:val="8852273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11"/>
  </w:num>
  <w:num w:numId="7">
    <w:abstractNumId w:val="5"/>
  </w:num>
  <w:num w:numId="8">
    <w:abstractNumId w:val="10"/>
  </w:num>
  <w:num w:numId="9">
    <w:abstractNumId w:val="13"/>
  </w:num>
  <w:num w:numId="10">
    <w:abstractNumId w:val="9"/>
  </w:num>
  <w:num w:numId="11">
    <w:abstractNumId w:val="8"/>
  </w:num>
  <w:num w:numId="12">
    <w:abstractNumId w:val="6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312"/>
    <w:rsid w:val="00040312"/>
    <w:rsid w:val="000603AA"/>
    <w:rsid w:val="00065849"/>
    <w:rsid w:val="00093B1D"/>
    <w:rsid w:val="000964BE"/>
    <w:rsid w:val="000B7CB5"/>
    <w:rsid w:val="000C056E"/>
    <w:rsid w:val="000E1C9F"/>
    <w:rsid w:val="000E4C99"/>
    <w:rsid w:val="001071C8"/>
    <w:rsid w:val="00165886"/>
    <w:rsid w:val="0017496C"/>
    <w:rsid w:val="00192FA2"/>
    <w:rsid w:val="001936BD"/>
    <w:rsid w:val="001F0019"/>
    <w:rsid w:val="001F29AB"/>
    <w:rsid w:val="00233068"/>
    <w:rsid w:val="002434D0"/>
    <w:rsid w:val="00255BBA"/>
    <w:rsid w:val="002737B4"/>
    <w:rsid w:val="002A7670"/>
    <w:rsid w:val="002D097E"/>
    <w:rsid w:val="002E0690"/>
    <w:rsid w:val="002E2702"/>
    <w:rsid w:val="00327C13"/>
    <w:rsid w:val="00332A63"/>
    <w:rsid w:val="0033460C"/>
    <w:rsid w:val="00385040"/>
    <w:rsid w:val="003948C0"/>
    <w:rsid w:val="003A0587"/>
    <w:rsid w:val="003A2CFD"/>
    <w:rsid w:val="003A7731"/>
    <w:rsid w:val="003C6A37"/>
    <w:rsid w:val="003E23C1"/>
    <w:rsid w:val="0040244A"/>
    <w:rsid w:val="00426E01"/>
    <w:rsid w:val="004665E6"/>
    <w:rsid w:val="00466A00"/>
    <w:rsid w:val="004A4E70"/>
    <w:rsid w:val="004C6656"/>
    <w:rsid w:val="00533F05"/>
    <w:rsid w:val="00537106"/>
    <w:rsid w:val="00565A61"/>
    <w:rsid w:val="005701E4"/>
    <w:rsid w:val="00586579"/>
    <w:rsid w:val="0059672E"/>
    <w:rsid w:val="005A74C5"/>
    <w:rsid w:val="005C0C26"/>
    <w:rsid w:val="005D76B7"/>
    <w:rsid w:val="00602D2E"/>
    <w:rsid w:val="0060510D"/>
    <w:rsid w:val="00606C22"/>
    <w:rsid w:val="00614E4A"/>
    <w:rsid w:val="006159B4"/>
    <w:rsid w:val="00651B16"/>
    <w:rsid w:val="00656538"/>
    <w:rsid w:val="00663934"/>
    <w:rsid w:val="00666867"/>
    <w:rsid w:val="006A4EFF"/>
    <w:rsid w:val="006C5999"/>
    <w:rsid w:val="006E352C"/>
    <w:rsid w:val="006E432B"/>
    <w:rsid w:val="006E434F"/>
    <w:rsid w:val="00763CB8"/>
    <w:rsid w:val="00765450"/>
    <w:rsid w:val="0077002E"/>
    <w:rsid w:val="00786A2A"/>
    <w:rsid w:val="00791B67"/>
    <w:rsid w:val="0079309E"/>
    <w:rsid w:val="00796867"/>
    <w:rsid w:val="007C5559"/>
    <w:rsid w:val="007F4630"/>
    <w:rsid w:val="0080274F"/>
    <w:rsid w:val="00803EAE"/>
    <w:rsid w:val="00846BD5"/>
    <w:rsid w:val="0089633D"/>
    <w:rsid w:val="008B0FF9"/>
    <w:rsid w:val="008C0FC1"/>
    <w:rsid w:val="009177E3"/>
    <w:rsid w:val="00923045"/>
    <w:rsid w:val="0093356E"/>
    <w:rsid w:val="009535D8"/>
    <w:rsid w:val="0096198D"/>
    <w:rsid w:val="00996CF9"/>
    <w:rsid w:val="009F73E2"/>
    <w:rsid w:val="00A1321F"/>
    <w:rsid w:val="00A478F6"/>
    <w:rsid w:val="00A50579"/>
    <w:rsid w:val="00A55673"/>
    <w:rsid w:val="00A57D4D"/>
    <w:rsid w:val="00A82A4B"/>
    <w:rsid w:val="00AF24D9"/>
    <w:rsid w:val="00AF5490"/>
    <w:rsid w:val="00B24E1A"/>
    <w:rsid w:val="00B35B40"/>
    <w:rsid w:val="00B366D4"/>
    <w:rsid w:val="00BF5F5D"/>
    <w:rsid w:val="00C22BF1"/>
    <w:rsid w:val="00C639B1"/>
    <w:rsid w:val="00C81EB2"/>
    <w:rsid w:val="00C91E00"/>
    <w:rsid w:val="00CC770F"/>
    <w:rsid w:val="00CC7711"/>
    <w:rsid w:val="00D06C43"/>
    <w:rsid w:val="00DC6861"/>
    <w:rsid w:val="00DF39AA"/>
    <w:rsid w:val="00E02AD5"/>
    <w:rsid w:val="00E146AE"/>
    <w:rsid w:val="00E31A0F"/>
    <w:rsid w:val="00E57FD7"/>
    <w:rsid w:val="00E77565"/>
    <w:rsid w:val="00ED6F29"/>
    <w:rsid w:val="00EE7753"/>
    <w:rsid w:val="00EF4EDC"/>
    <w:rsid w:val="00F35872"/>
    <w:rsid w:val="00F94BB3"/>
    <w:rsid w:val="00FB3901"/>
    <w:rsid w:val="00FC4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0FA52223"/>
  <w15:docId w15:val="{A10BB680-F145-4907-BC24-48378019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56E"/>
    <w:pPr>
      <w:widowControl w:val="0"/>
      <w:autoSpaceDE w:val="0"/>
      <w:autoSpaceDN w:val="0"/>
      <w:adjustRightInd w:val="0"/>
    </w:pPr>
    <w:rPr>
      <w:rFonts w:ascii="Bookman Old Style" w:hAnsi="Bookman Old Style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rsid w:val="0093356E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335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3356E"/>
    <w:rPr>
      <w:rFonts w:ascii="Bookman Old Style" w:hAnsi="Bookman Old Style" w:cs="Mangal"/>
      <w:sz w:val="21"/>
      <w:szCs w:val="21"/>
      <w:lang w:bidi="hi-IN"/>
    </w:rPr>
  </w:style>
  <w:style w:type="paragraph" w:styleId="List">
    <w:name w:val="List"/>
    <w:basedOn w:val="BodyText"/>
    <w:uiPriority w:val="99"/>
    <w:rsid w:val="0093356E"/>
  </w:style>
  <w:style w:type="paragraph" w:styleId="Caption">
    <w:name w:val="caption"/>
    <w:basedOn w:val="Normal"/>
    <w:uiPriority w:val="99"/>
    <w:qFormat/>
    <w:rsid w:val="0093356E"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93356E"/>
  </w:style>
  <w:style w:type="paragraph" w:customStyle="1" w:styleId="WW-caption">
    <w:name w:val="WW-caption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">
    <w:name w:val="WW-caption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">
    <w:name w:val="WW-caption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">
    <w:name w:val="WW-caption1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1">
    <w:name w:val="WW-caption11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11">
    <w:name w:val="WW-caption111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111">
    <w:name w:val="WW-caption1111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1111">
    <w:name w:val="WW-caption11111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11111">
    <w:name w:val="WW-caption111111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111111">
    <w:name w:val="WW-caption1111111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1111111">
    <w:name w:val="WW-caption11111111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11111111">
    <w:name w:val="WW-caption111111111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111111111">
    <w:name w:val="WW-caption1111111111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1111111111">
    <w:name w:val="WW-caption11111111111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11111111111">
    <w:name w:val="WW-caption111111111111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111111111111">
    <w:name w:val="WW-caption1111111111111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1111111111111">
    <w:name w:val="WW-caption11111111111111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11111111111111">
    <w:name w:val="WW-caption111111111111111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111111111111111">
    <w:name w:val="WW-caption1111111111111111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1111111111111111">
    <w:name w:val="WW-caption11111111111111111111"/>
    <w:basedOn w:val="Normal"/>
    <w:uiPriority w:val="99"/>
    <w:rsid w:val="0093356E"/>
    <w:pPr>
      <w:spacing w:before="120" w:after="120"/>
    </w:pPr>
    <w:rPr>
      <w:i/>
      <w:iCs/>
    </w:rPr>
  </w:style>
  <w:style w:type="paragraph" w:customStyle="1" w:styleId="WW-caption111111111111111111111">
    <w:name w:val="WW-caption111111111111111111111"/>
    <w:basedOn w:val="Normal"/>
    <w:uiPriority w:val="99"/>
    <w:rsid w:val="0093356E"/>
    <w:pPr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uiPriority w:val="99"/>
    <w:rsid w:val="0093356E"/>
    <w:pPr>
      <w:tabs>
        <w:tab w:val="center" w:pos="5092"/>
        <w:tab w:val="right" w:pos="1018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356E"/>
    <w:rPr>
      <w:rFonts w:ascii="Bookman Old Style" w:hAnsi="Bookman Old Style" w:cs="Mangal"/>
      <w:sz w:val="21"/>
      <w:szCs w:val="21"/>
      <w:lang w:bidi="hi-IN"/>
    </w:rPr>
  </w:style>
  <w:style w:type="paragraph" w:styleId="Footer">
    <w:name w:val="footer"/>
    <w:basedOn w:val="Normal"/>
    <w:link w:val="FooterChar"/>
    <w:uiPriority w:val="99"/>
    <w:rsid w:val="0093356E"/>
    <w:pPr>
      <w:tabs>
        <w:tab w:val="center" w:pos="5092"/>
        <w:tab w:val="right" w:pos="1018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356E"/>
    <w:rPr>
      <w:rFonts w:ascii="Bookman Old Style" w:hAnsi="Bookman Old Style" w:cs="Mangal"/>
      <w:sz w:val="21"/>
      <w:szCs w:val="21"/>
      <w:lang w:bidi="hi-IN"/>
    </w:rPr>
  </w:style>
  <w:style w:type="character" w:customStyle="1" w:styleId="RTFNum21">
    <w:name w:val="RTF_Num 2 1"/>
    <w:uiPriority w:val="99"/>
    <w:rsid w:val="0093356E"/>
    <w:rPr>
      <w:rFonts w:ascii="Symbol" w:hAnsi="Symbol"/>
      <w:b/>
    </w:rPr>
  </w:style>
  <w:style w:type="character" w:customStyle="1" w:styleId="RTFNum22">
    <w:name w:val="RTF_Num 2 2"/>
    <w:uiPriority w:val="99"/>
    <w:rsid w:val="0093356E"/>
    <w:rPr>
      <w:rFonts w:ascii="OpenSymbol" w:hAnsi="OpenSymbol"/>
      <w:lang w:eastAsia="zh-CN"/>
    </w:rPr>
  </w:style>
  <w:style w:type="character" w:customStyle="1" w:styleId="RTFNum23">
    <w:name w:val="RTF_Num 2 3"/>
    <w:uiPriority w:val="99"/>
    <w:rsid w:val="0093356E"/>
    <w:rPr>
      <w:rFonts w:ascii="OpenSymbol" w:hAnsi="OpenSymbol"/>
      <w:lang w:eastAsia="zh-CN"/>
    </w:rPr>
  </w:style>
  <w:style w:type="character" w:customStyle="1" w:styleId="RTFNum24">
    <w:name w:val="RTF_Num 2 4"/>
    <w:uiPriority w:val="99"/>
    <w:rsid w:val="0093356E"/>
    <w:rPr>
      <w:rFonts w:ascii="OpenSymbol" w:hAnsi="OpenSymbol"/>
      <w:lang w:eastAsia="zh-CN"/>
    </w:rPr>
  </w:style>
  <w:style w:type="character" w:customStyle="1" w:styleId="RTFNum25">
    <w:name w:val="RTF_Num 2 5"/>
    <w:uiPriority w:val="99"/>
    <w:rsid w:val="0093356E"/>
    <w:rPr>
      <w:rFonts w:ascii="OpenSymbol" w:hAnsi="OpenSymbol"/>
      <w:lang w:eastAsia="zh-CN"/>
    </w:rPr>
  </w:style>
  <w:style w:type="character" w:customStyle="1" w:styleId="RTFNum26">
    <w:name w:val="RTF_Num 2 6"/>
    <w:uiPriority w:val="99"/>
    <w:rsid w:val="0093356E"/>
    <w:rPr>
      <w:rFonts w:ascii="OpenSymbol" w:hAnsi="OpenSymbol"/>
      <w:lang w:eastAsia="zh-CN"/>
    </w:rPr>
  </w:style>
  <w:style w:type="character" w:customStyle="1" w:styleId="RTFNum27">
    <w:name w:val="RTF_Num 2 7"/>
    <w:uiPriority w:val="99"/>
    <w:rsid w:val="0093356E"/>
    <w:rPr>
      <w:rFonts w:ascii="OpenSymbol" w:hAnsi="OpenSymbol"/>
      <w:lang w:eastAsia="zh-CN"/>
    </w:rPr>
  </w:style>
  <w:style w:type="character" w:customStyle="1" w:styleId="RTFNum28">
    <w:name w:val="RTF_Num 2 8"/>
    <w:uiPriority w:val="99"/>
    <w:rsid w:val="0093356E"/>
    <w:rPr>
      <w:rFonts w:ascii="OpenSymbol" w:hAnsi="OpenSymbol"/>
      <w:lang w:eastAsia="zh-CN"/>
    </w:rPr>
  </w:style>
  <w:style w:type="character" w:customStyle="1" w:styleId="RTFNum29">
    <w:name w:val="RTF_Num 2 9"/>
    <w:uiPriority w:val="99"/>
    <w:rsid w:val="0093356E"/>
    <w:rPr>
      <w:rFonts w:ascii="OpenSymbol" w:hAnsi="OpenSymbol"/>
      <w:lang w:eastAsia="zh-CN"/>
    </w:rPr>
  </w:style>
  <w:style w:type="character" w:customStyle="1" w:styleId="RTFNum210">
    <w:name w:val="RTF_Num 2 10"/>
    <w:uiPriority w:val="99"/>
    <w:rsid w:val="0093356E"/>
    <w:rPr>
      <w:rFonts w:ascii="OpenSymbol" w:hAnsi="OpenSymbol"/>
      <w:lang w:eastAsia="zh-CN"/>
    </w:rPr>
  </w:style>
  <w:style w:type="character" w:customStyle="1" w:styleId="RTFNum31">
    <w:name w:val="RTF_Num 3 1"/>
    <w:uiPriority w:val="99"/>
    <w:rsid w:val="0093356E"/>
    <w:rPr>
      <w:rFonts w:ascii="Symbol" w:hAnsi="Symbol"/>
      <w:lang w:eastAsia="zh-CN"/>
    </w:rPr>
  </w:style>
  <w:style w:type="character" w:customStyle="1" w:styleId="RTFNum32">
    <w:name w:val="RTF_Num 3 2"/>
    <w:uiPriority w:val="99"/>
    <w:rsid w:val="0093356E"/>
    <w:rPr>
      <w:rFonts w:ascii="OpenSymbol" w:hAnsi="OpenSymbol"/>
      <w:lang w:eastAsia="zh-CN"/>
    </w:rPr>
  </w:style>
  <w:style w:type="character" w:customStyle="1" w:styleId="RTFNum33">
    <w:name w:val="RTF_Num 3 3"/>
    <w:uiPriority w:val="99"/>
    <w:rsid w:val="0093356E"/>
    <w:rPr>
      <w:rFonts w:ascii="OpenSymbol" w:hAnsi="OpenSymbol"/>
      <w:lang w:eastAsia="zh-CN"/>
    </w:rPr>
  </w:style>
  <w:style w:type="character" w:customStyle="1" w:styleId="RTFNum34">
    <w:name w:val="RTF_Num 3 4"/>
    <w:uiPriority w:val="99"/>
    <w:rsid w:val="0093356E"/>
    <w:rPr>
      <w:rFonts w:ascii="OpenSymbol" w:hAnsi="OpenSymbol"/>
      <w:lang w:eastAsia="zh-CN"/>
    </w:rPr>
  </w:style>
  <w:style w:type="character" w:customStyle="1" w:styleId="RTFNum35">
    <w:name w:val="RTF_Num 3 5"/>
    <w:uiPriority w:val="99"/>
    <w:rsid w:val="0093356E"/>
    <w:rPr>
      <w:rFonts w:ascii="OpenSymbol" w:hAnsi="OpenSymbol"/>
      <w:lang w:eastAsia="zh-CN"/>
    </w:rPr>
  </w:style>
  <w:style w:type="character" w:customStyle="1" w:styleId="RTFNum36">
    <w:name w:val="RTF_Num 3 6"/>
    <w:uiPriority w:val="99"/>
    <w:rsid w:val="0093356E"/>
    <w:rPr>
      <w:rFonts w:ascii="OpenSymbol" w:hAnsi="OpenSymbol"/>
      <w:lang w:eastAsia="zh-CN"/>
    </w:rPr>
  </w:style>
  <w:style w:type="character" w:customStyle="1" w:styleId="RTFNum37">
    <w:name w:val="RTF_Num 3 7"/>
    <w:uiPriority w:val="99"/>
    <w:rsid w:val="0093356E"/>
    <w:rPr>
      <w:rFonts w:ascii="OpenSymbol" w:hAnsi="OpenSymbol"/>
      <w:lang w:eastAsia="zh-CN"/>
    </w:rPr>
  </w:style>
  <w:style w:type="character" w:customStyle="1" w:styleId="RTFNum38">
    <w:name w:val="RTF_Num 3 8"/>
    <w:uiPriority w:val="99"/>
    <w:rsid w:val="0093356E"/>
    <w:rPr>
      <w:rFonts w:ascii="OpenSymbol" w:hAnsi="OpenSymbol"/>
      <w:lang w:eastAsia="zh-CN"/>
    </w:rPr>
  </w:style>
  <w:style w:type="character" w:customStyle="1" w:styleId="RTFNum39">
    <w:name w:val="RTF_Num 3 9"/>
    <w:uiPriority w:val="99"/>
    <w:rsid w:val="0093356E"/>
    <w:rPr>
      <w:rFonts w:ascii="OpenSymbol" w:hAnsi="OpenSymbol"/>
      <w:lang w:eastAsia="zh-CN"/>
    </w:rPr>
  </w:style>
  <w:style w:type="character" w:customStyle="1" w:styleId="RTFNum310">
    <w:name w:val="RTF_Num 3 10"/>
    <w:uiPriority w:val="99"/>
    <w:rsid w:val="0093356E"/>
    <w:rPr>
      <w:rFonts w:ascii="OpenSymbol" w:hAnsi="OpenSymbol"/>
      <w:lang w:eastAsia="zh-CN"/>
    </w:rPr>
  </w:style>
  <w:style w:type="character" w:customStyle="1" w:styleId="RTFNum41">
    <w:name w:val="RTF_Num 4 1"/>
    <w:uiPriority w:val="99"/>
    <w:rsid w:val="0093356E"/>
    <w:rPr>
      <w:rFonts w:ascii="Symbol" w:hAnsi="Symbol"/>
      <w:lang w:eastAsia="zh-CN"/>
    </w:rPr>
  </w:style>
  <w:style w:type="character" w:customStyle="1" w:styleId="RTFNum42">
    <w:name w:val="RTF_Num 4 2"/>
    <w:uiPriority w:val="99"/>
    <w:rsid w:val="0093356E"/>
    <w:rPr>
      <w:rFonts w:ascii="OpenSymbol" w:hAnsi="OpenSymbol"/>
      <w:lang w:eastAsia="zh-CN"/>
    </w:rPr>
  </w:style>
  <w:style w:type="character" w:customStyle="1" w:styleId="RTFNum43">
    <w:name w:val="RTF_Num 4 3"/>
    <w:uiPriority w:val="99"/>
    <w:rsid w:val="0093356E"/>
    <w:rPr>
      <w:rFonts w:ascii="OpenSymbol" w:hAnsi="OpenSymbol"/>
      <w:lang w:eastAsia="zh-CN"/>
    </w:rPr>
  </w:style>
  <w:style w:type="character" w:customStyle="1" w:styleId="RTFNum44">
    <w:name w:val="RTF_Num 4 4"/>
    <w:uiPriority w:val="99"/>
    <w:rsid w:val="0093356E"/>
    <w:rPr>
      <w:rFonts w:ascii="OpenSymbol" w:hAnsi="OpenSymbol"/>
      <w:lang w:eastAsia="zh-CN"/>
    </w:rPr>
  </w:style>
  <w:style w:type="character" w:customStyle="1" w:styleId="RTFNum45">
    <w:name w:val="RTF_Num 4 5"/>
    <w:uiPriority w:val="99"/>
    <w:rsid w:val="0093356E"/>
    <w:rPr>
      <w:rFonts w:ascii="OpenSymbol" w:hAnsi="OpenSymbol"/>
      <w:lang w:eastAsia="zh-CN"/>
    </w:rPr>
  </w:style>
  <w:style w:type="character" w:customStyle="1" w:styleId="RTFNum46">
    <w:name w:val="RTF_Num 4 6"/>
    <w:uiPriority w:val="99"/>
    <w:rsid w:val="0093356E"/>
    <w:rPr>
      <w:rFonts w:ascii="OpenSymbol" w:hAnsi="OpenSymbol"/>
      <w:lang w:eastAsia="zh-CN"/>
    </w:rPr>
  </w:style>
  <w:style w:type="character" w:customStyle="1" w:styleId="RTFNum47">
    <w:name w:val="RTF_Num 4 7"/>
    <w:uiPriority w:val="99"/>
    <w:rsid w:val="0093356E"/>
    <w:rPr>
      <w:rFonts w:ascii="OpenSymbol" w:hAnsi="OpenSymbol"/>
      <w:lang w:eastAsia="zh-CN"/>
    </w:rPr>
  </w:style>
  <w:style w:type="character" w:customStyle="1" w:styleId="RTFNum48">
    <w:name w:val="RTF_Num 4 8"/>
    <w:uiPriority w:val="99"/>
    <w:rsid w:val="0093356E"/>
    <w:rPr>
      <w:rFonts w:ascii="OpenSymbol" w:hAnsi="OpenSymbol"/>
      <w:lang w:eastAsia="zh-CN"/>
    </w:rPr>
  </w:style>
  <w:style w:type="character" w:customStyle="1" w:styleId="RTFNum49">
    <w:name w:val="RTF_Num 4 9"/>
    <w:uiPriority w:val="99"/>
    <w:rsid w:val="0093356E"/>
    <w:rPr>
      <w:rFonts w:ascii="OpenSymbol" w:hAnsi="OpenSymbol"/>
      <w:lang w:eastAsia="zh-CN"/>
    </w:rPr>
  </w:style>
  <w:style w:type="character" w:customStyle="1" w:styleId="RTFNum410">
    <w:name w:val="RTF_Num 4 10"/>
    <w:uiPriority w:val="99"/>
    <w:rsid w:val="0093356E"/>
    <w:rPr>
      <w:rFonts w:ascii="OpenSymbol" w:hAnsi="OpenSymbol"/>
      <w:lang w:eastAsia="zh-CN"/>
    </w:rPr>
  </w:style>
  <w:style w:type="character" w:customStyle="1" w:styleId="RTFNum51">
    <w:name w:val="RTF_Num 5 1"/>
    <w:uiPriority w:val="99"/>
    <w:rsid w:val="0093356E"/>
    <w:rPr>
      <w:rFonts w:ascii="OpenSymbol" w:hAnsi="OpenSymbol"/>
    </w:rPr>
  </w:style>
  <w:style w:type="character" w:customStyle="1" w:styleId="RTFNum52">
    <w:name w:val="RTF_Num 5 2"/>
    <w:uiPriority w:val="99"/>
    <w:rsid w:val="0093356E"/>
    <w:rPr>
      <w:rFonts w:ascii="OpenSymbol" w:hAnsi="OpenSymbol"/>
      <w:lang w:eastAsia="zh-CN"/>
    </w:rPr>
  </w:style>
  <w:style w:type="character" w:customStyle="1" w:styleId="RTFNum53">
    <w:name w:val="RTF_Num 5 3"/>
    <w:uiPriority w:val="99"/>
    <w:rsid w:val="0093356E"/>
    <w:rPr>
      <w:rFonts w:ascii="OpenSymbol" w:hAnsi="OpenSymbol"/>
      <w:lang w:eastAsia="zh-CN"/>
    </w:rPr>
  </w:style>
  <w:style w:type="character" w:customStyle="1" w:styleId="RTFNum54">
    <w:name w:val="RTF_Num 5 4"/>
    <w:uiPriority w:val="99"/>
    <w:rsid w:val="0093356E"/>
    <w:rPr>
      <w:rFonts w:ascii="OpenSymbol" w:hAnsi="OpenSymbol"/>
      <w:lang w:eastAsia="zh-CN"/>
    </w:rPr>
  </w:style>
  <w:style w:type="character" w:customStyle="1" w:styleId="RTFNum55">
    <w:name w:val="RTF_Num 5 5"/>
    <w:uiPriority w:val="99"/>
    <w:rsid w:val="0093356E"/>
    <w:rPr>
      <w:rFonts w:ascii="OpenSymbol" w:hAnsi="OpenSymbol"/>
      <w:lang w:eastAsia="zh-CN"/>
    </w:rPr>
  </w:style>
  <w:style w:type="character" w:customStyle="1" w:styleId="RTFNum56">
    <w:name w:val="RTF_Num 5 6"/>
    <w:uiPriority w:val="99"/>
    <w:rsid w:val="0093356E"/>
    <w:rPr>
      <w:rFonts w:ascii="OpenSymbol" w:hAnsi="OpenSymbol"/>
      <w:lang w:eastAsia="zh-CN"/>
    </w:rPr>
  </w:style>
  <w:style w:type="character" w:customStyle="1" w:styleId="RTFNum57">
    <w:name w:val="RTF_Num 5 7"/>
    <w:uiPriority w:val="99"/>
    <w:rsid w:val="0093356E"/>
    <w:rPr>
      <w:rFonts w:ascii="OpenSymbol" w:hAnsi="OpenSymbol"/>
      <w:lang w:eastAsia="zh-CN"/>
    </w:rPr>
  </w:style>
  <w:style w:type="character" w:customStyle="1" w:styleId="RTFNum58">
    <w:name w:val="RTF_Num 5 8"/>
    <w:uiPriority w:val="99"/>
    <w:rsid w:val="0093356E"/>
    <w:rPr>
      <w:rFonts w:ascii="OpenSymbol" w:hAnsi="OpenSymbol"/>
      <w:lang w:eastAsia="zh-CN"/>
    </w:rPr>
  </w:style>
  <w:style w:type="character" w:customStyle="1" w:styleId="RTFNum59">
    <w:name w:val="RTF_Num 5 9"/>
    <w:uiPriority w:val="99"/>
    <w:rsid w:val="0093356E"/>
    <w:rPr>
      <w:rFonts w:ascii="OpenSymbol" w:hAnsi="OpenSymbol"/>
      <w:lang w:eastAsia="zh-CN"/>
    </w:rPr>
  </w:style>
  <w:style w:type="character" w:customStyle="1" w:styleId="RTFNum510">
    <w:name w:val="RTF_Num 5 10"/>
    <w:uiPriority w:val="99"/>
    <w:rsid w:val="0093356E"/>
    <w:rPr>
      <w:rFonts w:ascii="OpenSymbol" w:hAnsi="OpenSymbol"/>
      <w:lang w:eastAsia="zh-CN"/>
    </w:rPr>
  </w:style>
  <w:style w:type="character" w:customStyle="1" w:styleId="RTFNum61">
    <w:name w:val="RTF_Num 6 1"/>
    <w:uiPriority w:val="99"/>
    <w:rsid w:val="0093356E"/>
    <w:rPr>
      <w:rFonts w:ascii="OpenSymbol" w:hAnsi="OpenSymbol"/>
      <w:lang w:eastAsia="zh-CN"/>
    </w:rPr>
  </w:style>
  <w:style w:type="character" w:customStyle="1" w:styleId="RTFNum62">
    <w:name w:val="RTF_Num 6 2"/>
    <w:uiPriority w:val="99"/>
    <w:rsid w:val="0093356E"/>
    <w:rPr>
      <w:rFonts w:ascii="OpenSymbol" w:hAnsi="OpenSymbol"/>
      <w:lang w:eastAsia="zh-CN"/>
    </w:rPr>
  </w:style>
  <w:style w:type="character" w:customStyle="1" w:styleId="RTFNum63">
    <w:name w:val="RTF_Num 6 3"/>
    <w:uiPriority w:val="99"/>
    <w:rsid w:val="0093356E"/>
    <w:rPr>
      <w:rFonts w:ascii="OpenSymbol" w:hAnsi="OpenSymbol"/>
      <w:lang w:eastAsia="zh-CN"/>
    </w:rPr>
  </w:style>
  <w:style w:type="character" w:customStyle="1" w:styleId="RTFNum64">
    <w:name w:val="RTF_Num 6 4"/>
    <w:uiPriority w:val="99"/>
    <w:rsid w:val="0093356E"/>
    <w:rPr>
      <w:rFonts w:ascii="OpenSymbol" w:hAnsi="OpenSymbol"/>
      <w:lang w:eastAsia="zh-CN"/>
    </w:rPr>
  </w:style>
  <w:style w:type="character" w:customStyle="1" w:styleId="RTFNum65">
    <w:name w:val="RTF_Num 6 5"/>
    <w:uiPriority w:val="99"/>
    <w:rsid w:val="0093356E"/>
    <w:rPr>
      <w:rFonts w:ascii="OpenSymbol" w:hAnsi="OpenSymbol"/>
      <w:lang w:eastAsia="zh-CN"/>
    </w:rPr>
  </w:style>
  <w:style w:type="character" w:customStyle="1" w:styleId="RTFNum66">
    <w:name w:val="RTF_Num 6 6"/>
    <w:uiPriority w:val="99"/>
    <w:rsid w:val="0093356E"/>
    <w:rPr>
      <w:rFonts w:ascii="OpenSymbol" w:hAnsi="OpenSymbol"/>
      <w:lang w:eastAsia="zh-CN"/>
    </w:rPr>
  </w:style>
  <w:style w:type="character" w:customStyle="1" w:styleId="RTFNum67">
    <w:name w:val="RTF_Num 6 7"/>
    <w:uiPriority w:val="99"/>
    <w:rsid w:val="0093356E"/>
    <w:rPr>
      <w:rFonts w:ascii="OpenSymbol" w:hAnsi="OpenSymbol"/>
      <w:lang w:eastAsia="zh-CN"/>
    </w:rPr>
  </w:style>
  <w:style w:type="character" w:customStyle="1" w:styleId="RTFNum68">
    <w:name w:val="RTF_Num 6 8"/>
    <w:uiPriority w:val="99"/>
    <w:rsid w:val="0093356E"/>
    <w:rPr>
      <w:rFonts w:ascii="OpenSymbol" w:hAnsi="OpenSymbol"/>
      <w:lang w:eastAsia="zh-CN"/>
    </w:rPr>
  </w:style>
  <w:style w:type="character" w:customStyle="1" w:styleId="RTFNum69">
    <w:name w:val="RTF_Num 6 9"/>
    <w:uiPriority w:val="99"/>
    <w:rsid w:val="0093356E"/>
    <w:rPr>
      <w:rFonts w:ascii="OpenSymbol" w:hAnsi="OpenSymbol"/>
      <w:lang w:eastAsia="zh-CN"/>
    </w:rPr>
  </w:style>
  <w:style w:type="character" w:customStyle="1" w:styleId="RTFNum610">
    <w:name w:val="RTF_Num 6 10"/>
    <w:uiPriority w:val="99"/>
    <w:rsid w:val="0093356E"/>
    <w:rPr>
      <w:rFonts w:ascii="OpenSymbol" w:hAnsi="OpenSymbol"/>
      <w:lang w:eastAsia="zh-CN"/>
    </w:rPr>
  </w:style>
  <w:style w:type="character" w:customStyle="1" w:styleId="WW-RTFNum21">
    <w:name w:val="WW-RTF_Num 2 1"/>
    <w:uiPriority w:val="99"/>
    <w:rsid w:val="0093356E"/>
    <w:rPr>
      <w:rFonts w:ascii="StarSymbol" w:hAnsi="StarSymbol"/>
      <w:b/>
    </w:rPr>
  </w:style>
  <w:style w:type="character" w:customStyle="1" w:styleId="WW-RTFNum22">
    <w:name w:val="WW-RTF_Num 2 2"/>
    <w:uiPriority w:val="99"/>
    <w:rsid w:val="0093356E"/>
    <w:rPr>
      <w:rFonts w:ascii="StarSymbol" w:hAnsi="StarSymbol"/>
      <w:lang w:eastAsia="zh-CN"/>
    </w:rPr>
  </w:style>
  <w:style w:type="character" w:customStyle="1" w:styleId="WW-RTFNum23">
    <w:name w:val="WW-RTF_Num 2 3"/>
    <w:uiPriority w:val="99"/>
    <w:rsid w:val="0093356E"/>
    <w:rPr>
      <w:rFonts w:ascii="StarSymbol" w:hAnsi="StarSymbol"/>
      <w:lang w:eastAsia="zh-CN"/>
    </w:rPr>
  </w:style>
  <w:style w:type="character" w:customStyle="1" w:styleId="WW-RTFNum24">
    <w:name w:val="WW-RTF_Num 2 4"/>
    <w:uiPriority w:val="99"/>
    <w:rsid w:val="0093356E"/>
    <w:rPr>
      <w:rFonts w:ascii="StarSymbol" w:hAnsi="StarSymbol"/>
      <w:lang w:eastAsia="zh-CN"/>
    </w:rPr>
  </w:style>
  <w:style w:type="character" w:customStyle="1" w:styleId="WW-RTFNum25">
    <w:name w:val="WW-RTF_Num 2 5"/>
    <w:uiPriority w:val="99"/>
    <w:rsid w:val="0093356E"/>
    <w:rPr>
      <w:rFonts w:ascii="StarSymbol" w:hAnsi="StarSymbol"/>
      <w:lang w:eastAsia="zh-CN"/>
    </w:rPr>
  </w:style>
  <w:style w:type="character" w:customStyle="1" w:styleId="WW-RTFNum26">
    <w:name w:val="WW-RTF_Num 2 6"/>
    <w:uiPriority w:val="99"/>
    <w:rsid w:val="0093356E"/>
    <w:rPr>
      <w:rFonts w:ascii="StarSymbol" w:hAnsi="StarSymbol"/>
      <w:lang w:eastAsia="zh-CN"/>
    </w:rPr>
  </w:style>
  <w:style w:type="character" w:customStyle="1" w:styleId="WW-RTFNum27">
    <w:name w:val="WW-RTF_Num 2 7"/>
    <w:uiPriority w:val="99"/>
    <w:rsid w:val="0093356E"/>
    <w:rPr>
      <w:rFonts w:ascii="StarSymbol" w:hAnsi="StarSymbol"/>
      <w:lang w:eastAsia="zh-CN"/>
    </w:rPr>
  </w:style>
  <w:style w:type="character" w:customStyle="1" w:styleId="WW-RTFNum28">
    <w:name w:val="WW-RTF_Num 2 8"/>
    <w:uiPriority w:val="99"/>
    <w:rsid w:val="0093356E"/>
    <w:rPr>
      <w:rFonts w:ascii="StarSymbol" w:hAnsi="StarSymbol"/>
      <w:lang w:eastAsia="zh-CN"/>
    </w:rPr>
  </w:style>
  <w:style w:type="character" w:customStyle="1" w:styleId="WW-RTFNum29">
    <w:name w:val="WW-RTF_Num 2 9"/>
    <w:uiPriority w:val="99"/>
    <w:rsid w:val="0093356E"/>
    <w:rPr>
      <w:rFonts w:ascii="StarSymbol" w:hAnsi="StarSymbol"/>
      <w:lang w:eastAsia="zh-CN"/>
    </w:rPr>
  </w:style>
  <w:style w:type="character" w:customStyle="1" w:styleId="WW-RTFNum210">
    <w:name w:val="WW-RTF_Num 2 10"/>
    <w:uiPriority w:val="99"/>
    <w:rsid w:val="0093356E"/>
    <w:rPr>
      <w:rFonts w:ascii="StarSymbol" w:hAnsi="StarSymbol"/>
      <w:lang w:eastAsia="zh-CN"/>
    </w:rPr>
  </w:style>
  <w:style w:type="character" w:customStyle="1" w:styleId="WW-RTFNum211">
    <w:name w:val="WW-RTF_Num 2 11"/>
    <w:uiPriority w:val="99"/>
    <w:rsid w:val="0093356E"/>
    <w:rPr>
      <w:rFonts w:ascii="OpenSymbol" w:hAnsi="OpenSymbol"/>
      <w:lang w:eastAsia="zh-CN"/>
    </w:rPr>
  </w:style>
  <w:style w:type="character" w:customStyle="1" w:styleId="WW-RTFNum221">
    <w:name w:val="WW-RTF_Num 2 21"/>
    <w:uiPriority w:val="99"/>
    <w:rsid w:val="0093356E"/>
    <w:rPr>
      <w:rFonts w:ascii="OpenSymbol" w:hAnsi="OpenSymbol"/>
      <w:lang w:eastAsia="zh-CN"/>
    </w:rPr>
  </w:style>
  <w:style w:type="character" w:customStyle="1" w:styleId="WW-RTFNum231">
    <w:name w:val="WW-RTF_Num 2 31"/>
    <w:uiPriority w:val="99"/>
    <w:rsid w:val="0093356E"/>
    <w:rPr>
      <w:rFonts w:ascii="OpenSymbol" w:hAnsi="OpenSymbol"/>
      <w:lang w:eastAsia="zh-CN"/>
    </w:rPr>
  </w:style>
  <w:style w:type="character" w:customStyle="1" w:styleId="WW-RTFNum241">
    <w:name w:val="WW-RTF_Num 2 41"/>
    <w:uiPriority w:val="99"/>
    <w:rsid w:val="0093356E"/>
    <w:rPr>
      <w:rFonts w:ascii="OpenSymbol" w:hAnsi="OpenSymbol"/>
      <w:lang w:eastAsia="zh-CN"/>
    </w:rPr>
  </w:style>
  <w:style w:type="character" w:customStyle="1" w:styleId="WW-RTFNum251">
    <w:name w:val="WW-RTF_Num 2 51"/>
    <w:uiPriority w:val="99"/>
    <w:rsid w:val="0093356E"/>
    <w:rPr>
      <w:rFonts w:ascii="OpenSymbol" w:hAnsi="OpenSymbol"/>
      <w:lang w:eastAsia="zh-CN"/>
    </w:rPr>
  </w:style>
  <w:style w:type="character" w:customStyle="1" w:styleId="WW-RTFNum261">
    <w:name w:val="WW-RTF_Num 2 61"/>
    <w:uiPriority w:val="99"/>
    <w:rsid w:val="0093356E"/>
    <w:rPr>
      <w:rFonts w:ascii="OpenSymbol" w:hAnsi="OpenSymbol"/>
      <w:lang w:eastAsia="zh-CN"/>
    </w:rPr>
  </w:style>
  <w:style w:type="character" w:customStyle="1" w:styleId="WW-RTFNum271">
    <w:name w:val="WW-RTF_Num 2 71"/>
    <w:uiPriority w:val="99"/>
    <w:rsid w:val="0093356E"/>
    <w:rPr>
      <w:rFonts w:ascii="OpenSymbol" w:hAnsi="OpenSymbol"/>
      <w:lang w:eastAsia="zh-CN"/>
    </w:rPr>
  </w:style>
  <w:style w:type="character" w:customStyle="1" w:styleId="WW-RTFNum281">
    <w:name w:val="WW-RTF_Num 2 81"/>
    <w:uiPriority w:val="99"/>
    <w:rsid w:val="0093356E"/>
    <w:rPr>
      <w:rFonts w:ascii="OpenSymbol" w:hAnsi="OpenSymbol"/>
      <w:lang w:eastAsia="zh-CN"/>
    </w:rPr>
  </w:style>
  <w:style w:type="character" w:customStyle="1" w:styleId="WW-RTFNum291">
    <w:name w:val="WW-RTF_Num 2 91"/>
    <w:uiPriority w:val="99"/>
    <w:rsid w:val="0093356E"/>
    <w:rPr>
      <w:rFonts w:ascii="OpenSymbol" w:hAnsi="OpenSymbol"/>
      <w:lang w:eastAsia="zh-CN"/>
    </w:rPr>
  </w:style>
  <w:style w:type="character" w:customStyle="1" w:styleId="WW-RTFNum2101">
    <w:name w:val="WW-RTF_Num 2 101"/>
    <w:uiPriority w:val="99"/>
    <w:rsid w:val="0093356E"/>
    <w:rPr>
      <w:rFonts w:ascii="OpenSymbol" w:hAnsi="OpenSymbol"/>
      <w:lang w:eastAsia="zh-CN"/>
    </w:rPr>
  </w:style>
  <w:style w:type="character" w:customStyle="1" w:styleId="WW-RTFNum31">
    <w:name w:val="WW-RTF_Num 3 1"/>
    <w:uiPriority w:val="99"/>
    <w:rsid w:val="0093356E"/>
    <w:rPr>
      <w:rFonts w:ascii="StarSymbol" w:hAnsi="StarSymbol"/>
      <w:b/>
    </w:rPr>
  </w:style>
  <w:style w:type="character" w:customStyle="1" w:styleId="WW-RTFNum32">
    <w:name w:val="WW-RTF_Num 3 2"/>
    <w:uiPriority w:val="99"/>
    <w:rsid w:val="0093356E"/>
    <w:rPr>
      <w:rFonts w:ascii="StarSymbol" w:hAnsi="StarSymbol"/>
      <w:lang w:eastAsia="zh-CN"/>
    </w:rPr>
  </w:style>
  <w:style w:type="character" w:customStyle="1" w:styleId="WW-RTFNum33">
    <w:name w:val="WW-RTF_Num 3 3"/>
    <w:uiPriority w:val="99"/>
    <w:rsid w:val="0093356E"/>
    <w:rPr>
      <w:rFonts w:ascii="StarSymbol" w:hAnsi="StarSymbol"/>
      <w:lang w:eastAsia="zh-CN"/>
    </w:rPr>
  </w:style>
  <w:style w:type="character" w:customStyle="1" w:styleId="WW-RTFNum34">
    <w:name w:val="WW-RTF_Num 3 4"/>
    <w:uiPriority w:val="99"/>
    <w:rsid w:val="0093356E"/>
    <w:rPr>
      <w:rFonts w:ascii="StarSymbol" w:hAnsi="StarSymbol"/>
      <w:lang w:eastAsia="zh-CN"/>
    </w:rPr>
  </w:style>
  <w:style w:type="character" w:customStyle="1" w:styleId="WW-RTFNum35">
    <w:name w:val="WW-RTF_Num 3 5"/>
    <w:uiPriority w:val="99"/>
    <w:rsid w:val="0093356E"/>
    <w:rPr>
      <w:rFonts w:ascii="StarSymbol" w:hAnsi="StarSymbol"/>
      <w:lang w:eastAsia="zh-CN"/>
    </w:rPr>
  </w:style>
  <w:style w:type="character" w:customStyle="1" w:styleId="WW-RTFNum36">
    <w:name w:val="WW-RTF_Num 3 6"/>
    <w:uiPriority w:val="99"/>
    <w:rsid w:val="0093356E"/>
    <w:rPr>
      <w:rFonts w:ascii="StarSymbol" w:hAnsi="StarSymbol"/>
      <w:lang w:eastAsia="zh-CN"/>
    </w:rPr>
  </w:style>
  <w:style w:type="character" w:customStyle="1" w:styleId="WW-RTFNum37">
    <w:name w:val="WW-RTF_Num 3 7"/>
    <w:uiPriority w:val="99"/>
    <w:rsid w:val="0093356E"/>
    <w:rPr>
      <w:rFonts w:ascii="StarSymbol" w:hAnsi="StarSymbol"/>
      <w:lang w:eastAsia="zh-CN"/>
    </w:rPr>
  </w:style>
  <w:style w:type="character" w:customStyle="1" w:styleId="WW-RTFNum38">
    <w:name w:val="WW-RTF_Num 3 8"/>
    <w:uiPriority w:val="99"/>
    <w:rsid w:val="0093356E"/>
    <w:rPr>
      <w:rFonts w:ascii="StarSymbol" w:hAnsi="StarSymbol"/>
      <w:lang w:eastAsia="zh-CN"/>
    </w:rPr>
  </w:style>
  <w:style w:type="character" w:customStyle="1" w:styleId="WW-RTFNum39">
    <w:name w:val="WW-RTF_Num 3 9"/>
    <w:uiPriority w:val="99"/>
    <w:rsid w:val="0093356E"/>
    <w:rPr>
      <w:rFonts w:ascii="StarSymbol" w:hAnsi="StarSymbol"/>
      <w:lang w:eastAsia="zh-CN"/>
    </w:rPr>
  </w:style>
  <w:style w:type="character" w:customStyle="1" w:styleId="WW-RTFNum310">
    <w:name w:val="WW-RTF_Num 3 10"/>
    <w:uiPriority w:val="99"/>
    <w:rsid w:val="0093356E"/>
    <w:rPr>
      <w:rFonts w:ascii="StarSymbol" w:hAnsi="StarSymbol"/>
      <w:lang w:eastAsia="zh-CN"/>
    </w:rPr>
  </w:style>
  <w:style w:type="character" w:customStyle="1" w:styleId="WW-RTFNum2111">
    <w:name w:val="WW-RTF_Num 2 111"/>
    <w:uiPriority w:val="99"/>
    <w:rsid w:val="0093356E"/>
    <w:rPr>
      <w:rFonts w:ascii="OpenSymbol" w:hAnsi="OpenSymbol"/>
      <w:lang w:eastAsia="zh-CN"/>
    </w:rPr>
  </w:style>
  <w:style w:type="character" w:customStyle="1" w:styleId="WW-RTFNum2211">
    <w:name w:val="WW-RTF_Num 2 211"/>
    <w:uiPriority w:val="99"/>
    <w:rsid w:val="0093356E"/>
    <w:rPr>
      <w:rFonts w:ascii="OpenSymbol" w:hAnsi="OpenSymbol"/>
      <w:lang w:eastAsia="zh-CN"/>
    </w:rPr>
  </w:style>
  <w:style w:type="character" w:customStyle="1" w:styleId="WW-RTFNum2311">
    <w:name w:val="WW-RTF_Num 2 311"/>
    <w:uiPriority w:val="99"/>
    <w:rsid w:val="0093356E"/>
    <w:rPr>
      <w:rFonts w:ascii="OpenSymbol" w:hAnsi="OpenSymbol"/>
      <w:lang w:eastAsia="zh-CN"/>
    </w:rPr>
  </w:style>
  <w:style w:type="character" w:customStyle="1" w:styleId="WW-RTFNum2411">
    <w:name w:val="WW-RTF_Num 2 411"/>
    <w:uiPriority w:val="99"/>
    <w:rsid w:val="0093356E"/>
    <w:rPr>
      <w:rFonts w:ascii="OpenSymbol" w:hAnsi="OpenSymbol"/>
      <w:lang w:eastAsia="zh-CN"/>
    </w:rPr>
  </w:style>
  <w:style w:type="character" w:customStyle="1" w:styleId="WW-RTFNum2511">
    <w:name w:val="WW-RTF_Num 2 511"/>
    <w:uiPriority w:val="99"/>
    <w:rsid w:val="0093356E"/>
    <w:rPr>
      <w:rFonts w:ascii="OpenSymbol" w:hAnsi="OpenSymbol"/>
      <w:lang w:eastAsia="zh-CN"/>
    </w:rPr>
  </w:style>
  <w:style w:type="character" w:customStyle="1" w:styleId="WW-RTFNum2611">
    <w:name w:val="WW-RTF_Num 2 611"/>
    <w:uiPriority w:val="99"/>
    <w:rsid w:val="0093356E"/>
    <w:rPr>
      <w:rFonts w:ascii="OpenSymbol" w:hAnsi="OpenSymbol"/>
      <w:lang w:eastAsia="zh-CN"/>
    </w:rPr>
  </w:style>
  <w:style w:type="character" w:customStyle="1" w:styleId="WW-RTFNum2711">
    <w:name w:val="WW-RTF_Num 2 711"/>
    <w:uiPriority w:val="99"/>
    <w:rsid w:val="0093356E"/>
    <w:rPr>
      <w:rFonts w:ascii="OpenSymbol" w:hAnsi="OpenSymbol"/>
      <w:lang w:eastAsia="zh-CN"/>
    </w:rPr>
  </w:style>
  <w:style w:type="character" w:customStyle="1" w:styleId="WW-RTFNum2811">
    <w:name w:val="WW-RTF_Num 2 811"/>
    <w:uiPriority w:val="99"/>
    <w:rsid w:val="0093356E"/>
    <w:rPr>
      <w:rFonts w:ascii="OpenSymbol" w:hAnsi="OpenSymbol"/>
      <w:lang w:eastAsia="zh-CN"/>
    </w:rPr>
  </w:style>
  <w:style w:type="character" w:customStyle="1" w:styleId="WW-RTFNum2911">
    <w:name w:val="WW-RTF_Num 2 911"/>
    <w:uiPriority w:val="99"/>
    <w:rsid w:val="0093356E"/>
    <w:rPr>
      <w:rFonts w:ascii="OpenSymbol" w:hAnsi="OpenSymbol"/>
      <w:lang w:eastAsia="zh-CN"/>
    </w:rPr>
  </w:style>
  <w:style w:type="character" w:customStyle="1" w:styleId="WW-RTFNum21011">
    <w:name w:val="WW-RTF_Num 2 1011"/>
    <w:uiPriority w:val="99"/>
    <w:rsid w:val="0093356E"/>
    <w:rPr>
      <w:rFonts w:ascii="OpenSymbol" w:hAnsi="OpenSymbol"/>
      <w:lang w:eastAsia="zh-CN"/>
    </w:rPr>
  </w:style>
  <w:style w:type="character" w:customStyle="1" w:styleId="WW-RTFNum21111">
    <w:name w:val="WW-RTF_Num 2 1111"/>
    <w:uiPriority w:val="99"/>
    <w:rsid w:val="0093356E"/>
    <w:rPr>
      <w:rFonts w:ascii="OpenSymbol" w:hAnsi="OpenSymbol"/>
      <w:b/>
    </w:rPr>
  </w:style>
  <w:style w:type="character" w:customStyle="1" w:styleId="WW-RTFNum22111">
    <w:name w:val="WW-RTF_Num 2 2111"/>
    <w:uiPriority w:val="99"/>
    <w:rsid w:val="0093356E"/>
    <w:rPr>
      <w:rFonts w:ascii="OpenSymbol" w:hAnsi="OpenSymbol"/>
      <w:lang w:eastAsia="zh-CN"/>
    </w:rPr>
  </w:style>
  <w:style w:type="character" w:customStyle="1" w:styleId="WW-RTFNum23111">
    <w:name w:val="WW-RTF_Num 2 3111"/>
    <w:uiPriority w:val="99"/>
    <w:rsid w:val="0093356E"/>
    <w:rPr>
      <w:rFonts w:ascii="OpenSymbol" w:hAnsi="OpenSymbol"/>
      <w:lang w:eastAsia="zh-CN"/>
    </w:rPr>
  </w:style>
  <w:style w:type="character" w:customStyle="1" w:styleId="WW-RTFNum24111">
    <w:name w:val="WW-RTF_Num 2 4111"/>
    <w:uiPriority w:val="99"/>
    <w:rsid w:val="0093356E"/>
    <w:rPr>
      <w:rFonts w:ascii="OpenSymbol" w:hAnsi="OpenSymbol"/>
      <w:lang w:eastAsia="zh-CN"/>
    </w:rPr>
  </w:style>
  <w:style w:type="character" w:customStyle="1" w:styleId="WW-RTFNum25111">
    <w:name w:val="WW-RTF_Num 2 5111"/>
    <w:uiPriority w:val="99"/>
    <w:rsid w:val="0093356E"/>
    <w:rPr>
      <w:rFonts w:ascii="OpenSymbol" w:hAnsi="OpenSymbol"/>
      <w:lang w:eastAsia="zh-CN"/>
    </w:rPr>
  </w:style>
  <w:style w:type="character" w:customStyle="1" w:styleId="WW-RTFNum26111">
    <w:name w:val="WW-RTF_Num 2 6111"/>
    <w:uiPriority w:val="99"/>
    <w:rsid w:val="0093356E"/>
    <w:rPr>
      <w:rFonts w:ascii="OpenSymbol" w:hAnsi="OpenSymbol"/>
      <w:lang w:eastAsia="zh-CN"/>
    </w:rPr>
  </w:style>
  <w:style w:type="character" w:customStyle="1" w:styleId="WW-RTFNum27111">
    <w:name w:val="WW-RTF_Num 2 7111"/>
    <w:uiPriority w:val="99"/>
    <w:rsid w:val="0093356E"/>
    <w:rPr>
      <w:rFonts w:ascii="OpenSymbol" w:hAnsi="OpenSymbol"/>
      <w:lang w:eastAsia="zh-CN"/>
    </w:rPr>
  </w:style>
  <w:style w:type="character" w:customStyle="1" w:styleId="WW-RTFNum28111">
    <w:name w:val="WW-RTF_Num 2 8111"/>
    <w:uiPriority w:val="99"/>
    <w:rsid w:val="0093356E"/>
    <w:rPr>
      <w:rFonts w:ascii="OpenSymbol" w:hAnsi="OpenSymbol"/>
      <w:lang w:eastAsia="zh-CN"/>
    </w:rPr>
  </w:style>
  <w:style w:type="character" w:customStyle="1" w:styleId="WW-RTFNum29111">
    <w:name w:val="WW-RTF_Num 2 9111"/>
    <w:uiPriority w:val="99"/>
    <w:rsid w:val="0093356E"/>
    <w:rPr>
      <w:rFonts w:ascii="OpenSymbol" w:hAnsi="OpenSymbol"/>
      <w:lang w:eastAsia="zh-CN"/>
    </w:rPr>
  </w:style>
  <w:style w:type="character" w:customStyle="1" w:styleId="WW-RTFNum210111">
    <w:name w:val="WW-RTF_Num 2 10111"/>
    <w:uiPriority w:val="99"/>
    <w:rsid w:val="0093356E"/>
    <w:rPr>
      <w:rFonts w:ascii="OpenSymbol" w:hAnsi="OpenSymbol"/>
      <w:lang w:eastAsia="zh-CN"/>
    </w:rPr>
  </w:style>
  <w:style w:type="character" w:customStyle="1" w:styleId="WW-RTFNum311">
    <w:name w:val="WW-RTF_Num 3 11"/>
    <w:uiPriority w:val="99"/>
    <w:rsid w:val="0093356E"/>
    <w:rPr>
      <w:rFonts w:ascii="StarSymbol" w:hAnsi="StarSymbol"/>
      <w:b/>
    </w:rPr>
  </w:style>
  <w:style w:type="character" w:customStyle="1" w:styleId="WW-RTFNum321">
    <w:name w:val="WW-RTF_Num 3 21"/>
    <w:uiPriority w:val="99"/>
    <w:rsid w:val="0093356E"/>
    <w:rPr>
      <w:rFonts w:ascii="StarSymbol" w:hAnsi="StarSymbol"/>
      <w:lang w:eastAsia="zh-CN"/>
    </w:rPr>
  </w:style>
  <w:style w:type="character" w:customStyle="1" w:styleId="WW-RTFNum331">
    <w:name w:val="WW-RTF_Num 3 31"/>
    <w:uiPriority w:val="99"/>
    <w:rsid w:val="0093356E"/>
    <w:rPr>
      <w:rFonts w:ascii="StarSymbol" w:hAnsi="StarSymbol"/>
      <w:lang w:eastAsia="zh-CN"/>
    </w:rPr>
  </w:style>
  <w:style w:type="character" w:customStyle="1" w:styleId="WW-RTFNum341">
    <w:name w:val="WW-RTF_Num 3 41"/>
    <w:uiPriority w:val="99"/>
    <w:rsid w:val="0093356E"/>
    <w:rPr>
      <w:rFonts w:ascii="StarSymbol" w:hAnsi="StarSymbol"/>
      <w:lang w:eastAsia="zh-CN"/>
    </w:rPr>
  </w:style>
  <w:style w:type="character" w:customStyle="1" w:styleId="WW-RTFNum351">
    <w:name w:val="WW-RTF_Num 3 51"/>
    <w:uiPriority w:val="99"/>
    <w:rsid w:val="0093356E"/>
    <w:rPr>
      <w:rFonts w:ascii="StarSymbol" w:hAnsi="StarSymbol"/>
      <w:lang w:eastAsia="zh-CN"/>
    </w:rPr>
  </w:style>
  <w:style w:type="character" w:customStyle="1" w:styleId="WW-RTFNum361">
    <w:name w:val="WW-RTF_Num 3 61"/>
    <w:uiPriority w:val="99"/>
    <w:rsid w:val="0093356E"/>
    <w:rPr>
      <w:rFonts w:ascii="StarSymbol" w:hAnsi="StarSymbol"/>
      <w:lang w:eastAsia="zh-CN"/>
    </w:rPr>
  </w:style>
  <w:style w:type="character" w:customStyle="1" w:styleId="WW-RTFNum371">
    <w:name w:val="WW-RTF_Num 3 71"/>
    <w:uiPriority w:val="99"/>
    <w:rsid w:val="0093356E"/>
    <w:rPr>
      <w:rFonts w:ascii="StarSymbol" w:hAnsi="StarSymbol"/>
      <w:lang w:eastAsia="zh-CN"/>
    </w:rPr>
  </w:style>
  <w:style w:type="character" w:customStyle="1" w:styleId="WW-RTFNum381">
    <w:name w:val="WW-RTF_Num 3 81"/>
    <w:uiPriority w:val="99"/>
    <w:rsid w:val="0093356E"/>
    <w:rPr>
      <w:rFonts w:ascii="StarSymbol" w:hAnsi="StarSymbol"/>
      <w:lang w:eastAsia="zh-CN"/>
    </w:rPr>
  </w:style>
  <w:style w:type="character" w:customStyle="1" w:styleId="WW-RTFNum391">
    <w:name w:val="WW-RTF_Num 3 91"/>
    <w:uiPriority w:val="99"/>
    <w:rsid w:val="0093356E"/>
    <w:rPr>
      <w:rFonts w:ascii="StarSymbol" w:hAnsi="StarSymbol"/>
      <w:lang w:eastAsia="zh-CN"/>
    </w:rPr>
  </w:style>
  <w:style w:type="character" w:customStyle="1" w:styleId="WW-RTFNum3101">
    <w:name w:val="WW-RTF_Num 3 101"/>
    <w:uiPriority w:val="99"/>
    <w:rsid w:val="0093356E"/>
    <w:rPr>
      <w:rFonts w:ascii="StarSymbol" w:hAnsi="StarSymbol"/>
      <w:lang w:eastAsia="zh-CN"/>
    </w:rPr>
  </w:style>
  <w:style w:type="character" w:customStyle="1" w:styleId="WW-RTFNum3111">
    <w:name w:val="WW-RTF_Num 3 111"/>
    <w:uiPriority w:val="99"/>
    <w:rsid w:val="0093356E"/>
    <w:rPr>
      <w:rFonts w:ascii="OpenSymbol" w:hAnsi="OpenSymbol"/>
      <w:lang w:eastAsia="zh-CN"/>
    </w:rPr>
  </w:style>
  <w:style w:type="character" w:customStyle="1" w:styleId="WW-RTFNum3211">
    <w:name w:val="WW-RTF_Num 3 211"/>
    <w:uiPriority w:val="99"/>
    <w:rsid w:val="0093356E"/>
    <w:rPr>
      <w:rFonts w:ascii="OpenSymbol" w:hAnsi="OpenSymbol"/>
      <w:lang w:eastAsia="zh-CN"/>
    </w:rPr>
  </w:style>
  <w:style w:type="character" w:customStyle="1" w:styleId="WW-RTFNum3311">
    <w:name w:val="WW-RTF_Num 3 311"/>
    <w:uiPriority w:val="99"/>
    <w:rsid w:val="0093356E"/>
    <w:rPr>
      <w:rFonts w:ascii="OpenSymbol" w:hAnsi="OpenSymbol"/>
      <w:lang w:eastAsia="zh-CN"/>
    </w:rPr>
  </w:style>
  <w:style w:type="character" w:customStyle="1" w:styleId="WW-RTFNum3411">
    <w:name w:val="WW-RTF_Num 3 411"/>
    <w:uiPriority w:val="99"/>
    <w:rsid w:val="0093356E"/>
    <w:rPr>
      <w:rFonts w:ascii="OpenSymbol" w:hAnsi="OpenSymbol"/>
      <w:lang w:eastAsia="zh-CN"/>
    </w:rPr>
  </w:style>
  <w:style w:type="character" w:customStyle="1" w:styleId="WW-RTFNum3511">
    <w:name w:val="WW-RTF_Num 3 511"/>
    <w:uiPriority w:val="99"/>
    <w:rsid w:val="0093356E"/>
    <w:rPr>
      <w:rFonts w:ascii="OpenSymbol" w:hAnsi="OpenSymbol"/>
      <w:lang w:eastAsia="zh-CN"/>
    </w:rPr>
  </w:style>
  <w:style w:type="character" w:customStyle="1" w:styleId="WW-RTFNum3611">
    <w:name w:val="WW-RTF_Num 3 611"/>
    <w:uiPriority w:val="99"/>
    <w:rsid w:val="0093356E"/>
    <w:rPr>
      <w:rFonts w:ascii="OpenSymbol" w:hAnsi="OpenSymbol"/>
      <w:lang w:eastAsia="zh-CN"/>
    </w:rPr>
  </w:style>
  <w:style w:type="character" w:customStyle="1" w:styleId="WW-RTFNum3711">
    <w:name w:val="WW-RTF_Num 3 711"/>
    <w:uiPriority w:val="99"/>
    <w:rsid w:val="0093356E"/>
    <w:rPr>
      <w:rFonts w:ascii="OpenSymbol" w:hAnsi="OpenSymbol"/>
      <w:lang w:eastAsia="zh-CN"/>
    </w:rPr>
  </w:style>
  <w:style w:type="character" w:customStyle="1" w:styleId="WW-RTFNum3811">
    <w:name w:val="WW-RTF_Num 3 811"/>
    <w:uiPriority w:val="99"/>
    <w:rsid w:val="0093356E"/>
    <w:rPr>
      <w:rFonts w:ascii="OpenSymbol" w:hAnsi="OpenSymbol"/>
      <w:lang w:eastAsia="zh-CN"/>
    </w:rPr>
  </w:style>
  <w:style w:type="character" w:customStyle="1" w:styleId="WW-RTFNum3911">
    <w:name w:val="WW-RTF_Num 3 911"/>
    <w:uiPriority w:val="99"/>
    <w:rsid w:val="0093356E"/>
    <w:rPr>
      <w:rFonts w:ascii="OpenSymbol" w:hAnsi="OpenSymbol"/>
      <w:lang w:eastAsia="zh-CN"/>
    </w:rPr>
  </w:style>
  <w:style w:type="character" w:customStyle="1" w:styleId="WW-RTFNum31011">
    <w:name w:val="WW-RTF_Num 3 1011"/>
    <w:uiPriority w:val="99"/>
    <w:rsid w:val="0093356E"/>
    <w:rPr>
      <w:rFonts w:ascii="OpenSymbol" w:hAnsi="OpenSymbol"/>
      <w:lang w:eastAsia="zh-CN"/>
    </w:rPr>
  </w:style>
  <w:style w:type="character" w:customStyle="1" w:styleId="WW-RTFNum31111">
    <w:name w:val="WW-RTF_Num 3 1111"/>
    <w:uiPriority w:val="99"/>
    <w:rsid w:val="0093356E"/>
    <w:rPr>
      <w:rFonts w:ascii="OpenSymbol" w:hAnsi="OpenSymbol"/>
      <w:lang w:eastAsia="zh-CN"/>
    </w:rPr>
  </w:style>
  <w:style w:type="character" w:customStyle="1" w:styleId="WW-RTFNum32111">
    <w:name w:val="WW-RTF_Num 3 2111"/>
    <w:uiPriority w:val="99"/>
    <w:rsid w:val="0093356E"/>
    <w:rPr>
      <w:rFonts w:ascii="OpenSymbol" w:hAnsi="OpenSymbol"/>
      <w:lang w:eastAsia="zh-CN"/>
    </w:rPr>
  </w:style>
  <w:style w:type="character" w:customStyle="1" w:styleId="WW-RTFNum33111">
    <w:name w:val="WW-RTF_Num 3 3111"/>
    <w:uiPriority w:val="99"/>
    <w:rsid w:val="0093356E"/>
    <w:rPr>
      <w:rFonts w:ascii="OpenSymbol" w:hAnsi="OpenSymbol"/>
      <w:lang w:eastAsia="zh-CN"/>
    </w:rPr>
  </w:style>
  <w:style w:type="character" w:customStyle="1" w:styleId="WW-RTFNum34111">
    <w:name w:val="WW-RTF_Num 3 4111"/>
    <w:uiPriority w:val="99"/>
    <w:rsid w:val="0093356E"/>
    <w:rPr>
      <w:rFonts w:ascii="OpenSymbol" w:hAnsi="OpenSymbol"/>
      <w:lang w:eastAsia="zh-CN"/>
    </w:rPr>
  </w:style>
  <w:style w:type="character" w:customStyle="1" w:styleId="WW-RTFNum35111">
    <w:name w:val="WW-RTF_Num 3 5111"/>
    <w:uiPriority w:val="99"/>
    <w:rsid w:val="0093356E"/>
    <w:rPr>
      <w:rFonts w:ascii="OpenSymbol" w:hAnsi="OpenSymbol"/>
      <w:lang w:eastAsia="zh-CN"/>
    </w:rPr>
  </w:style>
  <w:style w:type="character" w:customStyle="1" w:styleId="WW-RTFNum36111">
    <w:name w:val="WW-RTF_Num 3 6111"/>
    <w:uiPriority w:val="99"/>
    <w:rsid w:val="0093356E"/>
    <w:rPr>
      <w:rFonts w:ascii="OpenSymbol" w:hAnsi="OpenSymbol"/>
      <w:lang w:eastAsia="zh-CN"/>
    </w:rPr>
  </w:style>
  <w:style w:type="character" w:customStyle="1" w:styleId="WW-RTFNum37111">
    <w:name w:val="WW-RTF_Num 3 7111"/>
    <w:uiPriority w:val="99"/>
    <w:rsid w:val="0093356E"/>
    <w:rPr>
      <w:rFonts w:ascii="OpenSymbol" w:hAnsi="OpenSymbol"/>
      <w:lang w:eastAsia="zh-CN"/>
    </w:rPr>
  </w:style>
  <w:style w:type="character" w:customStyle="1" w:styleId="WW-RTFNum38111">
    <w:name w:val="WW-RTF_Num 3 8111"/>
    <w:uiPriority w:val="99"/>
    <w:rsid w:val="0093356E"/>
    <w:rPr>
      <w:rFonts w:ascii="OpenSymbol" w:hAnsi="OpenSymbol"/>
      <w:lang w:eastAsia="zh-CN"/>
    </w:rPr>
  </w:style>
  <w:style w:type="character" w:customStyle="1" w:styleId="WW-RTFNum39111">
    <w:name w:val="WW-RTF_Num 3 9111"/>
    <w:uiPriority w:val="99"/>
    <w:rsid w:val="0093356E"/>
    <w:rPr>
      <w:rFonts w:ascii="OpenSymbol" w:hAnsi="OpenSymbol"/>
      <w:lang w:eastAsia="zh-CN"/>
    </w:rPr>
  </w:style>
  <w:style w:type="character" w:customStyle="1" w:styleId="WW-RTFNum310111">
    <w:name w:val="WW-RTF_Num 3 10111"/>
    <w:uiPriority w:val="99"/>
    <w:rsid w:val="0093356E"/>
    <w:rPr>
      <w:rFonts w:ascii="OpenSymbol" w:hAnsi="OpenSymbol"/>
      <w:lang w:eastAsia="zh-CN"/>
    </w:rPr>
  </w:style>
  <w:style w:type="character" w:customStyle="1" w:styleId="WW-RTFNum41">
    <w:name w:val="WW-RTF_Num 4 1"/>
    <w:uiPriority w:val="99"/>
    <w:rsid w:val="0093356E"/>
    <w:rPr>
      <w:rFonts w:ascii="OpenSymbol" w:hAnsi="OpenSymbol"/>
      <w:lang w:eastAsia="zh-CN"/>
    </w:rPr>
  </w:style>
  <w:style w:type="character" w:customStyle="1" w:styleId="WW-RTFNum42">
    <w:name w:val="WW-RTF_Num 4 2"/>
    <w:uiPriority w:val="99"/>
    <w:rsid w:val="0093356E"/>
    <w:rPr>
      <w:rFonts w:ascii="OpenSymbol" w:hAnsi="OpenSymbol"/>
      <w:lang w:eastAsia="zh-CN"/>
    </w:rPr>
  </w:style>
  <w:style w:type="character" w:customStyle="1" w:styleId="WW-RTFNum43">
    <w:name w:val="WW-RTF_Num 4 3"/>
    <w:uiPriority w:val="99"/>
    <w:rsid w:val="0093356E"/>
    <w:rPr>
      <w:rFonts w:ascii="OpenSymbol" w:hAnsi="OpenSymbol"/>
      <w:lang w:eastAsia="zh-CN"/>
    </w:rPr>
  </w:style>
  <w:style w:type="character" w:customStyle="1" w:styleId="WW-RTFNum44">
    <w:name w:val="WW-RTF_Num 4 4"/>
    <w:uiPriority w:val="99"/>
    <w:rsid w:val="0093356E"/>
    <w:rPr>
      <w:rFonts w:ascii="OpenSymbol" w:hAnsi="OpenSymbol"/>
      <w:lang w:eastAsia="zh-CN"/>
    </w:rPr>
  </w:style>
  <w:style w:type="character" w:customStyle="1" w:styleId="WW-RTFNum45">
    <w:name w:val="WW-RTF_Num 4 5"/>
    <w:uiPriority w:val="99"/>
    <w:rsid w:val="0093356E"/>
    <w:rPr>
      <w:rFonts w:ascii="OpenSymbol" w:hAnsi="OpenSymbol"/>
      <w:lang w:eastAsia="zh-CN"/>
    </w:rPr>
  </w:style>
  <w:style w:type="character" w:customStyle="1" w:styleId="WW-RTFNum46">
    <w:name w:val="WW-RTF_Num 4 6"/>
    <w:uiPriority w:val="99"/>
    <w:rsid w:val="0093356E"/>
    <w:rPr>
      <w:rFonts w:ascii="OpenSymbol" w:hAnsi="OpenSymbol"/>
      <w:lang w:eastAsia="zh-CN"/>
    </w:rPr>
  </w:style>
  <w:style w:type="character" w:customStyle="1" w:styleId="WW-RTFNum47">
    <w:name w:val="WW-RTF_Num 4 7"/>
    <w:uiPriority w:val="99"/>
    <w:rsid w:val="0093356E"/>
    <w:rPr>
      <w:rFonts w:ascii="OpenSymbol" w:hAnsi="OpenSymbol"/>
      <w:lang w:eastAsia="zh-CN"/>
    </w:rPr>
  </w:style>
  <w:style w:type="character" w:customStyle="1" w:styleId="WW-RTFNum48">
    <w:name w:val="WW-RTF_Num 4 8"/>
    <w:uiPriority w:val="99"/>
    <w:rsid w:val="0093356E"/>
    <w:rPr>
      <w:rFonts w:ascii="OpenSymbol" w:hAnsi="OpenSymbol"/>
      <w:lang w:eastAsia="zh-CN"/>
    </w:rPr>
  </w:style>
  <w:style w:type="character" w:customStyle="1" w:styleId="WW-RTFNum49">
    <w:name w:val="WW-RTF_Num 4 9"/>
    <w:uiPriority w:val="99"/>
    <w:rsid w:val="0093356E"/>
    <w:rPr>
      <w:rFonts w:ascii="OpenSymbol" w:hAnsi="OpenSymbol"/>
      <w:lang w:eastAsia="zh-CN"/>
    </w:rPr>
  </w:style>
  <w:style w:type="character" w:customStyle="1" w:styleId="WW-RTFNum410">
    <w:name w:val="WW-RTF_Num 4 10"/>
    <w:uiPriority w:val="99"/>
    <w:rsid w:val="0093356E"/>
    <w:rPr>
      <w:rFonts w:ascii="OpenSymbol" w:hAnsi="OpenSymbol"/>
      <w:lang w:eastAsia="zh-CN"/>
    </w:rPr>
  </w:style>
  <w:style w:type="character" w:customStyle="1" w:styleId="WW-RTFNum411">
    <w:name w:val="WW-RTF_Num 4 11"/>
    <w:uiPriority w:val="99"/>
    <w:rsid w:val="0093356E"/>
    <w:rPr>
      <w:rFonts w:ascii="OpenSymbol" w:hAnsi="OpenSymbol"/>
      <w:lang w:eastAsia="zh-CN"/>
    </w:rPr>
  </w:style>
  <w:style w:type="character" w:customStyle="1" w:styleId="WW-RTFNum421">
    <w:name w:val="WW-RTF_Num 4 21"/>
    <w:uiPriority w:val="99"/>
    <w:rsid w:val="0093356E"/>
    <w:rPr>
      <w:rFonts w:ascii="OpenSymbol" w:hAnsi="OpenSymbol"/>
      <w:lang w:eastAsia="zh-CN"/>
    </w:rPr>
  </w:style>
  <w:style w:type="character" w:customStyle="1" w:styleId="WW-RTFNum431">
    <w:name w:val="WW-RTF_Num 4 31"/>
    <w:uiPriority w:val="99"/>
    <w:rsid w:val="0093356E"/>
    <w:rPr>
      <w:rFonts w:ascii="OpenSymbol" w:hAnsi="OpenSymbol"/>
      <w:lang w:eastAsia="zh-CN"/>
    </w:rPr>
  </w:style>
  <w:style w:type="character" w:customStyle="1" w:styleId="WW-RTFNum441">
    <w:name w:val="WW-RTF_Num 4 41"/>
    <w:uiPriority w:val="99"/>
    <w:rsid w:val="0093356E"/>
    <w:rPr>
      <w:rFonts w:ascii="OpenSymbol" w:hAnsi="OpenSymbol"/>
      <w:lang w:eastAsia="zh-CN"/>
    </w:rPr>
  </w:style>
  <w:style w:type="character" w:customStyle="1" w:styleId="WW-RTFNum451">
    <w:name w:val="WW-RTF_Num 4 51"/>
    <w:uiPriority w:val="99"/>
    <w:rsid w:val="0093356E"/>
    <w:rPr>
      <w:rFonts w:ascii="OpenSymbol" w:hAnsi="OpenSymbol"/>
      <w:lang w:eastAsia="zh-CN"/>
    </w:rPr>
  </w:style>
  <w:style w:type="character" w:customStyle="1" w:styleId="WW-RTFNum461">
    <w:name w:val="WW-RTF_Num 4 61"/>
    <w:uiPriority w:val="99"/>
    <w:rsid w:val="0093356E"/>
    <w:rPr>
      <w:rFonts w:ascii="OpenSymbol" w:hAnsi="OpenSymbol"/>
      <w:lang w:eastAsia="zh-CN"/>
    </w:rPr>
  </w:style>
  <w:style w:type="character" w:customStyle="1" w:styleId="WW-RTFNum471">
    <w:name w:val="WW-RTF_Num 4 71"/>
    <w:uiPriority w:val="99"/>
    <w:rsid w:val="0093356E"/>
    <w:rPr>
      <w:rFonts w:ascii="OpenSymbol" w:hAnsi="OpenSymbol"/>
      <w:lang w:eastAsia="zh-CN"/>
    </w:rPr>
  </w:style>
  <w:style w:type="character" w:customStyle="1" w:styleId="WW-RTFNum481">
    <w:name w:val="WW-RTF_Num 4 81"/>
    <w:uiPriority w:val="99"/>
    <w:rsid w:val="0093356E"/>
    <w:rPr>
      <w:rFonts w:ascii="OpenSymbol" w:hAnsi="OpenSymbol"/>
      <w:lang w:eastAsia="zh-CN"/>
    </w:rPr>
  </w:style>
  <w:style w:type="character" w:customStyle="1" w:styleId="WW-RTFNum491">
    <w:name w:val="WW-RTF_Num 4 91"/>
    <w:uiPriority w:val="99"/>
    <w:rsid w:val="0093356E"/>
    <w:rPr>
      <w:rFonts w:ascii="OpenSymbol" w:hAnsi="OpenSymbol"/>
      <w:lang w:eastAsia="zh-CN"/>
    </w:rPr>
  </w:style>
  <w:style w:type="character" w:customStyle="1" w:styleId="WW-RTFNum4101">
    <w:name w:val="WW-RTF_Num 4 101"/>
    <w:uiPriority w:val="99"/>
    <w:rsid w:val="0093356E"/>
    <w:rPr>
      <w:rFonts w:ascii="OpenSymbol" w:hAnsi="OpenSymbol"/>
      <w:lang w:eastAsia="zh-CN"/>
    </w:rPr>
  </w:style>
  <w:style w:type="character" w:customStyle="1" w:styleId="WW-RTFNum4112">
    <w:name w:val="WW-RTF_Num 4 112"/>
    <w:uiPriority w:val="99"/>
    <w:rsid w:val="0093356E"/>
    <w:rPr>
      <w:rFonts w:ascii="OpenSymbol" w:hAnsi="OpenSymbol"/>
      <w:lang w:eastAsia="zh-CN"/>
    </w:rPr>
  </w:style>
  <w:style w:type="character" w:customStyle="1" w:styleId="WW-RTFNum4212">
    <w:name w:val="WW-RTF_Num 4 212"/>
    <w:uiPriority w:val="99"/>
    <w:rsid w:val="0093356E"/>
    <w:rPr>
      <w:rFonts w:ascii="OpenSymbol" w:hAnsi="OpenSymbol"/>
      <w:lang w:eastAsia="zh-CN"/>
    </w:rPr>
  </w:style>
  <w:style w:type="character" w:customStyle="1" w:styleId="WW-RTFNum4312">
    <w:name w:val="WW-RTF_Num 4 312"/>
    <w:uiPriority w:val="99"/>
    <w:rsid w:val="0093356E"/>
    <w:rPr>
      <w:rFonts w:ascii="OpenSymbol" w:hAnsi="OpenSymbol"/>
      <w:lang w:eastAsia="zh-CN"/>
    </w:rPr>
  </w:style>
  <w:style w:type="character" w:customStyle="1" w:styleId="WW-RTFNum4412">
    <w:name w:val="WW-RTF_Num 4 412"/>
    <w:uiPriority w:val="99"/>
    <w:rsid w:val="0093356E"/>
    <w:rPr>
      <w:rFonts w:ascii="OpenSymbol" w:hAnsi="OpenSymbol"/>
      <w:lang w:eastAsia="zh-CN"/>
    </w:rPr>
  </w:style>
  <w:style w:type="character" w:customStyle="1" w:styleId="WW-RTFNum4512">
    <w:name w:val="WW-RTF_Num 4 512"/>
    <w:uiPriority w:val="99"/>
    <w:rsid w:val="0093356E"/>
    <w:rPr>
      <w:rFonts w:ascii="OpenSymbol" w:hAnsi="OpenSymbol"/>
      <w:lang w:eastAsia="zh-CN"/>
    </w:rPr>
  </w:style>
  <w:style w:type="character" w:customStyle="1" w:styleId="WW-RTFNum4612">
    <w:name w:val="WW-RTF_Num 4 612"/>
    <w:uiPriority w:val="99"/>
    <w:rsid w:val="0093356E"/>
    <w:rPr>
      <w:rFonts w:ascii="OpenSymbol" w:hAnsi="OpenSymbol"/>
      <w:lang w:eastAsia="zh-CN"/>
    </w:rPr>
  </w:style>
  <w:style w:type="character" w:customStyle="1" w:styleId="WW-RTFNum4712">
    <w:name w:val="WW-RTF_Num 4 712"/>
    <w:uiPriority w:val="99"/>
    <w:rsid w:val="0093356E"/>
    <w:rPr>
      <w:rFonts w:ascii="OpenSymbol" w:hAnsi="OpenSymbol"/>
      <w:lang w:eastAsia="zh-CN"/>
    </w:rPr>
  </w:style>
  <w:style w:type="character" w:customStyle="1" w:styleId="WW-RTFNum4812">
    <w:name w:val="WW-RTF_Num 4 812"/>
    <w:uiPriority w:val="99"/>
    <w:rsid w:val="0093356E"/>
    <w:rPr>
      <w:rFonts w:ascii="OpenSymbol" w:hAnsi="OpenSymbol"/>
      <w:lang w:eastAsia="zh-CN"/>
    </w:rPr>
  </w:style>
  <w:style w:type="character" w:customStyle="1" w:styleId="WW-RTFNum4912">
    <w:name w:val="WW-RTF_Num 4 912"/>
    <w:uiPriority w:val="99"/>
    <w:rsid w:val="0093356E"/>
    <w:rPr>
      <w:rFonts w:ascii="OpenSymbol" w:hAnsi="OpenSymbol"/>
      <w:lang w:eastAsia="zh-CN"/>
    </w:rPr>
  </w:style>
  <w:style w:type="character" w:customStyle="1" w:styleId="WW-RTFNum41012">
    <w:name w:val="WW-RTF_Num 4 1012"/>
    <w:uiPriority w:val="99"/>
    <w:rsid w:val="0093356E"/>
    <w:rPr>
      <w:rFonts w:ascii="OpenSymbol" w:hAnsi="OpenSymbol"/>
      <w:lang w:eastAsia="zh-CN"/>
    </w:rPr>
  </w:style>
  <w:style w:type="character" w:customStyle="1" w:styleId="RTFNum81">
    <w:name w:val="RTF_Num 8 1"/>
    <w:uiPriority w:val="99"/>
    <w:rsid w:val="0093356E"/>
    <w:rPr>
      <w:rFonts w:ascii="OpenSymbol" w:hAnsi="OpenSymbol"/>
      <w:lang w:eastAsia="zh-CN"/>
    </w:rPr>
  </w:style>
  <w:style w:type="character" w:customStyle="1" w:styleId="RTFNum82">
    <w:name w:val="RTF_Num 8 2"/>
    <w:uiPriority w:val="99"/>
    <w:rsid w:val="0093356E"/>
    <w:rPr>
      <w:rFonts w:ascii="OpenSymbol" w:hAnsi="OpenSymbol"/>
      <w:lang w:eastAsia="zh-CN"/>
    </w:rPr>
  </w:style>
  <w:style w:type="character" w:customStyle="1" w:styleId="RTFNum83">
    <w:name w:val="RTF_Num 8 3"/>
    <w:uiPriority w:val="99"/>
    <w:rsid w:val="0093356E"/>
    <w:rPr>
      <w:rFonts w:ascii="OpenSymbol" w:hAnsi="OpenSymbol"/>
      <w:lang w:eastAsia="zh-CN"/>
    </w:rPr>
  </w:style>
  <w:style w:type="character" w:customStyle="1" w:styleId="RTFNum84">
    <w:name w:val="RTF_Num 8 4"/>
    <w:uiPriority w:val="99"/>
    <w:rsid w:val="0093356E"/>
    <w:rPr>
      <w:rFonts w:ascii="OpenSymbol" w:hAnsi="OpenSymbol"/>
      <w:lang w:eastAsia="zh-CN"/>
    </w:rPr>
  </w:style>
  <w:style w:type="character" w:customStyle="1" w:styleId="RTFNum85">
    <w:name w:val="RTF_Num 8 5"/>
    <w:uiPriority w:val="99"/>
    <w:rsid w:val="0093356E"/>
    <w:rPr>
      <w:rFonts w:ascii="OpenSymbol" w:hAnsi="OpenSymbol"/>
      <w:lang w:eastAsia="zh-CN"/>
    </w:rPr>
  </w:style>
  <w:style w:type="character" w:customStyle="1" w:styleId="RTFNum86">
    <w:name w:val="RTF_Num 8 6"/>
    <w:uiPriority w:val="99"/>
    <w:rsid w:val="0093356E"/>
    <w:rPr>
      <w:rFonts w:ascii="OpenSymbol" w:hAnsi="OpenSymbol"/>
      <w:lang w:eastAsia="zh-CN"/>
    </w:rPr>
  </w:style>
  <w:style w:type="character" w:customStyle="1" w:styleId="RTFNum87">
    <w:name w:val="RTF_Num 8 7"/>
    <w:uiPriority w:val="99"/>
    <w:rsid w:val="0093356E"/>
    <w:rPr>
      <w:rFonts w:ascii="OpenSymbol" w:hAnsi="OpenSymbol"/>
      <w:lang w:eastAsia="zh-CN"/>
    </w:rPr>
  </w:style>
  <w:style w:type="character" w:customStyle="1" w:styleId="RTFNum88">
    <w:name w:val="RTF_Num 8 8"/>
    <w:uiPriority w:val="99"/>
    <w:rsid w:val="0093356E"/>
    <w:rPr>
      <w:rFonts w:ascii="OpenSymbol" w:hAnsi="OpenSymbol"/>
      <w:lang w:eastAsia="zh-CN"/>
    </w:rPr>
  </w:style>
  <w:style w:type="character" w:customStyle="1" w:styleId="RTFNum89">
    <w:name w:val="RTF_Num 8 9"/>
    <w:uiPriority w:val="99"/>
    <w:rsid w:val="0093356E"/>
    <w:rPr>
      <w:rFonts w:ascii="OpenSymbol" w:hAnsi="OpenSymbol"/>
      <w:lang w:eastAsia="zh-CN"/>
    </w:rPr>
  </w:style>
  <w:style w:type="character" w:customStyle="1" w:styleId="RTFNum810">
    <w:name w:val="RTF_Num 8 10"/>
    <w:uiPriority w:val="99"/>
    <w:rsid w:val="0093356E"/>
    <w:rPr>
      <w:rFonts w:ascii="OpenSymbol" w:hAnsi="OpenSymbol"/>
      <w:lang w:eastAsia="zh-CN"/>
    </w:rPr>
  </w:style>
  <w:style w:type="character" w:customStyle="1" w:styleId="WW-RTFNum311111">
    <w:name w:val="WW-RTF_Num 3 11111"/>
    <w:uiPriority w:val="99"/>
    <w:rsid w:val="0093356E"/>
    <w:rPr>
      <w:rFonts w:ascii="OpenSymbol" w:hAnsi="OpenSymbol"/>
      <w:lang w:eastAsia="zh-CN"/>
    </w:rPr>
  </w:style>
  <w:style w:type="character" w:customStyle="1" w:styleId="WW-RTFNum321111">
    <w:name w:val="WW-RTF_Num 3 21111"/>
    <w:uiPriority w:val="99"/>
    <w:rsid w:val="0093356E"/>
    <w:rPr>
      <w:rFonts w:ascii="OpenSymbol" w:hAnsi="OpenSymbol"/>
      <w:lang w:eastAsia="zh-CN"/>
    </w:rPr>
  </w:style>
  <w:style w:type="character" w:customStyle="1" w:styleId="WW-RTFNum331111">
    <w:name w:val="WW-RTF_Num 3 31111"/>
    <w:uiPriority w:val="99"/>
    <w:rsid w:val="0093356E"/>
    <w:rPr>
      <w:rFonts w:ascii="OpenSymbol" w:hAnsi="OpenSymbol"/>
      <w:lang w:eastAsia="zh-CN"/>
    </w:rPr>
  </w:style>
  <w:style w:type="character" w:customStyle="1" w:styleId="WW-RTFNum341111">
    <w:name w:val="WW-RTF_Num 3 41111"/>
    <w:uiPriority w:val="99"/>
    <w:rsid w:val="0093356E"/>
    <w:rPr>
      <w:rFonts w:ascii="OpenSymbol" w:hAnsi="OpenSymbol"/>
      <w:lang w:eastAsia="zh-CN"/>
    </w:rPr>
  </w:style>
  <w:style w:type="character" w:customStyle="1" w:styleId="WW-RTFNum351111">
    <w:name w:val="WW-RTF_Num 3 51111"/>
    <w:uiPriority w:val="99"/>
    <w:rsid w:val="0093356E"/>
    <w:rPr>
      <w:rFonts w:ascii="OpenSymbol" w:hAnsi="OpenSymbol"/>
      <w:lang w:eastAsia="zh-CN"/>
    </w:rPr>
  </w:style>
  <w:style w:type="character" w:customStyle="1" w:styleId="WW-RTFNum361111">
    <w:name w:val="WW-RTF_Num 3 61111"/>
    <w:uiPriority w:val="99"/>
    <w:rsid w:val="0093356E"/>
    <w:rPr>
      <w:rFonts w:ascii="OpenSymbol" w:hAnsi="OpenSymbol"/>
      <w:lang w:eastAsia="zh-CN"/>
    </w:rPr>
  </w:style>
  <w:style w:type="character" w:customStyle="1" w:styleId="WW-RTFNum371111">
    <w:name w:val="WW-RTF_Num 3 71111"/>
    <w:uiPriority w:val="99"/>
    <w:rsid w:val="0093356E"/>
    <w:rPr>
      <w:rFonts w:ascii="OpenSymbol" w:hAnsi="OpenSymbol"/>
      <w:lang w:eastAsia="zh-CN"/>
    </w:rPr>
  </w:style>
  <w:style w:type="character" w:customStyle="1" w:styleId="WW-RTFNum381111">
    <w:name w:val="WW-RTF_Num 3 81111"/>
    <w:uiPriority w:val="99"/>
    <w:rsid w:val="0093356E"/>
    <w:rPr>
      <w:rFonts w:ascii="OpenSymbol" w:hAnsi="OpenSymbol"/>
      <w:lang w:eastAsia="zh-CN"/>
    </w:rPr>
  </w:style>
  <w:style w:type="character" w:customStyle="1" w:styleId="WW-RTFNum391111">
    <w:name w:val="WW-RTF_Num 3 91111"/>
    <w:uiPriority w:val="99"/>
    <w:rsid w:val="0093356E"/>
    <w:rPr>
      <w:rFonts w:ascii="OpenSymbol" w:hAnsi="OpenSymbol"/>
      <w:lang w:eastAsia="zh-CN"/>
    </w:rPr>
  </w:style>
  <w:style w:type="character" w:customStyle="1" w:styleId="WW-RTFNum3101111">
    <w:name w:val="WW-RTF_Num 3 101111"/>
    <w:uiPriority w:val="99"/>
    <w:rsid w:val="0093356E"/>
    <w:rPr>
      <w:rFonts w:ascii="OpenSymbol" w:hAnsi="OpenSymbol"/>
      <w:lang w:eastAsia="zh-CN"/>
    </w:rPr>
  </w:style>
  <w:style w:type="character" w:customStyle="1" w:styleId="WW-RTFNum3111111">
    <w:name w:val="WW-RTF_Num 3 111111"/>
    <w:uiPriority w:val="99"/>
    <w:rsid w:val="0093356E"/>
    <w:rPr>
      <w:rFonts w:ascii="OpenSymbol" w:hAnsi="OpenSymbol"/>
      <w:lang w:eastAsia="zh-CN"/>
    </w:rPr>
  </w:style>
  <w:style w:type="character" w:customStyle="1" w:styleId="WW-RTFNum3211111">
    <w:name w:val="WW-RTF_Num 3 211111"/>
    <w:uiPriority w:val="99"/>
    <w:rsid w:val="0093356E"/>
    <w:rPr>
      <w:rFonts w:ascii="OpenSymbol" w:hAnsi="OpenSymbol"/>
      <w:lang w:eastAsia="zh-CN"/>
    </w:rPr>
  </w:style>
  <w:style w:type="character" w:customStyle="1" w:styleId="WW-RTFNum3311111">
    <w:name w:val="WW-RTF_Num 3 311111"/>
    <w:uiPriority w:val="99"/>
    <w:rsid w:val="0093356E"/>
    <w:rPr>
      <w:rFonts w:ascii="OpenSymbol" w:hAnsi="OpenSymbol"/>
      <w:lang w:eastAsia="zh-CN"/>
    </w:rPr>
  </w:style>
  <w:style w:type="character" w:customStyle="1" w:styleId="WW-RTFNum3411111">
    <w:name w:val="WW-RTF_Num 3 411111"/>
    <w:uiPriority w:val="99"/>
    <w:rsid w:val="0093356E"/>
    <w:rPr>
      <w:rFonts w:ascii="OpenSymbol" w:hAnsi="OpenSymbol"/>
      <w:lang w:eastAsia="zh-CN"/>
    </w:rPr>
  </w:style>
  <w:style w:type="character" w:customStyle="1" w:styleId="WW-RTFNum3511111">
    <w:name w:val="WW-RTF_Num 3 511111"/>
    <w:uiPriority w:val="99"/>
    <w:rsid w:val="0093356E"/>
    <w:rPr>
      <w:rFonts w:ascii="OpenSymbol" w:hAnsi="OpenSymbol"/>
      <w:lang w:eastAsia="zh-CN"/>
    </w:rPr>
  </w:style>
  <w:style w:type="character" w:customStyle="1" w:styleId="WW-RTFNum3611111">
    <w:name w:val="WW-RTF_Num 3 611111"/>
    <w:uiPriority w:val="99"/>
    <w:rsid w:val="0093356E"/>
    <w:rPr>
      <w:rFonts w:ascii="OpenSymbol" w:hAnsi="OpenSymbol"/>
      <w:lang w:eastAsia="zh-CN"/>
    </w:rPr>
  </w:style>
  <w:style w:type="character" w:customStyle="1" w:styleId="WW-RTFNum3711111">
    <w:name w:val="WW-RTF_Num 3 711111"/>
    <w:uiPriority w:val="99"/>
    <w:rsid w:val="0093356E"/>
    <w:rPr>
      <w:rFonts w:ascii="OpenSymbol" w:hAnsi="OpenSymbol"/>
      <w:lang w:eastAsia="zh-CN"/>
    </w:rPr>
  </w:style>
  <w:style w:type="character" w:customStyle="1" w:styleId="WW-RTFNum3811111">
    <w:name w:val="WW-RTF_Num 3 811111"/>
    <w:uiPriority w:val="99"/>
    <w:rsid w:val="0093356E"/>
    <w:rPr>
      <w:rFonts w:ascii="OpenSymbol" w:hAnsi="OpenSymbol"/>
      <w:lang w:eastAsia="zh-CN"/>
    </w:rPr>
  </w:style>
  <w:style w:type="character" w:customStyle="1" w:styleId="WW-RTFNum3911111">
    <w:name w:val="WW-RTF_Num 3 911111"/>
    <w:uiPriority w:val="99"/>
    <w:rsid w:val="0093356E"/>
    <w:rPr>
      <w:rFonts w:ascii="OpenSymbol" w:hAnsi="OpenSymbol"/>
      <w:lang w:eastAsia="zh-CN"/>
    </w:rPr>
  </w:style>
  <w:style w:type="character" w:customStyle="1" w:styleId="WW-RTFNum31011111">
    <w:name w:val="WW-RTF_Num 3 1011111"/>
    <w:uiPriority w:val="99"/>
    <w:rsid w:val="0093356E"/>
    <w:rPr>
      <w:rFonts w:ascii="OpenSymbol" w:hAnsi="OpenSymbol"/>
      <w:lang w:eastAsia="zh-CN"/>
    </w:rPr>
  </w:style>
  <w:style w:type="character" w:customStyle="1" w:styleId="WW-RTFNum3112">
    <w:name w:val="WW-RTF_Num 3 112"/>
    <w:uiPriority w:val="99"/>
    <w:rsid w:val="0093356E"/>
    <w:rPr>
      <w:rFonts w:ascii="OpenSymbol" w:hAnsi="OpenSymbol"/>
      <w:lang w:eastAsia="zh-CN"/>
    </w:rPr>
  </w:style>
  <w:style w:type="character" w:customStyle="1" w:styleId="WW-RTFNum3212">
    <w:name w:val="WW-RTF_Num 3 212"/>
    <w:uiPriority w:val="99"/>
    <w:rsid w:val="0093356E"/>
    <w:rPr>
      <w:rFonts w:ascii="OpenSymbol" w:hAnsi="OpenSymbol"/>
      <w:lang w:eastAsia="zh-CN"/>
    </w:rPr>
  </w:style>
  <w:style w:type="character" w:customStyle="1" w:styleId="WW-RTFNum3312">
    <w:name w:val="WW-RTF_Num 3 312"/>
    <w:uiPriority w:val="99"/>
    <w:rsid w:val="0093356E"/>
    <w:rPr>
      <w:rFonts w:ascii="OpenSymbol" w:hAnsi="OpenSymbol"/>
      <w:lang w:eastAsia="zh-CN"/>
    </w:rPr>
  </w:style>
  <w:style w:type="character" w:customStyle="1" w:styleId="WW-RTFNum3412">
    <w:name w:val="WW-RTF_Num 3 412"/>
    <w:uiPriority w:val="99"/>
    <w:rsid w:val="0093356E"/>
    <w:rPr>
      <w:rFonts w:ascii="OpenSymbol" w:hAnsi="OpenSymbol"/>
      <w:lang w:eastAsia="zh-CN"/>
    </w:rPr>
  </w:style>
  <w:style w:type="character" w:customStyle="1" w:styleId="WW-RTFNum3512">
    <w:name w:val="WW-RTF_Num 3 512"/>
    <w:uiPriority w:val="99"/>
    <w:rsid w:val="0093356E"/>
    <w:rPr>
      <w:rFonts w:ascii="OpenSymbol" w:hAnsi="OpenSymbol"/>
      <w:lang w:eastAsia="zh-CN"/>
    </w:rPr>
  </w:style>
  <w:style w:type="character" w:customStyle="1" w:styleId="WW-RTFNum3612">
    <w:name w:val="WW-RTF_Num 3 612"/>
    <w:uiPriority w:val="99"/>
    <w:rsid w:val="0093356E"/>
    <w:rPr>
      <w:rFonts w:ascii="OpenSymbol" w:hAnsi="OpenSymbol"/>
      <w:lang w:eastAsia="zh-CN"/>
    </w:rPr>
  </w:style>
  <w:style w:type="character" w:customStyle="1" w:styleId="WW-RTFNum3712">
    <w:name w:val="WW-RTF_Num 3 712"/>
    <w:uiPriority w:val="99"/>
    <w:rsid w:val="0093356E"/>
    <w:rPr>
      <w:rFonts w:ascii="OpenSymbol" w:hAnsi="OpenSymbol"/>
      <w:lang w:eastAsia="zh-CN"/>
    </w:rPr>
  </w:style>
  <w:style w:type="character" w:customStyle="1" w:styleId="WW-RTFNum3812">
    <w:name w:val="WW-RTF_Num 3 812"/>
    <w:uiPriority w:val="99"/>
    <w:rsid w:val="0093356E"/>
    <w:rPr>
      <w:rFonts w:ascii="OpenSymbol" w:hAnsi="OpenSymbol"/>
      <w:lang w:eastAsia="zh-CN"/>
    </w:rPr>
  </w:style>
  <w:style w:type="character" w:customStyle="1" w:styleId="WW-RTFNum3912">
    <w:name w:val="WW-RTF_Num 3 912"/>
    <w:uiPriority w:val="99"/>
    <w:rsid w:val="0093356E"/>
    <w:rPr>
      <w:rFonts w:ascii="OpenSymbol" w:hAnsi="OpenSymbol"/>
      <w:lang w:eastAsia="zh-CN"/>
    </w:rPr>
  </w:style>
  <w:style w:type="character" w:customStyle="1" w:styleId="WW-RTFNum31012">
    <w:name w:val="WW-RTF_Num 3 1012"/>
    <w:uiPriority w:val="99"/>
    <w:rsid w:val="0093356E"/>
    <w:rPr>
      <w:rFonts w:ascii="OpenSymbol" w:hAnsi="OpenSymbol"/>
      <w:lang w:eastAsia="zh-CN"/>
    </w:rPr>
  </w:style>
  <w:style w:type="character" w:customStyle="1" w:styleId="WW-RTFNum31123">
    <w:name w:val="WW-RTF_Num 3 1123"/>
    <w:uiPriority w:val="99"/>
    <w:rsid w:val="0093356E"/>
    <w:rPr>
      <w:rFonts w:ascii="Symbol" w:hAnsi="Symbol"/>
      <w:lang w:eastAsia="zh-CN"/>
    </w:rPr>
  </w:style>
  <w:style w:type="character" w:customStyle="1" w:styleId="WW-RTFNum32123">
    <w:name w:val="WW-RTF_Num 3 2123"/>
    <w:uiPriority w:val="99"/>
    <w:rsid w:val="0093356E"/>
    <w:rPr>
      <w:rFonts w:ascii="OpenSymbol" w:hAnsi="OpenSymbol"/>
      <w:lang w:eastAsia="zh-CN"/>
    </w:rPr>
  </w:style>
  <w:style w:type="character" w:customStyle="1" w:styleId="WW-RTFNum33123">
    <w:name w:val="WW-RTF_Num 3 3123"/>
    <w:uiPriority w:val="99"/>
    <w:rsid w:val="0093356E"/>
    <w:rPr>
      <w:rFonts w:ascii="OpenSymbol" w:hAnsi="OpenSymbol"/>
      <w:lang w:eastAsia="zh-CN"/>
    </w:rPr>
  </w:style>
  <w:style w:type="character" w:customStyle="1" w:styleId="WW-RTFNum34123">
    <w:name w:val="WW-RTF_Num 3 4123"/>
    <w:uiPriority w:val="99"/>
    <w:rsid w:val="0093356E"/>
    <w:rPr>
      <w:rFonts w:ascii="OpenSymbol" w:hAnsi="OpenSymbol"/>
      <w:lang w:eastAsia="zh-CN"/>
    </w:rPr>
  </w:style>
  <w:style w:type="character" w:customStyle="1" w:styleId="WW-RTFNum35123">
    <w:name w:val="WW-RTF_Num 3 5123"/>
    <w:uiPriority w:val="99"/>
    <w:rsid w:val="0093356E"/>
    <w:rPr>
      <w:rFonts w:ascii="OpenSymbol" w:hAnsi="OpenSymbol"/>
      <w:lang w:eastAsia="zh-CN"/>
    </w:rPr>
  </w:style>
  <w:style w:type="character" w:customStyle="1" w:styleId="WW-RTFNum36123">
    <w:name w:val="WW-RTF_Num 3 6123"/>
    <w:uiPriority w:val="99"/>
    <w:rsid w:val="0093356E"/>
    <w:rPr>
      <w:rFonts w:ascii="OpenSymbol" w:hAnsi="OpenSymbol"/>
      <w:lang w:eastAsia="zh-CN"/>
    </w:rPr>
  </w:style>
  <w:style w:type="character" w:customStyle="1" w:styleId="WW-RTFNum37123">
    <w:name w:val="WW-RTF_Num 3 7123"/>
    <w:uiPriority w:val="99"/>
    <w:rsid w:val="0093356E"/>
    <w:rPr>
      <w:rFonts w:ascii="OpenSymbol" w:hAnsi="OpenSymbol"/>
      <w:lang w:eastAsia="zh-CN"/>
    </w:rPr>
  </w:style>
  <w:style w:type="character" w:customStyle="1" w:styleId="WW-RTFNum38123">
    <w:name w:val="WW-RTF_Num 3 8123"/>
    <w:uiPriority w:val="99"/>
    <w:rsid w:val="0093356E"/>
    <w:rPr>
      <w:rFonts w:ascii="OpenSymbol" w:hAnsi="OpenSymbol"/>
      <w:lang w:eastAsia="zh-CN"/>
    </w:rPr>
  </w:style>
  <w:style w:type="character" w:customStyle="1" w:styleId="WW-RTFNum39123">
    <w:name w:val="WW-RTF_Num 3 9123"/>
    <w:uiPriority w:val="99"/>
    <w:rsid w:val="0093356E"/>
    <w:rPr>
      <w:rFonts w:ascii="OpenSymbol" w:hAnsi="OpenSymbol"/>
      <w:lang w:eastAsia="zh-CN"/>
    </w:rPr>
  </w:style>
  <w:style w:type="character" w:customStyle="1" w:styleId="WW-RTFNum310123">
    <w:name w:val="WW-RTF_Num 3 10123"/>
    <w:uiPriority w:val="99"/>
    <w:rsid w:val="0093356E"/>
    <w:rPr>
      <w:rFonts w:ascii="OpenSymbol" w:hAnsi="OpenSymbol"/>
      <w:lang w:eastAsia="zh-CN"/>
    </w:rPr>
  </w:style>
  <w:style w:type="character" w:customStyle="1" w:styleId="WW-RTFNum311234">
    <w:name w:val="WW-RTF_Num 3 11234"/>
    <w:uiPriority w:val="99"/>
    <w:rsid w:val="0093356E"/>
    <w:rPr>
      <w:rFonts w:ascii="OpenSymbol" w:hAnsi="OpenSymbol"/>
      <w:lang w:eastAsia="zh-CN"/>
    </w:rPr>
  </w:style>
  <w:style w:type="character" w:customStyle="1" w:styleId="WW-RTFNum321234">
    <w:name w:val="WW-RTF_Num 3 21234"/>
    <w:uiPriority w:val="99"/>
    <w:rsid w:val="0093356E"/>
    <w:rPr>
      <w:rFonts w:ascii="OpenSymbol" w:hAnsi="OpenSymbol"/>
      <w:lang w:eastAsia="zh-CN"/>
    </w:rPr>
  </w:style>
  <w:style w:type="character" w:customStyle="1" w:styleId="WW-RTFNum331234">
    <w:name w:val="WW-RTF_Num 3 31234"/>
    <w:uiPriority w:val="99"/>
    <w:rsid w:val="0093356E"/>
    <w:rPr>
      <w:rFonts w:ascii="OpenSymbol" w:hAnsi="OpenSymbol"/>
      <w:lang w:eastAsia="zh-CN"/>
    </w:rPr>
  </w:style>
  <w:style w:type="character" w:customStyle="1" w:styleId="WW-RTFNum341234">
    <w:name w:val="WW-RTF_Num 3 41234"/>
    <w:uiPriority w:val="99"/>
    <w:rsid w:val="0093356E"/>
    <w:rPr>
      <w:rFonts w:ascii="OpenSymbol" w:hAnsi="OpenSymbol"/>
      <w:lang w:eastAsia="zh-CN"/>
    </w:rPr>
  </w:style>
  <w:style w:type="character" w:customStyle="1" w:styleId="WW-RTFNum351234">
    <w:name w:val="WW-RTF_Num 3 51234"/>
    <w:uiPriority w:val="99"/>
    <w:rsid w:val="0093356E"/>
    <w:rPr>
      <w:rFonts w:ascii="OpenSymbol" w:hAnsi="OpenSymbol"/>
      <w:lang w:eastAsia="zh-CN"/>
    </w:rPr>
  </w:style>
  <w:style w:type="character" w:customStyle="1" w:styleId="WW-RTFNum361234">
    <w:name w:val="WW-RTF_Num 3 61234"/>
    <w:uiPriority w:val="99"/>
    <w:rsid w:val="0093356E"/>
    <w:rPr>
      <w:rFonts w:ascii="OpenSymbol" w:hAnsi="OpenSymbol"/>
      <w:lang w:eastAsia="zh-CN"/>
    </w:rPr>
  </w:style>
  <w:style w:type="character" w:customStyle="1" w:styleId="WW-RTFNum371234">
    <w:name w:val="WW-RTF_Num 3 71234"/>
    <w:uiPriority w:val="99"/>
    <w:rsid w:val="0093356E"/>
    <w:rPr>
      <w:rFonts w:ascii="OpenSymbol" w:hAnsi="OpenSymbol"/>
      <w:lang w:eastAsia="zh-CN"/>
    </w:rPr>
  </w:style>
  <w:style w:type="character" w:customStyle="1" w:styleId="WW-RTFNum381234">
    <w:name w:val="WW-RTF_Num 3 81234"/>
    <w:uiPriority w:val="99"/>
    <w:rsid w:val="0093356E"/>
    <w:rPr>
      <w:rFonts w:ascii="OpenSymbol" w:hAnsi="OpenSymbol"/>
      <w:lang w:eastAsia="zh-CN"/>
    </w:rPr>
  </w:style>
  <w:style w:type="character" w:customStyle="1" w:styleId="WW-RTFNum391234">
    <w:name w:val="WW-RTF_Num 3 91234"/>
    <w:uiPriority w:val="99"/>
    <w:rsid w:val="0093356E"/>
    <w:rPr>
      <w:rFonts w:ascii="OpenSymbol" w:hAnsi="OpenSymbol"/>
      <w:lang w:eastAsia="zh-CN"/>
    </w:rPr>
  </w:style>
  <w:style w:type="character" w:customStyle="1" w:styleId="WW-RTFNum3101234">
    <w:name w:val="WW-RTF_Num 3 101234"/>
    <w:uiPriority w:val="99"/>
    <w:rsid w:val="0093356E"/>
    <w:rPr>
      <w:rFonts w:ascii="OpenSymbol" w:hAnsi="OpenSymbol"/>
      <w:lang w:eastAsia="zh-CN"/>
    </w:rPr>
  </w:style>
  <w:style w:type="character" w:customStyle="1" w:styleId="RTFNum71">
    <w:name w:val="RTF_Num 7 1"/>
    <w:uiPriority w:val="99"/>
    <w:rsid w:val="0093356E"/>
    <w:rPr>
      <w:rFonts w:ascii="OpenSymbol" w:hAnsi="OpenSymbol"/>
      <w:lang w:eastAsia="zh-CN"/>
    </w:rPr>
  </w:style>
  <w:style w:type="character" w:customStyle="1" w:styleId="RTFNum72">
    <w:name w:val="RTF_Num 7 2"/>
    <w:uiPriority w:val="99"/>
    <w:rsid w:val="0093356E"/>
    <w:rPr>
      <w:rFonts w:ascii="OpenSymbol" w:hAnsi="OpenSymbol"/>
      <w:lang w:eastAsia="zh-CN"/>
    </w:rPr>
  </w:style>
  <w:style w:type="character" w:customStyle="1" w:styleId="RTFNum73">
    <w:name w:val="RTF_Num 7 3"/>
    <w:uiPriority w:val="99"/>
    <w:rsid w:val="0093356E"/>
    <w:rPr>
      <w:rFonts w:ascii="OpenSymbol" w:hAnsi="OpenSymbol"/>
      <w:lang w:eastAsia="zh-CN"/>
    </w:rPr>
  </w:style>
  <w:style w:type="character" w:customStyle="1" w:styleId="RTFNum74">
    <w:name w:val="RTF_Num 7 4"/>
    <w:uiPriority w:val="99"/>
    <w:rsid w:val="0093356E"/>
    <w:rPr>
      <w:rFonts w:ascii="OpenSymbol" w:hAnsi="OpenSymbol"/>
      <w:lang w:eastAsia="zh-CN"/>
    </w:rPr>
  </w:style>
  <w:style w:type="character" w:customStyle="1" w:styleId="RTFNum75">
    <w:name w:val="RTF_Num 7 5"/>
    <w:uiPriority w:val="99"/>
    <w:rsid w:val="0093356E"/>
    <w:rPr>
      <w:rFonts w:ascii="OpenSymbol" w:hAnsi="OpenSymbol"/>
      <w:lang w:eastAsia="zh-CN"/>
    </w:rPr>
  </w:style>
  <w:style w:type="character" w:customStyle="1" w:styleId="RTFNum76">
    <w:name w:val="RTF_Num 7 6"/>
    <w:uiPriority w:val="99"/>
    <w:rsid w:val="0093356E"/>
    <w:rPr>
      <w:rFonts w:ascii="OpenSymbol" w:hAnsi="OpenSymbol"/>
      <w:lang w:eastAsia="zh-CN"/>
    </w:rPr>
  </w:style>
  <w:style w:type="character" w:customStyle="1" w:styleId="RTFNum77">
    <w:name w:val="RTF_Num 7 7"/>
    <w:uiPriority w:val="99"/>
    <w:rsid w:val="0093356E"/>
    <w:rPr>
      <w:rFonts w:ascii="OpenSymbol" w:hAnsi="OpenSymbol"/>
      <w:lang w:eastAsia="zh-CN"/>
    </w:rPr>
  </w:style>
  <w:style w:type="character" w:customStyle="1" w:styleId="RTFNum78">
    <w:name w:val="RTF_Num 7 8"/>
    <w:uiPriority w:val="99"/>
    <w:rsid w:val="0093356E"/>
    <w:rPr>
      <w:rFonts w:ascii="OpenSymbol" w:hAnsi="OpenSymbol"/>
      <w:lang w:eastAsia="zh-CN"/>
    </w:rPr>
  </w:style>
  <w:style w:type="character" w:customStyle="1" w:styleId="RTFNum79">
    <w:name w:val="RTF_Num 7 9"/>
    <w:uiPriority w:val="99"/>
    <w:rsid w:val="0093356E"/>
    <w:rPr>
      <w:rFonts w:ascii="OpenSymbol" w:hAnsi="OpenSymbol"/>
      <w:lang w:eastAsia="zh-CN"/>
    </w:rPr>
  </w:style>
  <w:style w:type="character" w:customStyle="1" w:styleId="RTFNum710">
    <w:name w:val="RTF_Num 7 10"/>
    <w:uiPriority w:val="99"/>
    <w:rsid w:val="0093356E"/>
    <w:rPr>
      <w:rFonts w:ascii="OpenSymbol" w:hAnsi="OpenSymbol"/>
      <w:lang w:eastAsia="zh-CN"/>
    </w:rPr>
  </w:style>
  <w:style w:type="character" w:customStyle="1" w:styleId="RTFNum91">
    <w:name w:val="RTF_Num 9 1"/>
    <w:uiPriority w:val="99"/>
    <w:rsid w:val="0093356E"/>
    <w:rPr>
      <w:rFonts w:ascii="Symbol" w:hAnsi="Symbol"/>
      <w:lang w:eastAsia="zh-CN"/>
    </w:rPr>
  </w:style>
  <w:style w:type="character" w:customStyle="1" w:styleId="RTFNum92">
    <w:name w:val="RTF_Num 9 2"/>
    <w:uiPriority w:val="99"/>
    <w:rsid w:val="0093356E"/>
    <w:rPr>
      <w:rFonts w:ascii="OpenSymbol" w:hAnsi="OpenSymbol"/>
      <w:lang w:eastAsia="zh-CN"/>
    </w:rPr>
  </w:style>
  <w:style w:type="character" w:customStyle="1" w:styleId="RTFNum93">
    <w:name w:val="RTF_Num 9 3"/>
    <w:uiPriority w:val="99"/>
    <w:rsid w:val="0093356E"/>
    <w:rPr>
      <w:rFonts w:ascii="OpenSymbol" w:hAnsi="OpenSymbol"/>
      <w:lang w:eastAsia="zh-CN"/>
    </w:rPr>
  </w:style>
  <w:style w:type="character" w:customStyle="1" w:styleId="RTFNum94">
    <w:name w:val="RTF_Num 9 4"/>
    <w:uiPriority w:val="99"/>
    <w:rsid w:val="0093356E"/>
    <w:rPr>
      <w:rFonts w:ascii="OpenSymbol" w:hAnsi="OpenSymbol"/>
      <w:lang w:eastAsia="zh-CN"/>
    </w:rPr>
  </w:style>
  <w:style w:type="character" w:customStyle="1" w:styleId="RTFNum95">
    <w:name w:val="RTF_Num 9 5"/>
    <w:uiPriority w:val="99"/>
    <w:rsid w:val="0093356E"/>
    <w:rPr>
      <w:rFonts w:ascii="OpenSymbol" w:hAnsi="OpenSymbol"/>
      <w:lang w:eastAsia="zh-CN"/>
    </w:rPr>
  </w:style>
  <w:style w:type="character" w:customStyle="1" w:styleId="RTFNum96">
    <w:name w:val="RTF_Num 9 6"/>
    <w:uiPriority w:val="99"/>
    <w:rsid w:val="0093356E"/>
    <w:rPr>
      <w:rFonts w:ascii="OpenSymbol" w:hAnsi="OpenSymbol"/>
      <w:lang w:eastAsia="zh-CN"/>
    </w:rPr>
  </w:style>
  <w:style w:type="character" w:customStyle="1" w:styleId="RTFNum97">
    <w:name w:val="RTF_Num 9 7"/>
    <w:uiPriority w:val="99"/>
    <w:rsid w:val="0093356E"/>
    <w:rPr>
      <w:rFonts w:ascii="OpenSymbol" w:hAnsi="OpenSymbol"/>
      <w:lang w:eastAsia="zh-CN"/>
    </w:rPr>
  </w:style>
  <w:style w:type="character" w:customStyle="1" w:styleId="RTFNum98">
    <w:name w:val="RTF_Num 9 8"/>
    <w:uiPriority w:val="99"/>
    <w:rsid w:val="0093356E"/>
    <w:rPr>
      <w:rFonts w:ascii="OpenSymbol" w:hAnsi="OpenSymbol"/>
      <w:lang w:eastAsia="zh-CN"/>
    </w:rPr>
  </w:style>
  <w:style w:type="character" w:customStyle="1" w:styleId="RTFNum99">
    <w:name w:val="RTF_Num 9 9"/>
    <w:uiPriority w:val="99"/>
    <w:rsid w:val="0093356E"/>
    <w:rPr>
      <w:rFonts w:ascii="OpenSymbol" w:hAnsi="OpenSymbol"/>
      <w:lang w:eastAsia="zh-CN"/>
    </w:rPr>
  </w:style>
  <w:style w:type="character" w:customStyle="1" w:styleId="RTFNum910">
    <w:name w:val="RTF_Num 9 10"/>
    <w:uiPriority w:val="99"/>
    <w:rsid w:val="0093356E"/>
    <w:rPr>
      <w:rFonts w:ascii="OpenSymbol" w:hAnsi="OpenSymbol"/>
      <w:lang w:eastAsia="zh-CN"/>
    </w:rPr>
  </w:style>
  <w:style w:type="character" w:customStyle="1" w:styleId="WW-RTFNum2112">
    <w:name w:val="WW-RTF_Num 2 112"/>
    <w:uiPriority w:val="99"/>
    <w:rsid w:val="0093356E"/>
    <w:rPr>
      <w:rFonts w:ascii="OpenSymbol" w:hAnsi="OpenSymbol"/>
      <w:lang w:eastAsia="zh-CN"/>
    </w:rPr>
  </w:style>
  <w:style w:type="character" w:customStyle="1" w:styleId="WW-RTFNum2212">
    <w:name w:val="WW-RTF_Num 2 212"/>
    <w:uiPriority w:val="99"/>
    <w:rsid w:val="0093356E"/>
    <w:rPr>
      <w:rFonts w:ascii="OpenSymbol" w:hAnsi="OpenSymbol"/>
      <w:lang w:eastAsia="zh-CN"/>
    </w:rPr>
  </w:style>
  <w:style w:type="character" w:customStyle="1" w:styleId="WW-RTFNum2312">
    <w:name w:val="WW-RTF_Num 2 312"/>
    <w:uiPriority w:val="99"/>
    <w:rsid w:val="0093356E"/>
    <w:rPr>
      <w:rFonts w:ascii="OpenSymbol" w:hAnsi="OpenSymbol"/>
      <w:lang w:eastAsia="zh-CN"/>
    </w:rPr>
  </w:style>
  <w:style w:type="character" w:customStyle="1" w:styleId="WW-RTFNum2412">
    <w:name w:val="WW-RTF_Num 2 412"/>
    <w:uiPriority w:val="99"/>
    <w:rsid w:val="0093356E"/>
    <w:rPr>
      <w:rFonts w:ascii="OpenSymbol" w:hAnsi="OpenSymbol"/>
      <w:lang w:eastAsia="zh-CN"/>
    </w:rPr>
  </w:style>
  <w:style w:type="character" w:customStyle="1" w:styleId="WW-RTFNum2512">
    <w:name w:val="WW-RTF_Num 2 512"/>
    <w:uiPriority w:val="99"/>
    <w:rsid w:val="0093356E"/>
    <w:rPr>
      <w:rFonts w:ascii="OpenSymbol" w:hAnsi="OpenSymbol"/>
      <w:lang w:eastAsia="zh-CN"/>
    </w:rPr>
  </w:style>
  <w:style w:type="character" w:customStyle="1" w:styleId="WW-RTFNum2612">
    <w:name w:val="WW-RTF_Num 2 612"/>
    <w:uiPriority w:val="99"/>
    <w:rsid w:val="0093356E"/>
    <w:rPr>
      <w:rFonts w:ascii="OpenSymbol" w:hAnsi="OpenSymbol"/>
      <w:lang w:eastAsia="zh-CN"/>
    </w:rPr>
  </w:style>
  <w:style w:type="character" w:customStyle="1" w:styleId="WW-RTFNum2712">
    <w:name w:val="WW-RTF_Num 2 712"/>
    <w:uiPriority w:val="99"/>
    <w:rsid w:val="0093356E"/>
    <w:rPr>
      <w:rFonts w:ascii="OpenSymbol" w:hAnsi="OpenSymbol"/>
      <w:lang w:eastAsia="zh-CN"/>
    </w:rPr>
  </w:style>
  <w:style w:type="character" w:customStyle="1" w:styleId="WW-RTFNum2812">
    <w:name w:val="WW-RTF_Num 2 812"/>
    <w:uiPriority w:val="99"/>
    <w:rsid w:val="0093356E"/>
    <w:rPr>
      <w:rFonts w:ascii="OpenSymbol" w:hAnsi="OpenSymbol"/>
      <w:lang w:eastAsia="zh-CN"/>
    </w:rPr>
  </w:style>
  <w:style w:type="character" w:customStyle="1" w:styleId="WW-RTFNum2912">
    <w:name w:val="WW-RTF_Num 2 912"/>
    <w:uiPriority w:val="99"/>
    <w:rsid w:val="0093356E"/>
    <w:rPr>
      <w:rFonts w:ascii="OpenSymbol" w:hAnsi="OpenSymbol"/>
      <w:lang w:eastAsia="zh-CN"/>
    </w:rPr>
  </w:style>
  <w:style w:type="character" w:customStyle="1" w:styleId="WW-RTFNum21012">
    <w:name w:val="WW-RTF_Num 2 1012"/>
    <w:uiPriority w:val="99"/>
    <w:rsid w:val="0093356E"/>
    <w:rPr>
      <w:rFonts w:ascii="OpenSymbol" w:hAnsi="OpenSymbol"/>
      <w:lang w:eastAsia="zh-CN"/>
    </w:rPr>
  </w:style>
  <w:style w:type="character" w:customStyle="1" w:styleId="WW-RTFNum211111">
    <w:name w:val="WW-RTF_Num 2 11111"/>
    <w:uiPriority w:val="99"/>
    <w:rsid w:val="0093356E"/>
    <w:rPr>
      <w:rFonts w:ascii="OpenSymbol" w:hAnsi="OpenSymbol"/>
      <w:lang w:eastAsia="zh-CN"/>
    </w:rPr>
  </w:style>
  <w:style w:type="character" w:customStyle="1" w:styleId="WW-RTFNum221111">
    <w:name w:val="WW-RTF_Num 2 21111"/>
    <w:uiPriority w:val="99"/>
    <w:rsid w:val="0093356E"/>
    <w:rPr>
      <w:rFonts w:ascii="OpenSymbol" w:hAnsi="OpenSymbol"/>
      <w:lang w:eastAsia="zh-CN"/>
    </w:rPr>
  </w:style>
  <w:style w:type="character" w:customStyle="1" w:styleId="WW-RTFNum231111">
    <w:name w:val="WW-RTF_Num 2 31111"/>
    <w:uiPriority w:val="99"/>
    <w:rsid w:val="0093356E"/>
    <w:rPr>
      <w:rFonts w:ascii="OpenSymbol" w:hAnsi="OpenSymbol"/>
      <w:lang w:eastAsia="zh-CN"/>
    </w:rPr>
  </w:style>
  <w:style w:type="character" w:customStyle="1" w:styleId="WW-RTFNum241111">
    <w:name w:val="WW-RTF_Num 2 41111"/>
    <w:uiPriority w:val="99"/>
    <w:rsid w:val="0093356E"/>
    <w:rPr>
      <w:rFonts w:ascii="OpenSymbol" w:hAnsi="OpenSymbol"/>
      <w:lang w:eastAsia="zh-CN"/>
    </w:rPr>
  </w:style>
  <w:style w:type="character" w:customStyle="1" w:styleId="WW-RTFNum251111">
    <w:name w:val="WW-RTF_Num 2 51111"/>
    <w:uiPriority w:val="99"/>
    <w:rsid w:val="0093356E"/>
    <w:rPr>
      <w:rFonts w:ascii="OpenSymbol" w:hAnsi="OpenSymbol"/>
      <w:lang w:eastAsia="zh-CN"/>
    </w:rPr>
  </w:style>
  <w:style w:type="character" w:customStyle="1" w:styleId="WW-RTFNum261111">
    <w:name w:val="WW-RTF_Num 2 61111"/>
    <w:uiPriority w:val="99"/>
    <w:rsid w:val="0093356E"/>
    <w:rPr>
      <w:rFonts w:ascii="OpenSymbol" w:hAnsi="OpenSymbol"/>
      <w:lang w:eastAsia="zh-CN"/>
    </w:rPr>
  </w:style>
  <w:style w:type="character" w:customStyle="1" w:styleId="WW-RTFNum271111">
    <w:name w:val="WW-RTF_Num 2 71111"/>
    <w:uiPriority w:val="99"/>
    <w:rsid w:val="0093356E"/>
    <w:rPr>
      <w:rFonts w:ascii="OpenSymbol" w:hAnsi="OpenSymbol"/>
      <w:lang w:eastAsia="zh-CN"/>
    </w:rPr>
  </w:style>
  <w:style w:type="character" w:customStyle="1" w:styleId="WW-RTFNum281111">
    <w:name w:val="WW-RTF_Num 2 81111"/>
    <w:uiPriority w:val="99"/>
    <w:rsid w:val="0093356E"/>
    <w:rPr>
      <w:rFonts w:ascii="OpenSymbol" w:hAnsi="OpenSymbol"/>
      <w:lang w:eastAsia="zh-CN"/>
    </w:rPr>
  </w:style>
  <w:style w:type="character" w:customStyle="1" w:styleId="WW-RTFNum291111">
    <w:name w:val="WW-RTF_Num 2 91111"/>
    <w:uiPriority w:val="99"/>
    <w:rsid w:val="0093356E"/>
    <w:rPr>
      <w:rFonts w:ascii="OpenSymbol" w:hAnsi="OpenSymbol"/>
      <w:lang w:eastAsia="zh-CN"/>
    </w:rPr>
  </w:style>
  <w:style w:type="character" w:customStyle="1" w:styleId="WW-RTFNum2101111">
    <w:name w:val="WW-RTF_Num 2 101111"/>
    <w:uiPriority w:val="99"/>
    <w:rsid w:val="0093356E"/>
    <w:rPr>
      <w:rFonts w:ascii="OpenSymbol" w:hAnsi="OpenSymbol"/>
      <w:lang w:eastAsia="zh-CN"/>
    </w:rPr>
  </w:style>
  <w:style w:type="character" w:customStyle="1" w:styleId="WW-RTFNum21121">
    <w:name w:val="WW-RTF_Num 2 1121"/>
    <w:uiPriority w:val="99"/>
    <w:rsid w:val="0093356E"/>
    <w:rPr>
      <w:rFonts w:ascii="OpenSymbol" w:hAnsi="OpenSymbol"/>
      <w:lang w:eastAsia="zh-CN"/>
    </w:rPr>
  </w:style>
  <w:style w:type="character" w:customStyle="1" w:styleId="WW-RTFNum22121">
    <w:name w:val="WW-RTF_Num 2 2121"/>
    <w:uiPriority w:val="99"/>
    <w:rsid w:val="0093356E"/>
    <w:rPr>
      <w:rFonts w:ascii="OpenSymbol" w:hAnsi="OpenSymbol"/>
      <w:lang w:eastAsia="zh-CN"/>
    </w:rPr>
  </w:style>
  <w:style w:type="character" w:customStyle="1" w:styleId="WW-RTFNum23121">
    <w:name w:val="WW-RTF_Num 2 3121"/>
    <w:uiPriority w:val="99"/>
    <w:rsid w:val="0093356E"/>
    <w:rPr>
      <w:rFonts w:ascii="OpenSymbol" w:hAnsi="OpenSymbol"/>
      <w:lang w:eastAsia="zh-CN"/>
    </w:rPr>
  </w:style>
  <w:style w:type="character" w:customStyle="1" w:styleId="WW-RTFNum24121">
    <w:name w:val="WW-RTF_Num 2 4121"/>
    <w:uiPriority w:val="99"/>
    <w:rsid w:val="0093356E"/>
    <w:rPr>
      <w:rFonts w:ascii="OpenSymbol" w:hAnsi="OpenSymbol"/>
      <w:lang w:eastAsia="zh-CN"/>
    </w:rPr>
  </w:style>
  <w:style w:type="character" w:customStyle="1" w:styleId="WW-RTFNum25121">
    <w:name w:val="WW-RTF_Num 2 5121"/>
    <w:uiPriority w:val="99"/>
    <w:rsid w:val="0093356E"/>
    <w:rPr>
      <w:rFonts w:ascii="OpenSymbol" w:hAnsi="OpenSymbol"/>
      <w:lang w:eastAsia="zh-CN"/>
    </w:rPr>
  </w:style>
  <w:style w:type="character" w:customStyle="1" w:styleId="WW-RTFNum26121">
    <w:name w:val="WW-RTF_Num 2 6121"/>
    <w:uiPriority w:val="99"/>
    <w:rsid w:val="0093356E"/>
    <w:rPr>
      <w:rFonts w:ascii="OpenSymbol" w:hAnsi="OpenSymbol"/>
      <w:lang w:eastAsia="zh-CN"/>
    </w:rPr>
  </w:style>
  <w:style w:type="character" w:customStyle="1" w:styleId="WW-RTFNum27121">
    <w:name w:val="WW-RTF_Num 2 7121"/>
    <w:uiPriority w:val="99"/>
    <w:rsid w:val="0093356E"/>
    <w:rPr>
      <w:rFonts w:ascii="OpenSymbol" w:hAnsi="OpenSymbol"/>
      <w:lang w:eastAsia="zh-CN"/>
    </w:rPr>
  </w:style>
  <w:style w:type="character" w:customStyle="1" w:styleId="WW-RTFNum28121">
    <w:name w:val="WW-RTF_Num 2 8121"/>
    <w:uiPriority w:val="99"/>
    <w:rsid w:val="0093356E"/>
    <w:rPr>
      <w:rFonts w:ascii="OpenSymbol" w:hAnsi="OpenSymbol"/>
      <w:lang w:eastAsia="zh-CN"/>
    </w:rPr>
  </w:style>
  <w:style w:type="character" w:customStyle="1" w:styleId="WW-RTFNum29121">
    <w:name w:val="WW-RTF_Num 2 9121"/>
    <w:uiPriority w:val="99"/>
    <w:rsid w:val="0093356E"/>
    <w:rPr>
      <w:rFonts w:ascii="OpenSymbol" w:hAnsi="OpenSymbol"/>
      <w:lang w:eastAsia="zh-CN"/>
    </w:rPr>
  </w:style>
  <w:style w:type="character" w:customStyle="1" w:styleId="WW-RTFNum210121">
    <w:name w:val="WW-RTF_Num 2 10121"/>
    <w:uiPriority w:val="99"/>
    <w:rsid w:val="0093356E"/>
    <w:rPr>
      <w:rFonts w:ascii="OpenSymbol" w:hAnsi="OpenSymbol"/>
      <w:lang w:eastAsia="zh-CN"/>
    </w:rPr>
  </w:style>
  <w:style w:type="character" w:customStyle="1" w:styleId="WW-RTFNum21123">
    <w:name w:val="WW-RTF_Num 2 1123"/>
    <w:uiPriority w:val="99"/>
    <w:rsid w:val="0093356E"/>
    <w:rPr>
      <w:rFonts w:ascii="OpenSymbol" w:hAnsi="OpenSymbol"/>
    </w:rPr>
  </w:style>
  <w:style w:type="character" w:customStyle="1" w:styleId="WW-RTFNum22123">
    <w:name w:val="WW-RTF_Num 2 2123"/>
    <w:uiPriority w:val="99"/>
    <w:rsid w:val="0093356E"/>
    <w:rPr>
      <w:rFonts w:ascii="OpenSymbol" w:hAnsi="OpenSymbol"/>
      <w:lang w:eastAsia="zh-CN"/>
    </w:rPr>
  </w:style>
  <w:style w:type="character" w:customStyle="1" w:styleId="WW-RTFNum23123">
    <w:name w:val="WW-RTF_Num 2 3123"/>
    <w:uiPriority w:val="99"/>
    <w:rsid w:val="0093356E"/>
    <w:rPr>
      <w:rFonts w:ascii="OpenSymbol" w:hAnsi="OpenSymbol"/>
      <w:lang w:eastAsia="zh-CN"/>
    </w:rPr>
  </w:style>
  <w:style w:type="character" w:customStyle="1" w:styleId="WW-RTFNum24123">
    <w:name w:val="WW-RTF_Num 2 4123"/>
    <w:uiPriority w:val="99"/>
    <w:rsid w:val="0093356E"/>
    <w:rPr>
      <w:rFonts w:ascii="OpenSymbol" w:hAnsi="OpenSymbol"/>
      <w:lang w:eastAsia="zh-CN"/>
    </w:rPr>
  </w:style>
  <w:style w:type="character" w:customStyle="1" w:styleId="WW-RTFNum25123">
    <w:name w:val="WW-RTF_Num 2 5123"/>
    <w:uiPriority w:val="99"/>
    <w:rsid w:val="0093356E"/>
    <w:rPr>
      <w:rFonts w:ascii="OpenSymbol" w:hAnsi="OpenSymbol"/>
      <w:lang w:eastAsia="zh-CN"/>
    </w:rPr>
  </w:style>
  <w:style w:type="character" w:customStyle="1" w:styleId="WW-RTFNum26123">
    <w:name w:val="WW-RTF_Num 2 6123"/>
    <w:uiPriority w:val="99"/>
    <w:rsid w:val="0093356E"/>
    <w:rPr>
      <w:rFonts w:ascii="OpenSymbol" w:hAnsi="OpenSymbol"/>
      <w:lang w:eastAsia="zh-CN"/>
    </w:rPr>
  </w:style>
  <w:style w:type="character" w:customStyle="1" w:styleId="WW-RTFNum27123">
    <w:name w:val="WW-RTF_Num 2 7123"/>
    <w:uiPriority w:val="99"/>
    <w:rsid w:val="0093356E"/>
    <w:rPr>
      <w:rFonts w:ascii="OpenSymbol" w:hAnsi="OpenSymbol"/>
      <w:lang w:eastAsia="zh-CN"/>
    </w:rPr>
  </w:style>
  <w:style w:type="character" w:customStyle="1" w:styleId="WW-RTFNum28123">
    <w:name w:val="WW-RTF_Num 2 8123"/>
    <w:uiPriority w:val="99"/>
    <w:rsid w:val="0093356E"/>
    <w:rPr>
      <w:rFonts w:ascii="OpenSymbol" w:hAnsi="OpenSymbol"/>
      <w:lang w:eastAsia="zh-CN"/>
    </w:rPr>
  </w:style>
  <w:style w:type="character" w:customStyle="1" w:styleId="WW-RTFNum29123">
    <w:name w:val="WW-RTF_Num 2 9123"/>
    <w:uiPriority w:val="99"/>
    <w:rsid w:val="0093356E"/>
    <w:rPr>
      <w:rFonts w:ascii="OpenSymbol" w:hAnsi="OpenSymbol"/>
      <w:lang w:eastAsia="zh-CN"/>
    </w:rPr>
  </w:style>
  <w:style w:type="character" w:customStyle="1" w:styleId="WW-RTFNum210123">
    <w:name w:val="WW-RTF_Num 2 10123"/>
    <w:uiPriority w:val="99"/>
    <w:rsid w:val="0093356E"/>
    <w:rPr>
      <w:rFonts w:ascii="OpenSymbol" w:hAnsi="OpenSymbol"/>
      <w:lang w:eastAsia="zh-CN"/>
    </w:rPr>
  </w:style>
  <w:style w:type="character" w:customStyle="1" w:styleId="WW-RTFNum211234">
    <w:name w:val="WW-RTF_Num 2 11234"/>
    <w:uiPriority w:val="99"/>
    <w:rsid w:val="0093356E"/>
    <w:rPr>
      <w:rFonts w:ascii="OpenSymbol" w:hAnsi="OpenSymbol"/>
      <w:lang w:eastAsia="zh-CN"/>
    </w:rPr>
  </w:style>
  <w:style w:type="character" w:customStyle="1" w:styleId="WW-RTFNum221234">
    <w:name w:val="WW-RTF_Num 2 21234"/>
    <w:uiPriority w:val="99"/>
    <w:rsid w:val="0093356E"/>
    <w:rPr>
      <w:rFonts w:ascii="OpenSymbol" w:hAnsi="OpenSymbol"/>
      <w:lang w:eastAsia="zh-CN"/>
    </w:rPr>
  </w:style>
  <w:style w:type="character" w:customStyle="1" w:styleId="WW-RTFNum231234">
    <w:name w:val="WW-RTF_Num 2 31234"/>
    <w:uiPriority w:val="99"/>
    <w:rsid w:val="0093356E"/>
    <w:rPr>
      <w:rFonts w:ascii="OpenSymbol" w:hAnsi="OpenSymbol"/>
      <w:lang w:eastAsia="zh-CN"/>
    </w:rPr>
  </w:style>
  <w:style w:type="character" w:customStyle="1" w:styleId="WW-RTFNum241234">
    <w:name w:val="WW-RTF_Num 2 41234"/>
    <w:uiPriority w:val="99"/>
    <w:rsid w:val="0093356E"/>
    <w:rPr>
      <w:rFonts w:ascii="OpenSymbol" w:hAnsi="OpenSymbol"/>
      <w:lang w:eastAsia="zh-CN"/>
    </w:rPr>
  </w:style>
  <w:style w:type="character" w:customStyle="1" w:styleId="WW-RTFNum251234">
    <w:name w:val="WW-RTF_Num 2 51234"/>
    <w:uiPriority w:val="99"/>
    <w:rsid w:val="0093356E"/>
    <w:rPr>
      <w:rFonts w:ascii="OpenSymbol" w:hAnsi="OpenSymbol"/>
      <w:lang w:eastAsia="zh-CN"/>
    </w:rPr>
  </w:style>
  <w:style w:type="character" w:customStyle="1" w:styleId="WW-RTFNum261234">
    <w:name w:val="WW-RTF_Num 2 61234"/>
    <w:uiPriority w:val="99"/>
    <w:rsid w:val="0093356E"/>
    <w:rPr>
      <w:rFonts w:ascii="OpenSymbol" w:hAnsi="OpenSymbol"/>
      <w:lang w:eastAsia="zh-CN"/>
    </w:rPr>
  </w:style>
  <w:style w:type="character" w:customStyle="1" w:styleId="WW-RTFNum271234">
    <w:name w:val="WW-RTF_Num 2 71234"/>
    <w:uiPriority w:val="99"/>
    <w:rsid w:val="0093356E"/>
    <w:rPr>
      <w:rFonts w:ascii="OpenSymbol" w:hAnsi="OpenSymbol"/>
      <w:lang w:eastAsia="zh-CN"/>
    </w:rPr>
  </w:style>
  <w:style w:type="character" w:customStyle="1" w:styleId="WW-RTFNum281234">
    <w:name w:val="WW-RTF_Num 2 81234"/>
    <w:uiPriority w:val="99"/>
    <w:rsid w:val="0093356E"/>
    <w:rPr>
      <w:rFonts w:ascii="OpenSymbol" w:hAnsi="OpenSymbol"/>
      <w:lang w:eastAsia="zh-CN"/>
    </w:rPr>
  </w:style>
  <w:style w:type="character" w:customStyle="1" w:styleId="WW-RTFNum291234">
    <w:name w:val="WW-RTF_Num 2 91234"/>
    <w:uiPriority w:val="99"/>
    <w:rsid w:val="0093356E"/>
    <w:rPr>
      <w:rFonts w:ascii="OpenSymbol" w:hAnsi="OpenSymbol"/>
      <w:lang w:eastAsia="zh-CN"/>
    </w:rPr>
  </w:style>
  <w:style w:type="character" w:customStyle="1" w:styleId="WW-RTFNum2101234">
    <w:name w:val="WW-RTF_Num 2 101234"/>
    <w:uiPriority w:val="99"/>
    <w:rsid w:val="0093356E"/>
    <w:rPr>
      <w:rFonts w:ascii="OpenSymbol" w:hAnsi="OpenSymbol"/>
      <w:lang w:eastAsia="zh-CN"/>
    </w:rPr>
  </w:style>
  <w:style w:type="character" w:customStyle="1" w:styleId="WW-RTFNum2112345">
    <w:name w:val="WW-RTF_Num 2 112345"/>
    <w:uiPriority w:val="99"/>
    <w:rsid w:val="0093356E"/>
    <w:rPr>
      <w:rFonts w:ascii="OpenSymbol" w:hAnsi="OpenSymbol"/>
      <w:lang w:eastAsia="zh-CN"/>
    </w:rPr>
  </w:style>
  <w:style w:type="character" w:customStyle="1" w:styleId="WW-RTFNum2212345">
    <w:name w:val="WW-RTF_Num 2 212345"/>
    <w:uiPriority w:val="99"/>
    <w:rsid w:val="0093356E"/>
    <w:rPr>
      <w:rFonts w:ascii="OpenSymbol" w:hAnsi="OpenSymbol"/>
      <w:lang w:eastAsia="zh-CN"/>
    </w:rPr>
  </w:style>
  <w:style w:type="character" w:customStyle="1" w:styleId="WW-RTFNum2312345">
    <w:name w:val="WW-RTF_Num 2 312345"/>
    <w:uiPriority w:val="99"/>
    <w:rsid w:val="0093356E"/>
    <w:rPr>
      <w:rFonts w:ascii="OpenSymbol" w:hAnsi="OpenSymbol"/>
      <w:lang w:eastAsia="zh-CN"/>
    </w:rPr>
  </w:style>
  <w:style w:type="character" w:customStyle="1" w:styleId="WW-RTFNum2412345">
    <w:name w:val="WW-RTF_Num 2 412345"/>
    <w:uiPriority w:val="99"/>
    <w:rsid w:val="0093356E"/>
    <w:rPr>
      <w:rFonts w:ascii="OpenSymbol" w:hAnsi="OpenSymbol"/>
      <w:lang w:eastAsia="zh-CN"/>
    </w:rPr>
  </w:style>
  <w:style w:type="character" w:customStyle="1" w:styleId="WW-RTFNum2512345">
    <w:name w:val="WW-RTF_Num 2 512345"/>
    <w:uiPriority w:val="99"/>
    <w:rsid w:val="0093356E"/>
    <w:rPr>
      <w:rFonts w:ascii="OpenSymbol" w:hAnsi="OpenSymbol"/>
      <w:lang w:eastAsia="zh-CN"/>
    </w:rPr>
  </w:style>
  <w:style w:type="character" w:customStyle="1" w:styleId="WW-RTFNum2612345">
    <w:name w:val="WW-RTF_Num 2 612345"/>
    <w:uiPriority w:val="99"/>
    <w:rsid w:val="0093356E"/>
    <w:rPr>
      <w:rFonts w:ascii="OpenSymbol" w:hAnsi="OpenSymbol"/>
      <w:lang w:eastAsia="zh-CN"/>
    </w:rPr>
  </w:style>
  <w:style w:type="character" w:customStyle="1" w:styleId="WW-RTFNum2712345">
    <w:name w:val="WW-RTF_Num 2 712345"/>
    <w:uiPriority w:val="99"/>
    <w:rsid w:val="0093356E"/>
    <w:rPr>
      <w:rFonts w:ascii="OpenSymbol" w:hAnsi="OpenSymbol"/>
      <w:lang w:eastAsia="zh-CN"/>
    </w:rPr>
  </w:style>
  <w:style w:type="character" w:customStyle="1" w:styleId="WW-RTFNum2812345">
    <w:name w:val="WW-RTF_Num 2 812345"/>
    <w:uiPriority w:val="99"/>
    <w:rsid w:val="0093356E"/>
    <w:rPr>
      <w:rFonts w:ascii="OpenSymbol" w:hAnsi="OpenSymbol"/>
      <w:lang w:eastAsia="zh-CN"/>
    </w:rPr>
  </w:style>
  <w:style w:type="character" w:customStyle="1" w:styleId="WW-RTFNum2912345">
    <w:name w:val="WW-RTF_Num 2 912345"/>
    <w:uiPriority w:val="99"/>
    <w:rsid w:val="0093356E"/>
    <w:rPr>
      <w:rFonts w:ascii="OpenSymbol" w:hAnsi="OpenSymbol"/>
      <w:lang w:eastAsia="zh-CN"/>
    </w:rPr>
  </w:style>
  <w:style w:type="character" w:customStyle="1" w:styleId="WW-RTFNum21012345">
    <w:name w:val="WW-RTF_Num 2 1012345"/>
    <w:uiPriority w:val="99"/>
    <w:rsid w:val="0093356E"/>
    <w:rPr>
      <w:rFonts w:ascii="OpenSymbol" w:hAnsi="OpenSymbol"/>
      <w:lang w:eastAsia="zh-CN"/>
    </w:rPr>
  </w:style>
  <w:style w:type="character" w:customStyle="1" w:styleId="WW-RTFNum21123456">
    <w:name w:val="WW-RTF_Num 2 1123456"/>
    <w:uiPriority w:val="99"/>
    <w:rsid w:val="0093356E"/>
    <w:rPr>
      <w:rFonts w:ascii="OpenSymbol" w:hAnsi="OpenSymbol"/>
    </w:rPr>
  </w:style>
  <w:style w:type="character" w:customStyle="1" w:styleId="WW-RTFNum22123456">
    <w:name w:val="WW-RTF_Num 2 2123456"/>
    <w:uiPriority w:val="99"/>
    <w:rsid w:val="0093356E"/>
    <w:rPr>
      <w:rFonts w:ascii="OpenSymbol" w:hAnsi="OpenSymbol"/>
      <w:lang w:eastAsia="zh-CN"/>
    </w:rPr>
  </w:style>
  <w:style w:type="character" w:customStyle="1" w:styleId="WW-RTFNum23123456">
    <w:name w:val="WW-RTF_Num 2 3123456"/>
    <w:uiPriority w:val="99"/>
    <w:rsid w:val="0093356E"/>
    <w:rPr>
      <w:rFonts w:ascii="OpenSymbol" w:hAnsi="OpenSymbol"/>
      <w:lang w:eastAsia="zh-CN"/>
    </w:rPr>
  </w:style>
  <w:style w:type="character" w:customStyle="1" w:styleId="WW-RTFNum24123456">
    <w:name w:val="WW-RTF_Num 2 4123456"/>
    <w:uiPriority w:val="99"/>
    <w:rsid w:val="0093356E"/>
    <w:rPr>
      <w:rFonts w:ascii="OpenSymbol" w:hAnsi="OpenSymbol"/>
      <w:lang w:eastAsia="zh-CN"/>
    </w:rPr>
  </w:style>
  <w:style w:type="character" w:customStyle="1" w:styleId="WW-RTFNum25123456">
    <w:name w:val="WW-RTF_Num 2 5123456"/>
    <w:uiPriority w:val="99"/>
    <w:rsid w:val="0093356E"/>
    <w:rPr>
      <w:rFonts w:ascii="OpenSymbol" w:hAnsi="OpenSymbol"/>
      <w:lang w:eastAsia="zh-CN"/>
    </w:rPr>
  </w:style>
  <w:style w:type="character" w:customStyle="1" w:styleId="WW-RTFNum26123456">
    <w:name w:val="WW-RTF_Num 2 6123456"/>
    <w:uiPriority w:val="99"/>
    <w:rsid w:val="0093356E"/>
    <w:rPr>
      <w:rFonts w:ascii="OpenSymbol" w:hAnsi="OpenSymbol"/>
      <w:lang w:eastAsia="zh-CN"/>
    </w:rPr>
  </w:style>
  <w:style w:type="character" w:customStyle="1" w:styleId="WW-RTFNum27123456">
    <w:name w:val="WW-RTF_Num 2 7123456"/>
    <w:uiPriority w:val="99"/>
    <w:rsid w:val="0093356E"/>
    <w:rPr>
      <w:rFonts w:ascii="OpenSymbol" w:hAnsi="OpenSymbol"/>
      <w:lang w:eastAsia="zh-CN"/>
    </w:rPr>
  </w:style>
  <w:style w:type="character" w:customStyle="1" w:styleId="WW-RTFNum28123456">
    <w:name w:val="WW-RTF_Num 2 8123456"/>
    <w:uiPriority w:val="99"/>
    <w:rsid w:val="0093356E"/>
    <w:rPr>
      <w:rFonts w:ascii="OpenSymbol" w:hAnsi="OpenSymbol"/>
      <w:lang w:eastAsia="zh-CN"/>
    </w:rPr>
  </w:style>
  <w:style w:type="character" w:customStyle="1" w:styleId="WW-RTFNum29123456">
    <w:name w:val="WW-RTF_Num 2 9123456"/>
    <w:uiPriority w:val="99"/>
    <w:rsid w:val="0093356E"/>
    <w:rPr>
      <w:rFonts w:ascii="OpenSymbol" w:hAnsi="OpenSymbol"/>
      <w:lang w:eastAsia="zh-CN"/>
    </w:rPr>
  </w:style>
  <w:style w:type="character" w:customStyle="1" w:styleId="WW-RTFNum210123456">
    <w:name w:val="WW-RTF_Num 2 10123456"/>
    <w:uiPriority w:val="99"/>
    <w:rsid w:val="0093356E"/>
    <w:rPr>
      <w:rFonts w:ascii="OpenSymbol" w:hAnsi="OpenSymbol"/>
      <w:lang w:eastAsia="zh-CN"/>
    </w:rPr>
  </w:style>
  <w:style w:type="character" w:customStyle="1" w:styleId="WW-RTFNum211234567">
    <w:name w:val="WW-RTF_Num 2 11234567"/>
    <w:uiPriority w:val="99"/>
    <w:rsid w:val="0093356E"/>
    <w:rPr>
      <w:rFonts w:ascii="OpenSymbol" w:hAnsi="OpenSymbol"/>
      <w:lang w:eastAsia="zh-CN"/>
    </w:rPr>
  </w:style>
  <w:style w:type="character" w:customStyle="1" w:styleId="WW-RTFNum221234567">
    <w:name w:val="WW-RTF_Num 2 21234567"/>
    <w:uiPriority w:val="99"/>
    <w:rsid w:val="0093356E"/>
    <w:rPr>
      <w:rFonts w:ascii="OpenSymbol" w:hAnsi="OpenSymbol"/>
      <w:lang w:eastAsia="zh-CN"/>
    </w:rPr>
  </w:style>
  <w:style w:type="character" w:customStyle="1" w:styleId="WW-RTFNum231234567">
    <w:name w:val="WW-RTF_Num 2 31234567"/>
    <w:uiPriority w:val="99"/>
    <w:rsid w:val="0093356E"/>
    <w:rPr>
      <w:rFonts w:ascii="OpenSymbol" w:hAnsi="OpenSymbol"/>
      <w:lang w:eastAsia="zh-CN"/>
    </w:rPr>
  </w:style>
  <w:style w:type="character" w:customStyle="1" w:styleId="WW-RTFNum241234567">
    <w:name w:val="WW-RTF_Num 2 41234567"/>
    <w:uiPriority w:val="99"/>
    <w:rsid w:val="0093356E"/>
    <w:rPr>
      <w:rFonts w:ascii="OpenSymbol" w:hAnsi="OpenSymbol"/>
      <w:lang w:eastAsia="zh-CN"/>
    </w:rPr>
  </w:style>
  <w:style w:type="character" w:customStyle="1" w:styleId="WW-RTFNum251234567">
    <w:name w:val="WW-RTF_Num 2 51234567"/>
    <w:uiPriority w:val="99"/>
    <w:rsid w:val="0093356E"/>
    <w:rPr>
      <w:rFonts w:ascii="OpenSymbol" w:hAnsi="OpenSymbol"/>
      <w:lang w:eastAsia="zh-CN"/>
    </w:rPr>
  </w:style>
  <w:style w:type="character" w:customStyle="1" w:styleId="WW-RTFNum261234567">
    <w:name w:val="WW-RTF_Num 2 61234567"/>
    <w:uiPriority w:val="99"/>
    <w:rsid w:val="0093356E"/>
    <w:rPr>
      <w:rFonts w:ascii="OpenSymbol" w:hAnsi="OpenSymbol"/>
      <w:lang w:eastAsia="zh-CN"/>
    </w:rPr>
  </w:style>
  <w:style w:type="character" w:customStyle="1" w:styleId="WW-RTFNum271234567">
    <w:name w:val="WW-RTF_Num 2 71234567"/>
    <w:uiPriority w:val="99"/>
    <w:rsid w:val="0093356E"/>
    <w:rPr>
      <w:rFonts w:ascii="OpenSymbol" w:hAnsi="OpenSymbol"/>
      <w:lang w:eastAsia="zh-CN"/>
    </w:rPr>
  </w:style>
  <w:style w:type="character" w:customStyle="1" w:styleId="WW-RTFNum281234567">
    <w:name w:val="WW-RTF_Num 2 81234567"/>
    <w:uiPriority w:val="99"/>
    <w:rsid w:val="0093356E"/>
    <w:rPr>
      <w:rFonts w:ascii="OpenSymbol" w:hAnsi="OpenSymbol"/>
      <w:lang w:eastAsia="zh-CN"/>
    </w:rPr>
  </w:style>
  <w:style w:type="character" w:customStyle="1" w:styleId="WW-RTFNum291234567">
    <w:name w:val="WW-RTF_Num 2 91234567"/>
    <w:uiPriority w:val="99"/>
    <w:rsid w:val="0093356E"/>
    <w:rPr>
      <w:rFonts w:ascii="OpenSymbol" w:hAnsi="OpenSymbol"/>
      <w:lang w:eastAsia="zh-CN"/>
    </w:rPr>
  </w:style>
  <w:style w:type="character" w:customStyle="1" w:styleId="WW-RTFNum2101234567">
    <w:name w:val="WW-RTF_Num 2 101234567"/>
    <w:uiPriority w:val="99"/>
    <w:rsid w:val="0093356E"/>
    <w:rPr>
      <w:rFonts w:ascii="OpenSymbol" w:hAnsi="OpenSymbol"/>
      <w:lang w:eastAsia="zh-CN"/>
    </w:rPr>
  </w:style>
  <w:style w:type="character" w:customStyle="1" w:styleId="WW-RTFNum2111111">
    <w:name w:val="WW-RTF_Num 2 111111"/>
    <w:uiPriority w:val="99"/>
    <w:rsid w:val="0093356E"/>
    <w:rPr>
      <w:rFonts w:ascii="OpenSymbol" w:hAnsi="OpenSymbol"/>
      <w:lang w:eastAsia="zh-CN"/>
    </w:rPr>
  </w:style>
  <w:style w:type="character" w:customStyle="1" w:styleId="WW-RTFNum2211111">
    <w:name w:val="WW-RTF_Num 2 211111"/>
    <w:uiPriority w:val="99"/>
    <w:rsid w:val="0093356E"/>
    <w:rPr>
      <w:rFonts w:ascii="OpenSymbol" w:hAnsi="OpenSymbol"/>
      <w:lang w:eastAsia="zh-CN"/>
    </w:rPr>
  </w:style>
  <w:style w:type="character" w:customStyle="1" w:styleId="WW-RTFNum2311111">
    <w:name w:val="WW-RTF_Num 2 311111"/>
    <w:uiPriority w:val="99"/>
    <w:rsid w:val="0093356E"/>
    <w:rPr>
      <w:rFonts w:ascii="OpenSymbol" w:hAnsi="OpenSymbol"/>
      <w:lang w:eastAsia="zh-CN"/>
    </w:rPr>
  </w:style>
  <w:style w:type="character" w:customStyle="1" w:styleId="WW-RTFNum2411111">
    <w:name w:val="WW-RTF_Num 2 411111"/>
    <w:uiPriority w:val="99"/>
    <w:rsid w:val="0093356E"/>
    <w:rPr>
      <w:rFonts w:ascii="OpenSymbol" w:hAnsi="OpenSymbol"/>
      <w:lang w:eastAsia="zh-CN"/>
    </w:rPr>
  </w:style>
  <w:style w:type="character" w:customStyle="1" w:styleId="WW-RTFNum2511111">
    <w:name w:val="WW-RTF_Num 2 511111"/>
    <w:uiPriority w:val="99"/>
    <w:rsid w:val="0093356E"/>
    <w:rPr>
      <w:rFonts w:ascii="OpenSymbol" w:hAnsi="OpenSymbol"/>
      <w:lang w:eastAsia="zh-CN"/>
    </w:rPr>
  </w:style>
  <w:style w:type="character" w:customStyle="1" w:styleId="WW-RTFNum2611111">
    <w:name w:val="WW-RTF_Num 2 611111"/>
    <w:uiPriority w:val="99"/>
    <w:rsid w:val="0093356E"/>
    <w:rPr>
      <w:rFonts w:ascii="OpenSymbol" w:hAnsi="OpenSymbol"/>
      <w:lang w:eastAsia="zh-CN"/>
    </w:rPr>
  </w:style>
  <w:style w:type="character" w:customStyle="1" w:styleId="WW-RTFNum2711111">
    <w:name w:val="WW-RTF_Num 2 711111"/>
    <w:uiPriority w:val="99"/>
    <w:rsid w:val="0093356E"/>
    <w:rPr>
      <w:rFonts w:ascii="OpenSymbol" w:hAnsi="OpenSymbol"/>
      <w:lang w:eastAsia="zh-CN"/>
    </w:rPr>
  </w:style>
  <w:style w:type="character" w:customStyle="1" w:styleId="WW-RTFNum2811111">
    <w:name w:val="WW-RTF_Num 2 811111"/>
    <w:uiPriority w:val="99"/>
    <w:rsid w:val="0093356E"/>
    <w:rPr>
      <w:rFonts w:ascii="OpenSymbol" w:hAnsi="OpenSymbol"/>
      <w:lang w:eastAsia="zh-CN"/>
    </w:rPr>
  </w:style>
  <w:style w:type="character" w:customStyle="1" w:styleId="WW-RTFNum2911111">
    <w:name w:val="WW-RTF_Num 2 911111"/>
    <w:uiPriority w:val="99"/>
    <w:rsid w:val="0093356E"/>
    <w:rPr>
      <w:rFonts w:ascii="OpenSymbol" w:hAnsi="OpenSymbol"/>
      <w:lang w:eastAsia="zh-CN"/>
    </w:rPr>
  </w:style>
  <w:style w:type="character" w:customStyle="1" w:styleId="WW-RTFNum21011111">
    <w:name w:val="WW-RTF_Num 2 1011111"/>
    <w:uiPriority w:val="99"/>
    <w:rsid w:val="0093356E"/>
    <w:rPr>
      <w:rFonts w:ascii="OpenSymbol" w:hAnsi="OpenSymbol"/>
      <w:lang w:eastAsia="zh-CN"/>
    </w:rPr>
  </w:style>
  <w:style w:type="character" w:customStyle="1" w:styleId="WW-RTFNum211211">
    <w:name w:val="WW-RTF_Num 2 11211"/>
    <w:uiPriority w:val="99"/>
    <w:rsid w:val="0093356E"/>
    <w:rPr>
      <w:rFonts w:ascii="OpenSymbol" w:hAnsi="OpenSymbol"/>
      <w:lang w:eastAsia="zh-CN"/>
    </w:rPr>
  </w:style>
  <w:style w:type="character" w:customStyle="1" w:styleId="WW-RTFNum221211">
    <w:name w:val="WW-RTF_Num 2 21211"/>
    <w:uiPriority w:val="99"/>
    <w:rsid w:val="0093356E"/>
    <w:rPr>
      <w:rFonts w:ascii="OpenSymbol" w:hAnsi="OpenSymbol"/>
      <w:lang w:eastAsia="zh-CN"/>
    </w:rPr>
  </w:style>
  <w:style w:type="character" w:customStyle="1" w:styleId="WW-RTFNum231211">
    <w:name w:val="WW-RTF_Num 2 31211"/>
    <w:uiPriority w:val="99"/>
    <w:rsid w:val="0093356E"/>
    <w:rPr>
      <w:rFonts w:ascii="OpenSymbol" w:hAnsi="OpenSymbol"/>
      <w:lang w:eastAsia="zh-CN"/>
    </w:rPr>
  </w:style>
  <w:style w:type="character" w:customStyle="1" w:styleId="WW-RTFNum241211">
    <w:name w:val="WW-RTF_Num 2 41211"/>
    <w:uiPriority w:val="99"/>
    <w:rsid w:val="0093356E"/>
    <w:rPr>
      <w:rFonts w:ascii="OpenSymbol" w:hAnsi="OpenSymbol"/>
      <w:lang w:eastAsia="zh-CN"/>
    </w:rPr>
  </w:style>
  <w:style w:type="character" w:customStyle="1" w:styleId="WW-RTFNum251211">
    <w:name w:val="WW-RTF_Num 2 51211"/>
    <w:uiPriority w:val="99"/>
    <w:rsid w:val="0093356E"/>
    <w:rPr>
      <w:rFonts w:ascii="OpenSymbol" w:hAnsi="OpenSymbol"/>
      <w:lang w:eastAsia="zh-CN"/>
    </w:rPr>
  </w:style>
  <w:style w:type="character" w:customStyle="1" w:styleId="WW-RTFNum261211">
    <w:name w:val="WW-RTF_Num 2 61211"/>
    <w:uiPriority w:val="99"/>
    <w:rsid w:val="0093356E"/>
    <w:rPr>
      <w:rFonts w:ascii="OpenSymbol" w:hAnsi="OpenSymbol"/>
      <w:lang w:eastAsia="zh-CN"/>
    </w:rPr>
  </w:style>
  <w:style w:type="character" w:customStyle="1" w:styleId="WW-RTFNum271211">
    <w:name w:val="WW-RTF_Num 2 71211"/>
    <w:uiPriority w:val="99"/>
    <w:rsid w:val="0093356E"/>
    <w:rPr>
      <w:rFonts w:ascii="OpenSymbol" w:hAnsi="OpenSymbol"/>
      <w:lang w:eastAsia="zh-CN"/>
    </w:rPr>
  </w:style>
  <w:style w:type="character" w:customStyle="1" w:styleId="WW-RTFNum281211">
    <w:name w:val="WW-RTF_Num 2 81211"/>
    <w:uiPriority w:val="99"/>
    <w:rsid w:val="0093356E"/>
    <w:rPr>
      <w:rFonts w:ascii="OpenSymbol" w:hAnsi="OpenSymbol"/>
      <w:lang w:eastAsia="zh-CN"/>
    </w:rPr>
  </w:style>
  <w:style w:type="character" w:customStyle="1" w:styleId="WW-RTFNum291211">
    <w:name w:val="WW-RTF_Num 2 91211"/>
    <w:uiPriority w:val="99"/>
    <w:rsid w:val="0093356E"/>
    <w:rPr>
      <w:rFonts w:ascii="OpenSymbol" w:hAnsi="OpenSymbol"/>
      <w:lang w:eastAsia="zh-CN"/>
    </w:rPr>
  </w:style>
  <w:style w:type="character" w:customStyle="1" w:styleId="WW-RTFNum2101211">
    <w:name w:val="WW-RTF_Num 2 101211"/>
    <w:uiPriority w:val="99"/>
    <w:rsid w:val="0093356E"/>
    <w:rPr>
      <w:rFonts w:ascii="OpenSymbol" w:hAnsi="OpenSymbol"/>
      <w:lang w:eastAsia="zh-CN"/>
    </w:rPr>
  </w:style>
  <w:style w:type="character" w:customStyle="1" w:styleId="WW-RTFNum211231">
    <w:name w:val="WW-RTF_Num 2 11231"/>
    <w:uiPriority w:val="99"/>
    <w:rsid w:val="0093356E"/>
    <w:rPr>
      <w:rFonts w:ascii="OpenSymbol" w:hAnsi="OpenSymbol"/>
    </w:rPr>
  </w:style>
  <w:style w:type="character" w:customStyle="1" w:styleId="WW-RTFNum221231">
    <w:name w:val="WW-RTF_Num 2 21231"/>
    <w:uiPriority w:val="99"/>
    <w:rsid w:val="0093356E"/>
    <w:rPr>
      <w:rFonts w:ascii="OpenSymbol" w:hAnsi="OpenSymbol"/>
      <w:lang w:eastAsia="zh-CN"/>
    </w:rPr>
  </w:style>
  <w:style w:type="character" w:customStyle="1" w:styleId="WW-RTFNum231231">
    <w:name w:val="WW-RTF_Num 2 31231"/>
    <w:uiPriority w:val="99"/>
    <w:rsid w:val="0093356E"/>
    <w:rPr>
      <w:rFonts w:ascii="OpenSymbol" w:hAnsi="OpenSymbol"/>
      <w:lang w:eastAsia="zh-CN"/>
    </w:rPr>
  </w:style>
  <w:style w:type="character" w:customStyle="1" w:styleId="WW-RTFNum241231">
    <w:name w:val="WW-RTF_Num 2 41231"/>
    <w:uiPriority w:val="99"/>
    <w:rsid w:val="0093356E"/>
    <w:rPr>
      <w:rFonts w:ascii="OpenSymbol" w:hAnsi="OpenSymbol"/>
      <w:lang w:eastAsia="zh-CN"/>
    </w:rPr>
  </w:style>
  <w:style w:type="character" w:customStyle="1" w:styleId="WW-RTFNum251231">
    <w:name w:val="WW-RTF_Num 2 51231"/>
    <w:uiPriority w:val="99"/>
    <w:rsid w:val="0093356E"/>
    <w:rPr>
      <w:rFonts w:ascii="OpenSymbol" w:hAnsi="OpenSymbol"/>
      <w:lang w:eastAsia="zh-CN"/>
    </w:rPr>
  </w:style>
  <w:style w:type="character" w:customStyle="1" w:styleId="WW-RTFNum261231">
    <w:name w:val="WW-RTF_Num 2 61231"/>
    <w:uiPriority w:val="99"/>
    <w:rsid w:val="0093356E"/>
    <w:rPr>
      <w:rFonts w:ascii="OpenSymbol" w:hAnsi="OpenSymbol"/>
      <w:lang w:eastAsia="zh-CN"/>
    </w:rPr>
  </w:style>
  <w:style w:type="character" w:customStyle="1" w:styleId="WW-RTFNum271231">
    <w:name w:val="WW-RTF_Num 2 71231"/>
    <w:uiPriority w:val="99"/>
    <w:rsid w:val="0093356E"/>
    <w:rPr>
      <w:rFonts w:ascii="OpenSymbol" w:hAnsi="OpenSymbol"/>
      <w:lang w:eastAsia="zh-CN"/>
    </w:rPr>
  </w:style>
  <w:style w:type="character" w:customStyle="1" w:styleId="WW-RTFNum281231">
    <w:name w:val="WW-RTF_Num 2 81231"/>
    <w:uiPriority w:val="99"/>
    <w:rsid w:val="0093356E"/>
    <w:rPr>
      <w:rFonts w:ascii="OpenSymbol" w:hAnsi="OpenSymbol"/>
      <w:lang w:eastAsia="zh-CN"/>
    </w:rPr>
  </w:style>
  <w:style w:type="character" w:customStyle="1" w:styleId="WW-RTFNum291231">
    <w:name w:val="WW-RTF_Num 2 91231"/>
    <w:uiPriority w:val="99"/>
    <w:rsid w:val="0093356E"/>
    <w:rPr>
      <w:rFonts w:ascii="OpenSymbol" w:hAnsi="OpenSymbol"/>
      <w:lang w:eastAsia="zh-CN"/>
    </w:rPr>
  </w:style>
  <w:style w:type="character" w:customStyle="1" w:styleId="WW-RTFNum2101231">
    <w:name w:val="WW-RTF_Num 2 101231"/>
    <w:uiPriority w:val="99"/>
    <w:rsid w:val="0093356E"/>
    <w:rPr>
      <w:rFonts w:ascii="OpenSymbol" w:hAnsi="OpenSymbol"/>
      <w:lang w:eastAsia="zh-CN"/>
    </w:rPr>
  </w:style>
  <w:style w:type="character" w:customStyle="1" w:styleId="WW-RTFNum2112341">
    <w:name w:val="WW-RTF_Num 2 112341"/>
    <w:uiPriority w:val="99"/>
    <w:rsid w:val="0093356E"/>
    <w:rPr>
      <w:rFonts w:ascii="OpenSymbol" w:hAnsi="OpenSymbol"/>
      <w:lang w:eastAsia="zh-CN"/>
    </w:rPr>
  </w:style>
  <w:style w:type="character" w:customStyle="1" w:styleId="WW-RTFNum2212341">
    <w:name w:val="WW-RTF_Num 2 212341"/>
    <w:uiPriority w:val="99"/>
    <w:rsid w:val="0093356E"/>
    <w:rPr>
      <w:rFonts w:ascii="OpenSymbol" w:hAnsi="OpenSymbol"/>
      <w:lang w:eastAsia="zh-CN"/>
    </w:rPr>
  </w:style>
  <w:style w:type="character" w:customStyle="1" w:styleId="WW-RTFNum2312341">
    <w:name w:val="WW-RTF_Num 2 312341"/>
    <w:uiPriority w:val="99"/>
    <w:rsid w:val="0093356E"/>
    <w:rPr>
      <w:rFonts w:ascii="OpenSymbol" w:hAnsi="OpenSymbol"/>
      <w:lang w:eastAsia="zh-CN"/>
    </w:rPr>
  </w:style>
  <w:style w:type="character" w:customStyle="1" w:styleId="WW-RTFNum2412341">
    <w:name w:val="WW-RTF_Num 2 412341"/>
    <w:uiPriority w:val="99"/>
    <w:rsid w:val="0093356E"/>
    <w:rPr>
      <w:rFonts w:ascii="OpenSymbol" w:hAnsi="OpenSymbol"/>
      <w:lang w:eastAsia="zh-CN"/>
    </w:rPr>
  </w:style>
  <w:style w:type="character" w:customStyle="1" w:styleId="WW-RTFNum2512341">
    <w:name w:val="WW-RTF_Num 2 512341"/>
    <w:uiPriority w:val="99"/>
    <w:rsid w:val="0093356E"/>
    <w:rPr>
      <w:rFonts w:ascii="OpenSymbol" w:hAnsi="OpenSymbol"/>
      <w:lang w:eastAsia="zh-CN"/>
    </w:rPr>
  </w:style>
  <w:style w:type="character" w:customStyle="1" w:styleId="WW-RTFNum2612341">
    <w:name w:val="WW-RTF_Num 2 612341"/>
    <w:uiPriority w:val="99"/>
    <w:rsid w:val="0093356E"/>
    <w:rPr>
      <w:rFonts w:ascii="OpenSymbol" w:hAnsi="OpenSymbol"/>
      <w:lang w:eastAsia="zh-CN"/>
    </w:rPr>
  </w:style>
  <w:style w:type="character" w:customStyle="1" w:styleId="WW-RTFNum2712341">
    <w:name w:val="WW-RTF_Num 2 712341"/>
    <w:uiPriority w:val="99"/>
    <w:rsid w:val="0093356E"/>
    <w:rPr>
      <w:rFonts w:ascii="OpenSymbol" w:hAnsi="OpenSymbol"/>
      <w:lang w:eastAsia="zh-CN"/>
    </w:rPr>
  </w:style>
  <w:style w:type="character" w:customStyle="1" w:styleId="WW-RTFNum2812341">
    <w:name w:val="WW-RTF_Num 2 812341"/>
    <w:uiPriority w:val="99"/>
    <w:rsid w:val="0093356E"/>
    <w:rPr>
      <w:rFonts w:ascii="OpenSymbol" w:hAnsi="OpenSymbol"/>
      <w:lang w:eastAsia="zh-CN"/>
    </w:rPr>
  </w:style>
  <w:style w:type="character" w:customStyle="1" w:styleId="WW-RTFNum2912341">
    <w:name w:val="WW-RTF_Num 2 912341"/>
    <w:uiPriority w:val="99"/>
    <w:rsid w:val="0093356E"/>
    <w:rPr>
      <w:rFonts w:ascii="OpenSymbol" w:hAnsi="OpenSymbol"/>
      <w:lang w:eastAsia="zh-CN"/>
    </w:rPr>
  </w:style>
  <w:style w:type="character" w:customStyle="1" w:styleId="WW-RTFNum21012341">
    <w:name w:val="WW-RTF_Num 2 1012341"/>
    <w:uiPriority w:val="99"/>
    <w:rsid w:val="0093356E"/>
    <w:rPr>
      <w:rFonts w:ascii="OpenSymbol" w:hAnsi="OpenSymbol"/>
      <w:lang w:eastAsia="zh-CN"/>
    </w:rPr>
  </w:style>
  <w:style w:type="character" w:customStyle="1" w:styleId="WW-RTFNum21123451">
    <w:name w:val="WW-RTF_Num 2 1123451"/>
    <w:uiPriority w:val="99"/>
    <w:rsid w:val="0093356E"/>
    <w:rPr>
      <w:rFonts w:ascii="OpenSymbol" w:hAnsi="OpenSymbol"/>
      <w:lang w:eastAsia="zh-CN"/>
    </w:rPr>
  </w:style>
  <w:style w:type="character" w:customStyle="1" w:styleId="WW-RTFNum22123451">
    <w:name w:val="WW-RTF_Num 2 2123451"/>
    <w:uiPriority w:val="99"/>
    <w:rsid w:val="0093356E"/>
    <w:rPr>
      <w:rFonts w:ascii="OpenSymbol" w:hAnsi="OpenSymbol"/>
      <w:lang w:eastAsia="zh-CN"/>
    </w:rPr>
  </w:style>
  <w:style w:type="character" w:customStyle="1" w:styleId="WW-RTFNum23123451">
    <w:name w:val="WW-RTF_Num 2 3123451"/>
    <w:uiPriority w:val="99"/>
    <w:rsid w:val="0093356E"/>
    <w:rPr>
      <w:rFonts w:ascii="OpenSymbol" w:hAnsi="OpenSymbol"/>
      <w:lang w:eastAsia="zh-CN"/>
    </w:rPr>
  </w:style>
  <w:style w:type="character" w:customStyle="1" w:styleId="WW-RTFNum24123451">
    <w:name w:val="WW-RTF_Num 2 4123451"/>
    <w:uiPriority w:val="99"/>
    <w:rsid w:val="0093356E"/>
    <w:rPr>
      <w:rFonts w:ascii="OpenSymbol" w:hAnsi="OpenSymbol"/>
      <w:lang w:eastAsia="zh-CN"/>
    </w:rPr>
  </w:style>
  <w:style w:type="character" w:customStyle="1" w:styleId="WW-RTFNum25123451">
    <w:name w:val="WW-RTF_Num 2 5123451"/>
    <w:uiPriority w:val="99"/>
    <w:rsid w:val="0093356E"/>
    <w:rPr>
      <w:rFonts w:ascii="OpenSymbol" w:hAnsi="OpenSymbol"/>
      <w:lang w:eastAsia="zh-CN"/>
    </w:rPr>
  </w:style>
  <w:style w:type="character" w:customStyle="1" w:styleId="WW-RTFNum26123451">
    <w:name w:val="WW-RTF_Num 2 6123451"/>
    <w:uiPriority w:val="99"/>
    <w:rsid w:val="0093356E"/>
    <w:rPr>
      <w:rFonts w:ascii="OpenSymbol" w:hAnsi="OpenSymbol"/>
      <w:lang w:eastAsia="zh-CN"/>
    </w:rPr>
  </w:style>
  <w:style w:type="character" w:customStyle="1" w:styleId="WW-RTFNum27123451">
    <w:name w:val="WW-RTF_Num 2 7123451"/>
    <w:uiPriority w:val="99"/>
    <w:rsid w:val="0093356E"/>
    <w:rPr>
      <w:rFonts w:ascii="OpenSymbol" w:hAnsi="OpenSymbol"/>
      <w:lang w:eastAsia="zh-CN"/>
    </w:rPr>
  </w:style>
  <w:style w:type="character" w:customStyle="1" w:styleId="WW-RTFNum28123451">
    <w:name w:val="WW-RTF_Num 2 8123451"/>
    <w:uiPriority w:val="99"/>
    <w:rsid w:val="0093356E"/>
    <w:rPr>
      <w:rFonts w:ascii="OpenSymbol" w:hAnsi="OpenSymbol"/>
      <w:lang w:eastAsia="zh-CN"/>
    </w:rPr>
  </w:style>
  <w:style w:type="character" w:customStyle="1" w:styleId="WW-RTFNum29123451">
    <w:name w:val="WW-RTF_Num 2 9123451"/>
    <w:uiPriority w:val="99"/>
    <w:rsid w:val="0093356E"/>
    <w:rPr>
      <w:rFonts w:ascii="OpenSymbol" w:hAnsi="OpenSymbol"/>
      <w:lang w:eastAsia="zh-CN"/>
    </w:rPr>
  </w:style>
  <w:style w:type="character" w:customStyle="1" w:styleId="WW-RTFNum210123451">
    <w:name w:val="WW-RTF_Num 2 10123451"/>
    <w:uiPriority w:val="99"/>
    <w:rsid w:val="0093356E"/>
    <w:rPr>
      <w:rFonts w:ascii="OpenSymbol" w:hAnsi="OpenSymbol"/>
      <w:lang w:eastAsia="zh-CN"/>
    </w:rPr>
  </w:style>
  <w:style w:type="character" w:customStyle="1" w:styleId="WW-RTFNum211234561">
    <w:name w:val="WW-RTF_Num 2 11234561"/>
    <w:uiPriority w:val="99"/>
    <w:rsid w:val="0093356E"/>
    <w:rPr>
      <w:rFonts w:ascii="OpenSymbol" w:hAnsi="OpenSymbol"/>
    </w:rPr>
  </w:style>
  <w:style w:type="character" w:customStyle="1" w:styleId="WW-RTFNum221234561">
    <w:name w:val="WW-RTF_Num 2 21234561"/>
    <w:uiPriority w:val="99"/>
    <w:rsid w:val="0093356E"/>
    <w:rPr>
      <w:rFonts w:ascii="OpenSymbol" w:hAnsi="OpenSymbol"/>
      <w:lang w:eastAsia="zh-CN"/>
    </w:rPr>
  </w:style>
  <w:style w:type="character" w:customStyle="1" w:styleId="WW-RTFNum231234561">
    <w:name w:val="WW-RTF_Num 2 31234561"/>
    <w:uiPriority w:val="99"/>
    <w:rsid w:val="0093356E"/>
    <w:rPr>
      <w:rFonts w:ascii="OpenSymbol" w:hAnsi="OpenSymbol"/>
      <w:lang w:eastAsia="zh-CN"/>
    </w:rPr>
  </w:style>
  <w:style w:type="character" w:customStyle="1" w:styleId="WW-RTFNum241234561">
    <w:name w:val="WW-RTF_Num 2 41234561"/>
    <w:uiPriority w:val="99"/>
    <w:rsid w:val="0093356E"/>
    <w:rPr>
      <w:rFonts w:ascii="OpenSymbol" w:hAnsi="OpenSymbol"/>
      <w:lang w:eastAsia="zh-CN"/>
    </w:rPr>
  </w:style>
  <w:style w:type="character" w:customStyle="1" w:styleId="WW-RTFNum251234561">
    <w:name w:val="WW-RTF_Num 2 51234561"/>
    <w:uiPriority w:val="99"/>
    <w:rsid w:val="0093356E"/>
    <w:rPr>
      <w:rFonts w:ascii="OpenSymbol" w:hAnsi="OpenSymbol"/>
      <w:lang w:eastAsia="zh-CN"/>
    </w:rPr>
  </w:style>
  <w:style w:type="character" w:customStyle="1" w:styleId="WW-RTFNum261234561">
    <w:name w:val="WW-RTF_Num 2 61234561"/>
    <w:uiPriority w:val="99"/>
    <w:rsid w:val="0093356E"/>
    <w:rPr>
      <w:rFonts w:ascii="OpenSymbol" w:hAnsi="OpenSymbol"/>
      <w:lang w:eastAsia="zh-CN"/>
    </w:rPr>
  </w:style>
  <w:style w:type="character" w:customStyle="1" w:styleId="WW-RTFNum271234561">
    <w:name w:val="WW-RTF_Num 2 71234561"/>
    <w:uiPriority w:val="99"/>
    <w:rsid w:val="0093356E"/>
    <w:rPr>
      <w:rFonts w:ascii="OpenSymbol" w:hAnsi="OpenSymbol"/>
      <w:lang w:eastAsia="zh-CN"/>
    </w:rPr>
  </w:style>
  <w:style w:type="character" w:customStyle="1" w:styleId="WW-RTFNum281234561">
    <w:name w:val="WW-RTF_Num 2 81234561"/>
    <w:uiPriority w:val="99"/>
    <w:rsid w:val="0093356E"/>
    <w:rPr>
      <w:rFonts w:ascii="OpenSymbol" w:hAnsi="OpenSymbol"/>
      <w:lang w:eastAsia="zh-CN"/>
    </w:rPr>
  </w:style>
  <w:style w:type="character" w:customStyle="1" w:styleId="WW-RTFNum291234561">
    <w:name w:val="WW-RTF_Num 2 91234561"/>
    <w:uiPriority w:val="99"/>
    <w:rsid w:val="0093356E"/>
    <w:rPr>
      <w:rFonts w:ascii="OpenSymbol" w:hAnsi="OpenSymbol"/>
      <w:lang w:eastAsia="zh-CN"/>
    </w:rPr>
  </w:style>
  <w:style w:type="character" w:customStyle="1" w:styleId="WW-RTFNum2101234561">
    <w:name w:val="WW-RTF_Num 2 101234561"/>
    <w:uiPriority w:val="99"/>
    <w:rsid w:val="0093356E"/>
    <w:rPr>
      <w:rFonts w:ascii="OpenSymbol" w:hAnsi="OpenSymbol"/>
      <w:lang w:eastAsia="zh-CN"/>
    </w:rPr>
  </w:style>
  <w:style w:type="character" w:customStyle="1" w:styleId="WW-RTFNum2112345671">
    <w:name w:val="WW-RTF_Num 2 112345671"/>
    <w:uiPriority w:val="99"/>
    <w:rsid w:val="0093356E"/>
    <w:rPr>
      <w:rFonts w:ascii="OpenSymbol" w:hAnsi="OpenSymbol"/>
      <w:lang w:eastAsia="zh-CN"/>
    </w:rPr>
  </w:style>
  <w:style w:type="character" w:customStyle="1" w:styleId="WW-RTFNum2212345671">
    <w:name w:val="WW-RTF_Num 2 212345671"/>
    <w:uiPriority w:val="99"/>
    <w:rsid w:val="0093356E"/>
    <w:rPr>
      <w:rFonts w:ascii="OpenSymbol" w:hAnsi="OpenSymbol"/>
      <w:lang w:eastAsia="zh-CN"/>
    </w:rPr>
  </w:style>
  <w:style w:type="character" w:customStyle="1" w:styleId="WW-RTFNum2312345671">
    <w:name w:val="WW-RTF_Num 2 312345671"/>
    <w:uiPriority w:val="99"/>
    <w:rsid w:val="0093356E"/>
    <w:rPr>
      <w:rFonts w:ascii="OpenSymbol" w:hAnsi="OpenSymbol"/>
      <w:lang w:eastAsia="zh-CN"/>
    </w:rPr>
  </w:style>
  <w:style w:type="character" w:customStyle="1" w:styleId="WW-RTFNum2412345671">
    <w:name w:val="WW-RTF_Num 2 412345671"/>
    <w:uiPriority w:val="99"/>
    <w:rsid w:val="0093356E"/>
    <w:rPr>
      <w:rFonts w:ascii="OpenSymbol" w:hAnsi="OpenSymbol"/>
      <w:lang w:eastAsia="zh-CN"/>
    </w:rPr>
  </w:style>
  <w:style w:type="character" w:customStyle="1" w:styleId="WW-RTFNum2512345671">
    <w:name w:val="WW-RTF_Num 2 512345671"/>
    <w:uiPriority w:val="99"/>
    <w:rsid w:val="0093356E"/>
    <w:rPr>
      <w:rFonts w:ascii="OpenSymbol" w:hAnsi="OpenSymbol"/>
      <w:lang w:eastAsia="zh-CN"/>
    </w:rPr>
  </w:style>
  <w:style w:type="character" w:customStyle="1" w:styleId="WW-RTFNum2612345671">
    <w:name w:val="WW-RTF_Num 2 612345671"/>
    <w:uiPriority w:val="99"/>
    <w:rsid w:val="0093356E"/>
    <w:rPr>
      <w:rFonts w:ascii="OpenSymbol" w:hAnsi="OpenSymbol"/>
      <w:lang w:eastAsia="zh-CN"/>
    </w:rPr>
  </w:style>
  <w:style w:type="character" w:customStyle="1" w:styleId="WW-RTFNum2712345671">
    <w:name w:val="WW-RTF_Num 2 712345671"/>
    <w:uiPriority w:val="99"/>
    <w:rsid w:val="0093356E"/>
    <w:rPr>
      <w:rFonts w:ascii="OpenSymbol" w:hAnsi="OpenSymbol"/>
      <w:lang w:eastAsia="zh-CN"/>
    </w:rPr>
  </w:style>
  <w:style w:type="character" w:customStyle="1" w:styleId="WW-RTFNum2812345671">
    <w:name w:val="WW-RTF_Num 2 812345671"/>
    <w:uiPriority w:val="99"/>
    <w:rsid w:val="0093356E"/>
    <w:rPr>
      <w:rFonts w:ascii="OpenSymbol" w:hAnsi="OpenSymbol"/>
      <w:lang w:eastAsia="zh-CN"/>
    </w:rPr>
  </w:style>
  <w:style w:type="character" w:customStyle="1" w:styleId="WW-RTFNum2912345671">
    <w:name w:val="WW-RTF_Num 2 912345671"/>
    <w:uiPriority w:val="99"/>
    <w:rsid w:val="0093356E"/>
    <w:rPr>
      <w:rFonts w:ascii="OpenSymbol" w:hAnsi="OpenSymbol"/>
      <w:lang w:eastAsia="zh-CN"/>
    </w:rPr>
  </w:style>
  <w:style w:type="character" w:customStyle="1" w:styleId="WW-RTFNum21012345671">
    <w:name w:val="WW-RTF_Num 2 1012345671"/>
    <w:uiPriority w:val="99"/>
    <w:rsid w:val="0093356E"/>
    <w:rPr>
      <w:rFonts w:ascii="OpenSymbol" w:hAnsi="OpenSymbol"/>
      <w:lang w:eastAsia="zh-CN"/>
    </w:rPr>
  </w:style>
  <w:style w:type="character" w:customStyle="1" w:styleId="WW-RTFNum21111111">
    <w:name w:val="WW-RTF_Num 2 1111111"/>
    <w:uiPriority w:val="99"/>
    <w:rsid w:val="0093356E"/>
    <w:rPr>
      <w:rFonts w:ascii="OpenSymbol" w:hAnsi="OpenSymbol"/>
      <w:lang w:eastAsia="zh-CN"/>
    </w:rPr>
  </w:style>
  <w:style w:type="character" w:customStyle="1" w:styleId="WW-RTFNum22111111">
    <w:name w:val="WW-RTF_Num 2 2111111"/>
    <w:uiPriority w:val="99"/>
    <w:rsid w:val="0093356E"/>
    <w:rPr>
      <w:rFonts w:ascii="OpenSymbol" w:hAnsi="OpenSymbol"/>
      <w:lang w:eastAsia="zh-CN"/>
    </w:rPr>
  </w:style>
  <w:style w:type="character" w:customStyle="1" w:styleId="WW-RTFNum23111111">
    <w:name w:val="WW-RTF_Num 2 3111111"/>
    <w:uiPriority w:val="99"/>
    <w:rsid w:val="0093356E"/>
    <w:rPr>
      <w:rFonts w:ascii="OpenSymbol" w:hAnsi="OpenSymbol"/>
      <w:lang w:eastAsia="zh-CN"/>
    </w:rPr>
  </w:style>
  <w:style w:type="character" w:customStyle="1" w:styleId="WW-RTFNum24111111">
    <w:name w:val="WW-RTF_Num 2 4111111"/>
    <w:uiPriority w:val="99"/>
    <w:rsid w:val="0093356E"/>
    <w:rPr>
      <w:rFonts w:ascii="OpenSymbol" w:hAnsi="OpenSymbol"/>
      <w:lang w:eastAsia="zh-CN"/>
    </w:rPr>
  </w:style>
  <w:style w:type="character" w:customStyle="1" w:styleId="WW-RTFNum25111111">
    <w:name w:val="WW-RTF_Num 2 5111111"/>
    <w:uiPriority w:val="99"/>
    <w:rsid w:val="0093356E"/>
    <w:rPr>
      <w:rFonts w:ascii="OpenSymbol" w:hAnsi="OpenSymbol"/>
      <w:lang w:eastAsia="zh-CN"/>
    </w:rPr>
  </w:style>
  <w:style w:type="character" w:customStyle="1" w:styleId="WW-RTFNum26111111">
    <w:name w:val="WW-RTF_Num 2 6111111"/>
    <w:uiPriority w:val="99"/>
    <w:rsid w:val="0093356E"/>
    <w:rPr>
      <w:rFonts w:ascii="OpenSymbol" w:hAnsi="OpenSymbol"/>
      <w:lang w:eastAsia="zh-CN"/>
    </w:rPr>
  </w:style>
  <w:style w:type="character" w:customStyle="1" w:styleId="WW-RTFNum27111111">
    <w:name w:val="WW-RTF_Num 2 7111111"/>
    <w:uiPriority w:val="99"/>
    <w:rsid w:val="0093356E"/>
    <w:rPr>
      <w:rFonts w:ascii="OpenSymbol" w:hAnsi="OpenSymbol"/>
      <w:lang w:eastAsia="zh-CN"/>
    </w:rPr>
  </w:style>
  <w:style w:type="character" w:customStyle="1" w:styleId="WW-RTFNum28111111">
    <w:name w:val="WW-RTF_Num 2 8111111"/>
    <w:uiPriority w:val="99"/>
    <w:rsid w:val="0093356E"/>
    <w:rPr>
      <w:rFonts w:ascii="OpenSymbol" w:hAnsi="OpenSymbol"/>
      <w:lang w:eastAsia="zh-CN"/>
    </w:rPr>
  </w:style>
  <w:style w:type="character" w:customStyle="1" w:styleId="WW-RTFNum29111111">
    <w:name w:val="WW-RTF_Num 2 9111111"/>
    <w:uiPriority w:val="99"/>
    <w:rsid w:val="0093356E"/>
    <w:rPr>
      <w:rFonts w:ascii="OpenSymbol" w:hAnsi="OpenSymbol"/>
      <w:lang w:eastAsia="zh-CN"/>
    </w:rPr>
  </w:style>
  <w:style w:type="character" w:customStyle="1" w:styleId="WW-RTFNum210111111">
    <w:name w:val="WW-RTF_Num 2 10111111"/>
    <w:uiPriority w:val="99"/>
    <w:rsid w:val="0093356E"/>
    <w:rPr>
      <w:rFonts w:ascii="OpenSymbol" w:hAnsi="OpenSymbol"/>
      <w:lang w:eastAsia="zh-CN"/>
    </w:rPr>
  </w:style>
  <w:style w:type="character" w:customStyle="1" w:styleId="WW-RTFNum2112111">
    <w:name w:val="WW-RTF_Num 2 112111"/>
    <w:uiPriority w:val="99"/>
    <w:rsid w:val="0093356E"/>
    <w:rPr>
      <w:rFonts w:ascii="OpenSymbol" w:hAnsi="OpenSymbol"/>
      <w:lang w:eastAsia="zh-CN"/>
    </w:rPr>
  </w:style>
  <w:style w:type="character" w:customStyle="1" w:styleId="WW-RTFNum2212111">
    <w:name w:val="WW-RTF_Num 2 212111"/>
    <w:uiPriority w:val="99"/>
    <w:rsid w:val="0093356E"/>
    <w:rPr>
      <w:rFonts w:ascii="OpenSymbol" w:hAnsi="OpenSymbol"/>
      <w:lang w:eastAsia="zh-CN"/>
    </w:rPr>
  </w:style>
  <w:style w:type="character" w:customStyle="1" w:styleId="WW-RTFNum2312111">
    <w:name w:val="WW-RTF_Num 2 312111"/>
    <w:uiPriority w:val="99"/>
    <w:rsid w:val="0093356E"/>
    <w:rPr>
      <w:rFonts w:ascii="OpenSymbol" w:hAnsi="OpenSymbol"/>
      <w:lang w:eastAsia="zh-CN"/>
    </w:rPr>
  </w:style>
  <w:style w:type="character" w:customStyle="1" w:styleId="WW-RTFNum2412111">
    <w:name w:val="WW-RTF_Num 2 412111"/>
    <w:uiPriority w:val="99"/>
    <w:rsid w:val="0093356E"/>
    <w:rPr>
      <w:rFonts w:ascii="OpenSymbol" w:hAnsi="OpenSymbol"/>
      <w:lang w:eastAsia="zh-CN"/>
    </w:rPr>
  </w:style>
  <w:style w:type="character" w:customStyle="1" w:styleId="WW-RTFNum2512111">
    <w:name w:val="WW-RTF_Num 2 512111"/>
    <w:uiPriority w:val="99"/>
    <w:rsid w:val="0093356E"/>
    <w:rPr>
      <w:rFonts w:ascii="OpenSymbol" w:hAnsi="OpenSymbol"/>
      <w:lang w:eastAsia="zh-CN"/>
    </w:rPr>
  </w:style>
  <w:style w:type="character" w:customStyle="1" w:styleId="WW-RTFNum2612111">
    <w:name w:val="WW-RTF_Num 2 612111"/>
    <w:uiPriority w:val="99"/>
    <w:rsid w:val="0093356E"/>
    <w:rPr>
      <w:rFonts w:ascii="OpenSymbol" w:hAnsi="OpenSymbol"/>
      <w:lang w:eastAsia="zh-CN"/>
    </w:rPr>
  </w:style>
  <w:style w:type="character" w:customStyle="1" w:styleId="WW-RTFNum2712111">
    <w:name w:val="WW-RTF_Num 2 712111"/>
    <w:uiPriority w:val="99"/>
    <w:rsid w:val="0093356E"/>
    <w:rPr>
      <w:rFonts w:ascii="OpenSymbol" w:hAnsi="OpenSymbol"/>
      <w:lang w:eastAsia="zh-CN"/>
    </w:rPr>
  </w:style>
  <w:style w:type="character" w:customStyle="1" w:styleId="WW-RTFNum2812111">
    <w:name w:val="WW-RTF_Num 2 812111"/>
    <w:uiPriority w:val="99"/>
    <w:rsid w:val="0093356E"/>
    <w:rPr>
      <w:rFonts w:ascii="OpenSymbol" w:hAnsi="OpenSymbol"/>
      <w:lang w:eastAsia="zh-CN"/>
    </w:rPr>
  </w:style>
  <w:style w:type="character" w:customStyle="1" w:styleId="WW-RTFNum2912111">
    <w:name w:val="WW-RTF_Num 2 912111"/>
    <w:uiPriority w:val="99"/>
    <w:rsid w:val="0093356E"/>
    <w:rPr>
      <w:rFonts w:ascii="OpenSymbol" w:hAnsi="OpenSymbol"/>
      <w:lang w:eastAsia="zh-CN"/>
    </w:rPr>
  </w:style>
  <w:style w:type="character" w:customStyle="1" w:styleId="WW-RTFNum21012111">
    <w:name w:val="WW-RTF_Num 2 1012111"/>
    <w:uiPriority w:val="99"/>
    <w:rsid w:val="0093356E"/>
    <w:rPr>
      <w:rFonts w:ascii="OpenSymbol" w:hAnsi="OpenSymbol"/>
      <w:lang w:eastAsia="zh-CN"/>
    </w:rPr>
  </w:style>
  <w:style w:type="character" w:customStyle="1" w:styleId="WW-RTFNum2112311">
    <w:name w:val="WW-RTF_Num 2 112311"/>
    <w:uiPriority w:val="99"/>
    <w:rsid w:val="0093356E"/>
    <w:rPr>
      <w:rFonts w:ascii="OpenSymbol" w:hAnsi="OpenSymbol"/>
    </w:rPr>
  </w:style>
  <w:style w:type="character" w:customStyle="1" w:styleId="WW-RTFNum2212311">
    <w:name w:val="WW-RTF_Num 2 212311"/>
    <w:uiPriority w:val="99"/>
    <w:rsid w:val="0093356E"/>
    <w:rPr>
      <w:rFonts w:ascii="OpenSymbol" w:hAnsi="OpenSymbol"/>
      <w:lang w:eastAsia="zh-CN"/>
    </w:rPr>
  </w:style>
  <w:style w:type="character" w:customStyle="1" w:styleId="WW-RTFNum2312311">
    <w:name w:val="WW-RTF_Num 2 312311"/>
    <w:uiPriority w:val="99"/>
    <w:rsid w:val="0093356E"/>
    <w:rPr>
      <w:rFonts w:ascii="OpenSymbol" w:hAnsi="OpenSymbol"/>
      <w:lang w:eastAsia="zh-CN"/>
    </w:rPr>
  </w:style>
  <w:style w:type="character" w:customStyle="1" w:styleId="WW-RTFNum2412311">
    <w:name w:val="WW-RTF_Num 2 412311"/>
    <w:uiPriority w:val="99"/>
    <w:rsid w:val="0093356E"/>
    <w:rPr>
      <w:rFonts w:ascii="OpenSymbol" w:hAnsi="OpenSymbol"/>
      <w:lang w:eastAsia="zh-CN"/>
    </w:rPr>
  </w:style>
  <w:style w:type="character" w:customStyle="1" w:styleId="WW-RTFNum2512311">
    <w:name w:val="WW-RTF_Num 2 512311"/>
    <w:uiPriority w:val="99"/>
    <w:rsid w:val="0093356E"/>
    <w:rPr>
      <w:rFonts w:ascii="OpenSymbol" w:hAnsi="OpenSymbol"/>
      <w:lang w:eastAsia="zh-CN"/>
    </w:rPr>
  </w:style>
  <w:style w:type="character" w:customStyle="1" w:styleId="WW-RTFNum2612311">
    <w:name w:val="WW-RTF_Num 2 612311"/>
    <w:uiPriority w:val="99"/>
    <w:rsid w:val="0093356E"/>
    <w:rPr>
      <w:rFonts w:ascii="OpenSymbol" w:hAnsi="OpenSymbol"/>
      <w:lang w:eastAsia="zh-CN"/>
    </w:rPr>
  </w:style>
  <w:style w:type="character" w:customStyle="1" w:styleId="WW-RTFNum2712311">
    <w:name w:val="WW-RTF_Num 2 712311"/>
    <w:uiPriority w:val="99"/>
    <w:rsid w:val="0093356E"/>
    <w:rPr>
      <w:rFonts w:ascii="OpenSymbol" w:hAnsi="OpenSymbol"/>
      <w:lang w:eastAsia="zh-CN"/>
    </w:rPr>
  </w:style>
  <w:style w:type="character" w:customStyle="1" w:styleId="WW-RTFNum2812311">
    <w:name w:val="WW-RTF_Num 2 812311"/>
    <w:uiPriority w:val="99"/>
    <w:rsid w:val="0093356E"/>
    <w:rPr>
      <w:rFonts w:ascii="OpenSymbol" w:hAnsi="OpenSymbol"/>
      <w:lang w:eastAsia="zh-CN"/>
    </w:rPr>
  </w:style>
  <w:style w:type="character" w:customStyle="1" w:styleId="WW-RTFNum2912311">
    <w:name w:val="WW-RTF_Num 2 912311"/>
    <w:uiPriority w:val="99"/>
    <w:rsid w:val="0093356E"/>
    <w:rPr>
      <w:rFonts w:ascii="OpenSymbol" w:hAnsi="OpenSymbol"/>
      <w:lang w:eastAsia="zh-CN"/>
    </w:rPr>
  </w:style>
  <w:style w:type="character" w:customStyle="1" w:styleId="WW-RTFNum21012311">
    <w:name w:val="WW-RTF_Num 2 1012311"/>
    <w:uiPriority w:val="99"/>
    <w:rsid w:val="0093356E"/>
    <w:rPr>
      <w:rFonts w:ascii="OpenSymbol" w:hAnsi="OpenSymbol"/>
      <w:lang w:eastAsia="zh-CN"/>
    </w:rPr>
  </w:style>
  <w:style w:type="character" w:customStyle="1" w:styleId="WW-RTFNum21123411">
    <w:name w:val="WW-RTF_Num 2 1123411"/>
    <w:uiPriority w:val="99"/>
    <w:rsid w:val="0093356E"/>
    <w:rPr>
      <w:rFonts w:ascii="OpenSymbol" w:hAnsi="OpenSymbol"/>
      <w:lang w:eastAsia="zh-CN"/>
    </w:rPr>
  </w:style>
  <w:style w:type="character" w:customStyle="1" w:styleId="WW-RTFNum22123411">
    <w:name w:val="WW-RTF_Num 2 2123411"/>
    <w:uiPriority w:val="99"/>
    <w:rsid w:val="0093356E"/>
    <w:rPr>
      <w:rFonts w:ascii="OpenSymbol" w:hAnsi="OpenSymbol"/>
      <w:lang w:eastAsia="zh-CN"/>
    </w:rPr>
  </w:style>
  <w:style w:type="character" w:customStyle="1" w:styleId="WW-RTFNum23123411">
    <w:name w:val="WW-RTF_Num 2 3123411"/>
    <w:uiPriority w:val="99"/>
    <w:rsid w:val="0093356E"/>
    <w:rPr>
      <w:rFonts w:ascii="OpenSymbol" w:hAnsi="OpenSymbol"/>
      <w:lang w:eastAsia="zh-CN"/>
    </w:rPr>
  </w:style>
  <w:style w:type="character" w:customStyle="1" w:styleId="WW-RTFNum24123411">
    <w:name w:val="WW-RTF_Num 2 4123411"/>
    <w:uiPriority w:val="99"/>
    <w:rsid w:val="0093356E"/>
    <w:rPr>
      <w:rFonts w:ascii="OpenSymbol" w:hAnsi="OpenSymbol"/>
      <w:lang w:eastAsia="zh-CN"/>
    </w:rPr>
  </w:style>
  <w:style w:type="character" w:customStyle="1" w:styleId="WW-RTFNum25123411">
    <w:name w:val="WW-RTF_Num 2 5123411"/>
    <w:uiPriority w:val="99"/>
    <w:rsid w:val="0093356E"/>
    <w:rPr>
      <w:rFonts w:ascii="OpenSymbol" w:hAnsi="OpenSymbol"/>
      <w:lang w:eastAsia="zh-CN"/>
    </w:rPr>
  </w:style>
  <w:style w:type="character" w:customStyle="1" w:styleId="WW-RTFNum26123411">
    <w:name w:val="WW-RTF_Num 2 6123411"/>
    <w:uiPriority w:val="99"/>
    <w:rsid w:val="0093356E"/>
    <w:rPr>
      <w:rFonts w:ascii="OpenSymbol" w:hAnsi="OpenSymbol"/>
      <w:lang w:eastAsia="zh-CN"/>
    </w:rPr>
  </w:style>
  <w:style w:type="character" w:customStyle="1" w:styleId="WW-RTFNum27123411">
    <w:name w:val="WW-RTF_Num 2 7123411"/>
    <w:uiPriority w:val="99"/>
    <w:rsid w:val="0093356E"/>
    <w:rPr>
      <w:rFonts w:ascii="OpenSymbol" w:hAnsi="OpenSymbol"/>
      <w:lang w:eastAsia="zh-CN"/>
    </w:rPr>
  </w:style>
  <w:style w:type="character" w:customStyle="1" w:styleId="WW-RTFNum28123411">
    <w:name w:val="WW-RTF_Num 2 8123411"/>
    <w:uiPriority w:val="99"/>
    <w:rsid w:val="0093356E"/>
    <w:rPr>
      <w:rFonts w:ascii="OpenSymbol" w:hAnsi="OpenSymbol"/>
      <w:lang w:eastAsia="zh-CN"/>
    </w:rPr>
  </w:style>
  <w:style w:type="character" w:customStyle="1" w:styleId="WW-RTFNum29123411">
    <w:name w:val="WW-RTF_Num 2 9123411"/>
    <w:uiPriority w:val="99"/>
    <w:rsid w:val="0093356E"/>
    <w:rPr>
      <w:rFonts w:ascii="OpenSymbol" w:hAnsi="OpenSymbol"/>
      <w:lang w:eastAsia="zh-CN"/>
    </w:rPr>
  </w:style>
  <w:style w:type="character" w:customStyle="1" w:styleId="WW-RTFNum210123411">
    <w:name w:val="WW-RTF_Num 2 10123411"/>
    <w:uiPriority w:val="99"/>
    <w:rsid w:val="0093356E"/>
    <w:rPr>
      <w:rFonts w:ascii="OpenSymbol" w:hAnsi="OpenSymbol"/>
      <w:lang w:eastAsia="zh-CN"/>
    </w:rPr>
  </w:style>
  <w:style w:type="character" w:customStyle="1" w:styleId="WW-RTFNum211234511">
    <w:name w:val="WW-RTF_Num 2 11234511"/>
    <w:uiPriority w:val="99"/>
    <w:rsid w:val="0093356E"/>
    <w:rPr>
      <w:rFonts w:ascii="OpenSymbol" w:hAnsi="OpenSymbol"/>
      <w:lang w:eastAsia="zh-CN"/>
    </w:rPr>
  </w:style>
  <w:style w:type="character" w:customStyle="1" w:styleId="WW-RTFNum221234511">
    <w:name w:val="WW-RTF_Num 2 21234511"/>
    <w:uiPriority w:val="99"/>
    <w:rsid w:val="0093356E"/>
    <w:rPr>
      <w:rFonts w:ascii="OpenSymbol" w:hAnsi="OpenSymbol"/>
      <w:lang w:eastAsia="zh-CN"/>
    </w:rPr>
  </w:style>
  <w:style w:type="character" w:customStyle="1" w:styleId="WW-RTFNum231234511">
    <w:name w:val="WW-RTF_Num 2 31234511"/>
    <w:uiPriority w:val="99"/>
    <w:rsid w:val="0093356E"/>
    <w:rPr>
      <w:rFonts w:ascii="OpenSymbol" w:hAnsi="OpenSymbol"/>
      <w:lang w:eastAsia="zh-CN"/>
    </w:rPr>
  </w:style>
  <w:style w:type="character" w:customStyle="1" w:styleId="WW-RTFNum241234511">
    <w:name w:val="WW-RTF_Num 2 41234511"/>
    <w:uiPriority w:val="99"/>
    <w:rsid w:val="0093356E"/>
    <w:rPr>
      <w:rFonts w:ascii="OpenSymbol" w:hAnsi="OpenSymbol"/>
      <w:lang w:eastAsia="zh-CN"/>
    </w:rPr>
  </w:style>
  <w:style w:type="character" w:customStyle="1" w:styleId="WW-RTFNum251234511">
    <w:name w:val="WW-RTF_Num 2 51234511"/>
    <w:uiPriority w:val="99"/>
    <w:rsid w:val="0093356E"/>
    <w:rPr>
      <w:rFonts w:ascii="OpenSymbol" w:hAnsi="OpenSymbol"/>
      <w:lang w:eastAsia="zh-CN"/>
    </w:rPr>
  </w:style>
  <w:style w:type="character" w:customStyle="1" w:styleId="WW-RTFNum261234511">
    <w:name w:val="WW-RTF_Num 2 61234511"/>
    <w:uiPriority w:val="99"/>
    <w:rsid w:val="0093356E"/>
    <w:rPr>
      <w:rFonts w:ascii="OpenSymbol" w:hAnsi="OpenSymbol"/>
      <w:lang w:eastAsia="zh-CN"/>
    </w:rPr>
  </w:style>
  <w:style w:type="character" w:customStyle="1" w:styleId="WW-RTFNum271234511">
    <w:name w:val="WW-RTF_Num 2 71234511"/>
    <w:uiPriority w:val="99"/>
    <w:rsid w:val="0093356E"/>
    <w:rPr>
      <w:rFonts w:ascii="OpenSymbol" w:hAnsi="OpenSymbol"/>
      <w:lang w:eastAsia="zh-CN"/>
    </w:rPr>
  </w:style>
  <w:style w:type="character" w:customStyle="1" w:styleId="WW-RTFNum281234511">
    <w:name w:val="WW-RTF_Num 2 81234511"/>
    <w:uiPriority w:val="99"/>
    <w:rsid w:val="0093356E"/>
    <w:rPr>
      <w:rFonts w:ascii="OpenSymbol" w:hAnsi="OpenSymbol"/>
      <w:lang w:eastAsia="zh-CN"/>
    </w:rPr>
  </w:style>
  <w:style w:type="character" w:customStyle="1" w:styleId="WW-RTFNum291234511">
    <w:name w:val="WW-RTF_Num 2 91234511"/>
    <w:uiPriority w:val="99"/>
    <w:rsid w:val="0093356E"/>
    <w:rPr>
      <w:rFonts w:ascii="OpenSymbol" w:hAnsi="OpenSymbol"/>
      <w:lang w:eastAsia="zh-CN"/>
    </w:rPr>
  </w:style>
  <w:style w:type="character" w:customStyle="1" w:styleId="WW-RTFNum2101234511">
    <w:name w:val="WW-RTF_Num 2 101234511"/>
    <w:uiPriority w:val="99"/>
    <w:rsid w:val="0093356E"/>
    <w:rPr>
      <w:rFonts w:ascii="OpenSymbol" w:hAnsi="OpenSymbol"/>
      <w:lang w:eastAsia="zh-CN"/>
    </w:rPr>
  </w:style>
  <w:style w:type="character" w:customStyle="1" w:styleId="WW-RTFNum2112345611">
    <w:name w:val="WW-RTF_Num 2 112345611"/>
    <w:uiPriority w:val="99"/>
    <w:rsid w:val="0093356E"/>
    <w:rPr>
      <w:rFonts w:ascii="OpenSymbol" w:hAnsi="OpenSymbol"/>
    </w:rPr>
  </w:style>
  <w:style w:type="character" w:customStyle="1" w:styleId="WW-RTFNum2212345611">
    <w:name w:val="WW-RTF_Num 2 212345611"/>
    <w:uiPriority w:val="99"/>
    <w:rsid w:val="0093356E"/>
    <w:rPr>
      <w:rFonts w:ascii="OpenSymbol" w:hAnsi="OpenSymbol"/>
      <w:lang w:eastAsia="zh-CN"/>
    </w:rPr>
  </w:style>
  <w:style w:type="character" w:customStyle="1" w:styleId="WW-RTFNum2312345611">
    <w:name w:val="WW-RTF_Num 2 312345611"/>
    <w:uiPriority w:val="99"/>
    <w:rsid w:val="0093356E"/>
    <w:rPr>
      <w:rFonts w:ascii="OpenSymbol" w:hAnsi="OpenSymbol"/>
      <w:lang w:eastAsia="zh-CN"/>
    </w:rPr>
  </w:style>
  <w:style w:type="character" w:customStyle="1" w:styleId="WW-RTFNum2412345611">
    <w:name w:val="WW-RTF_Num 2 412345611"/>
    <w:uiPriority w:val="99"/>
    <w:rsid w:val="0093356E"/>
    <w:rPr>
      <w:rFonts w:ascii="OpenSymbol" w:hAnsi="OpenSymbol"/>
      <w:lang w:eastAsia="zh-CN"/>
    </w:rPr>
  </w:style>
  <w:style w:type="character" w:customStyle="1" w:styleId="WW-RTFNum2512345611">
    <w:name w:val="WW-RTF_Num 2 512345611"/>
    <w:uiPriority w:val="99"/>
    <w:rsid w:val="0093356E"/>
    <w:rPr>
      <w:rFonts w:ascii="OpenSymbol" w:hAnsi="OpenSymbol"/>
      <w:lang w:eastAsia="zh-CN"/>
    </w:rPr>
  </w:style>
  <w:style w:type="character" w:customStyle="1" w:styleId="WW-RTFNum2612345611">
    <w:name w:val="WW-RTF_Num 2 612345611"/>
    <w:uiPriority w:val="99"/>
    <w:rsid w:val="0093356E"/>
    <w:rPr>
      <w:rFonts w:ascii="OpenSymbol" w:hAnsi="OpenSymbol"/>
      <w:lang w:eastAsia="zh-CN"/>
    </w:rPr>
  </w:style>
  <w:style w:type="character" w:customStyle="1" w:styleId="WW-RTFNum2712345611">
    <w:name w:val="WW-RTF_Num 2 712345611"/>
    <w:uiPriority w:val="99"/>
    <w:rsid w:val="0093356E"/>
    <w:rPr>
      <w:rFonts w:ascii="OpenSymbol" w:hAnsi="OpenSymbol"/>
      <w:lang w:eastAsia="zh-CN"/>
    </w:rPr>
  </w:style>
  <w:style w:type="character" w:customStyle="1" w:styleId="WW-RTFNum2812345611">
    <w:name w:val="WW-RTF_Num 2 812345611"/>
    <w:uiPriority w:val="99"/>
    <w:rsid w:val="0093356E"/>
    <w:rPr>
      <w:rFonts w:ascii="OpenSymbol" w:hAnsi="OpenSymbol"/>
      <w:lang w:eastAsia="zh-CN"/>
    </w:rPr>
  </w:style>
  <w:style w:type="character" w:customStyle="1" w:styleId="WW-RTFNum2912345611">
    <w:name w:val="WW-RTF_Num 2 912345611"/>
    <w:uiPriority w:val="99"/>
    <w:rsid w:val="0093356E"/>
    <w:rPr>
      <w:rFonts w:ascii="OpenSymbol" w:hAnsi="OpenSymbol"/>
      <w:lang w:eastAsia="zh-CN"/>
    </w:rPr>
  </w:style>
  <w:style w:type="character" w:customStyle="1" w:styleId="WW-RTFNum21012345611">
    <w:name w:val="WW-RTF_Num 2 1012345611"/>
    <w:uiPriority w:val="99"/>
    <w:rsid w:val="0093356E"/>
    <w:rPr>
      <w:rFonts w:ascii="OpenSymbol" w:hAnsi="OpenSymbol"/>
      <w:lang w:eastAsia="zh-CN"/>
    </w:rPr>
  </w:style>
  <w:style w:type="character" w:customStyle="1" w:styleId="WW-RTFNum41123">
    <w:name w:val="WW-RTF_Num 4 1123"/>
    <w:uiPriority w:val="99"/>
    <w:rsid w:val="0093356E"/>
    <w:rPr>
      <w:rFonts w:ascii="Symbol" w:hAnsi="Symbol"/>
      <w:lang w:eastAsia="zh-CN"/>
    </w:rPr>
  </w:style>
  <w:style w:type="character" w:customStyle="1" w:styleId="WW-RTFNum42123">
    <w:name w:val="WW-RTF_Num 4 2123"/>
    <w:uiPriority w:val="99"/>
    <w:rsid w:val="0093356E"/>
    <w:rPr>
      <w:rFonts w:ascii="OpenSymbol" w:hAnsi="OpenSymbol"/>
      <w:lang w:eastAsia="zh-CN"/>
    </w:rPr>
  </w:style>
  <w:style w:type="character" w:customStyle="1" w:styleId="WW-RTFNum43123">
    <w:name w:val="WW-RTF_Num 4 3123"/>
    <w:uiPriority w:val="99"/>
    <w:rsid w:val="0093356E"/>
    <w:rPr>
      <w:rFonts w:ascii="OpenSymbol" w:hAnsi="OpenSymbol"/>
      <w:lang w:eastAsia="zh-CN"/>
    </w:rPr>
  </w:style>
  <w:style w:type="character" w:customStyle="1" w:styleId="WW-RTFNum44123">
    <w:name w:val="WW-RTF_Num 4 4123"/>
    <w:uiPriority w:val="99"/>
    <w:rsid w:val="0093356E"/>
    <w:rPr>
      <w:rFonts w:ascii="OpenSymbol" w:hAnsi="OpenSymbol"/>
      <w:lang w:eastAsia="zh-CN"/>
    </w:rPr>
  </w:style>
  <w:style w:type="character" w:customStyle="1" w:styleId="WW-RTFNum45123">
    <w:name w:val="WW-RTF_Num 4 5123"/>
    <w:uiPriority w:val="99"/>
    <w:rsid w:val="0093356E"/>
    <w:rPr>
      <w:rFonts w:ascii="OpenSymbol" w:hAnsi="OpenSymbol"/>
      <w:lang w:eastAsia="zh-CN"/>
    </w:rPr>
  </w:style>
  <w:style w:type="character" w:customStyle="1" w:styleId="WW-RTFNum46123">
    <w:name w:val="WW-RTF_Num 4 6123"/>
    <w:uiPriority w:val="99"/>
    <w:rsid w:val="0093356E"/>
    <w:rPr>
      <w:rFonts w:ascii="OpenSymbol" w:hAnsi="OpenSymbol"/>
      <w:lang w:eastAsia="zh-CN"/>
    </w:rPr>
  </w:style>
  <w:style w:type="character" w:customStyle="1" w:styleId="WW-RTFNum47123">
    <w:name w:val="WW-RTF_Num 4 7123"/>
    <w:uiPriority w:val="99"/>
    <w:rsid w:val="0093356E"/>
    <w:rPr>
      <w:rFonts w:ascii="OpenSymbol" w:hAnsi="OpenSymbol"/>
      <w:lang w:eastAsia="zh-CN"/>
    </w:rPr>
  </w:style>
  <w:style w:type="character" w:customStyle="1" w:styleId="WW-RTFNum48123">
    <w:name w:val="WW-RTF_Num 4 8123"/>
    <w:uiPriority w:val="99"/>
    <w:rsid w:val="0093356E"/>
    <w:rPr>
      <w:rFonts w:ascii="OpenSymbol" w:hAnsi="OpenSymbol"/>
      <w:lang w:eastAsia="zh-CN"/>
    </w:rPr>
  </w:style>
  <w:style w:type="character" w:customStyle="1" w:styleId="WW-RTFNum49123">
    <w:name w:val="WW-RTF_Num 4 9123"/>
    <w:uiPriority w:val="99"/>
    <w:rsid w:val="0093356E"/>
    <w:rPr>
      <w:rFonts w:ascii="OpenSymbol" w:hAnsi="OpenSymbol"/>
      <w:lang w:eastAsia="zh-CN"/>
    </w:rPr>
  </w:style>
  <w:style w:type="character" w:customStyle="1" w:styleId="WW-RTFNum410123">
    <w:name w:val="WW-RTF_Num 4 10123"/>
    <w:uiPriority w:val="99"/>
    <w:rsid w:val="0093356E"/>
    <w:rPr>
      <w:rFonts w:ascii="OpenSymbol" w:hAnsi="OpenSymbol"/>
      <w:lang w:eastAsia="zh-CN"/>
    </w:rPr>
  </w:style>
  <w:style w:type="character" w:customStyle="1" w:styleId="WW-RTFNum21123456711">
    <w:name w:val="WW-RTF_Num 2 1123456711"/>
    <w:uiPriority w:val="99"/>
    <w:rsid w:val="0093356E"/>
    <w:rPr>
      <w:rFonts w:ascii="OpenSymbol" w:hAnsi="OpenSymbol"/>
    </w:rPr>
  </w:style>
  <w:style w:type="character" w:customStyle="1" w:styleId="WW-RTFNum22123456711">
    <w:name w:val="WW-RTF_Num 2 2123456711"/>
    <w:uiPriority w:val="99"/>
    <w:rsid w:val="0093356E"/>
    <w:rPr>
      <w:rFonts w:ascii="OpenSymbol" w:hAnsi="OpenSymbol"/>
      <w:lang w:eastAsia="zh-CN"/>
    </w:rPr>
  </w:style>
  <w:style w:type="character" w:customStyle="1" w:styleId="WW-RTFNum23123456711">
    <w:name w:val="WW-RTF_Num 2 3123456711"/>
    <w:uiPriority w:val="99"/>
    <w:rsid w:val="0093356E"/>
    <w:rPr>
      <w:rFonts w:ascii="OpenSymbol" w:hAnsi="OpenSymbol"/>
      <w:lang w:eastAsia="zh-CN"/>
    </w:rPr>
  </w:style>
  <w:style w:type="character" w:customStyle="1" w:styleId="WW-RTFNum24123456711">
    <w:name w:val="WW-RTF_Num 2 4123456711"/>
    <w:uiPriority w:val="99"/>
    <w:rsid w:val="0093356E"/>
    <w:rPr>
      <w:rFonts w:ascii="OpenSymbol" w:hAnsi="OpenSymbol"/>
      <w:lang w:eastAsia="zh-CN"/>
    </w:rPr>
  </w:style>
  <w:style w:type="character" w:customStyle="1" w:styleId="WW-RTFNum25123456711">
    <w:name w:val="WW-RTF_Num 2 5123456711"/>
    <w:uiPriority w:val="99"/>
    <w:rsid w:val="0093356E"/>
    <w:rPr>
      <w:rFonts w:ascii="OpenSymbol" w:hAnsi="OpenSymbol"/>
      <w:lang w:eastAsia="zh-CN"/>
    </w:rPr>
  </w:style>
  <w:style w:type="character" w:customStyle="1" w:styleId="WW-RTFNum26123456711">
    <w:name w:val="WW-RTF_Num 2 6123456711"/>
    <w:uiPriority w:val="99"/>
    <w:rsid w:val="0093356E"/>
    <w:rPr>
      <w:rFonts w:ascii="OpenSymbol" w:hAnsi="OpenSymbol"/>
      <w:lang w:eastAsia="zh-CN"/>
    </w:rPr>
  </w:style>
  <w:style w:type="character" w:customStyle="1" w:styleId="WW-RTFNum27123456711">
    <w:name w:val="WW-RTF_Num 2 7123456711"/>
    <w:uiPriority w:val="99"/>
    <w:rsid w:val="0093356E"/>
    <w:rPr>
      <w:rFonts w:ascii="OpenSymbol" w:hAnsi="OpenSymbol"/>
      <w:lang w:eastAsia="zh-CN"/>
    </w:rPr>
  </w:style>
  <w:style w:type="character" w:customStyle="1" w:styleId="WW-RTFNum28123456711">
    <w:name w:val="WW-RTF_Num 2 8123456711"/>
    <w:uiPriority w:val="99"/>
    <w:rsid w:val="0093356E"/>
    <w:rPr>
      <w:rFonts w:ascii="OpenSymbol" w:hAnsi="OpenSymbol"/>
      <w:lang w:eastAsia="zh-CN"/>
    </w:rPr>
  </w:style>
  <w:style w:type="character" w:customStyle="1" w:styleId="WW-RTFNum29123456711">
    <w:name w:val="WW-RTF_Num 2 9123456711"/>
    <w:uiPriority w:val="99"/>
    <w:rsid w:val="0093356E"/>
    <w:rPr>
      <w:rFonts w:ascii="OpenSymbol" w:hAnsi="OpenSymbol"/>
      <w:lang w:eastAsia="zh-CN"/>
    </w:rPr>
  </w:style>
  <w:style w:type="character" w:customStyle="1" w:styleId="WW-RTFNum210123456711">
    <w:name w:val="WW-RTF_Num 2 10123456711"/>
    <w:uiPriority w:val="99"/>
    <w:rsid w:val="0093356E"/>
    <w:rPr>
      <w:rFonts w:ascii="OpenSymbol" w:hAnsi="OpenSymbol"/>
      <w:lang w:eastAsia="zh-CN"/>
    </w:rPr>
  </w:style>
  <w:style w:type="character" w:customStyle="1" w:styleId="BulletSymbols">
    <w:name w:val="Bullet Symbols"/>
    <w:uiPriority w:val="99"/>
    <w:rsid w:val="0093356E"/>
    <w:rPr>
      <w:rFonts w:ascii="OpenSymbol" w:hAnsi="OpenSymbol"/>
    </w:rPr>
  </w:style>
  <w:style w:type="character" w:customStyle="1" w:styleId="WW-BulletSymbols">
    <w:name w:val="WW-Bullet Symbols"/>
    <w:uiPriority w:val="99"/>
    <w:rsid w:val="0093356E"/>
    <w:rPr>
      <w:rFonts w:ascii="OpenSymbol" w:hAnsi="OpenSymbol"/>
      <w:lang w:eastAsia="zh-CN"/>
    </w:rPr>
  </w:style>
  <w:style w:type="character" w:customStyle="1" w:styleId="WW-BulletSymbols1">
    <w:name w:val="WW-Bullet Symbols1"/>
    <w:uiPriority w:val="99"/>
    <w:rsid w:val="0093356E"/>
    <w:rPr>
      <w:rFonts w:ascii="OpenSymbol" w:hAnsi="OpenSymbol"/>
      <w:lang w:eastAsia="zh-CN"/>
    </w:rPr>
  </w:style>
  <w:style w:type="character" w:customStyle="1" w:styleId="WW-BulletSymbols12">
    <w:name w:val="WW-Bullet Symbols12"/>
    <w:uiPriority w:val="99"/>
    <w:rsid w:val="0093356E"/>
    <w:rPr>
      <w:rFonts w:ascii="OpenSymbol" w:hAnsi="OpenSymbol"/>
      <w:sz w:val="26"/>
      <w:lang w:eastAsia="zh-CN"/>
    </w:rPr>
  </w:style>
  <w:style w:type="character" w:customStyle="1" w:styleId="WW-BulletSymbols123">
    <w:name w:val="WW-Bullet Symbols123"/>
    <w:uiPriority w:val="99"/>
    <w:rsid w:val="0093356E"/>
    <w:rPr>
      <w:rFonts w:ascii="OpenSymbol" w:hAnsi="OpenSymbol"/>
      <w:lang w:eastAsia="zh-CN"/>
    </w:rPr>
  </w:style>
  <w:style w:type="character" w:customStyle="1" w:styleId="WW-BulletSymbols1234">
    <w:name w:val="WW-Bullet Symbols1234"/>
    <w:uiPriority w:val="99"/>
    <w:rsid w:val="0093356E"/>
    <w:rPr>
      <w:rFonts w:ascii="OpenSymbol" w:hAnsi="OpenSymbol"/>
      <w:lang w:eastAsia="zh-CN"/>
    </w:rPr>
  </w:style>
  <w:style w:type="character" w:customStyle="1" w:styleId="WW-BulletSymbols12345">
    <w:name w:val="WW-Bullet Symbols12345"/>
    <w:uiPriority w:val="99"/>
    <w:rsid w:val="0093356E"/>
    <w:rPr>
      <w:rFonts w:ascii="OpenSymbol" w:hAnsi="OpenSymbol"/>
      <w:lang w:eastAsia="zh-CN"/>
    </w:rPr>
  </w:style>
  <w:style w:type="character" w:customStyle="1" w:styleId="WW-BulletSymbols123456">
    <w:name w:val="WW-Bullet Symbols123456"/>
    <w:uiPriority w:val="99"/>
    <w:rsid w:val="0093356E"/>
    <w:rPr>
      <w:rFonts w:ascii="OpenSymbol" w:hAnsi="OpenSymbol"/>
      <w:lang w:eastAsia="zh-CN"/>
    </w:rPr>
  </w:style>
  <w:style w:type="character" w:customStyle="1" w:styleId="ListLabel1">
    <w:name w:val="ListLabel 1"/>
    <w:uiPriority w:val="99"/>
    <w:rsid w:val="0093356E"/>
    <w:rPr>
      <w:lang w:eastAsia="zh-CN"/>
    </w:rPr>
  </w:style>
  <w:style w:type="character" w:customStyle="1" w:styleId="WW-BulletSymbols1234567">
    <w:name w:val="WW-Bullet Symbols1234567"/>
    <w:uiPriority w:val="99"/>
    <w:rsid w:val="0093356E"/>
    <w:rPr>
      <w:rFonts w:ascii="OpenSymbol" w:hAnsi="OpenSymbol"/>
      <w:lang w:eastAsia="zh-CN"/>
    </w:rPr>
  </w:style>
  <w:style w:type="character" w:customStyle="1" w:styleId="WW-BulletSymbols12345678">
    <w:name w:val="WW-Bullet Symbols12345678"/>
    <w:uiPriority w:val="99"/>
    <w:rsid w:val="0093356E"/>
    <w:rPr>
      <w:rFonts w:ascii="OpenSymbol" w:hAnsi="OpenSymbol"/>
      <w:lang w:eastAsia="zh-CN"/>
    </w:rPr>
  </w:style>
  <w:style w:type="character" w:customStyle="1" w:styleId="WW-BulletSymbols123456789">
    <w:name w:val="WW-Bullet Symbols123456789"/>
    <w:uiPriority w:val="99"/>
    <w:rsid w:val="0093356E"/>
    <w:rPr>
      <w:rFonts w:ascii="Verdana" w:hAnsi="Verdana"/>
      <w:b/>
      <w:sz w:val="20"/>
      <w:lang w:eastAsia="zh-CN"/>
    </w:rPr>
  </w:style>
  <w:style w:type="character" w:customStyle="1" w:styleId="WW-BulletSymbols12345678910">
    <w:name w:val="WW-Bullet Symbols12345678910"/>
    <w:uiPriority w:val="99"/>
    <w:rsid w:val="0093356E"/>
    <w:rPr>
      <w:rFonts w:ascii="OpenSymbol" w:hAnsi="OpenSymbol"/>
      <w:lang w:eastAsia="zh-CN"/>
    </w:rPr>
  </w:style>
  <w:style w:type="character" w:customStyle="1" w:styleId="WW-BulletSymbols1234567891011">
    <w:name w:val="WW-Bullet Symbols1234567891011"/>
    <w:uiPriority w:val="99"/>
    <w:rsid w:val="0093356E"/>
    <w:rPr>
      <w:rFonts w:ascii="OpenSymbol" w:hAnsi="OpenSymbol"/>
      <w:lang w:eastAsia="zh-CN"/>
    </w:rPr>
  </w:style>
  <w:style w:type="paragraph" w:styleId="ListParagraph">
    <w:name w:val="List Paragraph"/>
    <w:basedOn w:val="Normal"/>
    <w:uiPriority w:val="34"/>
    <w:qFormat/>
    <w:rsid w:val="00803EAE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565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megh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57B88-53DA-455A-BBB9-CBFA0C03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megha.dot</Template>
  <TotalTime>53</TotalTime>
  <Pages>4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Megha Bhatkar</cp:lastModifiedBy>
  <cp:revision>13</cp:revision>
  <dcterms:created xsi:type="dcterms:W3CDTF">2015-09-07T10:32:00Z</dcterms:created>
  <dcterms:modified xsi:type="dcterms:W3CDTF">2021-09-18T06:07:00Z</dcterms:modified>
</cp:coreProperties>
</file>