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FC206F3BBC1F4393AE8E838DAC9B60F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037008" w:rsidRDefault="00677249">
          <w:pPr>
            <w:pStyle w:val="Title"/>
          </w:pPr>
          <w:r>
            <w:rPr>
              <w:lang w:val="en-IN"/>
            </w:rPr>
            <w:t>simmi parikh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713"/>
        <w:gridCol w:w="7667"/>
      </w:tblGrid>
      <w:tr w:rsidR="00037008" w:rsidTr="0003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37008" w:rsidRDefault="00037008"/>
        </w:tc>
        <w:tc>
          <w:tcPr>
            <w:tcW w:w="4087" w:type="pct"/>
          </w:tcPr>
          <w:p w:rsidR="00037008" w:rsidRDefault="00037008"/>
        </w:tc>
      </w:tr>
      <w:tr w:rsidR="00037008" w:rsidTr="00037008">
        <w:tc>
          <w:tcPr>
            <w:tcW w:w="913" w:type="pct"/>
          </w:tcPr>
          <w:p w:rsidR="00037008" w:rsidRPr="00704194" w:rsidRDefault="00037008">
            <w:pPr>
              <w:rPr>
                <w:sz w:val="24"/>
                <w:szCs w:val="24"/>
              </w:rPr>
            </w:pPr>
          </w:p>
        </w:tc>
        <w:tc>
          <w:tcPr>
            <w:tcW w:w="4087" w:type="pct"/>
          </w:tcPr>
          <w:p w:rsidR="00037008" w:rsidRPr="00704194" w:rsidRDefault="00677249" w:rsidP="00677249">
            <w:pPr>
              <w:pStyle w:val="ContactInfo"/>
              <w:rPr>
                <w:sz w:val="24"/>
                <w:szCs w:val="24"/>
              </w:rPr>
            </w:pPr>
            <w:r w:rsidRPr="00704194">
              <w:rPr>
                <w:sz w:val="24"/>
                <w:szCs w:val="24"/>
              </w:rPr>
              <w:t>A/602,prerna viraj-2,</w:t>
            </w:r>
          </w:p>
          <w:p w:rsidR="00677249" w:rsidRPr="00704194" w:rsidRDefault="00677249" w:rsidP="00677249">
            <w:pPr>
              <w:pStyle w:val="ContactInfo"/>
              <w:rPr>
                <w:sz w:val="24"/>
                <w:szCs w:val="24"/>
              </w:rPr>
            </w:pPr>
            <w:proofErr w:type="spellStart"/>
            <w:r w:rsidRPr="00704194">
              <w:rPr>
                <w:sz w:val="24"/>
                <w:szCs w:val="24"/>
              </w:rPr>
              <w:t>Opp</w:t>
            </w:r>
            <w:proofErr w:type="spellEnd"/>
            <w:r w:rsidRPr="00704194">
              <w:rPr>
                <w:sz w:val="24"/>
                <w:szCs w:val="24"/>
              </w:rPr>
              <w:t xml:space="preserve"> </w:t>
            </w:r>
            <w:proofErr w:type="spellStart"/>
            <w:r w:rsidRPr="00704194">
              <w:rPr>
                <w:sz w:val="24"/>
                <w:szCs w:val="24"/>
              </w:rPr>
              <w:t>chandan</w:t>
            </w:r>
            <w:proofErr w:type="spellEnd"/>
            <w:r w:rsidRPr="00704194">
              <w:rPr>
                <w:sz w:val="24"/>
                <w:szCs w:val="24"/>
              </w:rPr>
              <w:t xml:space="preserve"> party plot,</w:t>
            </w:r>
          </w:p>
          <w:p w:rsidR="00677249" w:rsidRPr="00704194" w:rsidRDefault="00677249" w:rsidP="00677249">
            <w:pPr>
              <w:pStyle w:val="ContactInfo"/>
              <w:rPr>
                <w:sz w:val="24"/>
                <w:szCs w:val="24"/>
              </w:rPr>
            </w:pPr>
            <w:r w:rsidRPr="00704194">
              <w:rPr>
                <w:sz w:val="24"/>
                <w:szCs w:val="24"/>
              </w:rPr>
              <w:t xml:space="preserve">Near </w:t>
            </w:r>
            <w:proofErr w:type="spellStart"/>
            <w:r w:rsidRPr="00704194">
              <w:rPr>
                <w:sz w:val="24"/>
                <w:szCs w:val="24"/>
              </w:rPr>
              <w:t>jodhpurgam</w:t>
            </w:r>
            <w:proofErr w:type="spellEnd"/>
            <w:r w:rsidRPr="00704194">
              <w:rPr>
                <w:sz w:val="24"/>
                <w:szCs w:val="24"/>
              </w:rPr>
              <w:t>,</w:t>
            </w:r>
          </w:p>
          <w:p w:rsidR="00677249" w:rsidRPr="00704194" w:rsidRDefault="00677249" w:rsidP="00677249">
            <w:pPr>
              <w:pStyle w:val="ContactInfo"/>
              <w:rPr>
                <w:sz w:val="24"/>
                <w:szCs w:val="24"/>
              </w:rPr>
            </w:pPr>
            <w:r w:rsidRPr="00704194">
              <w:rPr>
                <w:sz w:val="24"/>
                <w:szCs w:val="24"/>
              </w:rPr>
              <w:t>Satellite,</w:t>
            </w:r>
            <w:r w:rsidR="00704194">
              <w:rPr>
                <w:sz w:val="24"/>
                <w:szCs w:val="24"/>
              </w:rPr>
              <w:t xml:space="preserve"> </w:t>
            </w:r>
          </w:p>
          <w:p w:rsidR="00677249" w:rsidRPr="00704194" w:rsidRDefault="00677249" w:rsidP="00677249">
            <w:pPr>
              <w:pStyle w:val="ContactInfo"/>
              <w:rPr>
                <w:sz w:val="24"/>
                <w:szCs w:val="24"/>
              </w:rPr>
            </w:pPr>
            <w:r w:rsidRPr="00704194">
              <w:rPr>
                <w:sz w:val="24"/>
                <w:szCs w:val="24"/>
              </w:rPr>
              <w:t>Ahmedabad-380015</w:t>
            </w:r>
          </w:p>
          <w:p w:rsidR="00677249" w:rsidRPr="00704194" w:rsidRDefault="00704194" w:rsidP="00677249">
            <w:pPr>
              <w:pStyle w:val="Contact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677249" w:rsidRPr="00704194">
              <w:rPr>
                <w:sz w:val="24"/>
                <w:szCs w:val="24"/>
              </w:rPr>
              <w:t xml:space="preserve"> :7874455810</w:t>
            </w:r>
          </w:p>
          <w:p w:rsidR="00677249" w:rsidRPr="00704194" w:rsidRDefault="00677249" w:rsidP="00677249">
            <w:pPr>
              <w:pStyle w:val="ContactInfo"/>
              <w:rPr>
                <w:sz w:val="24"/>
                <w:szCs w:val="24"/>
              </w:rPr>
            </w:pPr>
            <w:r w:rsidRPr="00704194">
              <w:rPr>
                <w:sz w:val="24"/>
                <w:szCs w:val="24"/>
              </w:rPr>
              <w:t xml:space="preserve">Email id : </w:t>
            </w:r>
            <w:hyperlink r:id="rId8" w:history="1">
              <w:r w:rsidR="00704194" w:rsidRPr="00704194">
                <w:rPr>
                  <w:rStyle w:val="Hyperlink"/>
                  <w:sz w:val="24"/>
                  <w:szCs w:val="24"/>
                </w:rPr>
                <w:t>simmi.parikh@gmail.com</w:t>
              </w:r>
            </w:hyperlink>
          </w:p>
        </w:tc>
      </w:tr>
    </w:tbl>
    <w:p w:rsidR="00037008" w:rsidRDefault="00FF5714" w:rsidP="00704194">
      <w:pPr>
        <w:pStyle w:val="SectionHeading"/>
        <w:spacing w:before="400"/>
        <w:ind w:right="578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713"/>
        <w:gridCol w:w="7667"/>
      </w:tblGrid>
      <w:tr w:rsidR="00037008" w:rsidTr="0003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37008" w:rsidRDefault="00037008"/>
        </w:tc>
        <w:tc>
          <w:tcPr>
            <w:tcW w:w="4087" w:type="pct"/>
          </w:tcPr>
          <w:p w:rsidR="00037008" w:rsidRDefault="00037008"/>
        </w:tc>
      </w:tr>
      <w:tr w:rsidR="00037008" w:rsidTr="00037008">
        <w:tc>
          <w:tcPr>
            <w:tcW w:w="913" w:type="pct"/>
          </w:tcPr>
          <w:p w:rsidR="00037008" w:rsidRPr="00704194" w:rsidRDefault="00037008">
            <w:pPr>
              <w:rPr>
                <w:sz w:val="24"/>
                <w:szCs w:val="24"/>
              </w:rPr>
            </w:pPr>
          </w:p>
        </w:tc>
        <w:tc>
          <w:tcPr>
            <w:tcW w:w="4087" w:type="pct"/>
          </w:tcPr>
          <w:p w:rsidR="00037008" w:rsidRPr="00704194" w:rsidRDefault="00FF571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96481143"/>
                <w:placeholder>
                  <w:docPart w:val="93C7C2E4718045CEA4AFC0DCA08B26C8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Pr="00704194">
                  <w:rPr>
                    <w:sz w:val="24"/>
                    <w:szCs w:val="24"/>
                  </w:rPr>
                  <w:t>Check out the quick tips below to help you get started. To replace tip text with your own, just click it and start typing.</w:t>
                </w:r>
                <w:bookmarkEnd w:id="0"/>
              </w:sdtContent>
            </w:sdt>
          </w:p>
        </w:tc>
      </w:tr>
    </w:tbl>
    <w:p w:rsidR="00037008" w:rsidRDefault="00FF5714" w:rsidP="00704194">
      <w:pPr>
        <w:pStyle w:val="SectionHeading"/>
        <w:spacing w:before="400"/>
        <w:ind w:right="578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713"/>
        <w:gridCol w:w="7667"/>
      </w:tblGrid>
      <w:tr w:rsidR="00037008" w:rsidTr="0003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37008" w:rsidRDefault="00037008"/>
        </w:tc>
        <w:tc>
          <w:tcPr>
            <w:tcW w:w="4087" w:type="pct"/>
          </w:tcPr>
          <w:p w:rsidR="00037008" w:rsidRDefault="00037008"/>
        </w:tc>
      </w:tr>
      <w:sdt>
        <w:sdtPr>
          <w:id w:val="1857463929"/>
          <w15:repeatingSection/>
        </w:sdtPr>
        <w:sdtContent>
          <w:sdt>
            <w:sdtPr>
              <w:id w:val="2011181661"/>
              <w:placeholder>
                <w:docPart w:val="0789DEC25D9D43459FAFFB0A95AAF4DA"/>
              </w:placeholder>
              <w15:repeatingSectionItem/>
            </w:sdtPr>
            <w:sdtEndPr>
              <w:rPr>
                <w:sz w:val="24"/>
                <w:szCs w:val="24"/>
              </w:rPr>
            </w:sdtEndPr>
            <w:sdtContent>
              <w:tr w:rsidR="00704194" w:rsidTr="00037008">
                <w:tc>
                  <w:tcPr>
                    <w:tcW w:w="913" w:type="pct"/>
                  </w:tcPr>
                  <w:p w:rsidR="00704194" w:rsidRDefault="00704194" w:rsidP="00704194"/>
                </w:tc>
                <w:tc>
                  <w:tcPr>
                    <w:tcW w:w="4087" w:type="pct"/>
                  </w:tcPr>
                  <w:p w:rsidR="00704194" w:rsidRPr="00704194" w:rsidRDefault="00704194" w:rsidP="00704194">
                    <w:pPr>
                      <w:pStyle w:val="Subsection"/>
                      <w:rPr>
                        <w:sz w:val="24"/>
                        <w:szCs w:val="24"/>
                      </w:rPr>
                    </w:pPr>
                    <w:r w:rsidRPr="00704194">
                      <w:rPr>
                        <w:sz w:val="24"/>
                        <w:szCs w:val="24"/>
                      </w:rPr>
                      <w:t>Software</w:t>
                    </w:r>
                  </w:p>
                  <w:p w:rsidR="00704194" w:rsidRDefault="00704194" w:rsidP="00704194">
                    <w:pPr>
                      <w:pStyle w:val="ListBullet"/>
                    </w:pPr>
                    <w:proofErr w:type="spellStart"/>
                    <w:r w:rsidRPr="00704194">
                      <w:rPr>
                        <w:sz w:val="24"/>
                        <w:szCs w:val="24"/>
                      </w:rPr>
                      <w:t>Ms</w:t>
                    </w:r>
                    <w:proofErr w:type="spellEnd"/>
                    <w:r w:rsidRPr="00704194">
                      <w:rPr>
                        <w:sz w:val="24"/>
                        <w:szCs w:val="24"/>
                      </w:rPr>
                      <w:t xml:space="preserve"> office</w:t>
                    </w:r>
                  </w:p>
                </w:tc>
              </w:tr>
            </w:sdtContent>
          </w:sdt>
        </w:sdtContent>
      </w:sdt>
    </w:tbl>
    <w:p w:rsidR="00037008" w:rsidRDefault="00FF5714" w:rsidP="00704194">
      <w:pPr>
        <w:pStyle w:val="SectionHeading"/>
        <w:spacing w:before="400"/>
        <w:ind w:right="578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713"/>
        <w:gridCol w:w="7667"/>
      </w:tblGrid>
      <w:tr w:rsidR="00037008" w:rsidTr="0003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37008" w:rsidRDefault="00037008">
            <w:pPr>
              <w:spacing w:line="240" w:lineRule="auto"/>
            </w:pPr>
          </w:p>
        </w:tc>
        <w:tc>
          <w:tcPr>
            <w:tcW w:w="4087" w:type="pct"/>
          </w:tcPr>
          <w:p w:rsidR="00037008" w:rsidRDefault="00037008">
            <w:pPr>
              <w:spacing w:line="240" w:lineRule="auto"/>
            </w:pPr>
          </w:p>
        </w:tc>
      </w:tr>
      <w:tr w:rsidR="00037008" w:rsidTr="00037008">
        <w:tc>
          <w:tcPr>
            <w:tcW w:w="913" w:type="pct"/>
          </w:tcPr>
          <w:p w:rsidR="00037008" w:rsidRPr="00704194" w:rsidRDefault="00677249" w:rsidP="00677249">
            <w:pPr>
              <w:pStyle w:val="Date"/>
              <w:rPr>
                <w:sz w:val="24"/>
                <w:szCs w:val="24"/>
              </w:rPr>
            </w:pPr>
            <w:r w:rsidRPr="00704194">
              <w:rPr>
                <w:sz w:val="24"/>
                <w:szCs w:val="24"/>
              </w:rPr>
              <w:t>2009</w:t>
            </w:r>
          </w:p>
        </w:tc>
        <w:tc>
          <w:tcPr>
            <w:tcW w:w="4087" w:type="pct"/>
          </w:tcPr>
          <w:p w:rsidR="00037008" w:rsidRPr="00704194" w:rsidRDefault="00677249" w:rsidP="00677249">
            <w:pPr>
              <w:pStyle w:val="Subsection"/>
              <w:tabs>
                <w:tab w:val="center" w:pos="3419"/>
              </w:tabs>
              <w:rPr>
                <w:sz w:val="24"/>
                <w:szCs w:val="24"/>
              </w:rPr>
            </w:pPr>
            <w:r w:rsidRPr="00704194">
              <w:rPr>
                <w:sz w:val="24"/>
                <w:szCs w:val="24"/>
              </w:rPr>
              <w:t>S.S.C</w:t>
            </w:r>
            <w:r w:rsidR="00FF5714" w:rsidRPr="00704194">
              <w:rPr>
                <w:sz w:val="24"/>
                <w:szCs w:val="24"/>
              </w:rPr>
              <w:t>,  </w:t>
            </w:r>
            <w:proofErr w:type="spellStart"/>
            <w:r w:rsidR="00704194">
              <w:rPr>
                <w:rStyle w:val="Emphasis"/>
                <w:sz w:val="24"/>
                <w:szCs w:val="24"/>
              </w:rPr>
              <w:t>Nirman</w:t>
            </w:r>
            <w:proofErr w:type="spellEnd"/>
            <w:r w:rsidR="00704194">
              <w:rPr>
                <w:rStyle w:val="Emphasis"/>
                <w:sz w:val="24"/>
                <w:szCs w:val="24"/>
              </w:rPr>
              <w:t xml:space="preserve"> High S</w:t>
            </w:r>
            <w:r w:rsidRPr="00704194">
              <w:rPr>
                <w:rStyle w:val="Emphasis"/>
                <w:sz w:val="24"/>
                <w:szCs w:val="24"/>
              </w:rPr>
              <w:t>chool , GSEB</w:t>
            </w:r>
            <w:r w:rsidR="00704194" w:rsidRPr="00704194">
              <w:rPr>
                <w:rStyle w:val="Emphasis"/>
                <w:sz w:val="24"/>
                <w:szCs w:val="24"/>
              </w:rPr>
              <w:t xml:space="preserve"> with 70%</w:t>
            </w:r>
            <w:r w:rsidRPr="00704194">
              <w:rPr>
                <w:rStyle w:val="Emphasis"/>
                <w:sz w:val="24"/>
                <w:szCs w:val="24"/>
              </w:rPr>
              <w:tab/>
            </w:r>
          </w:p>
        </w:tc>
      </w:tr>
      <w:sdt>
        <w:sdtPr>
          <w:rPr>
            <w:sz w:val="24"/>
            <w:szCs w:val="24"/>
          </w:rPr>
          <w:id w:val="1945648944"/>
          <w15:repeatingSection/>
        </w:sdtPr>
        <w:sdtContent>
          <w:sdt>
            <w:sdtPr>
              <w:rPr>
                <w:sz w:val="24"/>
                <w:szCs w:val="24"/>
              </w:rPr>
              <w:id w:val="1768577862"/>
              <w:placeholder>
                <w:docPart w:val="11424E61E6C44585BCFD79EA92C02FA7"/>
              </w:placeholder>
              <w15:repeatingSectionItem/>
            </w:sdtPr>
            <w:sdtEndPr/>
            <w:sdtContent>
              <w:tr w:rsidR="00037008" w:rsidTr="00037008">
                <w:tc>
                  <w:tcPr>
                    <w:tcW w:w="913" w:type="pct"/>
                  </w:tcPr>
                  <w:p w:rsidR="00677249" w:rsidRDefault="00677249" w:rsidP="00677249">
                    <w:pPr>
                      <w:pStyle w:val="Date"/>
                      <w:rPr>
                        <w:sz w:val="24"/>
                        <w:szCs w:val="24"/>
                      </w:rPr>
                    </w:pPr>
                    <w:r w:rsidRPr="00704194">
                      <w:rPr>
                        <w:sz w:val="24"/>
                        <w:szCs w:val="24"/>
                      </w:rPr>
                      <w:t>2011</w:t>
                    </w:r>
                  </w:p>
                  <w:p w:rsidR="00704194" w:rsidRPr="00704194" w:rsidRDefault="00704194" w:rsidP="00704194"/>
                  <w:p w:rsidR="00677249" w:rsidRPr="00704194" w:rsidRDefault="00677249" w:rsidP="00677249">
                    <w:pPr>
                      <w:rPr>
                        <w:sz w:val="24"/>
                        <w:szCs w:val="24"/>
                      </w:rPr>
                    </w:pPr>
                    <w:r w:rsidRPr="00704194">
                      <w:rPr>
                        <w:sz w:val="24"/>
                        <w:szCs w:val="24"/>
                      </w:rPr>
                      <w:t xml:space="preserve">2014                              </w:t>
                    </w:r>
                  </w:p>
                </w:tc>
                <w:tc>
                  <w:tcPr>
                    <w:tcW w:w="4087" w:type="pct"/>
                  </w:tcPr>
                  <w:p w:rsidR="00677249" w:rsidRDefault="00677249" w:rsidP="00677249">
                    <w:pPr>
                      <w:pStyle w:val="Subsection"/>
                      <w:rPr>
                        <w:rStyle w:val="Emphasis"/>
                        <w:sz w:val="24"/>
                        <w:szCs w:val="24"/>
                      </w:rPr>
                    </w:pPr>
                    <w:r w:rsidRPr="00704194">
                      <w:rPr>
                        <w:sz w:val="24"/>
                        <w:szCs w:val="24"/>
                      </w:rPr>
                      <w:t>H.S.C</w:t>
                    </w:r>
                    <w:r w:rsidR="00FF5714" w:rsidRPr="00704194">
                      <w:rPr>
                        <w:sz w:val="24"/>
                        <w:szCs w:val="24"/>
                      </w:rPr>
                      <w:t>,  </w:t>
                    </w:r>
                    <w:proofErr w:type="spellStart"/>
                    <w:r w:rsidR="00704194">
                      <w:rPr>
                        <w:rStyle w:val="Emphasis"/>
                        <w:sz w:val="24"/>
                        <w:szCs w:val="24"/>
                      </w:rPr>
                      <w:t>Nirman</w:t>
                    </w:r>
                    <w:proofErr w:type="spellEnd"/>
                    <w:r w:rsidR="00704194">
                      <w:rPr>
                        <w:rStyle w:val="Emphasis"/>
                        <w:sz w:val="24"/>
                        <w:szCs w:val="24"/>
                      </w:rPr>
                      <w:t xml:space="preserve"> High S</w:t>
                    </w:r>
                    <w:r w:rsidRPr="00704194">
                      <w:rPr>
                        <w:rStyle w:val="Emphasis"/>
                        <w:sz w:val="24"/>
                        <w:szCs w:val="24"/>
                      </w:rPr>
                      <w:t>chool ,GHSEB</w:t>
                    </w:r>
                    <w:r w:rsidR="00704194" w:rsidRPr="00704194">
                      <w:rPr>
                        <w:rStyle w:val="Emphasis"/>
                        <w:sz w:val="24"/>
                        <w:szCs w:val="24"/>
                      </w:rPr>
                      <w:t xml:space="preserve"> with 85.29%</w:t>
                    </w:r>
                  </w:p>
                  <w:p w:rsidR="00704194" w:rsidRPr="00704194" w:rsidRDefault="00704194" w:rsidP="00677249">
                    <w:pPr>
                      <w:pStyle w:val="Subsection"/>
                      <w:rPr>
                        <w:rStyle w:val="Emphasis"/>
                        <w:sz w:val="24"/>
                        <w:szCs w:val="24"/>
                      </w:rPr>
                    </w:pPr>
                    <w:r>
                      <w:rPr>
                        <w:rStyle w:val="Emphasis"/>
                        <w:sz w:val="24"/>
                        <w:szCs w:val="24"/>
                      </w:rPr>
                      <w:t xml:space="preserve">Passed Common Proficiency Test (CA – Entrance Exam) with 111/200 </w:t>
                    </w:r>
                  </w:p>
                  <w:p w:rsidR="00037008" w:rsidRPr="00704194" w:rsidRDefault="00677249" w:rsidP="00677249">
                    <w:pPr>
                      <w:pStyle w:val="Subsection"/>
                      <w:rPr>
                        <w:sz w:val="24"/>
                        <w:szCs w:val="24"/>
                      </w:rPr>
                    </w:pPr>
                    <w:r w:rsidRPr="00704194">
                      <w:rPr>
                        <w:rStyle w:val="Emphasis"/>
                        <w:sz w:val="24"/>
                        <w:szCs w:val="24"/>
                      </w:rPr>
                      <w:t>B.com,</w:t>
                    </w:r>
                    <w:r w:rsidR="00704194">
                      <w:rPr>
                        <w:rStyle w:val="Emphasis"/>
                        <w:sz w:val="24"/>
                        <w:szCs w:val="24"/>
                      </w:rPr>
                      <w:t xml:space="preserve"> S.M.PATEL Institute of C</w:t>
                    </w:r>
                    <w:r w:rsidRPr="00704194">
                      <w:rPr>
                        <w:rStyle w:val="Emphasis"/>
                        <w:sz w:val="24"/>
                        <w:szCs w:val="24"/>
                      </w:rPr>
                      <w:t>ommerce</w:t>
                    </w:r>
                    <w:r w:rsidR="00704194" w:rsidRPr="00704194">
                      <w:rPr>
                        <w:rStyle w:val="Emphasis"/>
                        <w:sz w:val="24"/>
                        <w:szCs w:val="24"/>
                      </w:rPr>
                      <w:t>,</w:t>
                    </w:r>
                    <w:r w:rsidR="00704194">
                      <w:rPr>
                        <w:rStyle w:val="Emphasis"/>
                        <w:sz w:val="24"/>
                        <w:szCs w:val="24"/>
                      </w:rPr>
                      <w:t xml:space="preserve"> </w:t>
                    </w:r>
                    <w:r w:rsidR="00704194" w:rsidRPr="00704194">
                      <w:rPr>
                        <w:rStyle w:val="Emphasis"/>
                        <w:sz w:val="24"/>
                        <w:szCs w:val="24"/>
                      </w:rPr>
                      <w:t>Gujarat university with 63%</w:t>
                    </w:r>
                  </w:p>
                </w:tc>
              </w:tr>
            </w:sdtContent>
          </w:sdt>
        </w:sdtContent>
      </w:sdt>
      <w:tr w:rsidR="00704194" w:rsidTr="00037008">
        <w:tc>
          <w:tcPr>
            <w:tcW w:w="913" w:type="pct"/>
          </w:tcPr>
          <w:p w:rsidR="00704194" w:rsidRDefault="00704194" w:rsidP="00704194"/>
        </w:tc>
        <w:tc>
          <w:tcPr>
            <w:tcW w:w="4087" w:type="pct"/>
          </w:tcPr>
          <w:p w:rsidR="00704194" w:rsidRDefault="00704194" w:rsidP="00704194">
            <w:r>
              <w:rPr>
                <w:sz w:val="24"/>
                <w:szCs w:val="24"/>
              </w:rPr>
              <w:t xml:space="preserve">I </w:t>
            </w:r>
            <w:r w:rsidRPr="00E81584">
              <w:rPr>
                <w:sz w:val="24"/>
                <w:szCs w:val="24"/>
              </w:rPr>
              <w:t>am pursuing M.com</w:t>
            </w:r>
            <w:r>
              <w:rPr>
                <w:sz w:val="24"/>
                <w:szCs w:val="24"/>
              </w:rPr>
              <w:t xml:space="preserve"> from S.M.PATEL Institute of C</w:t>
            </w:r>
            <w:r w:rsidRPr="00E81584">
              <w:rPr>
                <w:sz w:val="24"/>
                <w:szCs w:val="24"/>
              </w:rPr>
              <w:t xml:space="preserve">ommerce and </w:t>
            </w:r>
            <w:r w:rsidRPr="00E81584">
              <w:rPr>
                <w:sz w:val="24"/>
                <w:szCs w:val="24"/>
                <w:lang w:val="en-IN"/>
              </w:rPr>
              <w:t>C.A simultaneously</w:t>
            </w:r>
          </w:p>
        </w:tc>
      </w:tr>
    </w:tbl>
    <w:p w:rsidR="00704194" w:rsidRDefault="00704194" w:rsidP="00704194">
      <w:pPr>
        <w:pStyle w:val="SectionHeading"/>
        <w:spacing w:before="400"/>
        <w:ind w:right="578"/>
      </w:pPr>
      <w:r>
        <w:t>Hobby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713"/>
        <w:gridCol w:w="7667"/>
      </w:tblGrid>
      <w:tr w:rsidR="00704194" w:rsidTr="009F0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04194" w:rsidRDefault="00704194" w:rsidP="009F00E4">
            <w:pPr>
              <w:spacing w:line="240" w:lineRule="auto"/>
            </w:pPr>
          </w:p>
        </w:tc>
        <w:tc>
          <w:tcPr>
            <w:tcW w:w="4087" w:type="pct"/>
          </w:tcPr>
          <w:p w:rsidR="00704194" w:rsidRDefault="00704194" w:rsidP="009F00E4">
            <w:pPr>
              <w:spacing w:line="240" w:lineRule="auto"/>
            </w:pPr>
          </w:p>
        </w:tc>
      </w:tr>
      <w:tr w:rsidR="00704194" w:rsidTr="00704194">
        <w:tc>
          <w:tcPr>
            <w:tcW w:w="5000" w:type="pct"/>
            <w:gridSpan w:val="2"/>
          </w:tcPr>
          <w:p w:rsidR="00704194" w:rsidRDefault="00704194" w:rsidP="00704194">
            <w:pPr>
              <w:rPr>
                <w:sz w:val="24"/>
                <w:szCs w:val="24"/>
              </w:rPr>
            </w:pPr>
            <w:r w:rsidRPr="00404AAE">
              <w:rPr>
                <w:sz w:val="24"/>
                <w:szCs w:val="24"/>
              </w:rPr>
              <w:t>Reading</w:t>
            </w:r>
          </w:p>
          <w:p w:rsidR="00704194" w:rsidRDefault="00704194" w:rsidP="00704194">
            <w:pPr>
              <w:rPr>
                <w:sz w:val="24"/>
                <w:szCs w:val="24"/>
              </w:rPr>
            </w:pPr>
            <w:r w:rsidRPr="00404AAE">
              <w:rPr>
                <w:sz w:val="24"/>
                <w:szCs w:val="24"/>
              </w:rPr>
              <w:t xml:space="preserve">Listening </w:t>
            </w:r>
            <w:r>
              <w:rPr>
                <w:sz w:val="24"/>
                <w:szCs w:val="24"/>
              </w:rPr>
              <w:t>S</w:t>
            </w:r>
            <w:r w:rsidRPr="00404AAE">
              <w:rPr>
                <w:sz w:val="24"/>
                <w:szCs w:val="24"/>
              </w:rPr>
              <w:t>ongs</w:t>
            </w:r>
          </w:p>
          <w:p w:rsidR="00704194" w:rsidRPr="00404AAE" w:rsidRDefault="00704194" w:rsidP="007041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Movies</w:t>
            </w:r>
          </w:p>
        </w:tc>
      </w:tr>
    </w:tbl>
    <w:p w:rsidR="00704194" w:rsidRDefault="00704194" w:rsidP="00704194">
      <w:pPr>
        <w:pStyle w:val="SectionHeading"/>
        <w:spacing w:before="400"/>
        <w:ind w:right="578"/>
      </w:pPr>
      <w:r>
        <w:t>Training</w:t>
      </w:r>
    </w:p>
    <w:tbl>
      <w:tblPr>
        <w:tblStyle w:val="ResumeTable"/>
        <w:tblW w:w="5235" w:type="pct"/>
        <w:tblLook w:val="04A0" w:firstRow="1" w:lastRow="0" w:firstColumn="1" w:lastColumn="0" w:noHBand="0" w:noVBand="1"/>
        <w:tblDescription w:val="Education"/>
      </w:tblPr>
      <w:tblGrid>
        <w:gridCol w:w="1713"/>
        <w:gridCol w:w="8108"/>
      </w:tblGrid>
      <w:tr w:rsidR="00704194" w:rsidTr="00704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872" w:type="pct"/>
          </w:tcPr>
          <w:p w:rsidR="00704194" w:rsidRDefault="00704194" w:rsidP="009F00E4">
            <w:pPr>
              <w:spacing w:line="240" w:lineRule="auto"/>
            </w:pPr>
          </w:p>
        </w:tc>
        <w:tc>
          <w:tcPr>
            <w:tcW w:w="4128" w:type="pct"/>
          </w:tcPr>
          <w:p w:rsidR="00704194" w:rsidRDefault="00704194" w:rsidP="009F00E4">
            <w:pPr>
              <w:spacing w:line="240" w:lineRule="auto"/>
            </w:pPr>
          </w:p>
        </w:tc>
      </w:tr>
      <w:tr w:rsidR="00704194" w:rsidTr="00704194">
        <w:tc>
          <w:tcPr>
            <w:tcW w:w="5000" w:type="pct"/>
            <w:gridSpan w:val="2"/>
          </w:tcPr>
          <w:p w:rsidR="00704194" w:rsidRPr="00692065" w:rsidRDefault="00704194" w:rsidP="00704194">
            <w:pPr>
              <w:rPr>
                <w:sz w:val="24"/>
                <w:szCs w:val="24"/>
              </w:rPr>
            </w:pPr>
            <w:r w:rsidRPr="00692065">
              <w:rPr>
                <w:sz w:val="24"/>
                <w:szCs w:val="24"/>
              </w:rPr>
              <w:t>Information Technology Training Course at Ahmedabad branch of WIRC of ICAI</w:t>
            </w:r>
          </w:p>
        </w:tc>
      </w:tr>
      <w:tr w:rsidR="00704194" w:rsidTr="00704194">
        <w:tc>
          <w:tcPr>
            <w:tcW w:w="5000" w:type="pct"/>
            <w:gridSpan w:val="2"/>
          </w:tcPr>
          <w:p w:rsidR="00704194" w:rsidRPr="00692065" w:rsidRDefault="00704194" w:rsidP="00704194">
            <w:pPr>
              <w:rPr>
                <w:sz w:val="24"/>
                <w:szCs w:val="24"/>
              </w:rPr>
            </w:pPr>
            <w:r w:rsidRPr="00692065">
              <w:rPr>
                <w:sz w:val="24"/>
                <w:szCs w:val="24"/>
              </w:rPr>
              <w:t xml:space="preserve">Orientation </w:t>
            </w:r>
            <w:proofErr w:type="spellStart"/>
            <w:r w:rsidRPr="00692065">
              <w:rPr>
                <w:sz w:val="24"/>
                <w:szCs w:val="24"/>
              </w:rPr>
              <w:t>Programme</w:t>
            </w:r>
            <w:proofErr w:type="spellEnd"/>
            <w:r w:rsidRPr="00692065">
              <w:rPr>
                <w:sz w:val="24"/>
                <w:szCs w:val="24"/>
              </w:rPr>
              <w:t xml:space="preserve"> at Ahmedabad branch of WIRC of ICAI</w:t>
            </w:r>
          </w:p>
        </w:tc>
      </w:tr>
    </w:tbl>
    <w:p w:rsidR="00704194" w:rsidRDefault="00704194" w:rsidP="00704194">
      <w:pPr>
        <w:pStyle w:val="SectionHeading"/>
        <w:spacing w:before="400"/>
        <w:ind w:right="578"/>
      </w:pPr>
      <w:r>
        <w:lastRenderedPageBreak/>
        <w:t>languages known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713"/>
        <w:gridCol w:w="7667"/>
      </w:tblGrid>
      <w:tr w:rsidR="00704194" w:rsidTr="009F0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04194" w:rsidRDefault="00704194" w:rsidP="009F00E4">
            <w:pPr>
              <w:spacing w:line="240" w:lineRule="auto"/>
            </w:pPr>
          </w:p>
        </w:tc>
        <w:tc>
          <w:tcPr>
            <w:tcW w:w="4087" w:type="pct"/>
          </w:tcPr>
          <w:p w:rsidR="00704194" w:rsidRDefault="00704194" w:rsidP="009F00E4">
            <w:pPr>
              <w:spacing w:line="240" w:lineRule="auto"/>
            </w:pPr>
          </w:p>
        </w:tc>
      </w:tr>
    </w:tbl>
    <w:p w:rsidR="00704194" w:rsidRDefault="00704194" w:rsidP="00704194"/>
    <w:p w:rsidR="00704194" w:rsidRPr="00704194" w:rsidRDefault="00704194" w:rsidP="00704194">
      <w:pPr>
        <w:rPr>
          <w:sz w:val="24"/>
          <w:szCs w:val="24"/>
        </w:rPr>
      </w:pPr>
      <w:r w:rsidRPr="00704194">
        <w:rPr>
          <w:sz w:val="24"/>
          <w:szCs w:val="24"/>
        </w:rPr>
        <w:t>English</w:t>
      </w:r>
    </w:p>
    <w:p w:rsidR="00704194" w:rsidRPr="00704194" w:rsidRDefault="00704194" w:rsidP="00704194">
      <w:pPr>
        <w:rPr>
          <w:sz w:val="24"/>
          <w:szCs w:val="24"/>
        </w:rPr>
      </w:pPr>
      <w:r w:rsidRPr="00704194">
        <w:rPr>
          <w:sz w:val="24"/>
          <w:szCs w:val="24"/>
        </w:rPr>
        <w:t>Hindi</w:t>
      </w:r>
    </w:p>
    <w:p w:rsidR="00704194" w:rsidRPr="00704194" w:rsidRDefault="00704194" w:rsidP="00704194">
      <w:pPr>
        <w:rPr>
          <w:sz w:val="24"/>
          <w:szCs w:val="24"/>
        </w:rPr>
      </w:pPr>
      <w:r w:rsidRPr="00704194">
        <w:rPr>
          <w:sz w:val="24"/>
          <w:szCs w:val="24"/>
        </w:rPr>
        <w:t>Gujarati</w:t>
      </w:r>
    </w:p>
    <w:p w:rsidR="00704194" w:rsidRDefault="00704194" w:rsidP="00704194">
      <w:pPr>
        <w:pStyle w:val="SectionHeading"/>
        <w:spacing w:before="400"/>
        <w:ind w:right="578"/>
      </w:pPr>
      <w:r>
        <w:t>PERSONAL BIO DATA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713"/>
        <w:gridCol w:w="486"/>
        <w:gridCol w:w="7181"/>
      </w:tblGrid>
      <w:tr w:rsidR="00704194" w:rsidTr="009F0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04194" w:rsidRDefault="00704194" w:rsidP="009F00E4">
            <w:pPr>
              <w:spacing w:line="240" w:lineRule="auto"/>
            </w:pPr>
          </w:p>
        </w:tc>
        <w:tc>
          <w:tcPr>
            <w:tcW w:w="4087" w:type="pct"/>
            <w:gridSpan w:val="2"/>
          </w:tcPr>
          <w:p w:rsidR="00704194" w:rsidRDefault="00704194" w:rsidP="009F00E4">
            <w:pPr>
              <w:spacing w:line="240" w:lineRule="auto"/>
            </w:pPr>
          </w:p>
        </w:tc>
      </w:tr>
      <w:sdt>
        <w:sdtPr>
          <w:rPr>
            <w:sz w:val="24"/>
            <w:szCs w:val="24"/>
          </w:rPr>
          <w:id w:val="853236403"/>
          <w15:repeatingSection/>
        </w:sdtPr>
        <w:sdtContent>
          <w:sdt>
            <w:sdtPr>
              <w:rPr>
                <w:sz w:val="24"/>
                <w:szCs w:val="24"/>
              </w:rPr>
              <w:id w:val="-883097781"/>
              <w:placeholder>
                <w:docPart w:val="47E5C8C2278047BF967BD3EB3A5B4E0A"/>
              </w:placeholder>
              <w15:repeatingSectionItem/>
            </w:sdtPr>
            <w:sdtEndPr/>
            <w:sdtContent>
              <w:tr w:rsidR="00704194" w:rsidRPr="00704194" w:rsidTr="00704194">
                <w:tc>
                  <w:tcPr>
                    <w:tcW w:w="1172" w:type="pct"/>
                    <w:gridSpan w:val="2"/>
                  </w:tcPr>
                  <w:p w:rsidR="00704194" w:rsidRDefault="00704194" w:rsidP="009F00E4">
                    <w:pPr>
                      <w:pStyle w:val="Date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Name</w:t>
                    </w:r>
                  </w:p>
                  <w:p w:rsidR="00704194" w:rsidRPr="00704194" w:rsidRDefault="00704194" w:rsidP="00704194">
                    <w:pPr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704194">
                      <w:rPr>
                        <w:color w:val="000000" w:themeColor="text1"/>
                        <w:sz w:val="24"/>
                        <w:szCs w:val="24"/>
                      </w:rPr>
                      <w:t>Date of Birth</w:t>
                    </w:r>
                  </w:p>
                  <w:p w:rsidR="00704194" w:rsidRPr="00704194" w:rsidRDefault="00704194" w:rsidP="00704194">
                    <w:pPr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704194">
                      <w:rPr>
                        <w:color w:val="000000" w:themeColor="text1"/>
                        <w:sz w:val="24"/>
                        <w:szCs w:val="24"/>
                      </w:rPr>
                      <w:t>Gender</w:t>
                    </w:r>
                  </w:p>
                  <w:p w:rsidR="00704194" w:rsidRPr="00704194" w:rsidRDefault="00704194" w:rsidP="00704194">
                    <w:pPr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704194">
                      <w:rPr>
                        <w:color w:val="000000" w:themeColor="text1"/>
                        <w:sz w:val="24"/>
                        <w:szCs w:val="24"/>
                      </w:rPr>
                      <w:t>Nationality</w:t>
                    </w:r>
                  </w:p>
                  <w:p w:rsidR="00704194" w:rsidRPr="00704194" w:rsidRDefault="00704194" w:rsidP="009F00E4">
                    <w:pPr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704194">
                      <w:rPr>
                        <w:color w:val="000000" w:themeColor="text1"/>
                        <w:sz w:val="24"/>
                        <w:szCs w:val="24"/>
                      </w:rPr>
                      <w:t>Marital Status</w:t>
                    </w:r>
                    <w:r w:rsidRPr="00704194">
                      <w:rPr>
                        <w:sz w:val="24"/>
                        <w:szCs w:val="24"/>
                      </w:rPr>
                      <w:t xml:space="preserve">                              </w:t>
                    </w:r>
                  </w:p>
                </w:tc>
                <w:tc>
                  <w:tcPr>
                    <w:tcW w:w="3828" w:type="pct"/>
                  </w:tcPr>
                  <w:p w:rsidR="00704194" w:rsidRDefault="00704194" w:rsidP="009F00E4">
                    <w:pPr>
                      <w:pStyle w:val="Subsection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Simmi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 xml:space="preserve"> Parikh</w:t>
                    </w:r>
                  </w:p>
                  <w:p w:rsidR="00704194" w:rsidRDefault="00704194" w:rsidP="009F00E4">
                    <w:pPr>
                      <w:pStyle w:val="Subsection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21</w:t>
                    </w:r>
                    <w:r w:rsidRPr="00704194">
                      <w:rPr>
                        <w:sz w:val="24"/>
                        <w:szCs w:val="24"/>
                        <w:vertAlign w:val="superscript"/>
                      </w:rPr>
                      <w:t>st</w:t>
                    </w:r>
                    <w:r>
                      <w:rPr>
                        <w:sz w:val="24"/>
                        <w:szCs w:val="24"/>
                      </w:rPr>
                      <w:t xml:space="preserve"> Aug 1994</w:t>
                    </w:r>
                  </w:p>
                  <w:p w:rsidR="00704194" w:rsidRDefault="00704194" w:rsidP="009F00E4">
                    <w:pPr>
                      <w:pStyle w:val="Subsection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Female</w:t>
                    </w:r>
                  </w:p>
                  <w:p w:rsidR="00704194" w:rsidRDefault="00704194" w:rsidP="009F00E4">
                    <w:pPr>
                      <w:pStyle w:val="Subsection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Indian</w:t>
                    </w:r>
                  </w:p>
                  <w:p w:rsidR="00704194" w:rsidRPr="00704194" w:rsidRDefault="00704194" w:rsidP="009F00E4">
                    <w:pPr>
                      <w:pStyle w:val="Subsection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Un Married</w:t>
                    </w:r>
                  </w:p>
                </w:tc>
              </w:tr>
            </w:sdtContent>
          </w:sdt>
        </w:sdtContent>
      </w:sdt>
      <w:tr w:rsidR="00704194" w:rsidTr="00704194">
        <w:tc>
          <w:tcPr>
            <w:tcW w:w="1172" w:type="pct"/>
            <w:gridSpan w:val="2"/>
          </w:tcPr>
          <w:p w:rsidR="00704194" w:rsidRDefault="00704194" w:rsidP="009F00E4"/>
        </w:tc>
        <w:tc>
          <w:tcPr>
            <w:tcW w:w="3828" w:type="pct"/>
          </w:tcPr>
          <w:p w:rsidR="00704194" w:rsidRDefault="00704194" w:rsidP="009F00E4"/>
        </w:tc>
      </w:tr>
    </w:tbl>
    <w:p w:rsidR="00704194" w:rsidRDefault="00704194" w:rsidP="00704194"/>
    <w:p w:rsidR="00704194" w:rsidRPr="00704194" w:rsidRDefault="00704194" w:rsidP="00704194"/>
    <w:sectPr w:rsidR="00704194" w:rsidRPr="00704194" w:rsidSect="00704194">
      <w:footerReference w:type="default" r:id="rId9"/>
      <w:pgSz w:w="12240" w:h="15840"/>
      <w:pgMar w:top="709" w:right="1584" w:bottom="709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14" w:rsidRDefault="00FF5714">
      <w:pPr>
        <w:spacing w:after="0"/>
      </w:pPr>
      <w:r>
        <w:separator/>
      </w:r>
    </w:p>
    <w:p w:rsidR="00FF5714" w:rsidRDefault="00FF5714"/>
  </w:endnote>
  <w:endnote w:type="continuationSeparator" w:id="0">
    <w:p w:rsidR="00FF5714" w:rsidRDefault="00FF5714">
      <w:pPr>
        <w:spacing w:after="0"/>
      </w:pPr>
      <w:r>
        <w:continuationSeparator/>
      </w:r>
    </w:p>
    <w:p w:rsidR="00FF5714" w:rsidRDefault="00FF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008" w:rsidRDefault="00FF571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0419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14" w:rsidRDefault="00FF5714">
      <w:pPr>
        <w:spacing w:after="0"/>
      </w:pPr>
      <w:r>
        <w:separator/>
      </w:r>
    </w:p>
    <w:p w:rsidR="00FF5714" w:rsidRDefault="00FF5714"/>
  </w:footnote>
  <w:footnote w:type="continuationSeparator" w:id="0">
    <w:p w:rsidR="00FF5714" w:rsidRDefault="00FF5714">
      <w:pPr>
        <w:spacing w:after="0"/>
      </w:pPr>
      <w:r>
        <w:continuationSeparator/>
      </w:r>
    </w:p>
    <w:p w:rsidR="00FF5714" w:rsidRDefault="00FF57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49"/>
    <w:rsid w:val="00037008"/>
    <w:rsid w:val="00677249"/>
    <w:rsid w:val="00704194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11FD2-FCE0-4C96-B40F-F0C46D92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70419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mi.parik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iv%20Shukl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206F3BBC1F4393AE8E838DAC9B6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99B88-7FB6-4AF7-86BF-23B2EA189540}"/>
      </w:docPartPr>
      <w:docPartBody>
        <w:p w:rsidR="00000000" w:rsidRDefault="0070659F">
          <w:pPr>
            <w:pStyle w:val="FC206F3BBC1F4393AE8E838DAC9B60F4"/>
          </w:pPr>
          <w:r>
            <w:t>[Your Name]</w:t>
          </w:r>
        </w:p>
      </w:docPartBody>
    </w:docPart>
    <w:docPart>
      <w:docPartPr>
        <w:name w:val="93C7C2E4718045CEA4AFC0DCA08B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E6110-3DCC-4537-9946-5D4D3AE8F6AC}"/>
      </w:docPartPr>
      <w:docPartBody>
        <w:p w:rsidR="00000000" w:rsidRDefault="0070659F">
          <w:pPr>
            <w:pStyle w:val="93C7C2E4718045CEA4AFC0DCA08B26C8"/>
          </w:pPr>
          <w:r>
            <w:t xml:space="preserve">Check out the quick tips below to help you get started. To replace tip text </w:t>
          </w:r>
          <w:r>
            <w:t>with your own, just click it and start typing.</w:t>
          </w:r>
        </w:p>
      </w:docPartBody>
    </w:docPart>
    <w:docPart>
      <w:docPartPr>
        <w:name w:val="11424E61E6C44585BCFD79EA92C02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8AB8A-1F82-494E-AAAE-DB2BB88D9F1C}"/>
      </w:docPartPr>
      <w:docPartBody>
        <w:p w:rsidR="00000000" w:rsidRDefault="0070659F">
          <w:pPr>
            <w:pStyle w:val="11424E61E6C44585BCFD79EA92C02F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789DEC25D9D43459FAFFB0A95AAF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5F63C-C83A-4310-B19A-BA5E9F68B941}"/>
      </w:docPartPr>
      <w:docPartBody>
        <w:p w:rsidR="00000000" w:rsidRDefault="00C16CB2" w:rsidP="00C16CB2">
          <w:pPr>
            <w:pStyle w:val="0789DEC25D9D43459FAFFB0A95AAF4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E5C8C2278047BF967BD3EB3A5B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BFC23-0448-4B33-8616-F3B3BADD8035}"/>
      </w:docPartPr>
      <w:docPartBody>
        <w:p w:rsidR="00000000" w:rsidRDefault="00C16CB2" w:rsidP="00C16CB2">
          <w:pPr>
            <w:pStyle w:val="47E5C8C2278047BF967BD3EB3A5B4E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B2"/>
    <w:rsid w:val="0070659F"/>
    <w:rsid w:val="00C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06F3BBC1F4393AE8E838DAC9B60F4">
    <w:name w:val="FC206F3BBC1F4393AE8E838DAC9B60F4"/>
  </w:style>
  <w:style w:type="paragraph" w:customStyle="1" w:styleId="AFE61FFD8FE14D89B8C8B4E829295D1E">
    <w:name w:val="AFE61FFD8FE14D89B8C8B4E829295D1E"/>
  </w:style>
  <w:style w:type="paragraph" w:customStyle="1" w:styleId="ABF6566F2BE947FD87FBA42B817B0EDD">
    <w:name w:val="ABF6566F2BE947FD87FBA42B817B0EDD"/>
  </w:style>
  <w:style w:type="paragraph" w:customStyle="1" w:styleId="E4D4571F405547D0B838E69338D19D3C">
    <w:name w:val="E4D4571F405547D0B838E69338D19D3C"/>
  </w:style>
  <w:style w:type="paragraph" w:customStyle="1" w:styleId="93C7C2E4718045CEA4AFC0DCA08B26C8">
    <w:name w:val="93C7C2E4718045CEA4AFC0DCA08B26C8"/>
  </w:style>
  <w:style w:type="paragraph" w:customStyle="1" w:styleId="AAAF277B64724AB6B1733482D65240CE">
    <w:name w:val="AAAF277B64724AB6B1733482D65240CE"/>
  </w:style>
  <w:style w:type="character" w:styleId="PlaceholderText">
    <w:name w:val="Placeholder Text"/>
    <w:basedOn w:val="DefaultParagraphFont"/>
    <w:uiPriority w:val="99"/>
    <w:semiHidden/>
    <w:rsid w:val="00C16CB2"/>
    <w:rPr>
      <w:color w:val="808080"/>
    </w:rPr>
  </w:style>
  <w:style w:type="paragraph" w:customStyle="1" w:styleId="11424E61E6C44585BCFD79EA92C02FA7">
    <w:name w:val="11424E61E6C44585BCFD79EA92C02FA7"/>
  </w:style>
  <w:style w:type="paragraph" w:customStyle="1" w:styleId="DD290C0669CC491E9E2E950CD3D73F02">
    <w:name w:val="DD290C0669CC491E9E2E950CD3D73F02"/>
  </w:style>
  <w:style w:type="paragraph" w:customStyle="1" w:styleId="AC9643C284C041AEA1EB11468C3E164B">
    <w:name w:val="AC9643C284C041AEA1EB11468C3E164B"/>
  </w:style>
  <w:style w:type="paragraph" w:customStyle="1" w:styleId="52AA184F302042EB9C6A2EEEEEFE44D2">
    <w:name w:val="52AA184F302042EB9C6A2EEEEEFE44D2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3305F589D95C475AAFD35BAE61832985">
    <w:name w:val="3305F589D95C475AAFD35BAE61832985"/>
  </w:style>
  <w:style w:type="paragraph" w:customStyle="1" w:styleId="6ADAF30CADBB42B0A9967FC6F192A475">
    <w:name w:val="6ADAF30CADBB42B0A9967FC6F192A475"/>
  </w:style>
  <w:style w:type="paragraph" w:customStyle="1" w:styleId="9B2652CBB5AE4AA18B5072BBA54FCB42">
    <w:name w:val="9B2652CBB5AE4AA18B5072BBA54FCB42"/>
  </w:style>
  <w:style w:type="paragraph" w:customStyle="1" w:styleId="86A88A91487945BBBB513DF763C975B1">
    <w:name w:val="86A88A91487945BBBB513DF763C975B1"/>
  </w:style>
  <w:style w:type="paragraph" w:customStyle="1" w:styleId="0789DEC25D9D43459FAFFB0A95AAF4DA">
    <w:name w:val="0789DEC25D9D43459FAFFB0A95AAF4DA"/>
    <w:rsid w:val="00C16CB2"/>
  </w:style>
  <w:style w:type="paragraph" w:customStyle="1" w:styleId="C860E4D095EA476F8AF82C6CD2C9A654">
    <w:name w:val="C860E4D095EA476F8AF82C6CD2C9A654"/>
    <w:rsid w:val="00C16CB2"/>
  </w:style>
  <w:style w:type="paragraph" w:customStyle="1" w:styleId="E5BCCE3891E14D0B94DB5D93CF2A28F8">
    <w:name w:val="E5BCCE3891E14D0B94DB5D93CF2A28F8"/>
    <w:rsid w:val="00C16CB2"/>
  </w:style>
  <w:style w:type="paragraph" w:customStyle="1" w:styleId="47E5C8C2278047BF967BD3EB3A5B4E0A">
    <w:name w:val="47E5C8C2278047BF967BD3EB3A5B4E0A"/>
    <w:rsid w:val="00C16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simmi parikh</dc:creator>
  <cp:keywords/>
  <cp:lastModifiedBy>Parthiv Shukla</cp:lastModifiedBy>
  <cp:revision>1</cp:revision>
  <dcterms:created xsi:type="dcterms:W3CDTF">2014-09-15T16:59:00Z</dcterms:created>
  <dcterms:modified xsi:type="dcterms:W3CDTF">2014-09-15T18:09:00Z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